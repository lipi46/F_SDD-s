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A5070" w14:textId="77777777" w:rsidR="002946BD" w:rsidRPr="00DF6524" w:rsidRDefault="002946BD" w:rsidP="00FD4D7B">
      <w:pPr>
        <w:pStyle w:val="Empty"/>
        <w:rPr>
          <w:rFonts w:ascii="Verdana" w:hAnsi="Verdana"/>
          <w:noProof w:val="0"/>
          <w:color w:val="auto"/>
          <w:sz w:val="16"/>
          <w:szCs w:val="16"/>
        </w:rPr>
      </w:pPr>
    </w:p>
    <w:tbl>
      <w:tblPr>
        <w:tblW w:w="9356" w:type="dxa"/>
        <w:tblInd w:w="-60" w:type="dxa"/>
        <w:tblLayout w:type="fixed"/>
        <w:tblCellMar>
          <w:left w:w="0" w:type="dxa"/>
          <w:right w:w="0" w:type="dxa"/>
        </w:tblCellMar>
        <w:tblLook w:val="0000" w:firstRow="0" w:lastRow="0" w:firstColumn="0" w:lastColumn="0" w:noHBand="0" w:noVBand="0"/>
      </w:tblPr>
      <w:tblGrid>
        <w:gridCol w:w="9356"/>
      </w:tblGrid>
      <w:tr w:rsidR="00A53A8B" w:rsidRPr="00DF6524" w14:paraId="32F97AA7" w14:textId="77777777" w:rsidTr="005C0EE5">
        <w:trPr>
          <w:trHeight w:hRule="exact" w:val="1960"/>
          <w:hidden/>
        </w:trPr>
        <w:tc>
          <w:tcPr>
            <w:tcW w:w="9356" w:type="dxa"/>
            <w:shd w:val="clear" w:color="auto" w:fill="auto"/>
          </w:tcPr>
          <w:p w14:paraId="41ECC2C9" w14:textId="77777777" w:rsidR="002946BD" w:rsidRPr="00DF6524" w:rsidRDefault="002946BD" w:rsidP="00FD4D7B">
            <w:pPr>
              <w:pStyle w:val="Empty"/>
              <w:rPr>
                <w:rFonts w:ascii="Verdana" w:hAnsi="Verdana"/>
                <w:noProof w:val="0"/>
                <w:color w:val="auto"/>
                <w:sz w:val="16"/>
                <w:szCs w:val="16"/>
              </w:rPr>
            </w:pPr>
            <w:bookmarkStart w:id="0" w:name="_Toc511463419"/>
            <w:bookmarkStart w:id="1" w:name="_Toc511532075"/>
            <w:bookmarkStart w:id="2" w:name="_Toc511532181"/>
            <w:bookmarkStart w:id="3" w:name="_Toc511532201"/>
            <w:bookmarkStart w:id="4" w:name="_Toc511532336"/>
            <w:bookmarkStart w:id="5" w:name="_Toc511532359"/>
            <w:bookmarkStart w:id="6" w:name="_Toc511532584"/>
            <w:bookmarkStart w:id="7" w:name="_Toc511532961"/>
            <w:bookmarkStart w:id="8" w:name="_Toc511533366"/>
            <w:bookmarkStart w:id="9" w:name="_Toc511643051"/>
            <w:bookmarkStart w:id="10" w:name="_Toc511643301"/>
          </w:p>
        </w:tc>
      </w:tr>
      <w:tr w:rsidR="00A53A8B" w:rsidRPr="00420E7B" w14:paraId="2B36BD75" w14:textId="77777777" w:rsidTr="005C0EE5">
        <w:tc>
          <w:tcPr>
            <w:tcW w:w="9356" w:type="dxa"/>
            <w:shd w:val="clear" w:color="auto" w:fill="auto"/>
          </w:tcPr>
          <w:p w14:paraId="27E32625" w14:textId="77777777" w:rsidR="006573ED" w:rsidRPr="00420E7B" w:rsidRDefault="009B1159" w:rsidP="00852A73">
            <w:pPr>
              <w:pStyle w:val="DocumentTitle"/>
              <w:tabs>
                <w:tab w:val="clear" w:pos="851"/>
                <w:tab w:val="clear" w:pos="1418"/>
                <w:tab w:val="clear" w:pos="1701"/>
              </w:tabs>
              <w:jc w:val="center"/>
              <w:rPr>
                <w:rFonts w:ascii="Verdana" w:hAnsi="Verdana"/>
                <w:b/>
                <w:sz w:val="48"/>
                <w:szCs w:val="48"/>
              </w:rPr>
            </w:pPr>
            <w:bookmarkStart w:id="11" w:name="UBSDocumentTitle" w:colFirst="0" w:colLast="0"/>
            <w:r w:rsidRPr="00420E7B">
              <w:rPr>
                <w:rFonts w:ascii="Verdana" w:hAnsi="Verdana"/>
                <w:b/>
                <w:sz w:val="48"/>
                <w:szCs w:val="48"/>
              </w:rPr>
              <w:t>Solution Design</w:t>
            </w:r>
            <w:r w:rsidR="000D10EF" w:rsidRPr="00420E7B">
              <w:rPr>
                <w:rFonts w:ascii="Verdana" w:hAnsi="Verdana"/>
                <w:b/>
                <w:sz w:val="48"/>
                <w:szCs w:val="48"/>
              </w:rPr>
              <w:t xml:space="preserve"> Document</w:t>
            </w:r>
          </w:p>
          <w:p w14:paraId="091CEEFD" w14:textId="77777777" w:rsidR="00DA5A78" w:rsidRPr="00420E7B" w:rsidRDefault="00DA5A78" w:rsidP="00DA5A78">
            <w:pPr>
              <w:pStyle w:val="DocumentTitle"/>
              <w:rPr>
                <w:rFonts w:ascii="Verdana" w:hAnsi="Verdana"/>
                <w:sz w:val="32"/>
                <w:szCs w:val="16"/>
              </w:rPr>
            </w:pPr>
          </w:p>
          <w:p w14:paraId="673431FF" w14:textId="77777777" w:rsidR="00326AB3" w:rsidRPr="00420E7B" w:rsidRDefault="00326AB3" w:rsidP="00E70BDD">
            <w:pPr>
              <w:pStyle w:val="DocumentTitle"/>
              <w:rPr>
                <w:rFonts w:ascii="Verdana" w:hAnsi="Verdana"/>
                <w:sz w:val="28"/>
                <w:szCs w:val="16"/>
              </w:rPr>
            </w:pPr>
          </w:p>
          <w:p w14:paraId="586EE09F" w14:textId="77777777" w:rsidR="00326AB3" w:rsidRPr="00420E7B" w:rsidRDefault="00326AB3" w:rsidP="00E70BDD">
            <w:pPr>
              <w:pStyle w:val="DocumentTitle"/>
              <w:rPr>
                <w:rFonts w:ascii="Verdana" w:hAnsi="Verdana"/>
                <w:sz w:val="28"/>
                <w:szCs w:val="16"/>
              </w:rPr>
            </w:pPr>
          </w:p>
          <w:p w14:paraId="30AC1D90" w14:textId="07682DD8" w:rsidR="00326AB3" w:rsidRPr="00420E7B" w:rsidRDefault="00C26284" w:rsidP="00C26284">
            <w:pPr>
              <w:pStyle w:val="DocumentTitle"/>
              <w:tabs>
                <w:tab w:val="clear" w:pos="851"/>
                <w:tab w:val="clear" w:pos="1418"/>
                <w:tab w:val="clear" w:pos="1701"/>
                <w:tab w:val="clear" w:pos="2410"/>
                <w:tab w:val="clear" w:pos="3119"/>
                <w:tab w:val="clear" w:pos="3827"/>
                <w:tab w:val="clear" w:pos="4536"/>
                <w:tab w:val="left" w:pos="720"/>
              </w:tabs>
              <w:rPr>
                <w:rFonts w:ascii="Verdana" w:hAnsi="Verdana"/>
                <w:sz w:val="28"/>
                <w:szCs w:val="16"/>
              </w:rPr>
            </w:pPr>
            <w:r w:rsidRPr="00420E7B">
              <w:rPr>
                <w:rFonts w:ascii="Verdana" w:hAnsi="Verdana"/>
                <w:sz w:val="28"/>
                <w:szCs w:val="16"/>
              </w:rPr>
              <w:tab/>
            </w:r>
            <w:r w:rsidRPr="00420E7B">
              <w:rPr>
                <w:rFonts w:ascii="Verdana" w:hAnsi="Verdana"/>
                <w:sz w:val="28"/>
                <w:szCs w:val="16"/>
              </w:rPr>
              <w:tab/>
            </w:r>
          </w:p>
          <w:p w14:paraId="0A579119" w14:textId="77777777" w:rsidR="00326AB3" w:rsidRPr="00420E7B" w:rsidRDefault="00326AB3" w:rsidP="00E70BDD">
            <w:pPr>
              <w:pStyle w:val="DocumentTitle"/>
              <w:rPr>
                <w:rFonts w:ascii="Verdana" w:hAnsi="Verdana"/>
                <w:sz w:val="28"/>
                <w:szCs w:val="16"/>
              </w:rPr>
            </w:pPr>
          </w:p>
          <w:p w14:paraId="5C662F84" w14:textId="77777777" w:rsidR="00326AB3" w:rsidRPr="00420E7B" w:rsidRDefault="00326AB3" w:rsidP="00E70BDD">
            <w:pPr>
              <w:pStyle w:val="DocumentTitle"/>
              <w:rPr>
                <w:rFonts w:ascii="Verdana" w:hAnsi="Verdana"/>
                <w:sz w:val="28"/>
                <w:szCs w:val="16"/>
              </w:rPr>
            </w:pPr>
          </w:p>
          <w:p w14:paraId="5739C713" w14:textId="77777777" w:rsidR="00326AB3" w:rsidRPr="00420E7B" w:rsidRDefault="00326AB3" w:rsidP="00E70BDD">
            <w:pPr>
              <w:pStyle w:val="DocumentTitle"/>
              <w:rPr>
                <w:rFonts w:ascii="Verdana" w:hAnsi="Verdana"/>
                <w:sz w:val="28"/>
                <w:szCs w:val="16"/>
              </w:rPr>
            </w:pPr>
          </w:p>
          <w:p w14:paraId="5E9701DC" w14:textId="77777777" w:rsidR="00326AB3" w:rsidRPr="00420E7B" w:rsidRDefault="00326AB3" w:rsidP="00E70BDD">
            <w:pPr>
              <w:pStyle w:val="DocumentTitle"/>
              <w:rPr>
                <w:rFonts w:ascii="Verdana" w:hAnsi="Verdana"/>
                <w:sz w:val="28"/>
                <w:szCs w:val="16"/>
              </w:rPr>
            </w:pPr>
          </w:p>
          <w:p w14:paraId="622F4C95" w14:textId="77777777" w:rsidR="00326AB3" w:rsidRPr="00420E7B" w:rsidRDefault="00326AB3" w:rsidP="00E70BDD">
            <w:pPr>
              <w:pStyle w:val="DocumentTitle"/>
              <w:rPr>
                <w:rFonts w:ascii="Verdana" w:hAnsi="Verdana"/>
                <w:sz w:val="28"/>
                <w:szCs w:val="16"/>
              </w:rPr>
            </w:pPr>
          </w:p>
          <w:p w14:paraId="4B99CD0A" w14:textId="77777777" w:rsidR="00326AB3" w:rsidRPr="00420E7B" w:rsidRDefault="00326AB3" w:rsidP="00E70BDD">
            <w:pPr>
              <w:pStyle w:val="DocumentTitle"/>
              <w:rPr>
                <w:rFonts w:ascii="Verdana" w:hAnsi="Verdana"/>
                <w:sz w:val="28"/>
                <w:szCs w:val="16"/>
              </w:rPr>
            </w:pPr>
          </w:p>
          <w:p w14:paraId="43E7785F" w14:textId="77777777" w:rsidR="00326AB3" w:rsidRPr="00420E7B" w:rsidRDefault="00326AB3" w:rsidP="00E70BDD">
            <w:pPr>
              <w:pStyle w:val="DocumentTitle"/>
              <w:rPr>
                <w:rFonts w:ascii="Verdana" w:hAnsi="Verdana"/>
                <w:sz w:val="28"/>
                <w:szCs w:val="16"/>
              </w:rPr>
            </w:pPr>
          </w:p>
          <w:p w14:paraId="2201A6A3" w14:textId="77777777" w:rsidR="00326AB3" w:rsidRPr="00420E7B" w:rsidRDefault="00326AB3" w:rsidP="00E70BDD">
            <w:pPr>
              <w:pStyle w:val="DocumentTitle"/>
              <w:rPr>
                <w:rFonts w:ascii="Verdana" w:hAnsi="Verdana"/>
                <w:sz w:val="28"/>
                <w:szCs w:val="16"/>
              </w:rPr>
            </w:pPr>
          </w:p>
          <w:p w14:paraId="346271B0" w14:textId="77777777" w:rsidR="00326AB3" w:rsidRPr="00420E7B" w:rsidRDefault="00326AB3" w:rsidP="00E70BDD">
            <w:pPr>
              <w:pStyle w:val="DocumentTitle"/>
              <w:rPr>
                <w:rFonts w:ascii="Verdana" w:hAnsi="Verdana"/>
                <w:sz w:val="28"/>
                <w:szCs w:val="16"/>
              </w:rPr>
            </w:pPr>
          </w:p>
          <w:p w14:paraId="3FB048CD" w14:textId="77777777" w:rsidR="00326AB3" w:rsidRPr="00420E7B" w:rsidRDefault="00326AB3" w:rsidP="00E70BDD">
            <w:pPr>
              <w:pStyle w:val="DocumentTitle"/>
              <w:rPr>
                <w:rFonts w:ascii="Verdana" w:hAnsi="Verdana"/>
                <w:sz w:val="28"/>
                <w:szCs w:val="16"/>
              </w:rPr>
            </w:pPr>
          </w:p>
          <w:p w14:paraId="68E5AE79" w14:textId="77777777" w:rsidR="00326AB3" w:rsidRPr="00420E7B" w:rsidRDefault="00326AB3" w:rsidP="00E70BDD">
            <w:pPr>
              <w:pStyle w:val="DocumentTitle"/>
              <w:rPr>
                <w:rFonts w:ascii="Verdana" w:hAnsi="Verdana"/>
                <w:sz w:val="28"/>
                <w:szCs w:val="16"/>
              </w:rPr>
            </w:pPr>
          </w:p>
          <w:p w14:paraId="4E63352B" w14:textId="77777777" w:rsidR="00326AB3" w:rsidRPr="00420E7B" w:rsidRDefault="00326AB3" w:rsidP="00E70BDD">
            <w:pPr>
              <w:pStyle w:val="DocumentTitle"/>
              <w:rPr>
                <w:rFonts w:ascii="Verdana" w:hAnsi="Verdana"/>
                <w:sz w:val="28"/>
                <w:szCs w:val="16"/>
              </w:rPr>
            </w:pPr>
          </w:p>
          <w:p w14:paraId="4EFB8AF6" w14:textId="77777777" w:rsidR="00326AB3" w:rsidRPr="00420E7B" w:rsidRDefault="00326AB3" w:rsidP="00E70BDD">
            <w:pPr>
              <w:pStyle w:val="DocumentTitle"/>
              <w:rPr>
                <w:rFonts w:ascii="Verdana" w:hAnsi="Verdana"/>
                <w:sz w:val="28"/>
                <w:szCs w:val="16"/>
              </w:rPr>
            </w:pPr>
          </w:p>
          <w:p w14:paraId="230EDF21" w14:textId="77777777" w:rsidR="00326AB3" w:rsidRPr="00420E7B" w:rsidRDefault="00326AB3" w:rsidP="00E70BDD">
            <w:pPr>
              <w:pStyle w:val="DocumentTitle"/>
              <w:rPr>
                <w:rFonts w:ascii="Verdana" w:hAnsi="Verdana"/>
                <w:sz w:val="28"/>
                <w:szCs w:val="16"/>
              </w:rPr>
            </w:pPr>
          </w:p>
          <w:p w14:paraId="0C92ADB6" w14:textId="77777777" w:rsidR="00326AB3" w:rsidRPr="00420E7B" w:rsidRDefault="00326AB3" w:rsidP="00E70BDD">
            <w:pPr>
              <w:pStyle w:val="DocumentTitle"/>
              <w:rPr>
                <w:rFonts w:ascii="Verdana" w:hAnsi="Verdana"/>
                <w:sz w:val="28"/>
                <w:szCs w:val="16"/>
              </w:rPr>
            </w:pPr>
          </w:p>
          <w:p w14:paraId="721EE5D9" w14:textId="77777777" w:rsidR="00326AB3" w:rsidRPr="00420E7B" w:rsidRDefault="00326AB3" w:rsidP="00E70BDD">
            <w:pPr>
              <w:pStyle w:val="DocumentTitle"/>
              <w:rPr>
                <w:rFonts w:ascii="Verdana" w:hAnsi="Verdana"/>
                <w:sz w:val="28"/>
                <w:szCs w:val="16"/>
              </w:rPr>
            </w:pPr>
          </w:p>
          <w:p w14:paraId="2664A1A8" w14:textId="77777777" w:rsidR="00326AB3" w:rsidRPr="00420E7B" w:rsidRDefault="00326AB3" w:rsidP="00E70BDD">
            <w:pPr>
              <w:pStyle w:val="DocumentTitle"/>
              <w:rPr>
                <w:rFonts w:ascii="Verdana" w:hAnsi="Verdana"/>
                <w:sz w:val="28"/>
                <w:szCs w:val="16"/>
              </w:rPr>
            </w:pPr>
          </w:p>
          <w:p w14:paraId="677B28E5" w14:textId="65ED97E0" w:rsidR="00A05D21" w:rsidRPr="00420E7B" w:rsidRDefault="00A05D21" w:rsidP="00E70BDD">
            <w:pPr>
              <w:pStyle w:val="DocumentTitle"/>
              <w:rPr>
                <w:rFonts w:ascii="Verdana" w:hAnsi="Verdana"/>
                <w:sz w:val="28"/>
                <w:szCs w:val="16"/>
              </w:rPr>
            </w:pPr>
            <w:r w:rsidRPr="00420E7B">
              <w:rPr>
                <w:rFonts w:ascii="Verdana" w:hAnsi="Verdana"/>
                <w:color w:val="7F7F7F" w:themeColor="text1" w:themeTint="80"/>
                <w:sz w:val="28"/>
                <w:szCs w:val="16"/>
              </w:rPr>
              <w:t>Robot</w:t>
            </w:r>
            <w:r w:rsidR="00326AB3" w:rsidRPr="00420E7B">
              <w:rPr>
                <w:rFonts w:ascii="Verdana" w:hAnsi="Verdana"/>
                <w:sz w:val="28"/>
                <w:szCs w:val="16"/>
              </w:rPr>
              <w:tab/>
            </w:r>
            <w:r w:rsidR="008E4385">
              <w:rPr>
                <w:rFonts w:ascii="Verdana" w:hAnsi="Verdana"/>
                <w:sz w:val="28"/>
                <w:szCs w:val="16"/>
              </w:rPr>
              <w:tab/>
              <w:t>| BOT</w:t>
            </w:r>
          </w:p>
          <w:p w14:paraId="360916AF" w14:textId="475B9D61" w:rsidR="00350893" w:rsidRPr="00420E7B" w:rsidRDefault="00A05D21" w:rsidP="00E70BDD">
            <w:pPr>
              <w:pStyle w:val="DocumentTitle"/>
              <w:rPr>
                <w:rFonts w:ascii="Verdana" w:hAnsi="Verdana"/>
                <w:sz w:val="28"/>
                <w:szCs w:val="16"/>
              </w:rPr>
            </w:pPr>
            <w:r w:rsidRPr="00420E7B">
              <w:rPr>
                <w:rFonts w:ascii="Verdana" w:hAnsi="Verdana"/>
                <w:color w:val="7F7F7F" w:themeColor="text1" w:themeTint="80"/>
                <w:sz w:val="28"/>
                <w:szCs w:val="16"/>
              </w:rPr>
              <w:t>Process</w:t>
            </w:r>
            <w:r w:rsidRPr="00420E7B">
              <w:rPr>
                <w:rFonts w:ascii="Verdana" w:hAnsi="Verdana"/>
                <w:sz w:val="28"/>
                <w:szCs w:val="16"/>
              </w:rPr>
              <w:tab/>
              <w:t xml:space="preserve">| </w:t>
            </w:r>
            <w:r w:rsidR="00376667">
              <w:rPr>
                <w:rFonts w:ascii="Calibri" w:hAnsi="Calibri"/>
                <w:sz w:val="32"/>
                <w:szCs w:val="32"/>
              </w:rPr>
              <w:t>FIS Pretoria</w:t>
            </w:r>
          </w:p>
          <w:p w14:paraId="503C0FCB" w14:textId="3E8356D7" w:rsidR="00B77E19" w:rsidRPr="00420E7B" w:rsidRDefault="00B77E19" w:rsidP="00376667">
            <w:pPr>
              <w:pStyle w:val="DocumentTitle"/>
              <w:rPr>
                <w:rFonts w:ascii="Verdana" w:hAnsi="Verdana"/>
                <w:sz w:val="32"/>
                <w:szCs w:val="16"/>
              </w:rPr>
            </w:pPr>
            <w:r w:rsidRPr="00420E7B">
              <w:rPr>
                <w:rFonts w:ascii="Verdana" w:hAnsi="Verdana"/>
                <w:color w:val="7F7F7F" w:themeColor="text1" w:themeTint="80"/>
                <w:sz w:val="28"/>
                <w:szCs w:val="16"/>
              </w:rPr>
              <w:t>Area</w:t>
            </w:r>
            <w:r w:rsidR="00A05D21" w:rsidRPr="00420E7B">
              <w:rPr>
                <w:rFonts w:ascii="Verdana" w:hAnsi="Verdana"/>
                <w:sz w:val="28"/>
                <w:szCs w:val="16"/>
              </w:rPr>
              <w:tab/>
            </w:r>
            <w:r w:rsidR="00A05D21" w:rsidRPr="00420E7B">
              <w:rPr>
                <w:rFonts w:ascii="Verdana" w:hAnsi="Verdana"/>
                <w:sz w:val="28"/>
                <w:szCs w:val="16"/>
              </w:rPr>
              <w:tab/>
              <w:t xml:space="preserve">| </w:t>
            </w:r>
            <w:r w:rsidR="00F91601">
              <w:rPr>
                <w:rFonts w:ascii="Verdana" w:hAnsi="Verdana"/>
                <w:sz w:val="28"/>
                <w:szCs w:val="16"/>
              </w:rPr>
              <w:t xml:space="preserve">GME </w:t>
            </w:r>
          </w:p>
        </w:tc>
      </w:tr>
      <w:tr w:rsidR="00326AB3" w:rsidRPr="00420E7B" w14:paraId="191CF4C7" w14:textId="77777777" w:rsidTr="005C0EE5">
        <w:tc>
          <w:tcPr>
            <w:tcW w:w="9356" w:type="dxa"/>
            <w:shd w:val="clear" w:color="auto" w:fill="auto"/>
          </w:tcPr>
          <w:p w14:paraId="6C231657" w14:textId="77777777" w:rsidR="00326AB3" w:rsidRPr="00420E7B" w:rsidRDefault="00326AB3" w:rsidP="00A36075">
            <w:pPr>
              <w:pStyle w:val="DocumentTitle"/>
              <w:tabs>
                <w:tab w:val="clear" w:pos="851"/>
              </w:tabs>
              <w:jc w:val="center"/>
              <w:rPr>
                <w:rFonts w:ascii="Verdana" w:hAnsi="Verdana"/>
                <w:b/>
                <w:sz w:val="20"/>
              </w:rPr>
            </w:pPr>
          </w:p>
        </w:tc>
      </w:tr>
      <w:tr w:rsidR="00F428DE" w:rsidRPr="00420E7B" w14:paraId="19C70EA6" w14:textId="77777777" w:rsidTr="005C0EE5">
        <w:tc>
          <w:tcPr>
            <w:tcW w:w="9356" w:type="dxa"/>
            <w:shd w:val="clear" w:color="auto" w:fill="auto"/>
          </w:tcPr>
          <w:p w14:paraId="47516CC8" w14:textId="77777777" w:rsidR="00F428DE" w:rsidRPr="00420E7B" w:rsidRDefault="00F428DE" w:rsidP="00A36075">
            <w:pPr>
              <w:pStyle w:val="DocumentTitle"/>
              <w:tabs>
                <w:tab w:val="clear" w:pos="851"/>
              </w:tabs>
              <w:jc w:val="center"/>
              <w:rPr>
                <w:rFonts w:ascii="Verdana" w:hAnsi="Verdana"/>
                <w:b/>
                <w:sz w:val="20"/>
              </w:rPr>
            </w:pPr>
          </w:p>
        </w:tc>
      </w:tr>
      <w:tr w:rsidR="00F428DE" w:rsidRPr="00420E7B" w14:paraId="47A95C7C" w14:textId="77777777" w:rsidTr="005C0EE5">
        <w:tc>
          <w:tcPr>
            <w:tcW w:w="9356" w:type="dxa"/>
            <w:shd w:val="clear" w:color="auto" w:fill="auto"/>
          </w:tcPr>
          <w:p w14:paraId="3120855F" w14:textId="505BB4F6" w:rsidR="00F428DE" w:rsidRPr="00420E7B" w:rsidRDefault="00F428DE" w:rsidP="00F428DE">
            <w:pPr>
              <w:pStyle w:val="DocumentTitle"/>
              <w:tabs>
                <w:tab w:val="clear" w:pos="851"/>
              </w:tabs>
              <w:rPr>
                <w:rFonts w:ascii="Verdana" w:hAnsi="Verdana"/>
                <w:i/>
                <w:sz w:val="20"/>
              </w:rPr>
            </w:pPr>
            <w:r w:rsidRPr="00420E7B">
              <w:rPr>
                <w:rFonts w:ascii="Verdana" w:hAnsi="Verdana"/>
                <w:i/>
                <w:sz w:val="18"/>
              </w:rPr>
              <w:t>Client confidential / sensitive data should not be recorded in this document</w:t>
            </w:r>
          </w:p>
        </w:tc>
      </w:tr>
      <w:bookmarkEnd w:id="11"/>
    </w:tbl>
    <w:p w14:paraId="122D063C" w14:textId="17C90603" w:rsidR="002946BD" w:rsidRPr="00420E7B" w:rsidRDefault="002946BD" w:rsidP="00FD4D7B">
      <w:pPr>
        <w:pStyle w:val="PageBreakBefore"/>
        <w:rPr>
          <w:rFonts w:ascii="Verdana" w:hAnsi="Verdana"/>
          <w:sz w:val="16"/>
          <w:szCs w:val="16"/>
        </w:rPr>
      </w:pPr>
    </w:p>
    <w:tbl>
      <w:tblPr>
        <w:tblW w:w="0" w:type="auto"/>
        <w:tblInd w:w="-50" w:type="dxa"/>
        <w:tblLayout w:type="fixed"/>
        <w:tblCellMar>
          <w:left w:w="0" w:type="dxa"/>
          <w:right w:w="0" w:type="dxa"/>
        </w:tblCellMar>
        <w:tblLook w:val="0000" w:firstRow="0" w:lastRow="0" w:firstColumn="0" w:lastColumn="0" w:noHBand="0" w:noVBand="0"/>
      </w:tblPr>
      <w:tblGrid>
        <w:gridCol w:w="8697"/>
      </w:tblGrid>
      <w:tr w:rsidR="00FD4D7B" w:rsidRPr="00420E7B" w14:paraId="289B9FDE" w14:textId="77777777" w:rsidTr="00326AB3">
        <w:trPr>
          <w:trHeight w:hRule="exact" w:val="1152"/>
        </w:trPr>
        <w:tc>
          <w:tcPr>
            <w:tcW w:w="8697" w:type="dxa"/>
            <w:shd w:val="clear" w:color="auto" w:fill="auto"/>
          </w:tcPr>
          <w:p w14:paraId="6454E9D6" w14:textId="77777777" w:rsidR="002946BD" w:rsidRPr="00420E7B" w:rsidRDefault="002946BD" w:rsidP="00F236F7">
            <w:pPr>
              <w:pStyle w:val="Contents"/>
              <w:rPr>
                <w:sz w:val="16"/>
              </w:rPr>
            </w:pPr>
            <w:bookmarkStart w:id="12" w:name="UBSContents" w:colFirst="0" w:colLast="0"/>
            <w:r w:rsidRPr="00420E7B">
              <w:t>Table of Contents</w:t>
            </w:r>
          </w:p>
        </w:tc>
      </w:tr>
    </w:tbl>
    <w:bookmarkStart w:id="13" w:name="UBSContentsSection"/>
    <w:bookmarkEnd w:id="12"/>
    <w:p w14:paraId="4754099D" w14:textId="0D965294" w:rsidR="006A2713" w:rsidRDefault="0000575E">
      <w:pPr>
        <w:pStyle w:val="TOC1"/>
        <w:rPr>
          <w:rFonts w:asciiTheme="minorHAnsi" w:eastAsiaTheme="minorEastAsia" w:hAnsiTheme="minorHAnsi" w:cstheme="minorBidi"/>
          <w:b w:val="0"/>
          <w:noProof/>
          <w:sz w:val="22"/>
          <w:szCs w:val="22"/>
          <w:lang w:val="en-IN" w:eastAsia="en-IN"/>
        </w:rPr>
      </w:pPr>
      <w:r w:rsidRPr="00420E7B">
        <w:rPr>
          <w:rFonts w:ascii="Verdana" w:hAnsi="Verdana"/>
          <w:sz w:val="20"/>
        </w:rPr>
        <w:fldChar w:fldCharType="begin"/>
      </w:r>
      <w:r w:rsidRPr="00420E7B">
        <w:rPr>
          <w:rFonts w:ascii="Verdana" w:hAnsi="Verdana"/>
          <w:sz w:val="20"/>
        </w:rPr>
        <w:instrText xml:space="preserve"> TOC \o "1-2" \h \z \u </w:instrText>
      </w:r>
      <w:r w:rsidRPr="00420E7B">
        <w:rPr>
          <w:rFonts w:ascii="Verdana" w:hAnsi="Verdana"/>
          <w:sz w:val="20"/>
        </w:rPr>
        <w:fldChar w:fldCharType="separate"/>
      </w:r>
      <w:hyperlink w:anchor="_Toc513529179" w:history="1">
        <w:r w:rsidR="006A2713" w:rsidRPr="007F0E91">
          <w:rPr>
            <w:rStyle w:val="Hyperlink"/>
            <w:noProof/>
          </w:rPr>
          <w:t>1.</w:t>
        </w:r>
        <w:r w:rsidR="006A2713">
          <w:rPr>
            <w:rFonts w:asciiTheme="minorHAnsi" w:eastAsiaTheme="minorEastAsia" w:hAnsiTheme="minorHAnsi" w:cstheme="minorBidi"/>
            <w:b w:val="0"/>
            <w:noProof/>
            <w:sz w:val="22"/>
            <w:szCs w:val="22"/>
            <w:lang w:val="en-IN" w:eastAsia="en-IN"/>
          </w:rPr>
          <w:tab/>
        </w:r>
        <w:r w:rsidR="006A2713" w:rsidRPr="007F0E91">
          <w:rPr>
            <w:rStyle w:val="Hyperlink"/>
            <w:noProof/>
          </w:rPr>
          <w:t>Document Information</w:t>
        </w:r>
        <w:r w:rsidR="006A2713">
          <w:rPr>
            <w:noProof/>
            <w:webHidden/>
          </w:rPr>
          <w:tab/>
        </w:r>
        <w:r w:rsidR="006A2713">
          <w:rPr>
            <w:noProof/>
            <w:webHidden/>
          </w:rPr>
          <w:fldChar w:fldCharType="begin"/>
        </w:r>
        <w:r w:rsidR="006A2713">
          <w:rPr>
            <w:noProof/>
            <w:webHidden/>
          </w:rPr>
          <w:instrText xml:space="preserve"> PAGEREF _Toc513529179 \h </w:instrText>
        </w:r>
        <w:r w:rsidR="006A2713">
          <w:rPr>
            <w:noProof/>
            <w:webHidden/>
          </w:rPr>
        </w:r>
        <w:r w:rsidR="006A2713">
          <w:rPr>
            <w:noProof/>
            <w:webHidden/>
          </w:rPr>
          <w:fldChar w:fldCharType="separate"/>
        </w:r>
        <w:r w:rsidR="006A2713">
          <w:rPr>
            <w:noProof/>
            <w:webHidden/>
          </w:rPr>
          <w:t>4</w:t>
        </w:r>
        <w:r w:rsidR="006A2713">
          <w:rPr>
            <w:noProof/>
            <w:webHidden/>
          </w:rPr>
          <w:fldChar w:fldCharType="end"/>
        </w:r>
      </w:hyperlink>
    </w:p>
    <w:p w14:paraId="7E01B2FC" w14:textId="28141B59" w:rsidR="006A2713" w:rsidRDefault="007D03E2">
      <w:pPr>
        <w:pStyle w:val="TOC2"/>
        <w:rPr>
          <w:rFonts w:asciiTheme="minorHAnsi" w:eastAsiaTheme="minorEastAsia" w:hAnsiTheme="minorHAnsi" w:cstheme="minorBidi"/>
          <w:noProof/>
          <w:sz w:val="22"/>
          <w:szCs w:val="22"/>
          <w:lang w:val="en-IN" w:eastAsia="en-IN"/>
        </w:rPr>
      </w:pPr>
      <w:hyperlink w:anchor="_Toc513529180" w:history="1">
        <w:r w:rsidR="006A2713" w:rsidRPr="007F0E91">
          <w:rPr>
            <w:rStyle w:val="Hyperlink"/>
            <w:rFonts w:ascii="Verdana" w:hAnsi="Verdana"/>
            <w:noProof/>
            <w:lang w:val="en-GB"/>
          </w:rPr>
          <w:t>1.1.</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Version Control</w:t>
        </w:r>
        <w:r w:rsidR="006A2713">
          <w:rPr>
            <w:noProof/>
            <w:webHidden/>
          </w:rPr>
          <w:tab/>
        </w:r>
        <w:r w:rsidR="006A2713">
          <w:rPr>
            <w:noProof/>
            <w:webHidden/>
          </w:rPr>
          <w:fldChar w:fldCharType="begin"/>
        </w:r>
        <w:r w:rsidR="006A2713">
          <w:rPr>
            <w:noProof/>
            <w:webHidden/>
          </w:rPr>
          <w:instrText xml:space="preserve"> PAGEREF _Toc513529180 \h </w:instrText>
        </w:r>
        <w:r w:rsidR="006A2713">
          <w:rPr>
            <w:noProof/>
            <w:webHidden/>
          </w:rPr>
        </w:r>
        <w:r w:rsidR="006A2713">
          <w:rPr>
            <w:noProof/>
            <w:webHidden/>
          </w:rPr>
          <w:fldChar w:fldCharType="separate"/>
        </w:r>
        <w:r w:rsidR="006A2713">
          <w:rPr>
            <w:noProof/>
            <w:webHidden/>
          </w:rPr>
          <w:t>4</w:t>
        </w:r>
        <w:r w:rsidR="006A2713">
          <w:rPr>
            <w:noProof/>
            <w:webHidden/>
          </w:rPr>
          <w:fldChar w:fldCharType="end"/>
        </w:r>
      </w:hyperlink>
    </w:p>
    <w:p w14:paraId="223C5D6B" w14:textId="0DE1F3F7" w:rsidR="006A2713" w:rsidRDefault="007D03E2">
      <w:pPr>
        <w:pStyle w:val="TOC2"/>
        <w:rPr>
          <w:rFonts w:asciiTheme="minorHAnsi" w:eastAsiaTheme="minorEastAsia" w:hAnsiTheme="minorHAnsi" w:cstheme="minorBidi"/>
          <w:noProof/>
          <w:sz w:val="22"/>
          <w:szCs w:val="22"/>
          <w:lang w:val="en-IN" w:eastAsia="en-IN"/>
        </w:rPr>
      </w:pPr>
      <w:hyperlink w:anchor="_Toc513529181" w:history="1">
        <w:r w:rsidR="006A2713" w:rsidRPr="007F0E91">
          <w:rPr>
            <w:rStyle w:val="Hyperlink"/>
            <w:rFonts w:ascii="Verdana" w:hAnsi="Verdana"/>
            <w:noProof/>
            <w:lang w:val="en-GB"/>
          </w:rPr>
          <w:t>1.2.</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Version Changes</w:t>
        </w:r>
        <w:r w:rsidR="006A2713">
          <w:rPr>
            <w:noProof/>
            <w:webHidden/>
          </w:rPr>
          <w:tab/>
        </w:r>
        <w:r w:rsidR="006A2713">
          <w:rPr>
            <w:noProof/>
            <w:webHidden/>
          </w:rPr>
          <w:fldChar w:fldCharType="begin"/>
        </w:r>
        <w:r w:rsidR="006A2713">
          <w:rPr>
            <w:noProof/>
            <w:webHidden/>
          </w:rPr>
          <w:instrText xml:space="preserve"> PAGEREF _Toc513529181 \h </w:instrText>
        </w:r>
        <w:r w:rsidR="006A2713">
          <w:rPr>
            <w:noProof/>
            <w:webHidden/>
          </w:rPr>
        </w:r>
        <w:r w:rsidR="006A2713">
          <w:rPr>
            <w:noProof/>
            <w:webHidden/>
          </w:rPr>
          <w:fldChar w:fldCharType="separate"/>
        </w:r>
        <w:r w:rsidR="006A2713">
          <w:rPr>
            <w:noProof/>
            <w:webHidden/>
          </w:rPr>
          <w:t>4</w:t>
        </w:r>
        <w:r w:rsidR="006A2713">
          <w:rPr>
            <w:noProof/>
            <w:webHidden/>
          </w:rPr>
          <w:fldChar w:fldCharType="end"/>
        </w:r>
      </w:hyperlink>
    </w:p>
    <w:p w14:paraId="00D88CB2" w14:textId="206D634F" w:rsidR="006A2713" w:rsidRDefault="007D03E2">
      <w:pPr>
        <w:pStyle w:val="TOC2"/>
        <w:rPr>
          <w:rFonts w:asciiTheme="minorHAnsi" w:eastAsiaTheme="minorEastAsia" w:hAnsiTheme="minorHAnsi" w:cstheme="minorBidi"/>
          <w:noProof/>
          <w:sz w:val="22"/>
          <w:szCs w:val="22"/>
          <w:lang w:val="en-IN" w:eastAsia="en-IN"/>
        </w:rPr>
      </w:pPr>
      <w:hyperlink w:anchor="_Toc513529182" w:history="1">
        <w:r w:rsidR="006A2713" w:rsidRPr="007F0E91">
          <w:rPr>
            <w:rStyle w:val="Hyperlink"/>
            <w:rFonts w:ascii="Verdana" w:hAnsi="Verdana"/>
            <w:noProof/>
            <w:lang w:val="en-GB"/>
          </w:rPr>
          <w:t>1.3.</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Document Approval</w:t>
        </w:r>
        <w:r w:rsidR="006A2713">
          <w:rPr>
            <w:noProof/>
            <w:webHidden/>
          </w:rPr>
          <w:tab/>
        </w:r>
        <w:r w:rsidR="006A2713">
          <w:rPr>
            <w:noProof/>
            <w:webHidden/>
          </w:rPr>
          <w:fldChar w:fldCharType="begin"/>
        </w:r>
        <w:r w:rsidR="006A2713">
          <w:rPr>
            <w:noProof/>
            <w:webHidden/>
          </w:rPr>
          <w:instrText xml:space="preserve"> PAGEREF _Toc513529182 \h </w:instrText>
        </w:r>
        <w:r w:rsidR="006A2713">
          <w:rPr>
            <w:noProof/>
            <w:webHidden/>
          </w:rPr>
        </w:r>
        <w:r w:rsidR="006A2713">
          <w:rPr>
            <w:noProof/>
            <w:webHidden/>
          </w:rPr>
          <w:fldChar w:fldCharType="separate"/>
        </w:r>
        <w:r w:rsidR="006A2713">
          <w:rPr>
            <w:noProof/>
            <w:webHidden/>
          </w:rPr>
          <w:t>4</w:t>
        </w:r>
        <w:r w:rsidR="006A2713">
          <w:rPr>
            <w:noProof/>
            <w:webHidden/>
          </w:rPr>
          <w:fldChar w:fldCharType="end"/>
        </w:r>
      </w:hyperlink>
    </w:p>
    <w:p w14:paraId="0E9A2C55" w14:textId="59D9483F" w:rsidR="006A2713" w:rsidRDefault="007D03E2">
      <w:pPr>
        <w:pStyle w:val="TOC2"/>
        <w:rPr>
          <w:rFonts w:asciiTheme="minorHAnsi" w:eastAsiaTheme="minorEastAsia" w:hAnsiTheme="minorHAnsi" w:cstheme="minorBidi"/>
          <w:noProof/>
          <w:sz w:val="22"/>
          <w:szCs w:val="22"/>
          <w:lang w:val="en-IN" w:eastAsia="en-IN"/>
        </w:rPr>
      </w:pPr>
      <w:hyperlink w:anchor="_Toc513529183" w:history="1">
        <w:r w:rsidR="006A2713" w:rsidRPr="007F0E91">
          <w:rPr>
            <w:rStyle w:val="Hyperlink"/>
            <w:rFonts w:ascii="Verdana" w:hAnsi="Verdana"/>
            <w:noProof/>
            <w:lang w:val="en-GB"/>
          </w:rPr>
          <w:t>1.4.</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Document review</w:t>
        </w:r>
        <w:r w:rsidR="006A2713">
          <w:rPr>
            <w:noProof/>
            <w:webHidden/>
          </w:rPr>
          <w:tab/>
        </w:r>
        <w:r w:rsidR="006A2713">
          <w:rPr>
            <w:noProof/>
            <w:webHidden/>
          </w:rPr>
          <w:fldChar w:fldCharType="begin"/>
        </w:r>
        <w:r w:rsidR="006A2713">
          <w:rPr>
            <w:noProof/>
            <w:webHidden/>
          </w:rPr>
          <w:instrText xml:space="preserve"> PAGEREF _Toc513529183 \h </w:instrText>
        </w:r>
        <w:r w:rsidR="006A2713">
          <w:rPr>
            <w:noProof/>
            <w:webHidden/>
          </w:rPr>
        </w:r>
        <w:r w:rsidR="006A2713">
          <w:rPr>
            <w:noProof/>
            <w:webHidden/>
          </w:rPr>
          <w:fldChar w:fldCharType="separate"/>
        </w:r>
        <w:r w:rsidR="006A2713">
          <w:rPr>
            <w:noProof/>
            <w:webHidden/>
          </w:rPr>
          <w:t>4</w:t>
        </w:r>
        <w:r w:rsidR="006A2713">
          <w:rPr>
            <w:noProof/>
            <w:webHidden/>
          </w:rPr>
          <w:fldChar w:fldCharType="end"/>
        </w:r>
      </w:hyperlink>
    </w:p>
    <w:p w14:paraId="4BA37E0A" w14:textId="70F90C57" w:rsidR="006A2713" w:rsidRDefault="007D03E2">
      <w:pPr>
        <w:pStyle w:val="TOC1"/>
        <w:rPr>
          <w:rFonts w:asciiTheme="minorHAnsi" w:eastAsiaTheme="minorEastAsia" w:hAnsiTheme="minorHAnsi" w:cstheme="minorBidi"/>
          <w:b w:val="0"/>
          <w:noProof/>
          <w:sz w:val="22"/>
          <w:szCs w:val="22"/>
          <w:lang w:val="en-IN" w:eastAsia="en-IN"/>
        </w:rPr>
      </w:pPr>
      <w:hyperlink w:anchor="_Toc513529184" w:history="1">
        <w:r w:rsidR="006A2713" w:rsidRPr="007F0E91">
          <w:rPr>
            <w:rStyle w:val="Hyperlink"/>
            <w:noProof/>
          </w:rPr>
          <w:t>2.</w:t>
        </w:r>
        <w:r w:rsidR="006A2713">
          <w:rPr>
            <w:rFonts w:asciiTheme="minorHAnsi" w:eastAsiaTheme="minorEastAsia" w:hAnsiTheme="minorHAnsi" w:cstheme="minorBidi"/>
            <w:b w:val="0"/>
            <w:noProof/>
            <w:sz w:val="22"/>
            <w:szCs w:val="22"/>
            <w:lang w:val="en-IN" w:eastAsia="en-IN"/>
          </w:rPr>
          <w:tab/>
        </w:r>
        <w:r w:rsidR="006A2713" w:rsidRPr="007F0E91">
          <w:rPr>
            <w:rStyle w:val="Hyperlink"/>
            <w:noProof/>
          </w:rPr>
          <w:t>Context &amp; Base Information</w:t>
        </w:r>
        <w:r w:rsidR="006A2713">
          <w:rPr>
            <w:noProof/>
            <w:webHidden/>
          </w:rPr>
          <w:tab/>
        </w:r>
        <w:r w:rsidR="006A2713">
          <w:rPr>
            <w:noProof/>
            <w:webHidden/>
          </w:rPr>
          <w:fldChar w:fldCharType="begin"/>
        </w:r>
        <w:r w:rsidR="006A2713">
          <w:rPr>
            <w:noProof/>
            <w:webHidden/>
          </w:rPr>
          <w:instrText xml:space="preserve"> PAGEREF _Toc513529184 \h </w:instrText>
        </w:r>
        <w:r w:rsidR="006A2713">
          <w:rPr>
            <w:noProof/>
            <w:webHidden/>
          </w:rPr>
        </w:r>
        <w:r w:rsidR="006A2713">
          <w:rPr>
            <w:noProof/>
            <w:webHidden/>
          </w:rPr>
          <w:fldChar w:fldCharType="separate"/>
        </w:r>
        <w:r w:rsidR="006A2713">
          <w:rPr>
            <w:noProof/>
            <w:webHidden/>
          </w:rPr>
          <w:t>5</w:t>
        </w:r>
        <w:r w:rsidR="006A2713">
          <w:rPr>
            <w:noProof/>
            <w:webHidden/>
          </w:rPr>
          <w:fldChar w:fldCharType="end"/>
        </w:r>
      </w:hyperlink>
    </w:p>
    <w:p w14:paraId="5A271DB6" w14:textId="6EB50DF2" w:rsidR="006A2713" w:rsidRDefault="007D03E2">
      <w:pPr>
        <w:pStyle w:val="TOC2"/>
        <w:rPr>
          <w:rFonts w:asciiTheme="minorHAnsi" w:eastAsiaTheme="minorEastAsia" w:hAnsiTheme="minorHAnsi" w:cstheme="minorBidi"/>
          <w:noProof/>
          <w:sz w:val="22"/>
          <w:szCs w:val="22"/>
          <w:lang w:val="en-IN" w:eastAsia="en-IN"/>
        </w:rPr>
      </w:pPr>
      <w:hyperlink w:anchor="_Toc513529185" w:history="1">
        <w:r w:rsidR="006A2713" w:rsidRPr="007F0E91">
          <w:rPr>
            <w:rStyle w:val="Hyperlink"/>
            <w:rFonts w:ascii="Verdana" w:hAnsi="Verdana"/>
            <w:noProof/>
            <w:lang w:val="en-GB"/>
          </w:rPr>
          <w:t>2.1.</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Purpose</w:t>
        </w:r>
        <w:r w:rsidR="006A2713">
          <w:rPr>
            <w:noProof/>
            <w:webHidden/>
          </w:rPr>
          <w:tab/>
        </w:r>
        <w:r w:rsidR="006A2713">
          <w:rPr>
            <w:noProof/>
            <w:webHidden/>
          </w:rPr>
          <w:fldChar w:fldCharType="begin"/>
        </w:r>
        <w:r w:rsidR="006A2713">
          <w:rPr>
            <w:noProof/>
            <w:webHidden/>
          </w:rPr>
          <w:instrText xml:space="preserve"> PAGEREF _Toc513529185 \h </w:instrText>
        </w:r>
        <w:r w:rsidR="006A2713">
          <w:rPr>
            <w:noProof/>
            <w:webHidden/>
          </w:rPr>
        </w:r>
        <w:r w:rsidR="006A2713">
          <w:rPr>
            <w:noProof/>
            <w:webHidden/>
          </w:rPr>
          <w:fldChar w:fldCharType="separate"/>
        </w:r>
        <w:r w:rsidR="006A2713">
          <w:rPr>
            <w:noProof/>
            <w:webHidden/>
          </w:rPr>
          <w:t>5</w:t>
        </w:r>
        <w:r w:rsidR="006A2713">
          <w:rPr>
            <w:noProof/>
            <w:webHidden/>
          </w:rPr>
          <w:fldChar w:fldCharType="end"/>
        </w:r>
      </w:hyperlink>
    </w:p>
    <w:p w14:paraId="29ABA9A2" w14:textId="2F1261CC" w:rsidR="006A2713" w:rsidRDefault="007D03E2">
      <w:pPr>
        <w:pStyle w:val="TOC2"/>
        <w:rPr>
          <w:rFonts w:asciiTheme="minorHAnsi" w:eastAsiaTheme="minorEastAsia" w:hAnsiTheme="minorHAnsi" w:cstheme="minorBidi"/>
          <w:noProof/>
          <w:sz w:val="22"/>
          <w:szCs w:val="22"/>
          <w:lang w:val="en-IN" w:eastAsia="en-IN"/>
        </w:rPr>
      </w:pPr>
      <w:hyperlink w:anchor="_Toc513529186" w:history="1">
        <w:r w:rsidR="006A2713" w:rsidRPr="007F0E91">
          <w:rPr>
            <w:rStyle w:val="Hyperlink"/>
            <w:rFonts w:ascii="Verdana" w:hAnsi="Verdana"/>
            <w:noProof/>
            <w:lang w:val="en-GB"/>
          </w:rPr>
          <w:t>2.2.</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Process Owners and SMEs</w:t>
        </w:r>
        <w:r w:rsidR="006A2713">
          <w:rPr>
            <w:noProof/>
            <w:webHidden/>
          </w:rPr>
          <w:tab/>
        </w:r>
        <w:r w:rsidR="006A2713">
          <w:rPr>
            <w:noProof/>
            <w:webHidden/>
          </w:rPr>
          <w:fldChar w:fldCharType="begin"/>
        </w:r>
        <w:r w:rsidR="006A2713">
          <w:rPr>
            <w:noProof/>
            <w:webHidden/>
          </w:rPr>
          <w:instrText xml:space="preserve"> PAGEREF _Toc513529186 \h </w:instrText>
        </w:r>
        <w:r w:rsidR="006A2713">
          <w:rPr>
            <w:noProof/>
            <w:webHidden/>
          </w:rPr>
        </w:r>
        <w:r w:rsidR="006A2713">
          <w:rPr>
            <w:noProof/>
            <w:webHidden/>
          </w:rPr>
          <w:fldChar w:fldCharType="separate"/>
        </w:r>
        <w:r w:rsidR="006A2713">
          <w:rPr>
            <w:noProof/>
            <w:webHidden/>
          </w:rPr>
          <w:t>5</w:t>
        </w:r>
        <w:r w:rsidR="006A2713">
          <w:rPr>
            <w:noProof/>
            <w:webHidden/>
          </w:rPr>
          <w:fldChar w:fldCharType="end"/>
        </w:r>
      </w:hyperlink>
    </w:p>
    <w:p w14:paraId="39976F83" w14:textId="623E1174" w:rsidR="006A2713" w:rsidRDefault="007D03E2">
      <w:pPr>
        <w:pStyle w:val="TOC2"/>
        <w:rPr>
          <w:rFonts w:asciiTheme="minorHAnsi" w:eastAsiaTheme="minorEastAsia" w:hAnsiTheme="minorHAnsi" w:cstheme="minorBidi"/>
          <w:noProof/>
          <w:sz w:val="22"/>
          <w:szCs w:val="22"/>
          <w:lang w:val="en-IN" w:eastAsia="en-IN"/>
        </w:rPr>
      </w:pPr>
      <w:hyperlink w:anchor="_Toc513529187" w:history="1">
        <w:r w:rsidR="006A2713" w:rsidRPr="007F0E91">
          <w:rPr>
            <w:rStyle w:val="Hyperlink"/>
            <w:rFonts w:ascii="Verdana" w:hAnsi="Verdana"/>
            <w:noProof/>
            <w:lang w:val="en-GB"/>
          </w:rPr>
          <w:t>2.3.</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Process Execution (Current state) Requirements</w:t>
        </w:r>
        <w:r w:rsidR="006A2713">
          <w:rPr>
            <w:noProof/>
            <w:webHidden/>
          </w:rPr>
          <w:tab/>
        </w:r>
        <w:r w:rsidR="006A2713">
          <w:rPr>
            <w:noProof/>
            <w:webHidden/>
          </w:rPr>
          <w:fldChar w:fldCharType="begin"/>
        </w:r>
        <w:r w:rsidR="006A2713">
          <w:rPr>
            <w:noProof/>
            <w:webHidden/>
          </w:rPr>
          <w:instrText xml:space="preserve"> PAGEREF _Toc513529187 \h </w:instrText>
        </w:r>
        <w:r w:rsidR="006A2713">
          <w:rPr>
            <w:noProof/>
            <w:webHidden/>
          </w:rPr>
        </w:r>
        <w:r w:rsidR="006A2713">
          <w:rPr>
            <w:noProof/>
            <w:webHidden/>
          </w:rPr>
          <w:fldChar w:fldCharType="separate"/>
        </w:r>
        <w:r w:rsidR="006A2713">
          <w:rPr>
            <w:noProof/>
            <w:webHidden/>
          </w:rPr>
          <w:t>5</w:t>
        </w:r>
        <w:r w:rsidR="006A2713">
          <w:rPr>
            <w:noProof/>
            <w:webHidden/>
          </w:rPr>
          <w:fldChar w:fldCharType="end"/>
        </w:r>
      </w:hyperlink>
    </w:p>
    <w:p w14:paraId="019DCF42" w14:textId="227FF808" w:rsidR="006A2713" w:rsidRDefault="007D03E2">
      <w:pPr>
        <w:pStyle w:val="TOC2"/>
        <w:rPr>
          <w:rFonts w:asciiTheme="minorHAnsi" w:eastAsiaTheme="minorEastAsia" w:hAnsiTheme="minorHAnsi" w:cstheme="minorBidi"/>
          <w:noProof/>
          <w:sz w:val="22"/>
          <w:szCs w:val="22"/>
          <w:lang w:val="en-IN" w:eastAsia="en-IN"/>
        </w:rPr>
      </w:pPr>
      <w:hyperlink w:anchor="_Toc513529188" w:history="1">
        <w:r w:rsidR="006A2713" w:rsidRPr="007F0E91">
          <w:rPr>
            <w:rStyle w:val="Hyperlink"/>
            <w:rFonts w:ascii="Verdana" w:hAnsi="Verdana"/>
            <w:noProof/>
            <w:lang w:val="en-GB"/>
          </w:rPr>
          <w:t>2.4.</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IT Application overview</w:t>
        </w:r>
        <w:r w:rsidR="006A2713">
          <w:rPr>
            <w:noProof/>
            <w:webHidden/>
          </w:rPr>
          <w:tab/>
        </w:r>
        <w:r w:rsidR="006A2713">
          <w:rPr>
            <w:noProof/>
            <w:webHidden/>
          </w:rPr>
          <w:fldChar w:fldCharType="begin"/>
        </w:r>
        <w:r w:rsidR="006A2713">
          <w:rPr>
            <w:noProof/>
            <w:webHidden/>
          </w:rPr>
          <w:instrText xml:space="preserve"> PAGEREF _Toc513529188 \h </w:instrText>
        </w:r>
        <w:r w:rsidR="006A2713">
          <w:rPr>
            <w:noProof/>
            <w:webHidden/>
          </w:rPr>
        </w:r>
        <w:r w:rsidR="006A2713">
          <w:rPr>
            <w:noProof/>
            <w:webHidden/>
          </w:rPr>
          <w:fldChar w:fldCharType="separate"/>
        </w:r>
        <w:r w:rsidR="006A2713">
          <w:rPr>
            <w:noProof/>
            <w:webHidden/>
          </w:rPr>
          <w:t>6</w:t>
        </w:r>
        <w:r w:rsidR="006A2713">
          <w:rPr>
            <w:noProof/>
            <w:webHidden/>
          </w:rPr>
          <w:fldChar w:fldCharType="end"/>
        </w:r>
      </w:hyperlink>
    </w:p>
    <w:p w14:paraId="1E24C236" w14:textId="449315F3" w:rsidR="006A2713" w:rsidRDefault="007D03E2">
      <w:pPr>
        <w:pStyle w:val="TOC1"/>
        <w:rPr>
          <w:rFonts w:asciiTheme="minorHAnsi" w:eastAsiaTheme="minorEastAsia" w:hAnsiTheme="minorHAnsi" w:cstheme="minorBidi"/>
          <w:b w:val="0"/>
          <w:noProof/>
          <w:sz w:val="22"/>
          <w:szCs w:val="22"/>
          <w:lang w:val="en-IN" w:eastAsia="en-IN"/>
        </w:rPr>
      </w:pPr>
      <w:hyperlink w:anchor="_Toc513529189" w:history="1">
        <w:r w:rsidR="006A2713" w:rsidRPr="007F0E91">
          <w:rPr>
            <w:rStyle w:val="Hyperlink"/>
            <w:noProof/>
          </w:rPr>
          <w:t>3.</w:t>
        </w:r>
        <w:r w:rsidR="006A2713">
          <w:rPr>
            <w:rFonts w:asciiTheme="minorHAnsi" w:eastAsiaTheme="minorEastAsia" w:hAnsiTheme="minorHAnsi" w:cstheme="minorBidi"/>
            <w:b w:val="0"/>
            <w:noProof/>
            <w:sz w:val="22"/>
            <w:szCs w:val="22"/>
            <w:lang w:val="en-IN" w:eastAsia="en-IN"/>
          </w:rPr>
          <w:tab/>
        </w:r>
        <w:r w:rsidR="006A2713" w:rsidRPr="007F0E91">
          <w:rPr>
            <w:rStyle w:val="Hyperlink"/>
            <w:noProof/>
          </w:rPr>
          <w:t>As-Is Process (Functional) Design</w:t>
        </w:r>
        <w:r w:rsidR="006A2713">
          <w:rPr>
            <w:noProof/>
            <w:webHidden/>
          </w:rPr>
          <w:tab/>
        </w:r>
        <w:r w:rsidR="006A2713">
          <w:rPr>
            <w:noProof/>
            <w:webHidden/>
          </w:rPr>
          <w:fldChar w:fldCharType="begin"/>
        </w:r>
        <w:r w:rsidR="006A2713">
          <w:rPr>
            <w:noProof/>
            <w:webHidden/>
          </w:rPr>
          <w:instrText xml:space="preserve"> PAGEREF _Toc513529189 \h </w:instrText>
        </w:r>
        <w:r w:rsidR="006A2713">
          <w:rPr>
            <w:noProof/>
            <w:webHidden/>
          </w:rPr>
        </w:r>
        <w:r w:rsidR="006A2713">
          <w:rPr>
            <w:noProof/>
            <w:webHidden/>
          </w:rPr>
          <w:fldChar w:fldCharType="separate"/>
        </w:r>
        <w:r w:rsidR="006A2713">
          <w:rPr>
            <w:noProof/>
            <w:webHidden/>
          </w:rPr>
          <w:t>7</w:t>
        </w:r>
        <w:r w:rsidR="006A2713">
          <w:rPr>
            <w:noProof/>
            <w:webHidden/>
          </w:rPr>
          <w:fldChar w:fldCharType="end"/>
        </w:r>
      </w:hyperlink>
    </w:p>
    <w:p w14:paraId="033B640B" w14:textId="1C83246A" w:rsidR="006A2713" w:rsidRDefault="007D03E2">
      <w:pPr>
        <w:pStyle w:val="TOC2"/>
        <w:rPr>
          <w:rFonts w:asciiTheme="minorHAnsi" w:eastAsiaTheme="minorEastAsia" w:hAnsiTheme="minorHAnsi" w:cstheme="minorBidi"/>
          <w:noProof/>
          <w:sz w:val="22"/>
          <w:szCs w:val="22"/>
          <w:lang w:val="en-IN" w:eastAsia="en-IN"/>
        </w:rPr>
      </w:pPr>
      <w:hyperlink w:anchor="_Toc513529190" w:history="1">
        <w:r w:rsidR="006A2713" w:rsidRPr="007F0E91">
          <w:rPr>
            <w:rStyle w:val="Hyperlink"/>
            <w:rFonts w:ascii="Verdana" w:hAnsi="Verdana"/>
            <w:noProof/>
            <w:lang w:val="en-GB"/>
          </w:rPr>
          <w:t>3.1.</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Manual Process (Current State) Overview</w:t>
        </w:r>
        <w:r w:rsidR="006A2713">
          <w:rPr>
            <w:noProof/>
            <w:webHidden/>
          </w:rPr>
          <w:tab/>
        </w:r>
        <w:r w:rsidR="006A2713">
          <w:rPr>
            <w:noProof/>
            <w:webHidden/>
          </w:rPr>
          <w:fldChar w:fldCharType="begin"/>
        </w:r>
        <w:r w:rsidR="006A2713">
          <w:rPr>
            <w:noProof/>
            <w:webHidden/>
          </w:rPr>
          <w:instrText xml:space="preserve"> PAGEREF _Toc513529190 \h </w:instrText>
        </w:r>
        <w:r w:rsidR="006A2713">
          <w:rPr>
            <w:noProof/>
            <w:webHidden/>
          </w:rPr>
        </w:r>
        <w:r w:rsidR="006A2713">
          <w:rPr>
            <w:noProof/>
            <w:webHidden/>
          </w:rPr>
          <w:fldChar w:fldCharType="separate"/>
        </w:r>
        <w:r w:rsidR="006A2713">
          <w:rPr>
            <w:noProof/>
            <w:webHidden/>
          </w:rPr>
          <w:t>7</w:t>
        </w:r>
        <w:r w:rsidR="006A2713">
          <w:rPr>
            <w:noProof/>
            <w:webHidden/>
          </w:rPr>
          <w:fldChar w:fldCharType="end"/>
        </w:r>
      </w:hyperlink>
    </w:p>
    <w:p w14:paraId="1879B17C" w14:textId="59DA0932" w:rsidR="006A2713" w:rsidRDefault="007D03E2">
      <w:pPr>
        <w:pStyle w:val="TOC2"/>
        <w:rPr>
          <w:rFonts w:asciiTheme="minorHAnsi" w:eastAsiaTheme="minorEastAsia" w:hAnsiTheme="minorHAnsi" w:cstheme="minorBidi"/>
          <w:noProof/>
          <w:sz w:val="22"/>
          <w:szCs w:val="22"/>
          <w:lang w:val="en-IN" w:eastAsia="en-IN"/>
        </w:rPr>
      </w:pPr>
      <w:hyperlink w:anchor="_Toc513529191" w:history="1">
        <w:r w:rsidR="006A2713" w:rsidRPr="007F0E91">
          <w:rPr>
            <w:rStyle w:val="Hyperlink"/>
            <w:rFonts w:ascii="Verdana" w:hAnsi="Verdana"/>
            <w:noProof/>
            <w:lang w:val="en-GB"/>
          </w:rPr>
          <w:t>3.2.</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Process Triggers</w:t>
        </w:r>
        <w:r w:rsidR="006A2713">
          <w:rPr>
            <w:noProof/>
            <w:webHidden/>
          </w:rPr>
          <w:tab/>
        </w:r>
        <w:r w:rsidR="006A2713">
          <w:rPr>
            <w:noProof/>
            <w:webHidden/>
          </w:rPr>
          <w:fldChar w:fldCharType="begin"/>
        </w:r>
        <w:r w:rsidR="006A2713">
          <w:rPr>
            <w:noProof/>
            <w:webHidden/>
          </w:rPr>
          <w:instrText xml:space="preserve"> PAGEREF _Toc513529191 \h </w:instrText>
        </w:r>
        <w:r w:rsidR="006A2713">
          <w:rPr>
            <w:noProof/>
            <w:webHidden/>
          </w:rPr>
        </w:r>
        <w:r w:rsidR="006A2713">
          <w:rPr>
            <w:noProof/>
            <w:webHidden/>
          </w:rPr>
          <w:fldChar w:fldCharType="separate"/>
        </w:r>
        <w:r w:rsidR="006A2713">
          <w:rPr>
            <w:noProof/>
            <w:webHidden/>
          </w:rPr>
          <w:t>8</w:t>
        </w:r>
        <w:r w:rsidR="006A2713">
          <w:rPr>
            <w:noProof/>
            <w:webHidden/>
          </w:rPr>
          <w:fldChar w:fldCharType="end"/>
        </w:r>
      </w:hyperlink>
    </w:p>
    <w:p w14:paraId="0F9A95B7" w14:textId="72847353" w:rsidR="006A2713" w:rsidRDefault="007D03E2">
      <w:pPr>
        <w:pStyle w:val="TOC2"/>
        <w:rPr>
          <w:rFonts w:asciiTheme="minorHAnsi" w:eastAsiaTheme="minorEastAsia" w:hAnsiTheme="minorHAnsi" w:cstheme="minorBidi"/>
          <w:noProof/>
          <w:sz w:val="22"/>
          <w:szCs w:val="22"/>
          <w:lang w:val="en-IN" w:eastAsia="en-IN"/>
        </w:rPr>
      </w:pPr>
      <w:hyperlink w:anchor="_Toc513529192" w:history="1">
        <w:r w:rsidR="006A2713" w:rsidRPr="007F0E91">
          <w:rPr>
            <w:rStyle w:val="Hyperlink"/>
            <w:rFonts w:ascii="Verdana" w:hAnsi="Verdana"/>
            <w:noProof/>
            <w:lang w:val="en-GB"/>
          </w:rPr>
          <w:t>3.3.</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Process Risks and Dependencies</w:t>
        </w:r>
        <w:r w:rsidR="006A2713">
          <w:rPr>
            <w:noProof/>
            <w:webHidden/>
          </w:rPr>
          <w:tab/>
        </w:r>
        <w:r w:rsidR="006A2713">
          <w:rPr>
            <w:noProof/>
            <w:webHidden/>
          </w:rPr>
          <w:fldChar w:fldCharType="begin"/>
        </w:r>
        <w:r w:rsidR="006A2713">
          <w:rPr>
            <w:noProof/>
            <w:webHidden/>
          </w:rPr>
          <w:instrText xml:space="preserve"> PAGEREF _Toc513529192 \h </w:instrText>
        </w:r>
        <w:r w:rsidR="006A2713">
          <w:rPr>
            <w:noProof/>
            <w:webHidden/>
          </w:rPr>
        </w:r>
        <w:r w:rsidR="006A2713">
          <w:rPr>
            <w:noProof/>
            <w:webHidden/>
          </w:rPr>
          <w:fldChar w:fldCharType="separate"/>
        </w:r>
        <w:r w:rsidR="006A2713">
          <w:rPr>
            <w:noProof/>
            <w:webHidden/>
          </w:rPr>
          <w:t>8</w:t>
        </w:r>
        <w:r w:rsidR="006A2713">
          <w:rPr>
            <w:noProof/>
            <w:webHidden/>
          </w:rPr>
          <w:fldChar w:fldCharType="end"/>
        </w:r>
      </w:hyperlink>
    </w:p>
    <w:p w14:paraId="386E4E08" w14:textId="04A7DF2F" w:rsidR="006A2713" w:rsidRDefault="007D03E2">
      <w:pPr>
        <w:pStyle w:val="TOC1"/>
        <w:rPr>
          <w:rFonts w:asciiTheme="minorHAnsi" w:eastAsiaTheme="minorEastAsia" w:hAnsiTheme="minorHAnsi" w:cstheme="minorBidi"/>
          <w:b w:val="0"/>
          <w:noProof/>
          <w:sz w:val="22"/>
          <w:szCs w:val="22"/>
          <w:lang w:val="en-IN" w:eastAsia="en-IN"/>
        </w:rPr>
      </w:pPr>
      <w:hyperlink w:anchor="_Toc513529193" w:history="1">
        <w:r w:rsidR="006A2713" w:rsidRPr="007F0E91">
          <w:rPr>
            <w:rStyle w:val="Hyperlink"/>
            <w:noProof/>
          </w:rPr>
          <w:t>4.</w:t>
        </w:r>
        <w:r w:rsidR="006A2713">
          <w:rPr>
            <w:rFonts w:asciiTheme="minorHAnsi" w:eastAsiaTheme="minorEastAsia" w:hAnsiTheme="minorHAnsi" w:cstheme="minorBidi"/>
            <w:b w:val="0"/>
            <w:noProof/>
            <w:sz w:val="22"/>
            <w:szCs w:val="22"/>
            <w:lang w:val="en-IN" w:eastAsia="en-IN"/>
          </w:rPr>
          <w:tab/>
        </w:r>
        <w:r w:rsidR="006A2713" w:rsidRPr="007F0E91">
          <w:rPr>
            <w:rStyle w:val="Hyperlink"/>
            <w:noProof/>
          </w:rPr>
          <w:t>To-Be Process (Functional) Design</w:t>
        </w:r>
        <w:r w:rsidR="006A2713">
          <w:rPr>
            <w:noProof/>
            <w:webHidden/>
          </w:rPr>
          <w:tab/>
        </w:r>
        <w:r w:rsidR="006A2713">
          <w:rPr>
            <w:noProof/>
            <w:webHidden/>
          </w:rPr>
          <w:fldChar w:fldCharType="begin"/>
        </w:r>
        <w:r w:rsidR="006A2713">
          <w:rPr>
            <w:noProof/>
            <w:webHidden/>
          </w:rPr>
          <w:instrText xml:space="preserve"> PAGEREF _Toc513529193 \h </w:instrText>
        </w:r>
        <w:r w:rsidR="006A2713">
          <w:rPr>
            <w:noProof/>
            <w:webHidden/>
          </w:rPr>
        </w:r>
        <w:r w:rsidR="006A2713">
          <w:rPr>
            <w:noProof/>
            <w:webHidden/>
          </w:rPr>
          <w:fldChar w:fldCharType="separate"/>
        </w:r>
        <w:r w:rsidR="006A2713">
          <w:rPr>
            <w:noProof/>
            <w:webHidden/>
          </w:rPr>
          <w:t>9</w:t>
        </w:r>
        <w:r w:rsidR="006A2713">
          <w:rPr>
            <w:noProof/>
            <w:webHidden/>
          </w:rPr>
          <w:fldChar w:fldCharType="end"/>
        </w:r>
      </w:hyperlink>
    </w:p>
    <w:p w14:paraId="7AB4621B" w14:textId="2BDD77FF" w:rsidR="006A2713" w:rsidRDefault="007D03E2">
      <w:pPr>
        <w:pStyle w:val="TOC2"/>
        <w:rPr>
          <w:rFonts w:asciiTheme="minorHAnsi" w:eastAsiaTheme="minorEastAsia" w:hAnsiTheme="minorHAnsi" w:cstheme="minorBidi"/>
          <w:noProof/>
          <w:sz w:val="22"/>
          <w:szCs w:val="22"/>
          <w:lang w:val="en-IN" w:eastAsia="en-IN"/>
        </w:rPr>
      </w:pPr>
      <w:hyperlink w:anchor="_Toc513529194" w:history="1">
        <w:r w:rsidR="006A2713" w:rsidRPr="007F0E91">
          <w:rPr>
            <w:rStyle w:val="Hyperlink"/>
            <w:rFonts w:ascii="Verdana" w:hAnsi="Verdana"/>
            <w:noProof/>
            <w:lang w:val="en-GB"/>
          </w:rPr>
          <w:t>4.1.</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Automated Process Overview</w:t>
        </w:r>
        <w:r w:rsidR="006A2713">
          <w:rPr>
            <w:noProof/>
            <w:webHidden/>
          </w:rPr>
          <w:tab/>
        </w:r>
        <w:r w:rsidR="006A2713">
          <w:rPr>
            <w:noProof/>
            <w:webHidden/>
          </w:rPr>
          <w:fldChar w:fldCharType="begin"/>
        </w:r>
        <w:r w:rsidR="006A2713">
          <w:rPr>
            <w:noProof/>
            <w:webHidden/>
          </w:rPr>
          <w:instrText xml:space="preserve"> PAGEREF _Toc513529194 \h </w:instrText>
        </w:r>
        <w:r w:rsidR="006A2713">
          <w:rPr>
            <w:noProof/>
            <w:webHidden/>
          </w:rPr>
        </w:r>
        <w:r w:rsidR="006A2713">
          <w:rPr>
            <w:noProof/>
            <w:webHidden/>
          </w:rPr>
          <w:fldChar w:fldCharType="separate"/>
        </w:r>
        <w:r w:rsidR="006A2713">
          <w:rPr>
            <w:noProof/>
            <w:webHidden/>
          </w:rPr>
          <w:t>9</w:t>
        </w:r>
        <w:r w:rsidR="006A2713">
          <w:rPr>
            <w:noProof/>
            <w:webHidden/>
          </w:rPr>
          <w:fldChar w:fldCharType="end"/>
        </w:r>
      </w:hyperlink>
    </w:p>
    <w:p w14:paraId="75249C31" w14:textId="5BA2068C" w:rsidR="006A2713" w:rsidRDefault="007D03E2">
      <w:pPr>
        <w:pStyle w:val="TOC2"/>
        <w:rPr>
          <w:rFonts w:asciiTheme="minorHAnsi" w:eastAsiaTheme="minorEastAsia" w:hAnsiTheme="minorHAnsi" w:cstheme="minorBidi"/>
          <w:noProof/>
          <w:sz w:val="22"/>
          <w:szCs w:val="22"/>
          <w:lang w:val="en-IN" w:eastAsia="en-IN"/>
        </w:rPr>
      </w:pPr>
      <w:hyperlink w:anchor="_Toc513529195" w:history="1">
        <w:r w:rsidR="006A2713" w:rsidRPr="007F0E91">
          <w:rPr>
            <w:rStyle w:val="Hyperlink"/>
            <w:rFonts w:ascii="Verdana" w:hAnsi="Verdana"/>
            <w:noProof/>
            <w:lang w:val="en-GB"/>
          </w:rPr>
          <w:t>4.2.</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Process Variations</w:t>
        </w:r>
        <w:r w:rsidR="006A2713">
          <w:rPr>
            <w:noProof/>
            <w:webHidden/>
          </w:rPr>
          <w:tab/>
        </w:r>
        <w:r w:rsidR="006A2713">
          <w:rPr>
            <w:noProof/>
            <w:webHidden/>
          </w:rPr>
          <w:fldChar w:fldCharType="begin"/>
        </w:r>
        <w:r w:rsidR="006A2713">
          <w:rPr>
            <w:noProof/>
            <w:webHidden/>
          </w:rPr>
          <w:instrText xml:space="preserve"> PAGEREF _Toc513529195 \h </w:instrText>
        </w:r>
        <w:r w:rsidR="006A2713">
          <w:rPr>
            <w:noProof/>
            <w:webHidden/>
          </w:rPr>
        </w:r>
        <w:r w:rsidR="006A2713">
          <w:rPr>
            <w:noProof/>
            <w:webHidden/>
          </w:rPr>
          <w:fldChar w:fldCharType="separate"/>
        </w:r>
        <w:r w:rsidR="006A2713">
          <w:rPr>
            <w:noProof/>
            <w:webHidden/>
          </w:rPr>
          <w:t>10</w:t>
        </w:r>
        <w:r w:rsidR="006A2713">
          <w:rPr>
            <w:noProof/>
            <w:webHidden/>
          </w:rPr>
          <w:fldChar w:fldCharType="end"/>
        </w:r>
      </w:hyperlink>
    </w:p>
    <w:p w14:paraId="188903B5" w14:textId="2C0EE641" w:rsidR="006A2713" w:rsidRDefault="007D03E2">
      <w:pPr>
        <w:pStyle w:val="TOC2"/>
        <w:rPr>
          <w:rFonts w:asciiTheme="minorHAnsi" w:eastAsiaTheme="minorEastAsia" w:hAnsiTheme="minorHAnsi" w:cstheme="minorBidi"/>
          <w:noProof/>
          <w:sz w:val="22"/>
          <w:szCs w:val="22"/>
          <w:lang w:val="en-IN" w:eastAsia="en-IN"/>
        </w:rPr>
      </w:pPr>
      <w:hyperlink w:anchor="_Toc513529196" w:history="1">
        <w:r w:rsidR="006A2713" w:rsidRPr="007F0E91">
          <w:rPr>
            <w:rStyle w:val="Hyperlink"/>
            <w:rFonts w:ascii="Verdana" w:hAnsi="Verdana"/>
            <w:noProof/>
            <w:lang w:val="en-GB"/>
          </w:rPr>
          <w:t>4.3.</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Process Re-engineering for Automated Process</w:t>
        </w:r>
        <w:r w:rsidR="006A2713">
          <w:rPr>
            <w:noProof/>
            <w:webHidden/>
          </w:rPr>
          <w:tab/>
        </w:r>
        <w:r w:rsidR="006A2713">
          <w:rPr>
            <w:noProof/>
            <w:webHidden/>
          </w:rPr>
          <w:fldChar w:fldCharType="begin"/>
        </w:r>
        <w:r w:rsidR="006A2713">
          <w:rPr>
            <w:noProof/>
            <w:webHidden/>
          </w:rPr>
          <w:instrText xml:space="preserve"> PAGEREF _Toc513529196 \h </w:instrText>
        </w:r>
        <w:r w:rsidR="006A2713">
          <w:rPr>
            <w:noProof/>
            <w:webHidden/>
          </w:rPr>
        </w:r>
        <w:r w:rsidR="006A2713">
          <w:rPr>
            <w:noProof/>
            <w:webHidden/>
          </w:rPr>
          <w:fldChar w:fldCharType="separate"/>
        </w:r>
        <w:r w:rsidR="006A2713">
          <w:rPr>
            <w:noProof/>
            <w:webHidden/>
          </w:rPr>
          <w:t>10</w:t>
        </w:r>
        <w:r w:rsidR="006A2713">
          <w:rPr>
            <w:noProof/>
            <w:webHidden/>
          </w:rPr>
          <w:fldChar w:fldCharType="end"/>
        </w:r>
      </w:hyperlink>
    </w:p>
    <w:p w14:paraId="5B5FECA0" w14:textId="6733C600" w:rsidR="006A2713" w:rsidRDefault="007D03E2">
      <w:pPr>
        <w:pStyle w:val="TOC2"/>
        <w:rPr>
          <w:rFonts w:asciiTheme="minorHAnsi" w:eastAsiaTheme="minorEastAsia" w:hAnsiTheme="minorHAnsi" w:cstheme="minorBidi"/>
          <w:noProof/>
          <w:sz w:val="22"/>
          <w:szCs w:val="22"/>
          <w:lang w:val="en-IN" w:eastAsia="en-IN"/>
        </w:rPr>
      </w:pPr>
      <w:hyperlink w:anchor="_Toc513529197" w:history="1">
        <w:r w:rsidR="006A2713" w:rsidRPr="007F0E91">
          <w:rPr>
            <w:rStyle w:val="Hyperlink"/>
            <w:rFonts w:ascii="Verdana" w:hAnsi="Verdana"/>
            <w:noProof/>
            <w:lang w:val="en-GB"/>
          </w:rPr>
          <w:t>4.4.</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Process Triggers</w:t>
        </w:r>
        <w:r w:rsidR="006A2713">
          <w:rPr>
            <w:noProof/>
            <w:webHidden/>
          </w:rPr>
          <w:tab/>
        </w:r>
        <w:r w:rsidR="006A2713">
          <w:rPr>
            <w:noProof/>
            <w:webHidden/>
          </w:rPr>
          <w:fldChar w:fldCharType="begin"/>
        </w:r>
        <w:r w:rsidR="006A2713">
          <w:rPr>
            <w:noProof/>
            <w:webHidden/>
          </w:rPr>
          <w:instrText xml:space="preserve"> PAGEREF _Toc513529197 \h </w:instrText>
        </w:r>
        <w:r w:rsidR="006A2713">
          <w:rPr>
            <w:noProof/>
            <w:webHidden/>
          </w:rPr>
        </w:r>
        <w:r w:rsidR="006A2713">
          <w:rPr>
            <w:noProof/>
            <w:webHidden/>
          </w:rPr>
          <w:fldChar w:fldCharType="separate"/>
        </w:r>
        <w:r w:rsidR="006A2713">
          <w:rPr>
            <w:noProof/>
            <w:webHidden/>
          </w:rPr>
          <w:t>11</w:t>
        </w:r>
        <w:r w:rsidR="006A2713">
          <w:rPr>
            <w:noProof/>
            <w:webHidden/>
          </w:rPr>
          <w:fldChar w:fldCharType="end"/>
        </w:r>
      </w:hyperlink>
    </w:p>
    <w:p w14:paraId="0A05A6F8" w14:textId="7003B5E7" w:rsidR="006A2713" w:rsidRDefault="007D03E2">
      <w:pPr>
        <w:pStyle w:val="TOC2"/>
        <w:rPr>
          <w:rFonts w:asciiTheme="minorHAnsi" w:eastAsiaTheme="minorEastAsia" w:hAnsiTheme="minorHAnsi" w:cstheme="minorBidi"/>
          <w:noProof/>
          <w:sz w:val="22"/>
          <w:szCs w:val="22"/>
          <w:lang w:val="en-IN" w:eastAsia="en-IN"/>
        </w:rPr>
      </w:pPr>
      <w:hyperlink w:anchor="_Toc513529198" w:history="1">
        <w:r w:rsidR="006A2713" w:rsidRPr="007F0E91">
          <w:rPr>
            <w:rStyle w:val="Hyperlink"/>
            <w:rFonts w:ascii="Verdana" w:hAnsi="Verdana"/>
            <w:noProof/>
            <w:lang w:val="en-GB"/>
          </w:rPr>
          <w:t>4.5.</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Automated Process – Screen flow</w:t>
        </w:r>
        <w:r w:rsidR="006A2713">
          <w:rPr>
            <w:noProof/>
            <w:webHidden/>
          </w:rPr>
          <w:tab/>
        </w:r>
        <w:r w:rsidR="006A2713">
          <w:rPr>
            <w:noProof/>
            <w:webHidden/>
          </w:rPr>
          <w:fldChar w:fldCharType="begin"/>
        </w:r>
        <w:r w:rsidR="006A2713">
          <w:rPr>
            <w:noProof/>
            <w:webHidden/>
          </w:rPr>
          <w:instrText xml:space="preserve"> PAGEREF _Toc513529198 \h </w:instrText>
        </w:r>
        <w:r w:rsidR="006A2713">
          <w:rPr>
            <w:noProof/>
            <w:webHidden/>
          </w:rPr>
        </w:r>
        <w:r w:rsidR="006A2713">
          <w:rPr>
            <w:noProof/>
            <w:webHidden/>
          </w:rPr>
          <w:fldChar w:fldCharType="separate"/>
        </w:r>
        <w:r w:rsidR="006A2713">
          <w:rPr>
            <w:noProof/>
            <w:webHidden/>
          </w:rPr>
          <w:t>11</w:t>
        </w:r>
        <w:r w:rsidR="006A2713">
          <w:rPr>
            <w:noProof/>
            <w:webHidden/>
          </w:rPr>
          <w:fldChar w:fldCharType="end"/>
        </w:r>
      </w:hyperlink>
    </w:p>
    <w:p w14:paraId="15E340B4" w14:textId="193BBD48" w:rsidR="006A2713" w:rsidRDefault="007D03E2">
      <w:pPr>
        <w:pStyle w:val="TOC2"/>
        <w:rPr>
          <w:rFonts w:asciiTheme="minorHAnsi" w:eastAsiaTheme="minorEastAsia" w:hAnsiTheme="minorHAnsi" w:cstheme="minorBidi"/>
          <w:noProof/>
          <w:sz w:val="22"/>
          <w:szCs w:val="22"/>
          <w:lang w:val="en-IN" w:eastAsia="en-IN"/>
        </w:rPr>
      </w:pPr>
      <w:hyperlink w:anchor="_Toc513529199" w:history="1">
        <w:r w:rsidR="006A2713" w:rsidRPr="007F0E91">
          <w:rPr>
            <w:rStyle w:val="Hyperlink"/>
            <w:rFonts w:ascii="Verdana" w:hAnsi="Verdana"/>
            <w:noProof/>
            <w:lang w:val="en-GB"/>
          </w:rPr>
          <w:t>4.6.</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Input, Working and Output Templates for Automated Process</w:t>
        </w:r>
        <w:r w:rsidR="006A2713">
          <w:rPr>
            <w:noProof/>
            <w:webHidden/>
          </w:rPr>
          <w:tab/>
        </w:r>
        <w:r w:rsidR="006A2713">
          <w:rPr>
            <w:noProof/>
            <w:webHidden/>
          </w:rPr>
          <w:fldChar w:fldCharType="begin"/>
        </w:r>
        <w:r w:rsidR="006A2713">
          <w:rPr>
            <w:noProof/>
            <w:webHidden/>
          </w:rPr>
          <w:instrText xml:space="preserve"> PAGEREF _Toc513529199 \h </w:instrText>
        </w:r>
        <w:r w:rsidR="006A2713">
          <w:rPr>
            <w:noProof/>
            <w:webHidden/>
          </w:rPr>
        </w:r>
        <w:r w:rsidR="006A2713">
          <w:rPr>
            <w:noProof/>
            <w:webHidden/>
          </w:rPr>
          <w:fldChar w:fldCharType="separate"/>
        </w:r>
        <w:r w:rsidR="006A2713">
          <w:rPr>
            <w:noProof/>
            <w:webHidden/>
          </w:rPr>
          <w:t>25</w:t>
        </w:r>
        <w:r w:rsidR="006A2713">
          <w:rPr>
            <w:noProof/>
            <w:webHidden/>
          </w:rPr>
          <w:fldChar w:fldCharType="end"/>
        </w:r>
      </w:hyperlink>
    </w:p>
    <w:p w14:paraId="4A35ED3E" w14:textId="4D3555F8" w:rsidR="006A2713" w:rsidRDefault="007D03E2">
      <w:pPr>
        <w:pStyle w:val="TOC2"/>
        <w:rPr>
          <w:rFonts w:asciiTheme="minorHAnsi" w:eastAsiaTheme="minorEastAsia" w:hAnsiTheme="minorHAnsi" w:cstheme="minorBidi"/>
          <w:noProof/>
          <w:sz w:val="22"/>
          <w:szCs w:val="22"/>
          <w:lang w:val="en-IN" w:eastAsia="en-IN"/>
        </w:rPr>
      </w:pPr>
      <w:hyperlink w:anchor="_Toc513529200" w:history="1">
        <w:r w:rsidR="006A2713" w:rsidRPr="007F0E91">
          <w:rPr>
            <w:rStyle w:val="Hyperlink"/>
            <w:rFonts w:ascii="Verdana" w:hAnsi="Verdana"/>
            <w:noProof/>
            <w:lang w:val="en-GB"/>
          </w:rPr>
          <w:t>4.7.</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Process/Transaction Exit Activities and Expiry Criterion</w:t>
        </w:r>
        <w:r w:rsidR="006A2713">
          <w:rPr>
            <w:noProof/>
            <w:webHidden/>
          </w:rPr>
          <w:tab/>
        </w:r>
        <w:r w:rsidR="006A2713">
          <w:rPr>
            <w:noProof/>
            <w:webHidden/>
          </w:rPr>
          <w:fldChar w:fldCharType="begin"/>
        </w:r>
        <w:r w:rsidR="006A2713">
          <w:rPr>
            <w:noProof/>
            <w:webHidden/>
          </w:rPr>
          <w:instrText xml:space="preserve"> PAGEREF _Toc513529200 \h </w:instrText>
        </w:r>
        <w:r w:rsidR="006A2713">
          <w:rPr>
            <w:noProof/>
            <w:webHidden/>
          </w:rPr>
        </w:r>
        <w:r w:rsidR="006A2713">
          <w:rPr>
            <w:noProof/>
            <w:webHidden/>
          </w:rPr>
          <w:fldChar w:fldCharType="separate"/>
        </w:r>
        <w:r w:rsidR="006A2713">
          <w:rPr>
            <w:noProof/>
            <w:webHidden/>
          </w:rPr>
          <w:t>27</w:t>
        </w:r>
        <w:r w:rsidR="006A2713">
          <w:rPr>
            <w:noProof/>
            <w:webHidden/>
          </w:rPr>
          <w:fldChar w:fldCharType="end"/>
        </w:r>
      </w:hyperlink>
    </w:p>
    <w:p w14:paraId="11DB31AD" w14:textId="3B9D8870" w:rsidR="006A2713" w:rsidRDefault="007D03E2">
      <w:pPr>
        <w:pStyle w:val="TOC2"/>
        <w:rPr>
          <w:rFonts w:asciiTheme="minorHAnsi" w:eastAsiaTheme="minorEastAsia" w:hAnsiTheme="minorHAnsi" w:cstheme="minorBidi"/>
          <w:noProof/>
          <w:sz w:val="22"/>
          <w:szCs w:val="22"/>
          <w:lang w:val="en-IN" w:eastAsia="en-IN"/>
        </w:rPr>
      </w:pPr>
      <w:hyperlink w:anchor="_Toc513529201" w:history="1">
        <w:r w:rsidR="006A2713" w:rsidRPr="007F0E91">
          <w:rPr>
            <w:rStyle w:val="Hyperlink"/>
            <w:rFonts w:ascii="Verdana" w:hAnsi="Verdana"/>
            <w:noProof/>
            <w:lang w:val="en-GB"/>
          </w:rPr>
          <w:t>4.8.</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Automated Process Design Constraints [if applicable]</w:t>
        </w:r>
        <w:r w:rsidR="006A2713">
          <w:rPr>
            <w:noProof/>
            <w:webHidden/>
          </w:rPr>
          <w:tab/>
        </w:r>
        <w:r w:rsidR="006A2713">
          <w:rPr>
            <w:noProof/>
            <w:webHidden/>
          </w:rPr>
          <w:fldChar w:fldCharType="begin"/>
        </w:r>
        <w:r w:rsidR="006A2713">
          <w:rPr>
            <w:noProof/>
            <w:webHidden/>
          </w:rPr>
          <w:instrText xml:space="preserve"> PAGEREF _Toc513529201 \h </w:instrText>
        </w:r>
        <w:r w:rsidR="006A2713">
          <w:rPr>
            <w:noProof/>
            <w:webHidden/>
          </w:rPr>
        </w:r>
        <w:r w:rsidR="006A2713">
          <w:rPr>
            <w:noProof/>
            <w:webHidden/>
          </w:rPr>
          <w:fldChar w:fldCharType="separate"/>
        </w:r>
        <w:r w:rsidR="006A2713">
          <w:rPr>
            <w:noProof/>
            <w:webHidden/>
          </w:rPr>
          <w:t>27</w:t>
        </w:r>
        <w:r w:rsidR="006A2713">
          <w:rPr>
            <w:noProof/>
            <w:webHidden/>
          </w:rPr>
          <w:fldChar w:fldCharType="end"/>
        </w:r>
      </w:hyperlink>
    </w:p>
    <w:p w14:paraId="210D7EA2" w14:textId="687860A6" w:rsidR="006A2713" w:rsidRDefault="007D03E2">
      <w:pPr>
        <w:pStyle w:val="TOC2"/>
        <w:rPr>
          <w:rFonts w:asciiTheme="minorHAnsi" w:eastAsiaTheme="minorEastAsia" w:hAnsiTheme="minorHAnsi" w:cstheme="minorBidi"/>
          <w:noProof/>
          <w:sz w:val="22"/>
          <w:szCs w:val="22"/>
          <w:lang w:val="en-IN" w:eastAsia="en-IN"/>
        </w:rPr>
      </w:pPr>
      <w:hyperlink w:anchor="_Toc513529202" w:history="1">
        <w:r w:rsidR="006A2713" w:rsidRPr="007F0E91">
          <w:rPr>
            <w:rStyle w:val="Hyperlink"/>
            <w:rFonts w:ascii="Verdana" w:hAnsi="Verdana"/>
            <w:noProof/>
            <w:lang w:val="en-GB"/>
          </w:rPr>
          <w:t>4.9.</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Automated Process Risks and Dependencies (robot specific)</w:t>
        </w:r>
        <w:r w:rsidR="006A2713">
          <w:rPr>
            <w:noProof/>
            <w:webHidden/>
          </w:rPr>
          <w:tab/>
        </w:r>
        <w:r w:rsidR="006A2713">
          <w:rPr>
            <w:noProof/>
            <w:webHidden/>
          </w:rPr>
          <w:fldChar w:fldCharType="begin"/>
        </w:r>
        <w:r w:rsidR="006A2713">
          <w:rPr>
            <w:noProof/>
            <w:webHidden/>
          </w:rPr>
          <w:instrText xml:space="preserve"> PAGEREF _Toc513529202 \h </w:instrText>
        </w:r>
        <w:r w:rsidR="006A2713">
          <w:rPr>
            <w:noProof/>
            <w:webHidden/>
          </w:rPr>
        </w:r>
        <w:r w:rsidR="006A2713">
          <w:rPr>
            <w:noProof/>
            <w:webHidden/>
          </w:rPr>
          <w:fldChar w:fldCharType="separate"/>
        </w:r>
        <w:r w:rsidR="006A2713">
          <w:rPr>
            <w:noProof/>
            <w:webHidden/>
          </w:rPr>
          <w:t>28</w:t>
        </w:r>
        <w:r w:rsidR="006A2713">
          <w:rPr>
            <w:noProof/>
            <w:webHidden/>
          </w:rPr>
          <w:fldChar w:fldCharType="end"/>
        </w:r>
      </w:hyperlink>
    </w:p>
    <w:p w14:paraId="1DBFDCF4" w14:textId="46542AC2" w:rsidR="006A2713" w:rsidRDefault="007D03E2">
      <w:pPr>
        <w:pStyle w:val="TOC2"/>
        <w:rPr>
          <w:rFonts w:asciiTheme="minorHAnsi" w:eastAsiaTheme="minorEastAsia" w:hAnsiTheme="minorHAnsi" w:cstheme="minorBidi"/>
          <w:noProof/>
          <w:sz w:val="22"/>
          <w:szCs w:val="22"/>
          <w:lang w:val="en-IN" w:eastAsia="en-IN"/>
        </w:rPr>
      </w:pPr>
      <w:hyperlink w:anchor="_Toc513529203" w:history="1">
        <w:r w:rsidR="006A2713" w:rsidRPr="007F0E91">
          <w:rPr>
            <w:rStyle w:val="Hyperlink"/>
            <w:rFonts w:ascii="Verdana" w:hAnsi="Verdana"/>
            <w:noProof/>
            <w:lang w:val="en-GB"/>
          </w:rPr>
          <w:t>4.10.</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User Credentials Requirements</w:t>
        </w:r>
        <w:r w:rsidR="006A2713">
          <w:rPr>
            <w:noProof/>
            <w:webHidden/>
          </w:rPr>
          <w:tab/>
        </w:r>
        <w:r w:rsidR="006A2713">
          <w:rPr>
            <w:noProof/>
            <w:webHidden/>
          </w:rPr>
          <w:fldChar w:fldCharType="begin"/>
        </w:r>
        <w:r w:rsidR="006A2713">
          <w:rPr>
            <w:noProof/>
            <w:webHidden/>
          </w:rPr>
          <w:instrText xml:space="preserve"> PAGEREF _Toc513529203 \h </w:instrText>
        </w:r>
        <w:r w:rsidR="006A2713">
          <w:rPr>
            <w:noProof/>
            <w:webHidden/>
          </w:rPr>
        </w:r>
        <w:r w:rsidR="006A2713">
          <w:rPr>
            <w:noProof/>
            <w:webHidden/>
          </w:rPr>
          <w:fldChar w:fldCharType="separate"/>
        </w:r>
        <w:r w:rsidR="006A2713">
          <w:rPr>
            <w:noProof/>
            <w:webHidden/>
          </w:rPr>
          <w:t>28</w:t>
        </w:r>
        <w:r w:rsidR="006A2713">
          <w:rPr>
            <w:noProof/>
            <w:webHidden/>
          </w:rPr>
          <w:fldChar w:fldCharType="end"/>
        </w:r>
      </w:hyperlink>
    </w:p>
    <w:p w14:paraId="648C36C8" w14:textId="5E24CE80" w:rsidR="006A2713" w:rsidRDefault="007D03E2">
      <w:pPr>
        <w:pStyle w:val="TOC1"/>
        <w:rPr>
          <w:rFonts w:asciiTheme="minorHAnsi" w:eastAsiaTheme="minorEastAsia" w:hAnsiTheme="minorHAnsi" w:cstheme="minorBidi"/>
          <w:b w:val="0"/>
          <w:noProof/>
          <w:sz w:val="22"/>
          <w:szCs w:val="22"/>
          <w:lang w:val="en-IN" w:eastAsia="en-IN"/>
        </w:rPr>
      </w:pPr>
      <w:hyperlink w:anchor="_Toc513529204" w:history="1">
        <w:r w:rsidR="006A2713" w:rsidRPr="007F0E91">
          <w:rPr>
            <w:rStyle w:val="Hyperlink"/>
            <w:noProof/>
          </w:rPr>
          <w:t>5.</w:t>
        </w:r>
        <w:r w:rsidR="006A2713">
          <w:rPr>
            <w:rFonts w:asciiTheme="minorHAnsi" w:eastAsiaTheme="minorEastAsia" w:hAnsiTheme="minorHAnsi" w:cstheme="minorBidi"/>
            <w:b w:val="0"/>
            <w:noProof/>
            <w:sz w:val="22"/>
            <w:szCs w:val="22"/>
            <w:lang w:val="en-IN" w:eastAsia="en-IN"/>
          </w:rPr>
          <w:tab/>
        </w:r>
        <w:r w:rsidR="006A2713" w:rsidRPr="007F0E91">
          <w:rPr>
            <w:rStyle w:val="Hyperlink"/>
            <w:noProof/>
          </w:rPr>
          <w:t>Process (Technical) Design</w:t>
        </w:r>
        <w:r w:rsidR="006A2713">
          <w:rPr>
            <w:noProof/>
            <w:webHidden/>
          </w:rPr>
          <w:tab/>
        </w:r>
        <w:r w:rsidR="006A2713">
          <w:rPr>
            <w:noProof/>
            <w:webHidden/>
          </w:rPr>
          <w:fldChar w:fldCharType="begin"/>
        </w:r>
        <w:r w:rsidR="006A2713">
          <w:rPr>
            <w:noProof/>
            <w:webHidden/>
          </w:rPr>
          <w:instrText xml:space="preserve"> PAGEREF _Toc513529204 \h </w:instrText>
        </w:r>
        <w:r w:rsidR="006A2713">
          <w:rPr>
            <w:noProof/>
            <w:webHidden/>
          </w:rPr>
        </w:r>
        <w:r w:rsidR="006A2713">
          <w:rPr>
            <w:noProof/>
            <w:webHidden/>
          </w:rPr>
          <w:fldChar w:fldCharType="separate"/>
        </w:r>
        <w:r w:rsidR="006A2713">
          <w:rPr>
            <w:noProof/>
            <w:webHidden/>
          </w:rPr>
          <w:t>30</w:t>
        </w:r>
        <w:r w:rsidR="006A2713">
          <w:rPr>
            <w:noProof/>
            <w:webHidden/>
          </w:rPr>
          <w:fldChar w:fldCharType="end"/>
        </w:r>
      </w:hyperlink>
    </w:p>
    <w:p w14:paraId="721E950F" w14:textId="70EA08F5" w:rsidR="006A2713" w:rsidRDefault="007D03E2">
      <w:pPr>
        <w:pStyle w:val="TOC2"/>
        <w:rPr>
          <w:rFonts w:asciiTheme="minorHAnsi" w:eastAsiaTheme="minorEastAsia" w:hAnsiTheme="minorHAnsi" w:cstheme="minorBidi"/>
          <w:noProof/>
          <w:sz w:val="22"/>
          <w:szCs w:val="22"/>
          <w:lang w:val="en-IN" w:eastAsia="en-IN"/>
        </w:rPr>
      </w:pPr>
      <w:hyperlink w:anchor="_Toc513529205" w:history="1">
        <w:r w:rsidR="006A2713" w:rsidRPr="007F0E91">
          <w:rPr>
            <w:rStyle w:val="Hyperlink"/>
            <w:rFonts w:ascii="Verdana" w:hAnsi="Verdana"/>
            <w:noProof/>
            <w:lang w:val="en-GB"/>
          </w:rPr>
          <w:t>5.1.</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RPA Solution Model</w:t>
        </w:r>
        <w:r w:rsidR="006A2713">
          <w:rPr>
            <w:noProof/>
            <w:webHidden/>
          </w:rPr>
          <w:tab/>
        </w:r>
        <w:r w:rsidR="006A2713">
          <w:rPr>
            <w:noProof/>
            <w:webHidden/>
          </w:rPr>
          <w:fldChar w:fldCharType="begin"/>
        </w:r>
        <w:r w:rsidR="006A2713">
          <w:rPr>
            <w:noProof/>
            <w:webHidden/>
          </w:rPr>
          <w:instrText xml:space="preserve"> PAGEREF _Toc513529205 \h </w:instrText>
        </w:r>
        <w:r w:rsidR="006A2713">
          <w:rPr>
            <w:noProof/>
            <w:webHidden/>
          </w:rPr>
        </w:r>
        <w:r w:rsidR="006A2713">
          <w:rPr>
            <w:noProof/>
            <w:webHidden/>
          </w:rPr>
          <w:fldChar w:fldCharType="separate"/>
        </w:r>
        <w:r w:rsidR="006A2713">
          <w:rPr>
            <w:noProof/>
            <w:webHidden/>
          </w:rPr>
          <w:t>30</w:t>
        </w:r>
        <w:r w:rsidR="006A2713">
          <w:rPr>
            <w:noProof/>
            <w:webHidden/>
          </w:rPr>
          <w:fldChar w:fldCharType="end"/>
        </w:r>
      </w:hyperlink>
    </w:p>
    <w:p w14:paraId="1A494AB3" w14:textId="63A16ADD" w:rsidR="006A2713" w:rsidRDefault="007D03E2">
      <w:pPr>
        <w:pStyle w:val="TOC2"/>
        <w:rPr>
          <w:rFonts w:asciiTheme="minorHAnsi" w:eastAsiaTheme="minorEastAsia" w:hAnsiTheme="minorHAnsi" w:cstheme="minorBidi"/>
          <w:noProof/>
          <w:sz w:val="22"/>
          <w:szCs w:val="22"/>
          <w:lang w:val="en-IN" w:eastAsia="en-IN"/>
        </w:rPr>
      </w:pPr>
      <w:hyperlink w:anchor="_Toc513529206" w:history="1">
        <w:r w:rsidR="006A2713" w:rsidRPr="007F0E91">
          <w:rPr>
            <w:rStyle w:val="Hyperlink"/>
            <w:rFonts w:ascii="Verdana" w:hAnsi="Verdana"/>
            <w:noProof/>
            <w:lang w:val="en-GB"/>
          </w:rPr>
          <w:t>5.2.</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Issues and Challenges Encountered during Solution Build</w:t>
        </w:r>
        <w:r w:rsidR="006A2713">
          <w:rPr>
            <w:noProof/>
            <w:webHidden/>
          </w:rPr>
          <w:tab/>
        </w:r>
        <w:r w:rsidR="006A2713">
          <w:rPr>
            <w:noProof/>
            <w:webHidden/>
          </w:rPr>
          <w:fldChar w:fldCharType="begin"/>
        </w:r>
        <w:r w:rsidR="006A2713">
          <w:rPr>
            <w:noProof/>
            <w:webHidden/>
          </w:rPr>
          <w:instrText xml:space="preserve"> PAGEREF _Toc513529206 \h </w:instrText>
        </w:r>
        <w:r w:rsidR="006A2713">
          <w:rPr>
            <w:noProof/>
            <w:webHidden/>
          </w:rPr>
        </w:r>
        <w:r w:rsidR="006A2713">
          <w:rPr>
            <w:noProof/>
            <w:webHidden/>
          </w:rPr>
          <w:fldChar w:fldCharType="separate"/>
        </w:r>
        <w:r w:rsidR="006A2713">
          <w:rPr>
            <w:noProof/>
            <w:webHidden/>
          </w:rPr>
          <w:t>31</w:t>
        </w:r>
        <w:r w:rsidR="006A2713">
          <w:rPr>
            <w:noProof/>
            <w:webHidden/>
          </w:rPr>
          <w:fldChar w:fldCharType="end"/>
        </w:r>
      </w:hyperlink>
    </w:p>
    <w:p w14:paraId="08C37E63" w14:textId="14160C32" w:rsidR="006A2713" w:rsidRDefault="007D03E2">
      <w:pPr>
        <w:pStyle w:val="TOC2"/>
        <w:rPr>
          <w:rFonts w:asciiTheme="minorHAnsi" w:eastAsiaTheme="minorEastAsia" w:hAnsiTheme="minorHAnsi" w:cstheme="minorBidi"/>
          <w:noProof/>
          <w:sz w:val="22"/>
          <w:szCs w:val="22"/>
          <w:lang w:val="en-IN" w:eastAsia="en-IN"/>
        </w:rPr>
      </w:pPr>
      <w:hyperlink w:anchor="_Toc513529207" w:history="1">
        <w:r w:rsidR="006A2713" w:rsidRPr="007F0E91">
          <w:rPr>
            <w:rStyle w:val="Hyperlink"/>
            <w:rFonts w:ascii="Verdana" w:hAnsi="Verdana"/>
            <w:noProof/>
            <w:lang w:val="en-GB"/>
          </w:rPr>
          <w:t>5.3.</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Exception Management &amp; Handling</w:t>
        </w:r>
        <w:r w:rsidR="006A2713">
          <w:rPr>
            <w:noProof/>
            <w:webHidden/>
          </w:rPr>
          <w:tab/>
        </w:r>
        <w:r w:rsidR="006A2713">
          <w:rPr>
            <w:noProof/>
            <w:webHidden/>
          </w:rPr>
          <w:fldChar w:fldCharType="begin"/>
        </w:r>
        <w:r w:rsidR="006A2713">
          <w:rPr>
            <w:noProof/>
            <w:webHidden/>
          </w:rPr>
          <w:instrText xml:space="preserve"> PAGEREF _Toc513529207 \h </w:instrText>
        </w:r>
        <w:r w:rsidR="006A2713">
          <w:rPr>
            <w:noProof/>
            <w:webHidden/>
          </w:rPr>
        </w:r>
        <w:r w:rsidR="006A2713">
          <w:rPr>
            <w:noProof/>
            <w:webHidden/>
          </w:rPr>
          <w:fldChar w:fldCharType="separate"/>
        </w:r>
        <w:r w:rsidR="006A2713">
          <w:rPr>
            <w:noProof/>
            <w:webHidden/>
          </w:rPr>
          <w:t>32</w:t>
        </w:r>
        <w:r w:rsidR="006A2713">
          <w:rPr>
            <w:noProof/>
            <w:webHidden/>
          </w:rPr>
          <w:fldChar w:fldCharType="end"/>
        </w:r>
      </w:hyperlink>
    </w:p>
    <w:p w14:paraId="4ED448C5" w14:textId="7A801FAD" w:rsidR="006A2713" w:rsidRDefault="007D03E2">
      <w:pPr>
        <w:pStyle w:val="TOC2"/>
        <w:rPr>
          <w:rFonts w:asciiTheme="minorHAnsi" w:eastAsiaTheme="minorEastAsia" w:hAnsiTheme="minorHAnsi" w:cstheme="minorBidi"/>
          <w:noProof/>
          <w:sz w:val="22"/>
          <w:szCs w:val="22"/>
          <w:lang w:val="en-IN" w:eastAsia="en-IN"/>
        </w:rPr>
      </w:pPr>
      <w:hyperlink w:anchor="_Toc513529208" w:history="1">
        <w:r w:rsidR="006A2713" w:rsidRPr="007F0E91">
          <w:rPr>
            <w:rStyle w:val="Hyperlink"/>
            <w:rFonts w:ascii="Verdana" w:hAnsi="Verdana"/>
            <w:noProof/>
            <w:lang w:val="en-GB"/>
          </w:rPr>
          <w:t>5.4.</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Change Request Log</w:t>
        </w:r>
        <w:r w:rsidR="006A2713">
          <w:rPr>
            <w:noProof/>
            <w:webHidden/>
          </w:rPr>
          <w:tab/>
        </w:r>
        <w:r w:rsidR="006A2713">
          <w:rPr>
            <w:noProof/>
            <w:webHidden/>
          </w:rPr>
          <w:fldChar w:fldCharType="begin"/>
        </w:r>
        <w:r w:rsidR="006A2713">
          <w:rPr>
            <w:noProof/>
            <w:webHidden/>
          </w:rPr>
          <w:instrText xml:space="preserve"> PAGEREF _Toc513529208 \h </w:instrText>
        </w:r>
        <w:r w:rsidR="006A2713">
          <w:rPr>
            <w:noProof/>
            <w:webHidden/>
          </w:rPr>
        </w:r>
        <w:r w:rsidR="006A2713">
          <w:rPr>
            <w:noProof/>
            <w:webHidden/>
          </w:rPr>
          <w:fldChar w:fldCharType="separate"/>
        </w:r>
        <w:r w:rsidR="006A2713">
          <w:rPr>
            <w:noProof/>
            <w:webHidden/>
          </w:rPr>
          <w:t>37</w:t>
        </w:r>
        <w:r w:rsidR="006A2713">
          <w:rPr>
            <w:noProof/>
            <w:webHidden/>
          </w:rPr>
          <w:fldChar w:fldCharType="end"/>
        </w:r>
      </w:hyperlink>
    </w:p>
    <w:p w14:paraId="40F89F3C" w14:textId="0F4AF320" w:rsidR="006A2713" w:rsidRDefault="007D03E2">
      <w:pPr>
        <w:pStyle w:val="TOC1"/>
        <w:rPr>
          <w:rFonts w:asciiTheme="minorHAnsi" w:eastAsiaTheme="minorEastAsia" w:hAnsiTheme="minorHAnsi" w:cstheme="minorBidi"/>
          <w:b w:val="0"/>
          <w:noProof/>
          <w:sz w:val="22"/>
          <w:szCs w:val="22"/>
          <w:lang w:val="en-IN" w:eastAsia="en-IN"/>
        </w:rPr>
      </w:pPr>
      <w:hyperlink w:anchor="_Toc513529209" w:history="1">
        <w:r w:rsidR="006A2713" w:rsidRPr="007F0E91">
          <w:rPr>
            <w:rStyle w:val="Hyperlink"/>
            <w:caps/>
            <w:noProof/>
            <w:spacing w:val="15"/>
          </w:rPr>
          <w:t>6.</w:t>
        </w:r>
        <w:r w:rsidR="006A2713">
          <w:rPr>
            <w:rFonts w:asciiTheme="minorHAnsi" w:eastAsiaTheme="minorEastAsia" w:hAnsiTheme="minorHAnsi" w:cstheme="minorBidi"/>
            <w:b w:val="0"/>
            <w:noProof/>
            <w:sz w:val="22"/>
            <w:szCs w:val="22"/>
            <w:lang w:val="en-IN" w:eastAsia="en-IN"/>
          </w:rPr>
          <w:tab/>
        </w:r>
        <w:r w:rsidR="006A2713" w:rsidRPr="007F0E91">
          <w:rPr>
            <w:rStyle w:val="Hyperlink"/>
            <w:noProof/>
          </w:rPr>
          <w:t>Testing / UAT Requirements</w:t>
        </w:r>
        <w:r w:rsidR="006A2713">
          <w:rPr>
            <w:noProof/>
            <w:webHidden/>
          </w:rPr>
          <w:tab/>
        </w:r>
        <w:r w:rsidR="006A2713">
          <w:rPr>
            <w:noProof/>
            <w:webHidden/>
          </w:rPr>
          <w:fldChar w:fldCharType="begin"/>
        </w:r>
        <w:r w:rsidR="006A2713">
          <w:rPr>
            <w:noProof/>
            <w:webHidden/>
          </w:rPr>
          <w:instrText xml:space="preserve"> PAGEREF _Toc513529209 \h </w:instrText>
        </w:r>
        <w:r w:rsidR="006A2713">
          <w:rPr>
            <w:noProof/>
            <w:webHidden/>
          </w:rPr>
        </w:r>
        <w:r w:rsidR="006A2713">
          <w:rPr>
            <w:noProof/>
            <w:webHidden/>
          </w:rPr>
          <w:fldChar w:fldCharType="separate"/>
        </w:r>
        <w:r w:rsidR="006A2713">
          <w:rPr>
            <w:noProof/>
            <w:webHidden/>
          </w:rPr>
          <w:t>39</w:t>
        </w:r>
        <w:r w:rsidR="006A2713">
          <w:rPr>
            <w:noProof/>
            <w:webHidden/>
          </w:rPr>
          <w:fldChar w:fldCharType="end"/>
        </w:r>
      </w:hyperlink>
    </w:p>
    <w:p w14:paraId="1D018954" w14:textId="1F7AE561" w:rsidR="006A2713" w:rsidRDefault="007D03E2">
      <w:pPr>
        <w:pStyle w:val="TOC2"/>
        <w:rPr>
          <w:rFonts w:asciiTheme="minorHAnsi" w:eastAsiaTheme="minorEastAsia" w:hAnsiTheme="minorHAnsi" w:cstheme="minorBidi"/>
          <w:noProof/>
          <w:sz w:val="22"/>
          <w:szCs w:val="22"/>
          <w:lang w:val="en-IN" w:eastAsia="en-IN"/>
        </w:rPr>
      </w:pPr>
      <w:hyperlink w:anchor="_Toc513529210" w:history="1">
        <w:r w:rsidR="006A2713" w:rsidRPr="007F0E91">
          <w:rPr>
            <w:rStyle w:val="Hyperlink"/>
            <w:rFonts w:ascii="Verdana" w:hAnsi="Verdana"/>
            <w:noProof/>
            <w:lang w:val="en-GB"/>
          </w:rPr>
          <w:t>6.1.</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Test Cases / Scenarios</w:t>
        </w:r>
        <w:r w:rsidR="006A2713">
          <w:rPr>
            <w:noProof/>
            <w:webHidden/>
          </w:rPr>
          <w:tab/>
        </w:r>
        <w:r w:rsidR="006A2713">
          <w:rPr>
            <w:noProof/>
            <w:webHidden/>
          </w:rPr>
          <w:fldChar w:fldCharType="begin"/>
        </w:r>
        <w:r w:rsidR="006A2713">
          <w:rPr>
            <w:noProof/>
            <w:webHidden/>
          </w:rPr>
          <w:instrText xml:space="preserve"> PAGEREF _Toc513529210 \h </w:instrText>
        </w:r>
        <w:r w:rsidR="006A2713">
          <w:rPr>
            <w:noProof/>
            <w:webHidden/>
          </w:rPr>
        </w:r>
        <w:r w:rsidR="006A2713">
          <w:rPr>
            <w:noProof/>
            <w:webHidden/>
          </w:rPr>
          <w:fldChar w:fldCharType="separate"/>
        </w:r>
        <w:r w:rsidR="006A2713">
          <w:rPr>
            <w:noProof/>
            <w:webHidden/>
          </w:rPr>
          <w:t>39</w:t>
        </w:r>
        <w:r w:rsidR="006A2713">
          <w:rPr>
            <w:noProof/>
            <w:webHidden/>
          </w:rPr>
          <w:fldChar w:fldCharType="end"/>
        </w:r>
      </w:hyperlink>
    </w:p>
    <w:p w14:paraId="5EFE2EC2" w14:textId="4BF45735" w:rsidR="006A2713" w:rsidRDefault="007D03E2">
      <w:pPr>
        <w:pStyle w:val="TOC2"/>
        <w:rPr>
          <w:rFonts w:asciiTheme="minorHAnsi" w:eastAsiaTheme="minorEastAsia" w:hAnsiTheme="minorHAnsi" w:cstheme="minorBidi"/>
          <w:noProof/>
          <w:sz w:val="22"/>
          <w:szCs w:val="22"/>
          <w:lang w:val="en-IN" w:eastAsia="en-IN"/>
        </w:rPr>
      </w:pPr>
      <w:hyperlink w:anchor="_Toc513529211" w:history="1">
        <w:r w:rsidR="006A2713" w:rsidRPr="007F0E91">
          <w:rPr>
            <w:rStyle w:val="Hyperlink"/>
            <w:rFonts w:ascii="Verdana" w:hAnsi="Verdana"/>
            <w:noProof/>
            <w:lang w:val="en-GB"/>
          </w:rPr>
          <w:t>6.2.</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Test Plan and Approach</w:t>
        </w:r>
        <w:r w:rsidR="006A2713">
          <w:rPr>
            <w:noProof/>
            <w:webHidden/>
          </w:rPr>
          <w:tab/>
        </w:r>
        <w:r w:rsidR="006A2713">
          <w:rPr>
            <w:noProof/>
            <w:webHidden/>
          </w:rPr>
          <w:fldChar w:fldCharType="begin"/>
        </w:r>
        <w:r w:rsidR="006A2713">
          <w:rPr>
            <w:noProof/>
            <w:webHidden/>
          </w:rPr>
          <w:instrText xml:space="preserve"> PAGEREF _Toc513529211 \h </w:instrText>
        </w:r>
        <w:r w:rsidR="006A2713">
          <w:rPr>
            <w:noProof/>
            <w:webHidden/>
          </w:rPr>
        </w:r>
        <w:r w:rsidR="006A2713">
          <w:rPr>
            <w:noProof/>
            <w:webHidden/>
          </w:rPr>
          <w:fldChar w:fldCharType="separate"/>
        </w:r>
        <w:r w:rsidR="006A2713">
          <w:rPr>
            <w:noProof/>
            <w:webHidden/>
          </w:rPr>
          <w:t>39</w:t>
        </w:r>
        <w:r w:rsidR="006A2713">
          <w:rPr>
            <w:noProof/>
            <w:webHidden/>
          </w:rPr>
          <w:fldChar w:fldCharType="end"/>
        </w:r>
      </w:hyperlink>
    </w:p>
    <w:p w14:paraId="5854C11C" w14:textId="72BA79EB" w:rsidR="006A2713" w:rsidRDefault="007D03E2">
      <w:pPr>
        <w:pStyle w:val="TOC2"/>
        <w:rPr>
          <w:rFonts w:asciiTheme="minorHAnsi" w:eastAsiaTheme="minorEastAsia" w:hAnsiTheme="minorHAnsi" w:cstheme="minorBidi"/>
          <w:noProof/>
          <w:sz w:val="22"/>
          <w:szCs w:val="22"/>
          <w:lang w:val="en-IN" w:eastAsia="en-IN"/>
        </w:rPr>
      </w:pPr>
      <w:hyperlink w:anchor="_Toc513529212" w:history="1">
        <w:r w:rsidR="006A2713" w:rsidRPr="007F0E91">
          <w:rPr>
            <w:rStyle w:val="Hyperlink"/>
            <w:rFonts w:ascii="Verdana" w:hAnsi="Verdana"/>
            <w:noProof/>
            <w:lang w:val="en-GB"/>
          </w:rPr>
          <w:t>6.3.</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UAT Setup Information</w:t>
        </w:r>
        <w:r w:rsidR="006A2713">
          <w:rPr>
            <w:noProof/>
            <w:webHidden/>
          </w:rPr>
          <w:tab/>
        </w:r>
        <w:r w:rsidR="006A2713">
          <w:rPr>
            <w:noProof/>
            <w:webHidden/>
          </w:rPr>
          <w:fldChar w:fldCharType="begin"/>
        </w:r>
        <w:r w:rsidR="006A2713">
          <w:rPr>
            <w:noProof/>
            <w:webHidden/>
          </w:rPr>
          <w:instrText xml:space="preserve"> PAGEREF _Toc513529212 \h </w:instrText>
        </w:r>
        <w:r w:rsidR="006A2713">
          <w:rPr>
            <w:noProof/>
            <w:webHidden/>
          </w:rPr>
        </w:r>
        <w:r w:rsidR="006A2713">
          <w:rPr>
            <w:noProof/>
            <w:webHidden/>
          </w:rPr>
          <w:fldChar w:fldCharType="separate"/>
        </w:r>
        <w:r w:rsidR="006A2713">
          <w:rPr>
            <w:noProof/>
            <w:webHidden/>
          </w:rPr>
          <w:t>39</w:t>
        </w:r>
        <w:r w:rsidR="006A2713">
          <w:rPr>
            <w:noProof/>
            <w:webHidden/>
          </w:rPr>
          <w:fldChar w:fldCharType="end"/>
        </w:r>
      </w:hyperlink>
    </w:p>
    <w:p w14:paraId="468139F2" w14:textId="6DE69D34" w:rsidR="006A2713" w:rsidRDefault="007D03E2">
      <w:pPr>
        <w:pStyle w:val="TOC2"/>
        <w:rPr>
          <w:rFonts w:asciiTheme="minorHAnsi" w:eastAsiaTheme="minorEastAsia" w:hAnsiTheme="minorHAnsi" w:cstheme="minorBidi"/>
          <w:noProof/>
          <w:sz w:val="22"/>
          <w:szCs w:val="22"/>
          <w:lang w:val="en-IN" w:eastAsia="en-IN"/>
        </w:rPr>
      </w:pPr>
      <w:hyperlink w:anchor="_Toc513529213" w:history="1">
        <w:r w:rsidR="006A2713" w:rsidRPr="007F0E91">
          <w:rPr>
            <w:rStyle w:val="Hyperlink"/>
            <w:rFonts w:ascii="Verdana" w:hAnsi="Verdana"/>
            <w:noProof/>
            <w:lang w:val="en-GB"/>
          </w:rPr>
          <w:t>6.4.</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UAT Success Criteria and Sign-Off</w:t>
        </w:r>
        <w:r w:rsidR="006A2713">
          <w:rPr>
            <w:noProof/>
            <w:webHidden/>
          </w:rPr>
          <w:tab/>
        </w:r>
        <w:r w:rsidR="006A2713">
          <w:rPr>
            <w:noProof/>
            <w:webHidden/>
          </w:rPr>
          <w:fldChar w:fldCharType="begin"/>
        </w:r>
        <w:r w:rsidR="006A2713">
          <w:rPr>
            <w:noProof/>
            <w:webHidden/>
          </w:rPr>
          <w:instrText xml:space="preserve"> PAGEREF _Toc513529213 \h </w:instrText>
        </w:r>
        <w:r w:rsidR="006A2713">
          <w:rPr>
            <w:noProof/>
            <w:webHidden/>
          </w:rPr>
        </w:r>
        <w:r w:rsidR="006A2713">
          <w:rPr>
            <w:noProof/>
            <w:webHidden/>
          </w:rPr>
          <w:fldChar w:fldCharType="separate"/>
        </w:r>
        <w:r w:rsidR="006A2713">
          <w:rPr>
            <w:noProof/>
            <w:webHidden/>
          </w:rPr>
          <w:t>41</w:t>
        </w:r>
        <w:r w:rsidR="006A2713">
          <w:rPr>
            <w:noProof/>
            <w:webHidden/>
          </w:rPr>
          <w:fldChar w:fldCharType="end"/>
        </w:r>
      </w:hyperlink>
    </w:p>
    <w:p w14:paraId="6698CC88" w14:textId="374F8EBA" w:rsidR="006A2713" w:rsidRDefault="007D03E2">
      <w:pPr>
        <w:pStyle w:val="TOC1"/>
        <w:rPr>
          <w:rFonts w:asciiTheme="minorHAnsi" w:eastAsiaTheme="minorEastAsia" w:hAnsiTheme="minorHAnsi" w:cstheme="minorBidi"/>
          <w:b w:val="0"/>
          <w:noProof/>
          <w:sz w:val="22"/>
          <w:szCs w:val="22"/>
          <w:lang w:val="en-IN" w:eastAsia="en-IN"/>
        </w:rPr>
      </w:pPr>
      <w:hyperlink w:anchor="_Toc513529214" w:history="1">
        <w:r w:rsidR="006A2713" w:rsidRPr="007F0E91">
          <w:rPr>
            <w:rStyle w:val="Hyperlink"/>
            <w:caps/>
            <w:noProof/>
            <w:spacing w:val="15"/>
          </w:rPr>
          <w:t>7.</w:t>
        </w:r>
        <w:r w:rsidR="006A2713">
          <w:rPr>
            <w:rFonts w:asciiTheme="minorHAnsi" w:eastAsiaTheme="minorEastAsia" w:hAnsiTheme="minorHAnsi" w:cstheme="minorBidi"/>
            <w:b w:val="0"/>
            <w:noProof/>
            <w:sz w:val="22"/>
            <w:szCs w:val="22"/>
            <w:lang w:val="en-IN" w:eastAsia="en-IN"/>
          </w:rPr>
          <w:tab/>
        </w:r>
        <w:r w:rsidR="006A2713" w:rsidRPr="007F0E91">
          <w:rPr>
            <w:rStyle w:val="Hyperlink"/>
            <w:noProof/>
          </w:rPr>
          <w:t>Solution Operation and Maintenance</w:t>
        </w:r>
        <w:r w:rsidR="006A2713">
          <w:rPr>
            <w:noProof/>
            <w:webHidden/>
          </w:rPr>
          <w:tab/>
        </w:r>
        <w:r w:rsidR="006A2713">
          <w:rPr>
            <w:noProof/>
            <w:webHidden/>
          </w:rPr>
          <w:fldChar w:fldCharType="begin"/>
        </w:r>
        <w:r w:rsidR="006A2713">
          <w:rPr>
            <w:noProof/>
            <w:webHidden/>
          </w:rPr>
          <w:instrText xml:space="preserve"> PAGEREF _Toc513529214 \h </w:instrText>
        </w:r>
        <w:r w:rsidR="006A2713">
          <w:rPr>
            <w:noProof/>
            <w:webHidden/>
          </w:rPr>
        </w:r>
        <w:r w:rsidR="006A2713">
          <w:rPr>
            <w:noProof/>
            <w:webHidden/>
          </w:rPr>
          <w:fldChar w:fldCharType="separate"/>
        </w:r>
        <w:r w:rsidR="006A2713">
          <w:rPr>
            <w:noProof/>
            <w:webHidden/>
          </w:rPr>
          <w:t>42</w:t>
        </w:r>
        <w:r w:rsidR="006A2713">
          <w:rPr>
            <w:noProof/>
            <w:webHidden/>
          </w:rPr>
          <w:fldChar w:fldCharType="end"/>
        </w:r>
      </w:hyperlink>
    </w:p>
    <w:p w14:paraId="0EEB7286" w14:textId="4E74A5A0" w:rsidR="006A2713" w:rsidRDefault="007D03E2">
      <w:pPr>
        <w:pStyle w:val="TOC2"/>
        <w:rPr>
          <w:rFonts w:asciiTheme="minorHAnsi" w:eastAsiaTheme="minorEastAsia" w:hAnsiTheme="minorHAnsi" w:cstheme="minorBidi"/>
          <w:noProof/>
          <w:sz w:val="22"/>
          <w:szCs w:val="22"/>
          <w:lang w:val="en-IN" w:eastAsia="en-IN"/>
        </w:rPr>
      </w:pPr>
      <w:hyperlink w:anchor="_Toc513529215" w:history="1">
        <w:r w:rsidR="006A2713" w:rsidRPr="007F0E91">
          <w:rPr>
            <w:rStyle w:val="Hyperlink"/>
            <w:rFonts w:ascii="Verdana" w:hAnsi="Verdana"/>
            <w:noProof/>
            <w:lang w:val="en-GB"/>
          </w:rPr>
          <w:t>7.1.</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Initial Setting for Solution Deployment</w:t>
        </w:r>
        <w:r w:rsidR="006A2713">
          <w:rPr>
            <w:noProof/>
            <w:webHidden/>
          </w:rPr>
          <w:tab/>
        </w:r>
        <w:r w:rsidR="006A2713">
          <w:rPr>
            <w:noProof/>
            <w:webHidden/>
          </w:rPr>
          <w:fldChar w:fldCharType="begin"/>
        </w:r>
        <w:r w:rsidR="006A2713">
          <w:rPr>
            <w:noProof/>
            <w:webHidden/>
          </w:rPr>
          <w:instrText xml:space="preserve"> PAGEREF _Toc513529215 \h </w:instrText>
        </w:r>
        <w:r w:rsidR="006A2713">
          <w:rPr>
            <w:noProof/>
            <w:webHidden/>
          </w:rPr>
        </w:r>
        <w:r w:rsidR="006A2713">
          <w:rPr>
            <w:noProof/>
            <w:webHidden/>
          </w:rPr>
          <w:fldChar w:fldCharType="separate"/>
        </w:r>
        <w:r w:rsidR="006A2713">
          <w:rPr>
            <w:noProof/>
            <w:webHidden/>
          </w:rPr>
          <w:t>42</w:t>
        </w:r>
        <w:r w:rsidR="006A2713">
          <w:rPr>
            <w:noProof/>
            <w:webHidden/>
          </w:rPr>
          <w:fldChar w:fldCharType="end"/>
        </w:r>
      </w:hyperlink>
    </w:p>
    <w:p w14:paraId="79952E7B" w14:textId="0714148F" w:rsidR="006A2713" w:rsidRDefault="007D03E2">
      <w:pPr>
        <w:pStyle w:val="TOC2"/>
        <w:rPr>
          <w:rFonts w:asciiTheme="minorHAnsi" w:eastAsiaTheme="minorEastAsia" w:hAnsiTheme="minorHAnsi" w:cstheme="minorBidi"/>
          <w:noProof/>
          <w:sz w:val="22"/>
          <w:szCs w:val="22"/>
          <w:lang w:val="en-IN" w:eastAsia="en-IN"/>
        </w:rPr>
      </w:pPr>
      <w:hyperlink w:anchor="_Toc513529216" w:history="1">
        <w:r w:rsidR="006A2713" w:rsidRPr="007F0E91">
          <w:rPr>
            <w:rStyle w:val="Hyperlink"/>
            <w:rFonts w:ascii="Verdana" w:hAnsi="Verdana"/>
            <w:noProof/>
            <w:lang w:val="en-GB"/>
          </w:rPr>
          <w:t>7.2.</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Reports and Audit Trail</w:t>
        </w:r>
        <w:r w:rsidR="006A2713">
          <w:rPr>
            <w:noProof/>
            <w:webHidden/>
          </w:rPr>
          <w:tab/>
        </w:r>
        <w:r w:rsidR="006A2713">
          <w:rPr>
            <w:noProof/>
            <w:webHidden/>
          </w:rPr>
          <w:fldChar w:fldCharType="begin"/>
        </w:r>
        <w:r w:rsidR="006A2713">
          <w:rPr>
            <w:noProof/>
            <w:webHidden/>
          </w:rPr>
          <w:instrText xml:space="preserve"> PAGEREF _Toc513529216 \h </w:instrText>
        </w:r>
        <w:r w:rsidR="006A2713">
          <w:rPr>
            <w:noProof/>
            <w:webHidden/>
          </w:rPr>
        </w:r>
        <w:r w:rsidR="006A2713">
          <w:rPr>
            <w:noProof/>
            <w:webHidden/>
          </w:rPr>
          <w:fldChar w:fldCharType="separate"/>
        </w:r>
        <w:r w:rsidR="006A2713">
          <w:rPr>
            <w:noProof/>
            <w:webHidden/>
          </w:rPr>
          <w:t>43</w:t>
        </w:r>
        <w:r w:rsidR="006A2713">
          <w:rPr>
            <w:noProof/>
            <w:webHidden/>
          </w:rPr>
          <w:fldChar w:fldCharType="end"/>
        </w:r>
      </w:hyperlink>
    </w:p>
    <w:p w14:paraId="6B25208A" w14:textId="47D430C4" w:rsidR="006A2713" w:rsidRDefault="007D03E2">
      <w:pPr>
        <w:pStyle w:val="TOC2"/>
        <w:rPr>
          <w:rFonts w:asciiTheme="minorHAnsi" w:eastAsiaTheme="minorEastAsia" w:hAnsiTheme="minorHAnsi" w:cstheme="minorBidi"/>
          <w:noProof/>
          <w:sz w:val="22"/>
          <w:szCs w:val="22"/>
          <w:lang w:val="en-IN" w:eastAsia="en-IN"/>
        </w:rPr>
      </w:pPr>
      <w:hyperlink w:anchor="_Toc513529217" w:history="1">
        <w:r w:rsidR="006A2713" w:rsidRPr="007F0E91">
          <w:rPr>
            <w:rStyle w:val="Hyperlink"/>
            <w:rFonts w:ascii="Verdana" w:hAnsi="Verdana"/>
            <w:noProof/>
            <w:lang w:val="en-GB"/>
          </w:rPr>
          <w:t>7.3.</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Process SLAs and Metrics</w:t>
        </w:r>
        <w:r w:rsidR="006A2713">
          <w:rPr>
            <w:noProof/>
            <w:webHidden/>
          </w:rPr>
          <w:tab/>
        </w:r>
        <w:r w:rsidR="006A2713">
          <w:rPr>
            <w:noProof/>
            <w:webHidden/>
          </w:rPr>
          <w:fldChar w:fldCharType="begin"/>
        </w:r>
        <w:r w:rsidR="006A2713">
          <w:rPr>
            <w:noProof/>
            <w:webHidden/>
          </w:rPr>
          <w:instrText xml:space="preserve"> PAGEREF _Toc513529217 \h </w:instrText>
        </w:r>
        <w:r w:rsidR="006A2713">
          <w:rPr>
            <w:noProof/>
            <w:webHidden/>
          </w:rPr>
        </w:r>
        <w:r w:rsidR="006A2713">
          <w:rPr>
            <w:noProof/>
            <w:webHidden/>
          </w:rPr>
          <w:fldChar w:fldCharType="separate"/>
        </w:r>
        <w:r w:rsidR="006A2713">
          <w:rPr>
            <w:noProof/>
            <w:webHidden/>
          </w:rPr>
          <w:t>44</w:t>
        </w:r>
        <w:r w:rsidR="006A2713">
          <w:rPr>
            <w:noProof/>
            <w:webHidden/>
          </w:rPr>
          <w:fldChar w:fldCharType="end"/>
        </w:r>
      </w:hyperlink>
    </w:p>
    <w:p w14:paraId="0A5E31B7" w14:textId="2B5AB632" w:rsidR="006A2713" w:rsidRDefault="007D03E2">
      <w:pPr>
        <w:pStyle w:val="TOC2"/>
        <w:rPr>
          <w:rFonts w:asciiTheme="minorHAnsi" w:eastAsiaTheme="minorEastAsia" w:hAnsiTheme="minorHAnsi" w:cstheme="minorBidi"/>
          <w:noProof/>
          <w:sz w:val="22"/>
          <w:szCs w:val="22"/>
          <w:lang w:val="en-IN" w:eastAsia="en-IN"/>
        </w:rPr>
      </w:pPr>
      <w:hyperlink w:anchor="_Toc513529218" w:history="1">
        <w:r w:rsidR="006A2713" w:rsidRPr="007F0E91">
          <w:rPr>
            <w:rStyle w:val="Hyperlink"/>
            <w:rFonts w:ascii="Verdana" w:hAnsi="Verdana"/>
            <w:noProof/>
            <w:lang w:val="en-GB"/>
          </w:rPr>
          <w:t>7.4.</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Robot Operation Scheduling Instructions</w:t>
        </w:r>
        <w:r w:rsidR="006A2713">
          <w:rPr>
            <w:noProof/>
            <w:webHidden/>
          </w:rPr>
          <w:tab/>
        </w:r>
        <w:r w:rsidR="006A2713">
          <w:rPr>
            <w:noProof/>
            <w:webHidden/>
          </w:rPr>
          <w:fldChar w:fldCharType="begin"/>
        </w:r>
        <w:r w:rsidR="006A2713">
          <w:rPr>
            <w:noProof/>
            <w:webHidden/>
          </w:rPr>
          <w:instrText xml:space="preserve"> PAGEREF _Toc513529218 \h </w:instrText>
        </w:r>
        <w:r w:rsidR="006A2713">
          <w:rPr>
            <w:noProof/>
            <w:webHidden/>
          </w:rPr>
        </w:r>
        <w:r w:rsidR="006A2713">
          <w:rPr>
            <w:noProof/>
            <w:webHidden/>
          </w:rPr>
          <w:fldChar w:fldCharType="separate"/>
        </w:r>
        <w:r w:rsidR="006A2713">
          <w:rPr>
            <w:noProof/>
            <w:webHidden/>
          </w:rPr>
          <w:t>45</w:t>
        </w:r>
        <w:r w:rsidR="006A2713">
          <w:rPr>
            <w:noProof/>
            <w:webHidden/>
          </w:rPr>
          <w:fldChar w:fldCharType="end"/>
        </w:r>
      </w:hyperlink>
    </w:p>
    <w:p w14:paraId="5AA5FC64" w14:textId="7F3E9343" w:rsidR="006A2713" w:rsidRDefault="007D03E2">
      <w:pPr>
        <w:pStyle w:val="TOC2"/>
        <w:rPr>
          <w:rFonts w:asciiTheme="minorHAnsi" w:eastAsiaTheme="minorEastAsia" w:hAnsiTheme="minorHAnsi" w:cstheme="minorBidi"/>
          <w:noProof/>
          <w:sz w:val="22"/>
          <w:szCs w:val="22"/>
          <w:lang w:val="en-IN" w:eastAsia="en-IN"/>
        </w:rPr>
      </w:pPr>
      <w:hyperlink w:anchor="_Toc513529219" w:history="1">
        <w:r w:rsidR="006A2713" w:rsidRPr="007F0E91">
          <w:rPr>
            <w:rStyle w:val="Hyperlink"/>
            <w:rFonts w:ascii="Verdana" w:hAnsi="Verdana"/>
            <w:noProof/>
            <w:lang w:val="en-GB"/>
          </w:rPr>
          <w:t>7.5.</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Deployment Challenges and Resolution Adopted</w:t>
        </w:r>
        <w:r w:rsidR="006A2713">
          <w:rPr>
            <w:noProof/>
            <w:webHidden/>
          </w:rPr>
          <w:tab/>
        </w:r>
        <w:r w:rsidR="006A2713">
          <w:rPr>
            <w:noProof/>
            <w:webHidden/>
          </w:rPr>
          <w:fldChar w:fldCharType="begin"/>
        </w:r>
        <w:r w:rsidR="006A2713">
          <w:rPr>
            <w:noProof/>
            <w:webHidden/>
          </w:rPr>
          <w:instrText xml:space="preserve"> PAGEREF _Toc513529219 \h </w:instrText>
        </w:r>
        <w:r w:rsidR="006A2713">
          <w:rPr>
            <w:noProof/>
            <w:webHidden/>
          </w:rPr>
        </w:r>
        <w:r w:rsidR="006A2713">
          <w:rPr>
            <w:noProof/>
            <w:webHidden/>
          </w:rPr>
          <w:fldChar w:fldCharType="separate"/>
        </w:r>
        <w:r w:rsidR="006A2713">
          <w:rPr>
            <w:noProof/>
            <w:webHidden/>
          </w:rPr>
          <w:t>45</w:t>
        </w:r>
        <w:r w:rsidR="006A2713">
          <w:rPr>
            <w:noProof/>
            <w:webHidden/>
          </w:rPr>
          <w:fldChar w:fldCharType="end"/>
        </w:r>
      </w:hyperlink>
    </w:p>
    <w:p w14:paraId="2CD06A09" w14:textId="13D9363B" w:rsidR="006A2713" w:rsidRDefault="007D03E2">
      <w:pPr>
        <w:pStyle w:val="TOC2"/>
        <w:rPr>
          <w:rFonts w:asciiTheme="minorHAnsi" w:eastAsiaTheme="minorEastAsia" w:hAnsiTheme="minorHAnsi" w:cstheme="minorBidi"/>
          <w:noProof/>
          <w:sz w:val="22"/>
          <w:szCs w:val="22"/>
          <w:lang w:val="en-IN" w:eastAsia="en-IN"/>
        </w:rPr>
      </w:pPr>
      <w:hyperlink w:anchor="_Toc513529220" w:history="1">
        <w:r w:rsidR="006A2713" w:rsidRPr="007F0E91">
          <w:rPr>
            <w:rStyle w:val="Hyperlink"/>
            <w:rFonts w:ascii="Verdana" w:hAnsi="Verdana"/>
            <w:noProof/>
            <w:lang w:val="en-GB"/>
          </w:rPr>
          <w:t>7.6.</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Business Continuity Guidelines</w:t>
        </w:r>
        <w:r w:rsidR="006A2713">
          <w:rPr>
            <w:noProof/>
            <w:webHidden/>
          </w:rPr>
          <w:tab/>
        </w:r>
        <w:r w:rsidR="006A2713">
          <w:rPr>
            <w:noProof/>
            <w:webHidden/>
          </w:rPr>
          <w:fldChar w:fldCharType="begin"/>
        </w:r>
        <w:r w:rsidR="006A2713">
          <w:rPr>
            <w:noProof/>
            <w:webHidden/>
          </w:rPr>
          <w:instrText xml:space="preserve"> PAGEREF _Toc513529220 \h </w:instrText>
        </w:r>
        <w:r w:rsidR="006A2713">
          <w:rPr>
            <w:noProof/>
            <w:webHidden/>
          </w:rPr>
        </w:r>
        <w:r w:rsidR="006A2713">
          <w:rPr>
            <w:noProof/>
            <w:webHidden/>
          </w:rPr>
          <w:fldChar w:fldCharType="separate"/>
        </w:r>
        <w:r w:rsidR="006A2713">
          <w:rPr>
            <w:noProof/>
            <w:webHidden/>
          </w:rPr>
          <w:t>45</w:t>
        </w:r>
        <w:r w:rsidR="006A2713">
          <w:rPr>
            <w:noProof/>
            <w:webHidden/>
          </w:rPr>
          <w:fldChar w:fldCharType="end"/>
        </w:r>
      </w:hyperlink>
    </w:p>
    <w:p w14:paraId="5280AFB7" w14:textId="2F8174E9" w:rsidR="006A2713" w:rsidRDefault="007D03E2">
      <w:pPr>
        <w:pStyle w:val="TOC1"/>
        <w:rPr>
          <w:rFonts w:asciiTheme="minorHAnsi" w:eastAsiaTheme="minorEastAsia" w:hAnsiTheme="minorHAnsi" w:cstheme="minorBidi"/>
          <w:b w:val="0"/>
          <w:noProof/>
          <w:sz w:val="22"/>
          <w:szCs w:val="22"/>
          <w:lang w:val="en-IN" w:eastAsia="en-IN"/>
        </w:rPr>
      </w:pPr>
      <w:hyperlink w:anchor="_Toc513529221" w:history="1">
        <w:r w:rsidR="006A2713" w:rsidRPr="007F0E91">
          <w:rPr>
            <w:rStyle w:val="Hyperlink"/>
            <w:caps/>
            <w:noProof/>
            <w:spacing w:val="15"/>
          </w:rPr>
          <w:t>8.</w:t>
        </w:r>
        <w:r w:rsidR="006A2713">
          <w:rPr>
            <w:rFonts w:asciiTheme="minorHAnsi" w:eastAsiaTheme="minorEastAsia" w:hAnsiTheme="minorHAnsi" w:cstheme="minorBidi"/>
            <w:b w:val="0"/>
            <w:noProof/>
            <w:sz w:val="22"/>
            <w:szCs w:val="22"/>
            <w:lang w:val="en-IN" w:eastAsia="en-IN"/>
          </w:rPr>
          <w:tab/>
        </w:r>
        <w:r w:rsidR="006A2713" w:rsidRPr="007F0E91">
          <w:rPr>
            <w:rStyle w:val="Hyperlink"/>
            <w:noProof/>
          </w:rPr>
          <w:t>Appendixes</w:t>
        </w:r>
        <w:r w:rsidR="006A2713">
          <w:rPr>
            <w:noProof/>
            <w:webHidden/>
          </w:rPr>
          <w:tab/>
        </w:r>
        <w:r w:rsidR="006A2713">
          <w:rPr>
            <w:noProof/>
            <w:webHidden/>
          </w:rPr>
          <w:fldChar w:fldCharType="begin"/>
        </w:r>
        <w:r w:rsidR="006A2713">
          <w:rPr>
            <w:noProof/>
            <w:webHidden/>
          </w:rPr>
          <w:instrText xml:space="preserve"> PAGEREF _Toc513529221 \h </w:instrText>
        </w:r>
        <w:r w:rsidR="006A2713">
          <w:rPr>
            <w:noProof/>
            <w:webHidden/>
          </w:rPr>
        </w:r>
        <w:r w:rsidR="006A2713">
          <w:rPr>
            <w:noProof/>
            <w:webHidden/>
          </w:rPr>
          <w:fldChar w:fldCharType="separate"/>
        </w:r>
        <w:r w:rsidR="006A2713">
          <w:rPr>
            <w:noProof/>
            <w:webHidden/>
          </w:rPr>
          <w:t>47</w:t>
        </w:r>
        <w:r w:rsidR="006A2713">
          <w:rPr>
            <w:noProof/>
            <w:webHidden/>
          </w:rPr>
          <w:fldChar w:fldCharType="end"/>
        </w:r>
      </w:hyperlink>
    </w:p>
    <w:p w14:paraId="2DE1CE28" w14:textId="6896EE3F" w:rsidR="006A2713" w:rsidRDefault="007D03E2">
      <w:pPr>
        <w:pStyle w:val="TOC2"/>
        <w:rPr>
          <w:rFonts w:asciiTheme="minorHAnsi" w:eastAsiaTheme="minorEastAsia" w:hAnsiTheme="minorHAnsi" w:cstheme="minorBidi"/>
          <w:noProof/>
          <w:sz w:val="22"/>
          <w:szCs w:val="22"/>
          <w:lang w:val="en-IN" w:eastAsia="en-IN"/>
        </w:rPr>
      </w:pPr>
      <w:hyperlink w:anchor="_Toc513529222" w:history="1">
        <w:r w:rsidR="006A2713" w:rsidRPr="007F0E91">
          <w:rPr>
            <w:rStyle w:val="Hyperlink"/>
            <w:rFonts w:ascii="Verdana" w:hAnsi="Verdana"/>
            <w:noProof/>
            <w:lang w:val="en-GB"/>
          </w:rPr>
          <w:t>8.1.</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Reference Documents, Links and Templates</w:t>
        </w:r>
        <w:r w:rsidR="006A2713">
          <w:rPr>
            <w:noProof/>
            <w:webHidden/>
          </w:rPr>
          <w:tab/>
        </w:r>
        <w:r w:rsidR="006A2713">
          <w:rPr>
            <w:noProof/>
            <w:webHidden/>
          </w:rPr>
          <w:fldChar w:fldCharType="begin"/>
        </w:r>
        <w:r w:rsidR="006A2713">
          <w:rPr>
            <w:noProof/>
            <w:webHidden/>
          </w:rPr>
          <w:instrText xml:space="preserve"> PAGEREF _Toc513529222 \h </w:instrText>
        </w:r>
        <w:r w:rsidR="006A2713">
          <w:rPr>
            <w:noProof/>
            <w:webHidden/>
          </w:rPr>
        </w:r>
        <w:r w:rsidR="006A2713">
          <w:rPr>
            <w:noProof/>
            <w:webHidden/>
          </w:rPr>
          <w:fldChar w:fldCharType="separate"/>
        </w:r>
        <w:r w:rsidR="006A2713">
          <w:rPr>
            <w:noProof/>
            <w:webHidden/>
          </w:rPr>
          <w:t>47</w:t>
        </w:r>
        <w:r w:rsidR="006A2713">
          <w:rPr>
            <w:noProof/>
            <w:webHidden/>
          </w:rPr>
          <w:fldChar w:fldCharType="end"/>
        </w:r>
      </w:hyperlink>
    </w:p>
    <w:p w14:paraId="4AAEA3BB" w14:textId="59F8BBE9" w:rsidR="006A2713" w:rsidRDefault="007D03E2">
      <w:pPr>
        <w:pStyle w:val="TOC2"/>
        <w:rPr>
          <w:rFonts w:asciiTheme="minorHAnsi" w:eastAsiaTheme="minorEastAsia" w:hAnsiTheme="minorHAnsi" w:cstheme="minorBidi"/>
          <w:noProof/>
          <w:sz w:val="22"/>
          <w:szCs w:val="22"/>
          <w:lang w:val="en-IN" w:eastAsia="en-IN"/>
        </w:rPr>
      </w:pPr>
      <w:hyperlink w:anchor="_Toc513529223" w:history="1">
        <w:r w:rsidR="006A2713" w:rsidRPr="007F0E91">
          <w:rPr>
            <w:rStyle w:val="Hyperlink"/>
            <w:rFonts w:ascii="Verdana" w:hAnsi="Verdana"/>
            <w:noProof/>
            <w:lang w:val="en-GB"/>
          </w:rPr>
          <w:t>8.2.</w:t>
        </w:r>
        <w:r w:rsidR="006A2713">
          <w:rPr>
            <w:rFonts w:asciiTheme="minorHAnsi" w:eastAsiaTheme="minorEastAsia" w:hAnsiTheme="minorHAnsi" w:cstheme="minorBidi"/>
            <w:noProof/>
            <w:sz w:val="22"/>
            <w:szCs w:val="22"/>
            <w:lang w:val="en-IN" w:eastAsia="en-IN"/>
          </w:rPr>
          <w:tab/>
        </w:r>
        <w:r w:rsidR="006A2713" w:rsidRPr="007F0E91">
          <w:rPr>
            <w:rStyle w:val="Hyperlink"/>
            <w:rFonts w:ascii="Verdana" w:hAnsi="Verdana"/>
            <w:noProof/>
            <w:lang w:val="en-GB"/>
          </w:rPr>
          <w:t>Abbreviations</w:t>
        </w:r>
        <w:r w:rsidR="006A2713">
          <w:rPr>
            <w:noProof/>
            <w:webHidden/>
          </w:rPr>
          <w:tab/>
        </w:r>
        <w:r w:rsidR="006A2713">
          <w:rPr>
            <w:noProof/>
            <w:webHidden/>
          </w:rPr>
          <w:fldChar w:fldCharType="begin"/>
        </w:r>
        <w:r w:rsidR="006A2713">
          <w:rPr>
            <w:noProof/>
            <w:webHidden/>
          </w:rPr>
          <w:instrText xml:space="preserve"> PAGEREF _Toc513529223 \h </w:instrText>
        </w:r>
        <w:r w:rsidR="006A2713">
          <w:rPr>
            <w:noProof/>
            <w:webHidden/>
          </w:rPr>
        </w:r>
        <w:r w:rsidR="006A2713">
          <w:rPr>
            <w:noProof/>
            <w:webHidden/>
          </w:rPr>
          <w:fldChar w:fldCharType="separate"/>
        </w:r>
        <w:r w:rsidR="006A2713">
          <w:rPr>
            <w:noProof/>
            <w:webHidden/>
          </w:rPr>
          <w:t>48</w:t>
        </w:r>
        <w:r w:rsidR="006A2713">
          <w:rPr>
            <w:noProof/>
            <w:webHidden/>
          </w:rPr>
          <w:fldChar w:fldCharType="end"/>
        </w:r>
      </w:hyperlink>
    </w:p>
    <w:p w14:paraId="55CC7243" w14:textId="05EBEF9D" w:rsidR="002946BD" w:rsidRPr="00420E7B" w:rsidRDefault="0000575E" w:rsidP="00852A73">
      <w:pPr>
        <w:rPr>
          <w:rFonts w:ascii="Verdana" w:hAnsi="Verdana"/>
          <w:sz w:val="18"/>
          <w:szCs w:val="18"/>
        </w:rPr>
        <w:sectPr w:rsidR="002946BD" w:rsidRPr="00420E7B" w:rsidSect="007E4525">
          <w:headerReference w:type="default" r:id="rId11"/>
          <w:footerReference w:type="default" r:id="rId12"/>
          <w:headerReference w:type="first" r:id="rId13"/>
          <w:footerReference w:type="first" r:id="rId14"/>
          <w:type w:val="continuous"/>
          <w:pgSz w:w="11907" w:h="16839" w:code="9"/>
          <w:pgMar w:top="-2098" w:right="1559" w:bottom="567" w:left="1720" w:header="465" w:footer="397" w:gutter="0"/>
          <w:cols w:space="720"/>
          <w:titlePg/>
          <w:docGrid w:linePitch="286"/>
        </w:sectPr>
      </w:pPr>
      <w:r w:rsidRPr="00420E7B">
        <w:rPr>
          <w:rFonts w:ascii="Verdana" w:hAnsi="Verdana"/>
          <w:sz w:val="20"/>
        </w:rPr>
        <w:fldChar w:fldCharType="end"/>
      </w:r>
    </w:p>
    <w:p w14:paraId="1F484590" w14:textId="77777777" w:rsidR="009B1159" w:rsidRPr="00420E7B" w:rsidRDefault="000D10EF" w:rsidP="00562F90">
      <w:pPr>
        <w:pStyle w:val="Heading1"/>
      </w:pPr>
      <w:bookmarkStart w:id="18" w:name="_Toc462866773"/>
      <w:bookmarkStart w:id="19" w:name="_Toc493261164"/>
      <w:bookmarkStart w:id="20" w:name="_Toc513529179"/>
      <w:bookmarkStart w:id="21" w:name="_Toc456598587"/>
      <w:bookmarkStart w:id="22" w:name="_Toc209585518"/>
      <w:bookmarkEnd w:id="0"/>
      <w:bookmarkEnd w:id="1"/>
      <w:bookmarkEnd w:id="2"/>
      <w:bookmarkEnd w:id="3"/>
      <w:bookmarkEnd w:id="4"/>
      <w:bookmarkEnd w:id="5"/>
      <w:bookmarkEnd w:id="6"/>
      <w:bookmarkEnd w:id="7"/>
      <w:bookmarkEnd w:id="8"/>
      <w:bookmarkEnd w:id="9"/>
      <w:bookmarkEnd w:id="10"/>
      <w:bookmarkEnd w:id="13"/>
      <w:r w:rsidRPr="00420E7B">
        <w:t>Document</w:t>
      </w:r>
      <w:r w:rsidR="00260BD0" w:rsidRPr="00420E7B">
        <w:t xml:space="preserve"> </w:t>
      </w:r>
      <w:bookmarkEnd w:id="18"/>
      <w:r w:rsidR="00E453EB" w:rsidRPr="00420E7B">
        <w:t>Information</w:t>
      </w:r>
      <w:bookmarkEnd w:id="19"/>
      <w:bookmarkEnd w:id="20"/>
    </w:p>
    <w:p w14:paraId="32A17B42" w14:textId="77777777" w:rsidR="009B1159" w:rsidRPr="00420E7B" w:rsidRDefault="009B1159" w:rsidP="009B1159">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bookmarkStart w:id="23" w:name="_Toc473279160"/>
      <w:bookmarkStart w:id="24" w:name="_Toc473279161"/>
      <w:bookmarkStart w:id="25" w:name="_Toc473279162"/>
      <w:bookmarkStart w:id="26" w:name="_Toc473279163"/>
      <w:bookmarkStart w:id="27" w:name="_Toc473279164"/>
      <w:bookmarkStart w:id="28" w:name="_Toc473279165"/>
      <w:bookmarkStart w:id="29" w:name="_Toc382583087"/>
      <w:bookmarkStart w:id="30" w:name="_Toc363138200"/>
      <w:bookmarkStart w:id="31" w:name="_Toc462868935"/>
      <w:bookmarkStart w:id="32" w:name="_Toc493261165"/>
      <w:bookmarkStart w:id="33" w:name="_Toc513529180"/>
      <w:bookmarkEnd w:id="23"/>
      <w:bookmarkEnd w:id="24"/>
      <w:bookmarkEnd w:id="25"/>
      <w:bookmarkEnd w:id="26"/>
      <w:bookmarkEnd w:id="27"/>
      <w:bookmarkEnd w:id="28"/>
      <w:r w:rsidRPr="00420E7B">
        <w:rPr>
          <w:rFonts w:ascii="Verdana" w:eastAsiaTheme="minorEastAsia" w:hAnsi="Verdana"/>
          <w:sz w:val="16"/>
          <w:szCs w:val="16"/>
          <w:lang w:val="en-GB"/>
        </w:rPr>
        <w:t>Version</w:t>
      </w:r>
      <w:bookmarkEnd w:id="29"/>
      <w:bookmarkEnd w:id="30"/>
      <w:r w:rsidRPr="00420E7B">
        <w:rPr>
          <w:rFonts w:ascii="Verdana" w:eastAsiaTheme="minorEastAsia" w:hAnsi="Verdana"/>
          <w:sz w:val="16"/>
          <w:szCs w:val="16"/>
          <w:lang w:val="en-GB"/>
        </w:rPr>
        <w:t xml:space="preserve"> Control</w:t>
      </w:r>
      <w:bookmarkEnd w:id="31"/>
      <w:bookmarkEnd w:id="32"/>
      <w:bookmarkEnd w:id="33"/>
    </w:p>
    <w:p w14:paraId="78025390" w14:textId="77777777" w:rsidR="009B1159" w:rsidRPr="00420E7B" w:rsidRDefault="009B1159" w:rsidP="009B1159">
      <w:pPr>
        <w:pStyle w:val="NoSpacing"/>
        <w:rPr>
          <w:rFonts w:ascii="Verdana" w:hAnsi="Verdana"/>
          <w:sz w:val="16"/>
          <w:szCs w:val="16"/>
          <w:lang w:val="en-GB"/>
        </w:rPr>
      </w:pPr>
    </w:p>
    <w:p w14:paraId="0C4CAB2F" w14:textId="36C28DB5" w:rsidR="001A578A" w:rsidRPr="00420E7B" w:rsidRDefault="005474F8" w:rsidP="009B1159">
      <w:pPr>
        <w:pStyle w:val="NoSpacing"/>
        <w:rPr>
          <w:rFonts w:ascii="Verdana" w:hAnsi="Verdana"/>
          <w:sz w:val="16"/>
          <w:szCs w:val="16"/>
          <w:lang w:val="en-GB"/>
        </w:rPr>
      </w:pPr>
      <w:r w:rsidRPr="00420E7B">
        <w:rPr>
          <w:rFonts w:ascii="Verdana" w:hAnsi="Verdana"/>
          <w:sz w:val="16"/>
          <w:szCs w:val="16"/>
          <w:lang w:val="en-GB"/>
        </w:rPr>
        <w:t xml:space="preserve">The </w:t>
      </w:r>
      <w:r w:rsidR="00A05D21" w:rsidRPr="00420E7B">
        <w:rPr>
          <w:rFonts w:ascii="Verdana" w:hAnsi="Verdana"/>
          <w:sz w:val="16"/>
          <w:szCs w:val="16"/>
          <w:lang w:val="en-GB"/>
        </w:rPr>
        <w:t xml:space="preserve">table </w:t>
      </w:r>
      <w:r w:rsidRPr="00420E7B">
        <w:rPr>
          <w:rFonts w:ascii="Verdana" w:hAnsi="Verdana"/>
          <w:sz w:val="16"/>
          <w:szCs w:val="16"/>
          <w:lang w:val="en-GB"/>
        </w:rPr>
        <w:t xml:space="preserve">below lists </w:t>
      </w:r>
      <w:r w:rsidR="00A05D21" w:rsidRPr="00420E7B">
        <w:rPr>
          <w:rFonts w:ascii="Verdana" w:hAnsi="Verdana"/>
          <w:sz w:val="16"/>
          <w:szCs w:val="16"/>
          <w:lang w:val="en-GB"/>
        </w:rPr>
        <w:t xml:space="preserve">different versions of this document </w:t>
      </w:r>
      <w:r w:rsidRPr="00420E7B">
        <w:rPr>
          <w:rFonts w:ascii="Verdana" w:hAnsi="Verdana"/>
          <w:sz w:val="16"/>
          <w:szCs w:val="16"/>
          <w:lang w:val="en-GB"/>
        </w:rPr>
        <w:t>along with date of creation, description and the author of the document</w:t>
      </w:r>
    </w:p>
    <w:p w14:paraId="744FE4E4" w14:textId="77777777" w:rsidR="00FE01F6" w:rsidRPr="00420E7B" w:rsidRDefault="00FE01F6" w:rsidP="009B1159">
      <w:pPr>
        <w:pStyle w:val="NoSpacing"/>
        <w:rPr>
          <w:rFonts w:ascii="Verdana" w:hAnsi="Verdana"/>
          <w:sz w:val="16"/>
          <w:szCs w:val="16"/>
          <w:lang w:val="en-GB"/>
        </w:rPr>
      </w:pPr>
    </w:p>
    <w:tbl>
      <w:tblPr>
        <w:tblStyle w:val="LightGrid-Accent4"/>
        <w:tblW w:w="5000" w:type="pct"/>
        <w:tblLook w:val="04A0" w:firstRow="1" w:lastRow="0" w:firstColumn="1" w:lastColumn="0" w:noHBand="0" w:noVBand="1"/>
      </w:tblPr>
      <w:tblGrid>
        <w:gridCol w:w="1183"/>
        <w:gridCol w:w="1603"/>
        <w:gridCol w:w="3253"/>
        <w:gridCol w:w="2571"/>
      </w:tblGrid>
      <w:tr w:rsidR="009B1159" w:rsidRPr="00420E7B" w14:paraId="4BFB3972" w14:textId="77777777" w:rsidTr="00E93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pct"/>
            <w:shd w:val="clear" w:color="auto" w:fill="F2F2F2" w:themeFill="background1" w:themeFillShade="F2"/>
            <w:hideMark/>
          </w:tcPr>
          <w:p w14:paraId="380CEF39" w14:textId="77777777" w:rsidR="009B1159" w:rsidRPr="00420E7B" w:rsidRDefault="009B1159">
            <w:pPr>
              <w:pStyle w:val="NoSpacing"/>
              <w:spacing w:line="276" w:lineRule="auto"/>
              <w:jc w:val="center"/>
              <w:rPr>
                <w:rFonts w:ascii="Verdana" w:hAnsi="Verdana"/>
                <w:sz w:val="16"/>
                <w:szCs w:val="16"/>
                <w:lang w:val="en-GB"/>
              </w:rPr>
            </w:pPr>
            <w:r w:rsidRPr="00420E7B">
              <w:rPr>
                <w:rFonts w:ascii="Verdana" w:hAnsi="Verdana"/>
                <w:sz w:val="16"/>
                <w:szCs w:val="16"/>
                <w:lang w:val="en-GB"/>
              </w:rPr>
              <w:t>Version</w:t>
            </w:r>
          </w:p>
        </w:tc>
        <w:tc>
          <w:tcPr>
            <w:tcW w:w="931" w:type="pct"/>
            <w:shd w:val="clear" w:color="auto" w:fill="F2F2F2" w:themeFill="background1" w:themeFillShade="F2"/>
            <w:hideMark/>
          </w:tcPr>
          <w:p w14:paraId="634222DD" w14:textId="77777777" w:rsidR="009B1159" w:rsidRPr="00420E7B" w:rsidRDefault="009B1159">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Date</w:t>
            </w:r>
          </w:p>
        </w:tc>
        <w:tc>
          <w:tcPr>
            <w:tcW w:w="1889" w:type="pct"/>
            <w:shd w:val="clear" w:color="auto" w:fill="F2F2F2" w:themeFill="background1" w:themeFillShade="F2"/>
            <w:hideMark/>
          </w:tcPr>
          <w:p w14:paraId="7B406B39" w14:textId="77777777" w:rsidR="009B1159" w:rsidRPr="00420E7B" w:rsidRDefault="009B1159">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Description</w:t>
            </w:r>
          </w:p>
        </w:tc>
        <w:tc>
          <w:tcPr>
            <w:tcW w:w="1493" w:type="pct"/>
            <w:shd w:val="clear" w:color="auto" w:fill="F2F2F2" w:themeFill="background1" w:themeFillShade="F2"/>
            <w:hideMark/>
          </w:tcPr>
          <w:p w14:paraId="715E5BF8" w14:textId="77777777" w:rsidR="009B1159" w:rsidRPr="00420E7B" w:rsidRDefault="009B1159">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Author</w:t>
            </w:r>
          </w:p>
        </w:tc>
      </w:tr>
      <w:tr w:rsidR="009B1159" w:rsidRPr="00420E7B" w14:paraId="08192D8D" w14:textId="77777777" w:rsidTr="003761E8">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687" w:type="pct"/>
            <w:shd w:val="clear" w:color="auto" w:fill="auto"/>
            <w:vAlign w:val="center"/>
          </w:tcPr>
          <w:p w14:paraId="7FD7AA18" w14:textId="762F7F3A" w:rsidR="009B1159" w:rsidRPr="00420E7B" w:rsidRDefault="009B1159">
            <w:pPr>
              <w:pStyle w:val="NoSpacing"/>
              <w:spacing w:line="276" w:lineRule="auto"/>
              <w:jc w:val="center"/>
              <w:rPr>
                <w:rFonts w:ascii="Verdana" w:hAnsi="Verdana"/>
                <w:sz w:val="16"/>
                <w:szCs w:val="16"/>
                <w:lang w:val="en-GB"/>
              </w:rPr>
            </w:pPr>
          </w:p>
        </w:tc>
        <w:tc>
          <w:tcPr>
            <w:tcW w:w="931" w:type="pct"/>
            <w:shd w:val="clear" w:color="auto" w:fill="auto"/>
            <w:vAlign w:val="center"/>
          </w:tcPr>
          <w:p w14:paraId="0FA55933" w14:textId="4F2CF776" w:rsidR="009B1159" w:rsidRPr="00420E7B" w:rsidRDefault="007D03E2" w:rsidP="00F6154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15-10-2018</w:t>
            </w:r>
          </w:p>
        </w:tc>
        <w:tc>
          <w:tcPr>
            <w:tcW w:w="1889" w:type="pct"/>
            <w:shd w:val="clear" w:color="auto" w:fill="auto"/>
            <w:vAlign w:val="center"/>
          </w:tcPr>
          <w:p w14:paraId="555BC461" w14:textId="77777777" w:rsidR="009B1159" w:rsidRPr="00420E7B" w:rsidRDefault="007B146C">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First Draft</w:t>
            </w:r>
          </w:p>
        </w:tc>
        <w:tc>
          <w:tcPr>
            <w:tcW w:w="1493" w:type="pct"/>
            <w:shd w:val="clear" w:color="auto" w:fill="auto"/>
            <w:vAlign w:val="center"/>
          </w:tcPr>
          <w:p w14:paraId="3C89A8B0" w14:textId="1DA99126" w:rsidR="009B1159" w:rsidRPr="00420E7B" w:rsidRDefault="007D03E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Lipi Krishnan</w:t>
            </w:r>
          </w:p>
        </w:tc>
      </w:tr>
    </w:tbl>
    <w:p w14:paraId="29E9E05B" w14:textId="76279CEB" w:rsidR="00611CAF" w:rsidRPr="00420E7B" w:rsidRDefault="00611CAF" w:rsidP="00611CAF">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bookmarkStart w:id="34" w:name="_Toc493261166"/>
      <w:bookmarkStart w:id="35" w:name="_Toc513529181"/>
      <w:bookmarkStart w:id="36" w:name="_Toc356376646"/>
      <w:r w:rsidRPr="00420E7B">
        <w:rPr>
          <w:rFonts w:ascii="Verdana" w:eastAsiaTheme="minorEastAsia" w:hAnsi="Verdana"/>
          <w:sz w:val="16"/>
          <w:szCs w:val="16"/>
          <w:lang w:val="en-GB"/>
        </w:rPr>
        <w:t>Version Changes</w:t>
      </w:r>
      <w:bookmarkEnd w:id="34"/>
      <w:bookmarkEnd w:id="35"/>
    </w:p>
    <w:p w14:paraId="0C50D256" w14:textId="77777777" w:rsidR="00611CAF" w:rsidRPr="00420E7B" w:rsidRDefault="00611CAF" w:rsidP="00611CAF">
      <w:pPr>
        <w:pStyle w:val="NoSpacing"/>
        <w:rPr>
          <w:rFonts w:ascii="Verdana" w:hAnsi="Verdana"/>
          <w:sz w:val="16"/>
          <w:szCs w:val="16"/>
          <w:lang w:val="en-GB"/>
        </w:rPr>
      </w:pPr>
    </w:p>
    <w:p w14:paraId="13A1E777" w14:textId="111103C1" w:rsidR="00611CAF" w:rsidRPr="00420E7B" w:rsidRDefault="00A05D21" w:rsidP="00611CAF">
      <w:pPr>
        <w:pStyle w:val="NoSpacing"/>
        <w:rPr>
          <w:rFonts w:ascii="Verdana" w:hAnsi="Verdana"/>
          <w:sz w:val="16"/>
          <w:szCs w:val="16"/>
          <w:lang w:val="en-GB"/>
        </w:rPr>
      </w:pPr>
      <w:r w:rsidRPr="00420E7B">
        <w:rPr>
          <w:rFonts w:ascii="Verdana" w:hAnsi="Verdana"/>
          <w:sz w:val="16"/>
          <w:szCs w:val="16"/>
          <w:lang w:val="en-GB"/>
        </w:rPr>
        <w:t>Listed below are the changes incorporated in to different versions of this document</w:t>
      </w:r>
    </w:p>
    <w:p w14:paraId="453978E0" w14:textId="77777777" w:rsidR="00611CAF" w:rsidRPr="00420E7B" w:rsidRDefault="00611CAF" w:rsidP="00611CAF">
      <w:pPr>
        <w:pStyle w:val="NoSpacing"/>
        <w:rPr>
          <w:rFonts w:ascii="Verdana" w:hAnsi="Verdana"/>
          <w:sz w:val="16"/>
          <w:szCs w:val="16"/>
          <w:lang w:val="en-GB"/>
        </w:rPr>
      </w:pPr>
    </w:p>
    <w:tbl>
      <w:tblPr>
        <w:tblStyle w:val="LightGrid-Accent4"/>
        <w:tblW w:w="5000" w:type="pct"/>
        <w:tblLook w:val="04A0" w:firstRow="1" w:lastRow="0" w:firstColumn="1" w:lastColumn="0" w:noHBand="0" w:noVBand="1"/>
      </w:tblPr>
      <w:tblGrid>
        <w:gridCol w:w="1173"/>
        <w:gridCol w:w="7437"/>
      </w:tblGrid>
      <w:tr w:rsidR="00611CAF" w:rsidRPr="00420E7B" w14:paraId="421B081E" w14:textId="77777777" w:rsidTr="00E93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pct"/>
            <w:shd w:val="clear" w:color="auto" w:fill="F2F2F2" w:themeFill="background1" w:themeFillShade="F2"/>
            <w:hideMark/>
          </w:tcPr>
          <w:p w14:paraId="48DF0F81" w14:textId="77777777" w:rsidR="00611CAF" w:rsidRPr="00420E7B" w:rsidRDefault="00611CAF" w:rsidP="000F0D13">
            <w:pPr>
              <w:pStyle w:val="NoSpacing"/>
              <w:spacing w:line="276" w:lineRule="auto"/>
              <w:jc w:val="center"/>
              <w:rPr>
                <w:rFonts w:ascii="Verdana" w:hAnsi="Verdana"/>
                <w:sz w:val="16"/>
                <w:szCs w:val="16"/>
                <w:lang w:val="en-GB"/>
              </w:rPr>
            </w:pPr>
            <w:r w:rsidRPr="00420E7B">
              <w:rPr>
                <w:rFonts w:ascii="Verdana" w:hAnsi="Verdana"/>
                <w:sz w:val="16"/>
                <w:szCs w:val="16"/>
                <w:lang w:val="en-GB"/>
              </w:rPr>
              <w:t>Version</w:t>
            </w:r>
          </w:p>
        </w:tc>
        <w:tc>
          <w:tcPr>
            <w:tcW w:w="4319" w:type="pct"/>
            <w:shd w:val="clear" w:color="auto" w:fill="F2F2F2" w:themeFill="background1" w:themeFillShade="F2"/>
            <w:hideMark/>
          </w:tcPr>
          <w:p w14:paraId="50728420" w14:textId="736E4483" w:rsidR="00611CAF" w:rsidRPr="00420E7B" w:rsidRDefault="00611CAF" w:rsidP="00611CAF">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Document Changes</w:t>
            </w:r>
          </w:p>
        </w:tc>
      </w:tr>
      <w:tr w:rsidR="00611CAF" w:rsidRPr="00420E7B" w14:paraId="1A82904C" w14:textId="77777777" w:rsidTr="007752B0">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681" w:type="pct"/>
            <w:shd w:val="clear" w:color="auto" w:fill="auto"/>
            <w:vAlign w:val="center"/>
          </w:tcPr>
          <w:p w14:paraId="46B5D667" w14:textId="3CD2280A" w:rsidR="00611CAF" w:rsidRPr="00420E7B" w:rsidRDefault="007D03E2" w:rsidP="000F0D13">
            <w:pPr>
              <w:pStyle w:val="NoSpacing"/>
              <w:jc w:val="center"/>
              <w:rPr>
                <w:rFonts w:ascii="Verdana" w:hAnsi="Verdana"/>
                <w:sz w:val="16"/>
                <w:szCs w:val="16"/>
                <w:lang w:val="en-GB"/>
              </w:rPr>
            </w:pPr>
            <w:r>
              <w:rPr>
                <w:rFonts w:ascii="Verdana" w:hAnsi="Verdana"/>
                <w:sz w:val="16"/>
                <w:szCs w:val="16"/>
                <w:lang w:val="en-GB"/>
              </w:rPr>
              <w:t>-NA-</w:t>
            </w:r>
          </w:p>
        </w:tc>
        <w:tc>
          <w:tcPr>
            <w:tcW w:w="4319" w:type="pct"/>
            <w:shd w:val="clear" w:color="auto" w:fill="auto"/>
            <w:vAlign w:val="center"/>
          </w:tcPr>
          <w:p w14:paraId="14FC0065" w14:textId="2FD4A2DB" w:rsidR="00026C51" w:rsidRPr="00420E7B" w:rsidRDefault="007D03E2" w:rsidP="000F0D13">
            <w:pPr>
              <w:pStyle w:val="NoSpacing"/>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-NA-</w:t>
            </w:r>
          </w:p>
        </w:tc>
      </w:tr>
    </w:tbl>
    <w:p w14:paraId="38F3D949" w14:textId="3AEE6D31" w:rsidR="00DF0784" w:rsidRPr="00420E7B" w:rsidRDefault="00DF0784" w:rsidP="00DF0784">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bookmarkStart w:id="37" w:name="_Toc493261167"/>
      <w:bookmarkStart w:id="38" w:name="_Toc513529182"/>
      <w:r w:rsidRPr="00420E7B">
        <w:rPr>
          <w:rFonts w:ascii="Verdana" w:eastAsiaTheme="minorEastAsia" w:hAnsi="Verdana"/>
          <w:sz w:val="16"/>
          <w:szCs w:val="16"/>
          <w:lang w:val="en-GB"/>
        </w:rPr>
        <w:t>Document Approval</w:t>
      </w:r>
      <w:bookmarkEnd w:id="37"/>
      <w:bookmarkEnd w:id="38"/>
    </w:p>
    <w:p w14:paraId="7DE395C4" w14:textId="77777777" w:rsidR="0023030D" w:rsidRPr="00420E7B" w:rsidRDefault="0023030D" w:rsidP="00DF0784">
      <w:pPr>
        <w:pStyle w:val="NoSpacing"/>
        <w:rPr>
          <w:rFonts w:ascii="Verdana" w:hAnsi="Verdana"/>
          <w:sz w:val="16"/>
          <w:szCs w:val="16"/>
          <w:lang w:val="en-GB"/>
        </w:rPr>
      </w:pPr>
    </w:p>
    <w:p w14:paraId="1675F39A" w14:textId="18C843E1" w:rsidR="00526B2B" w:rsidRPr="00420E7B" w:rsidRDefault="00A05D21" w:rsidP="00DF0784">
      <w:pPr>
        <w:pStyle w:val="NoSpacing"/>
        <w:rPr>
          <w:rFonts w:ascii="Verdana" w:hAnsi="Verdana"/>
          <w:sz w:val="16"/>
          <w:szCs w:val="16"/>
          <w:lang w:val="en-GB"/>
        </w:rPr>
      </w:pPr>
      <w:r w:rsidRPr="00420E7B">
        <w:rPr>
          <w:rFonts w:ascii="Verdana" w:hAnsi="Verdana"/>
          <w:sz w:val="16"/>
          <w:szCs w:val="16"/>
          <w:lang w:val="en-GB"/>
        </w:rPr>
        <w:t>Listed below are</w:t>
      </w:r>
      <w:r w:rsidR="00526B2B" w:rsidRPr="00420E7B">
        <w:rPr>
          <w:rFonts w:ascii="Verdana" w:hAnsi="Verdana"/>
          <w:sz w:val="16"/>
          <w:szCs w:val="16"/>
          <w:lang w:val="en-GB"/>
        </w:rPr>
        <w:t xml:space="preserve"> the stakeholders </w:t>
      </w:r>
      <w:r w:rsidR="0008313B" w:rsidRPr="00420E7B">
        <w:rPr>
          <w:rFonts w:ascii="Verdana" w:hAnsi="Verdana"/>
          <w:sz w:val="16"/>
          <w:szCs w:val="16"/>
          <w:lang w:val="en-GB"/>
        </w:rPr>
        <w:t xml:space="preserve">who </w:t>
      </w:r>
      <w:r w:rsidRPr="00420E7B">
        <w:rPr>
          <w:rFonts w:ascii="Verdana" w:hAnsi="Verdana"/>
          <w:sz w:val="16"/>
          <w:szCs w:val="16"/>
          <w:lang w:val="en-GB"/>
        </w:rPr>
        <w:t>have</w:t>
      </w:r>
      <w:r w:rsidR="0008313B" w:rsidRPr="00420E7B">
        <w:rPr>
          <w:rFonts w:ascii="Verdana" w:hAnsi="Verdana"/>
          <w:sz w:val="16"/>
          <w:szCs w:val="16"/>
          <w:lang w:val="en-GB"/>
        </w:rPr>
        <w:t xml:space="preserve"> reviewed and approved</w:t>
      </w:r>
      <w:r w:rsidRPr="00420E7B">
        <w:rPr>
          <w:rFonts w:ascii="Verdana" w:hAnsi="Verdana"/>
          <w:sz w:val="16"/>
          <w:szCs w:val="16"/>
          <w:lang w:val="en-GB"/>
        </w:rPr>
        <w:t xml:space="preserve"> this document</w:t>
      </w:r>
    </w:p>
    <w:p w14:paraId="17CD06FB" w14:textId="77777777" w:rsidR="00526B2B" w:rsidRPr="00420E7B" w:rsidRDefault="00526B2B" w:rsidP="00DF0784">
      <w:pPr>
        <w:pStyle w:val="NoSpacing"/>
        <w:rPr>
          <w:rFonts w:ascii="Verdana" w:hAnsi="Verdana"/>
          <w:sz w:val="16"/>
          <w:szCs w:val="16"/>
          <w:lang w:val="en-GB"/>
        </w:rPr>
      </w:pPr>
    </w:p>
    <w:tbl>
      <w:tblPr>
        <w:tblStyle w:val="LightGrid-Accent4"/>
        <w:tblW w:w="5030" w:type="pct"/>
        <w:tblLook w:val="04A0" w:firstRow="1" w:lastRow="0" w:firstColumn="1" w:lastColumn="0" w:noHBand="0" w:noVBand="1"/>
      </w:tblPr>
      <w:tblGrid>
        <w:gridCol w:w="1584"/>
        <w:gridCol w:w="1128"/>
        <w:gridCol w:w="1951"/>
        <w:gridCol w:w="2017"/>
        <w:gridCol w:w="898"/>
        <w:gridCol w:w="1084"/>
      </w:tblGrid>
      <w:tr w:rsidR="007315BD" w:rsidRPr="00420E7B" w14:paraId="121D3990" w14:textId="77777777" w:rsidTr="00B4655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4" w:type="pct"/>
            <w:shd w:val="clear" w:color="auto" w:fill="F2F2F2" w:themeFill="background1" w:themeFillShade="F2"/>
            <w:vAlign w:val="center"/>
            <w:hideMark/>
          </w:tcPr>
          <w:p w14:paraId="1EF56EA6" w14:textId="77777777" w:rsidR="007315BD" w:rsidRPr="00420E7B" w:rsidRDefault="007315BD" w:rsidP="004A5162">
            <w:pPr>
              <w:pStyle w:val="NoSpacing"/>
              <w:spacing w:line="276" w:lineRule="auto"/>
              <w:rPr>
                <w:rFonts w:ascii="Verdana" w:hAnsi="Verdana"/>
                <w:sz w:val="16"/>
                <w:szCs w:val="16"/>
                <w:lang w:val="en-GB"/>
              </w:rPr>
            </w:pPr>
            <w:r w:rsidRPr="00420E7B">
              <w:rPr>
                <w:rFonts w:ascii="Verdana" w:hAnsi="Verdana"/>
                <w:sz w:val="16"/>
                <w:szCs w:val="16"/>
                <w:lang w:val="en-GB"/>
              </w:rPr>
              <w:t>Name</w:t>
            </w:r>
          </w:p>
        </w:tc>
        <w:tc>
          <w:tcPr>
            <w:tcW w:w="651" w:type="pct"/>
            <w:shd w:val="clear" w:color="auto" w:fill="F2F2F2" w:themeFill="background1" w:themeFillShade="F2"/>
            <w:vAlign w:val="center"/>
          </w:tcPr>
          <w:p w14:paraId="13B1E95E" w14:textId="71DD3484" w:rsidR="007315BD" w:rsidRPr="00420E7B" w:rsidRDefault="00CE33C7" w:rsidP="004A5162">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Pr>
                <w:rFonts w:ascii="Verdana" w:hAnsi="Verdana"/>
                <w:sz w:val="16"/>
                <w:szCs w:val="16"/>
                <w:lang w:val="en-GB"/>
              </w:rPr>
              <w:t xml:space="preserve">Approval Details </w:t>
            </w:r>
          </w:p>
        </w:tc>
        <w:tc>
          <w:tcPr>
            <w:tcW w:w="1126" w:type="pct"/>
            <w:shd w:val="clear" w:color="auto" w:fill="F2F2F2" w:themeFill="background1" w:themeFillShade="F2"/>
            <w:vAlign w:val="center"/>
            <w:hideMark/>
          </w:tcPr>
          <w:p w14:paraId="48A2A641" w14:textId="00D55887" w:rsidR="007315BD" w:rsidRPr="00420E7B" w:rsidRDefault="007315BD" w:rsidP="004A5162">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Business Role</w:t>
            </w:r>
          </w:p>
        </w:tc>
        <w:tc>
          <w:tcPr>
            <w:tcW w:w="1164" w:type="pct"/>
            <w:shd w:val="clear" w:color="auto" w:fill="F2F2F2" w:themeFill="background1" w:themeFillShade="F2"/>
            <w:vAlign w:val="center"/>
            <w:hideMark/>
          </w:tcPr>
          <w:p w14:paraId="22D0DE30" w14:textId="77777777" w:rsidR="007315BD" w:rsidRPr="00420E7B" w:rsidRDefault="007315BD" w:rsidP="004A5162">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Project Role</w:t>
            </w:r>
          </w:p>
        </w:tc>
        <w:tc>
          <w:tcPr>
            <w:tcW w:w="518" w:type="pct"/>
            <w:shd w:val="clear" w:color="auto" w:fill="F2F2F2" w:themeFill="background1" w:themeFillShade="F2"/>
            <w:vAlign w:val="center"/>
          </w:tcPr>
          <w:p w14:paraId="543BAFFE" w14:textId="28D276F1" w:rsidR="007315BD" w:rsidRPr="00420E7B" w:rsidRDefault="007315BD" w:rsidP="004A5162">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Version</w:t>
            </w:r>
          </w:p>
        </w:tc>
        <w:tc>
          <w:tcPr>
            <w:tcW w:w="626" w:type="pct"/>
            <w:shd w:val="clear" w:color="auto" w:fill="F2F2F2" w:themeFill="background1" w:themeFillShade="F2"/>
            <w:vAlign w:val="center"/>
          </w:tcPr>
          <w:p w14:paraId="41E8915B" w14:textId="4C076F0A" w:rsidR="007315BD" w:rsidRPr="00420E7B" w:rsidRDefault="007315BD" w:rsidP="004A5162">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Approval Date</w:t>
            </w:r>
          </w:p>
        </w:tc>
      </w:tr>
      <w:tr w:rsidR="007315BD" w:rsidRPr="00420E7B" w14:paraId="530C5F7C" w14:textId="77777777" w:rsidTr="007752B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14" w:type="pct"/>
            <w:shd w:val="clear" w:color="auto" w:fill="auto"/>
            <w:vAlign w:val="center"/>
          </w:tcPr>
          <w:p w14:paraId="4E7A9379" w14:textId="347F06F5" w:rsidR="007315BD" w:rsidRPr="00420E7B" w:rsidRDefault="007315BD" w:rsidP="00F61542">
            <w:pPr>
              <w:pStyle w:val="NoSpacing"/>
              <w:spacing w:line="276" w:lineRule="auto"/>
              <w:rPr>
                <w:rFonts w:ascii="Verdana" w:hAnsi="Verdana"/>
                <w:sz w:val="16"/>
                <w:szCs w:val="16"/>
                <w:lang w:val="en-GB"/>
              </w:rPr>
            </w:pPr>
          </w:p>
        </w:tc>
        <w:tc>
          <w:tcPr>
            <w:tcW w:w="651" w:type="pct"/>
            <w:shd w:val="clear" w:color="auto" w:fill="auto"/>
            <w:vAlign w:val="center"/>
          </w:tcPr>
          <w:p w14:paraId="18617FA6" w14:textId="49E0147E" w:rsidR="007315BD" w:rsidRPr="00420E7B" w:rsidRDefault="007315BD"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c>
          <w:tcPr>
            <w:tcW w:w="1126" w:type="pct"/>
            <w:shd w:val="clear" w:color="auto" w:fill="auto"/>
            <w:vAlign w:val="center"/>
          </w:tcPr>
          <w:p w14:paraId="4F786AE3" w14:textId="4A7A1E0F" w:rsidR="007315BD" w:rsidRPr="00420E7B" w:rsidRDefault="007315BD"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c>
          <w:tcPr>
            <w:tcW w:w="1164" w:type="pct"/>
            <w:shd w:val="clear" w:color="auto" w:fill="auto"/>
            <w:vAlign w:val="center"/>
          </w:tcPr>
          <w:p w14:paraId="59A96FD0" w14:textId="598DE812" w:rsidR="007315BD" w:rsidRPr="00420E7B" w:rsidRDefault="00370656" w:rsidP="00370656">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Project Manager</w:t>
            </w:r>
          </w:p>
        </w:tc>
        <w:tc>
          <w:tcPr>
            <w:tcW w:w="518" w:type="pct"/>
            <w:shd w:val="clear" w:color="auto" w:fill="auto"/>
            <w:vAlign w:val="center"/>
          </w:tcPr>
          <w:p w14:paraId="5138BDBD" w14:textId="271424DF" w:rsidR="007315BD" w:rsidRPr="00420E7B" w:rsidRDefault="00FD2EBD" w:rsidP="00F61542">
            <w:pPr>
              <w:pStyle w:val="NoSpacing"/>
              <w:tabs>
                <w:tab w:val="right" w:pos="1763"/>
              </w:tabs>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0.1</w:t>
            </w:r>
          </w:p>
        </w:tc>
        <w:tc>
          <w:tcPr>
            <w:tcW w:w="626" w:type="pct"/>
            <w:shd w:val="clear" w:color="auto" w:fill="auto"/>
            <w:vAlign w:val="center"/>
          </w:tcPr>
          <w:p w14:paraId="5433673D" w14:textId="3D7279DD" w:rsidR="007315BD" w:rsidRPr="00420E7B" w:rsidRDefault="007315BD" w:rsidP="00F61542">
            <w:pPr>
              <w:pStyle w:val="NoSpacing"/>
              <w:tabs>
                <w:tab w:val="right" w:pos="1763"/>
              </w:tabs>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r>
      <w:tr w:rsidR="007315BD" w:rsidRPr="00420E7B" w14:paraId="08F14662" w14:textId="77777777" w:rsidTr="007752B0">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14" w:type="pct"/>
            <w:shd w:val="clear" w:color="auto" w:fill="auto"/>
            <w:vAlign w:val="center"/>
          </w:tcPr>
          <w:p w14:paraId="0635F334" w14:textId="61F89589" w:rsidR="007315BD" w:rsidRPr="00420E7B" w:rsidRDefault="007315BD" w:rsidP="00F61542">
            <w:pPr>
              <w:pStyle w:val="NoSpacing"/>
              <w:spacing w:line="276" w:lineRule="auto"/>
              <w:rPr>
                <w:rFonts w:ascii="Verdana" w:hAnsi="Verdana"/>
                <w:sz w:val="16"/>
                <w:szCs w:val="16"/>
                <w:lang w:val="en-GB"/>
              </w:rPr>
            </w:pPr>
          </w:p>
        </w:tc>
        <w:tc>
          <w:tcPr>
            <w:tcW w:w="651" w:type="pct"/>
            <w:shd w:val="clear" w:color="auto" w:fill="auto"/>
            <w:vAlign w:val="center"/>
          </w:tcPr>
          <w:p w14:paraId="6E897A84" w14:textId="4E59B16E" w:rsidR="007315BD" w:rsidRPr="00420E7B" w:rsidRDefault="007315BD" w:rsidP="00F6154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p>
        </w:tc>
        <w:tc>
          <w:tcPr>
            <w:tcW w:w="1126" w:type="pct"/>
            <w:shd w:val="clear" w:color="auto" w:fill="auto"/>
            <w:vAlign w:val="center"/>
          </w:tcPr>
          <w:p w14:paraId="5EBFB39B" w14:textId="083AAF09" w:rsidR="007315BD" w:rsidRPr="00420E7B" w:rsidRDefault="007315BD" w:rsidP="00F6154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p>
        </w:tc>
        <w:tc>
          <w:tcPr>
            <w:tcW w:w="1164" w:type="pct"/>
            <w:shd w:val="clear" w:color="auto" w:fill="auto"/>
            <w:vAlign w:val="center"/>
          </w:tcPr>
          <w:p w14:paraId="7B5A3778" w14:textId="374F3E8A" w:rsidR="007315BD" w:rsidRPr="00420E7B" w:rsidRDefault="00370656" w:rsidP="00370656">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Pr>
                <w:rFonts w:ascii="Verdana" w:hAnsi="Verdana"/>
                <w:sz w:val="16"/>
                <w:szCs w:val="16"/>
                <w:lang w:val="en-GB"/>
              </w:rPr>
              <w:t>Process Owner</w:t>
            </w:r>
          </w:p>
        </w:tc>
        <w:tc>
          <w:tcPr>
            <w:tcW w:w="518" w:type="pct"/>
            <w:shd w:val="clear" w:color="auto" w:fill="auto"/>
            <w:vAlign w:val="center"/>
          </w:tcPr>
          <w:p w14:paraId="429856D3" w14:textId="1FD54AB4" w:rsidR="007315BD" w:rsidRPr="00420E7B" w:rsidRDefault="00FD2EBD" w:rsidP="00F61542">
            <w:pPr>
              <w:pStyle w:val="NoSpacing"/>
              <w:tabs>
                <w:tab w:val="right" w:pos="1763"/>
              </w:tabs>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Pr>
                <w:rFonts w:ascii="Verdana" w:hAnsi="Verdana"/>
                <w:sz w:val="16"/>
                <w:szCs w:val="16"/>
                <w:lang w:val="en-GB"/>
              </w:rPr>
              <w:t>0.1</w:t>
            </w:r>
          </w:p>
        </w:tc>
        <w:tc>
          <w:tcPr>
            <w:tcW w:w="626" w:type="pct"/>
            <w:shd w:val="clear" w:color="auto" w:fill="auto"/>
            <w:vAlign w:val="center"/>
          </w:tcPr>
          <w:p w14:paraId="4F0EE197" w14:textId="6BB9DF2F" w:rsidR="007315BD" w:rsidRPr="00420E7B" w:rsidRDefault="007315BD" w:rsidP="00F61542">
            <w:pPr>
              <w:pStyle w:val="NoSpacing"/>
              <w:tabs>
                <w:tab w:val="right" w:pos="1763"/>
              </w:tabs>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p>
        </w:tc>
      </w:tr>
      <w:tr w:rsidR="007315BD" w:rsidRPr="00420E7B" w14:paraId="30530D07" w14:textId="77777777" w:rsidTr="007752B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14" w:type="pct"/>
            <w:shd w:val="clear" w:color="auto" w:fill="auto"/>
            <w:vAlign w:val="center"/>
          </w:tcPr>
          <w:p w14:paraId="63654806" w14:textId="026C1DB8" w:rsidR="007315BD" w:rsidRPr="00420E7B" w:rsidRDefault="007315BD" w:rsidP="00F61542">
            <w:pPr>
              <w:pStyle w:val="NoSpacing"/>
              <w:spacing w:line="276" w:lineRule="auto"/>
              <w:rPr>
                <w:rFonts w:ascii="Verdana" w:hAnsi="Verdana"/>
                <w:sz w:val="16"/>
                <w:szCs w:val="16"/>
                <w:lang w:val="en-GB"/>
              </w:rPr>
            </w:pPr>
          </w:p>
        </w:tc>
        <w:tc>
          <w:tcPr>
            <w:tcW w:w="651" w:type="pct"/>
            <w:shd w:val="clear" w:color="auto" w:fill="auto"/>
            <w:vAlign w:val="center"/>
          </w:tcPr>
          <w:p w14:paraId="21219421" w14:textId="0B818230" w:rsidR="007315BD" w:rsidRPr="00420E7B" w:rsidRDefault="007315BD"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c>
          <w:tcPr>
            <w:tcW w:w="1126" w:type="pct"/>
            <w:shd w:val="clear" w:color="auto" w:fill="auto"/>
            <w:vAlign w:val="center"/>
          </w:tcPr>
          <w:p w14:paraId="3F890BFC" w14:textId="188D9B0A" w:rsidR="007315BD" w:rsidRPr="00420E7B" w:rsidRDefault="007315BD"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c>
          <w:tcPr>
            <w:tcW w:w="1164" w:type="pct"/>
            <w:shd w:val="clear" w:color="auto" w:fill="auto"/>
            <w:vAlign w:val="center"/>
          </w:tcPr>
          <w:p w14:paraId="079D9B6A" w14:textId="03A9FC1B" w:rsidR="007315BD" w:rsidRPr="00420E7B" w:rsidRDefault="007315BD"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 xml:space="preserve">Engagement </w:t>
            </w:r>
            <w:r w:rsidR="00AA7141">
              <w:rPr>
                <w:rFonts w:ascii="Verdana" w:hAnsi="Verdana"/>
                <w:sz w:val="16"/>
                <w:szCs w:val="16"/>
                <w:lang w:val="en-GB"/>
              </w:rPr>
              <w:t>Part</w:t>
            </w:r>
            <w:r w:rsidRPr="00420E7B">
              <w:rPr>
                <w:rFonts w:ascii="Verdana" w:hAnsi="Verdana"/>
                <w:sz w:val="16"/>
                <w:szCs w:val="16"/>
                <w:lang w:val="en-GB"/>
              </w:rPr>
              <w:t>ner, Deloitte</w:t>
            </w:r>
          </w:p>
        </w:tc>
        <w:tc>
          <w:tcPr>
            <w:tcW w:w="518" w:type="pct"/>
            <w:shd w:val="clear" w:color="auto" w:fill="auto"/>
            <w:vAlign w:val="center"/>
          </w:tcPr>
          <w:p w14:paraId="57378505" w14:textId="2BB33DC1" w:rsidR="007315BD" w:rsidRPr="00420E7B" w:rsidRDefault="00FD2EBD"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0.1</w:t>
            </w:r>
          </w:p>
        </w:tc>
        <w:tc>
          <w:tcPr>
            <w:tcW w:w="626" w:type="pct"/>
            <w:shd w:val="clear" w:color="auto" w:fill="auto"/>
            <w:vAlign w:val="center"/>
          </w:tcPr>
          <w:p w14:paraId="445FF551" w14:textId="54B40E5A" w:rsidR="007315BD" w:rsidRPr="00420E7B" w:rsidRDefault="007315BD"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r>
    </w:tbl>
    <w:p w14:paraId="7D278EE5" w14:textId="77777777" w:rsidR="00DF0784" w:rsidRPr="00420E7B" w:rsidRDefault="00DF0784" w:rsidP="00DF0784">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bookmarkStart w:id="39" w:name="_Toc493261168"/>
      <w:bookmarkStart w:id="40" w:name="_Toc513529183"/>
      <w:r w:rsidRPr="00420E7B">
        <w:rPr>
          <w:rFonts w:ascii="Verdana" w:eastAsiaTheme="minorEastAsia" w:hAnsi="Verdana"/>
          <w:sz w:val="16"/>
          <w:szCs w:val="16"/>
          <w:lang w:val="en-GB"/>
        </w:rPr>
        <w:t>Document review</w:t>
      </w:r>
      <w:bookmarkEnd w:id="39"/>
      <w:bookmarkEnd w:id="40"/>
    </w:p>
    <w:p w14:paraId="71A1E0B9" w14:textId="77777777" w:rsidR="00DF0784" w:rsidRPr="00420E7B" w:rsidRDefault="00DF0784" w:rsidP="00DF0784">
      <w:pPr>
        <w:pStyle w:val="NoSpacing"/>
        <w:rPr>
          <w:rFonts w:ascii="Verdana" w:hAnsi="Verdana"/>
          <w:sz w:val="16"/>
          <w:szCs w:val="16"/>
          <w:lang w:val="en-GB"/>
        </w:rPr>
      </w:pPr>
    </w:p>
    <w:p w14:paraId="08F3D64C" w14:textId="1A829A86" w:rsidR="00432AE3" w:rsidRPr="00420E7B" w:rsidRDefault="00A05D21" w:rsidP="00DF0784">
      <w:pPr>
        <w:pStyle w:val="NoSpacing"/>
        <w:rPr>
          <w:rFonts w:ascii="Verdana" w:hAnsi="Verdana"/>
          <w:sz w:val="16"/>
          <w:szCs w:val="16"/>
          <w:lang w:val="en-GB"/>
        </w:rPr>
      </w:pPr>
      <w:r w:rsidRPr="00420E7B">
        <w:rPr>
          <w:rFonts w:ascii="Verdana" w:hAnsi="Verdana"/>
          <w:sz w:val="16"/>
          <w:szCs w:val="16"/>
          <w:lang w:val="en-GB"/>
        </w:rPr>
        <w:t>Listed below are the people who have reviewed the content of this document</w:t>
      </w:r>
    </w:p>
    <w:p w14:paraId="6B16C0AE" w14:textId="77777777" w:rsidR="00432AE3" w:rsidRPr="00420E7B" w:rsidRDefault="00432AE3" w:rsidP="00DF0784">
      <w:pPr>
        <w:pStyle w:val="NoSpacing"/>
        <w:rPr>
          <w:rFonts w:ascii="Verdana" w:hAnsi="Verdana"/>
          <w:sz w:val="16"/>
          <w:szCs w:val="16"/>
          <w:lang w:val="en-GB"/>
        </w:rPr>
      </w:pPr>
    </w:p>
    <w:tbl>
      <w:tblPr>
        <w:tblStyle w:val="LightGrid-Accent4"/>
        <w:tblW w:w="5027" w:type="pct"/>
        <w:tblLook w:val="04A0" w:firstRow="1" w:lastRow="0" w:firstColumn="1" w:lastColumn="0" w:noHBand="0" w:noVBand="1"/>
      </w:tblPr>
      <w:tblGrid>
        <w:gridCol w:w="1582"/>
        <w:gridCol w:w="1124"/>
        <w:gridCol w:w="1958"/>
        <w:gridCol w:w="2015"/>
        <w:gridCol w:w="898"/>
        <w:gridCol w:w="1079"/>
      </w:tblGrid>
      <w:tr w:rsidR="007315BD" w:rsidRPr="00420E7B" w14:paraId="46D415C7" w14:textId="77777777" w:rsidTr="00B46553">
        <w:trPr>
          <w:cnfStyle w:val="100000000000" w:firstRow="1" w:lastRow="0" w:firstColumn="0" w:lastColumn="0" w:oddVBand="0" w:evenVBand="0" w:oddHBand="0" w:evenHBand="0" w:firstRowFirstColumn="0" w:firstRowLastColumn="0" w:lastRowFirstColumn="0" w:lastRowLastColumn="0"/>
          <w:trHeight w:val="281"/>
          <w:tblHeader/>
        </w:trPr>
        <w:tc>
          <w:tcPr>
            <w:cnfStyle w:val="001000000000" w:firstRow="0" w:lastRow="0" w:firstColumn="1" w:lastColumn="0" w:oddVBand="0" w:evenVBand="0" w:oddHBand="0" w:evenHBand="0" w:firstRowFirstColumn="0" w:firstRowLastColumn="0" w:lastRowFirstColumn="0" w:lastRowLastColumn="0"/>
            <w:tcW w:w="914" w:type="pct"/>
            <w:shd w:val="clear" w:color="auto" w:fill="F2F2F2" w:themeFill="background1" w:themeFillShade="F2"/>
            <w:vAlign w:val="center"/>
            <w:hideMark/>
          </w:tcPr>
          <w:p w14:paraId="6A370B05" w14:textId="77777777" w:rsidR="007315BD" w:rsidRPr="00420E7B" w:rsidRDefault="007315BD" w:rsidP="004A5162">
            <w:pPr>
              <w:pStyle w:val="NoSpacing"/>
              <w:spacing w:line="276" w:lineRule="auto"/>
              <w:rPr>
                <w:rFonts w:ascii="Verdana" w:hAnsi="Verdana"/>
                <w:sz w:val="16"/>
                <w:szCs w:val="16"/>
                <w:lang w:val="en-GB"/>
              </w:rPr>
            </w:pPr>
            <w:r w:rsidRPr="00420E7B">
              <w:rPr>
                <w:rFonts w:ascii="Verdana" w:hAnsi="Verdana"/>
                <w:sz w:val="16"/>
                <w:szCs w:val="16"/>
                <w:lang w:val="en-GB"/>
              </w:rPr>
              <w:t>Name</w:t>
            </w:r>
          </w:p>
        </w:tc>
        <w:tc>
          <w:tcPr>
            <w:tcW w:w="649" w:type="pct"/>
            <w:shd w:val="clear" w:color="auto" w:fill="F2F2F2" w:themeFill="background1" w:themeFillShade="F2"/>
            <w:vAlign w:val="center"/>
          </w:tcPr>
          <w:p w14:paraId="217B2DE1" w14:textId="5555D0EF" w:rsidR="007315BD" w:rsidRPr="00420E7B" w:rsidRDefault="00CE33C7" w:rsidP="004A5162">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Pr>
                <w:rFonts w:ascii="Verdana" w:hAnsi="Verdana"/>
                <w:sz w:val="16"/>
                <w:szCs w:val="16"/>
                <w:lang w:val="en-GB"/>
              </w:rPr>
              <w:t xml:space="preserve">Approval Details </w:t>
            </w:r>
          </w:p>
        </w:tc>
        <w:tc>
          <w:tcPr>
            <w:tcW w:w="1131" w:type="pct"/>
            <w:shd w:val="clear" w:color="auto" w:fill="F2F2F2" w:themeFill="background1" w:themeFillShade="F2"/>
            <w:vAlign w:val="center"/>
            <w:hideMark/>
          </w:tcPr>
          <w:p w14:paraId="5CAEBBB8" w14:textId="22EAB700" w:rsidR="007315BD" w:rsidRPr="00420E7B" w:rsidRDefault="007315BD" w:rsidP="004A5162">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Business Role</w:t>
            </w:r>
          </w:p>
        </w:tc>
        <w:tc>
          <w:tcPr>
            <w:tcW w:w="1164" w:type="pct"/>
            <w:shd w:val="clear" w:color="auto" w:fill="F2F2F2" w:themeFill="background1" w:themeFillShade="F2"/>
            <w:vAlign w:val="center"/>
            <w:hideMark/>
          </w:tcPr>
          <w:p w14:paraId="36647A2E" w14:textId="77777777" w:rsidR="007315BD" w:rsidRPr="00420E7B" w:rsidRDefault="007315BD" w:rsidP="004A5162">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Review Role</w:t>
            </w:r>
          </w:p>
        </w:tc>
        <w:tc>
          <w:tcPr>
            <w:tcW w:w="519" w:type="pct"/>
            <w:shd w:val="clear" w:color="auto" w:fill="F2F2F2" w:themeFill="background1" w:themeFillShade="F2"/>
            <w:vAlign w:val="center"/>
          </w:tcPr>
          <w:p w14:paraId="20DD7622" w14:textId="29CDEA64" w:rsidR="007315BD" w:rsidRPr="00420E7B" w:rsidRDefault="007315BD" w:rsidP="004A5162">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Version</w:t>
            </w:r>
          </w:p>
        </w:tc>
        <w:tc>
          <w:tcPr>
            <w:tcW w:w="624" w:type="pct"/>
            <w:shd w:val="clear" w:color="auto" w:fill="F2F2F2" w:themeFill="background1" w:themeFillShade="F2"/>
            <w:vAlign w:val="center"/>
          </w:tcPr>
          <w:p w14:paraId="47B0059C" w14:textId="0D5C16A5" w:rsidR="007315BD" w:rsidRPr="00420E7B" w:rsidRDefault="007315BD" w:rsidP="004A5162">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Review Date</w:t>
            </w:r>
          </w:p>
        </w:tc>
      </w:tr>
      <w:tr w:rsidR="007315BD" w:rsidRPr="00420E7B" w14:paraId="484226C4" w14:textId="77777777" w:rsidTr="00B4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shd w:val="clear" w:color="auto" w:fill="auto"/>
            <w:vAlign w:val="center"/>
          </w:tcPr>
          <w:p w14:paraId="1A781E53" w14:textId="6926B682" w:rsidR="007315BD" w:rsidRPr="00420E7B" w:rsidRDefault="007315BD" w:rsidP="00F61542">
            <w:pPr>
              <w:pStyle w:val="NoSpacing"/>
              <w:spacing w:line="276" w:lineRule="auto"/>
              <w:rPr>
                <w:rFonts w:ascii="Verdana" w:hAnsi="Verdana"/>
                <w:sz w:val="16"/>
                <w:szCs w:val="16"/>
                <w:lang w:val="en-GB"/>
              </w:rPr>
            </w:pPr>
          </w:p>
        </w:tc>
        <w:tc>
          <w:tcPr>
            <w:tcW w:w="649" w:type="pct"/>
            <w:shd w:val="clear" w:color="auto" w:fill="auto"/>
            <w:vAlign w:val="center"/>
          </w:tcPr>
          <w:p w14:paraId="2DAECD8A" w14:textId="1589F91E" w:rsidR="007315BD" w:rsidRPr="00420E7B" w:rsidRDefault="007315BD"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c>
          <w:tcPr>
            <w:tcW w:w="1131" w:type="pct"/>
            <w:shd w:val="clear" w:color="auto" w:fill="auto"/>
            <w:vAlign w:val="center"/>
          </w:tcPr>
          <w:p w14:paraId="0D3004D6" w14:textId="644D11CC" w:rsidR="007315BD" w:rsidRPr="00420E7B" w:rsidRDefault="00955AD9" w:rsidP="00CB5614">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Seniors Professional</w:t>
            </w:r>
          </w:p>
        </w:tc>
        <w:tc>
          <w:tcPr>
            <w:tcW w:w="1164" w:type="pct"/>
            <w:shd w:val="clear" w:color="auto" w:fill="auto"/>
            <w:vAlign w:val="center"/>
          </w:tcPr>
          <w:p w14:paraId="06363F71" w14:textId="24D68576" w:rsidR="007315BD" w:rsidRPr="00420E7B" w:rsidRDefault="007315BD" w:rsidP="00955AD9">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 xml:space="preserve">Process SME, </w:t>
            </w:r>
          </w:p>
        </w:tc>
        <w:tc>
          <w:tcPr>
            <w:tcW w:w="519" w:type="pct"/>
            <w:shd w:val="clear" w:color="auto" w:fill="auto"/>
            <w:vAlign w:val="center"/>
          </w:tcPr>
          <w:p w14:paraId="7126093F" w14:textId="5F709A87" w:rsidR="00301A13" w:rsidRPr="00420E7B" w:rsidRDefault="00FD2EBD"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0.1</w:t>
            </w:r>
          </w:p>
        </w:tc>
        <w:tc>
          <w:tcPr>
            <w:tcW w:w="624" w:type="pct"/>
            <w:shd w:val="clear" w:color="auto" w:fill="auto"/>
            <w:vAlign w:val="center"/>
          </w:tcPr>
          <w:p w14:paraId="6A2C8047" w14:textId="5F2591AC" w:rsidR="007315BD" w:rsidRPr="00420E7B" w:rsidRDefault="007315BD"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r>
      <w:tr w:rsidR="00301A13" w:rsidRPr="00420E7B" w14:paraId="0C5A5072" w14:textId="77777777" w:rsidTr="00B465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shd w:val="clear" w:color="auto" w:fill="auto"/>
            <w:vAlign w:val="center"/>
          </w:tcPr>
          <w:p w14:paraId="34266203" w14:textId="32EF652A" w:rsidR="00301A13" w:rsidRPr="00420E7B" w:rsidRDefault="00301A13" w:rsidP="00F61542">
            <w:pPr>
              <w:pStyle w:val="NoSpacing"/>
              <w:spacing w:line="276" w:lineRule="auto"/>
              <w:rPr>
                <w:rFonts w:ascii="Verdana" w:hAnsi="Verdana"/>
                <w:sz w:val="16"/>
                <w:szCs w:val="16"/>
                <w:lang w:val="en-GB"/>
              </w:rPr>
            </w:pPr>
          </w:p>
        </w:tc>
        <w:tc>
          <w:tcPr>
            <w:tcW w:w="649" w:type="pct"/>
            <w:shd w:val="clear" w:color="auto" w:fill="auto"/>
            <w:vAlign w:val="center"/>
          </w:tcPr>
          <w:p w14:paraId="3F8AE08F" w14:textId="0D34856D" w:rsidR="00301A13" w:rsidRPr="00420E7B" w:rsidRDefault="00301A13" w:rsidP="00F6154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p>
        </w:tc>
        <w:tc>
          <w:tcPr>
            <w:tcW w:w="1131" w:type="pct"/>
            <w:shd w:val="clear" w:color="auto" w:fill="auto"/>
            <w:vAlign w:val="center"/>
          </w:tcPr>
          <w:p w14:paraId="3F70AF01" w14:textId="77777777" w:rsidR="00301A13" w:rsidRPr="00420E7B" w:rsidRDefault="00301A13" w:rsidP="00F6154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Senior Professional</w:t>
            </w:r>
          </w:p>
          <w:p w14:paraId="4DD5B520" w14:textId="14AA1334" w:rsidR="00301A13" w:rsidRPr="00420E7B" w:rsidRDefault="00301A13" w:rsidP="00F6154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p>
        </w:tc>
        <w:tc>
          <w:tcPr>
            <w:tcW w:w="1164" w:type="pct"/>
            <w:shd w:val="clear" w:color="auto" w:fill="auto"/>
            <w:vAlign w:val="center"/>
          </w:tcPr>
          <w:p w14:paraId="1A926B0A" w14:textId="3305F88C" w:rsidR="00301A13" w:rsidRPr="00420E7B" w:rsidRDefault="00301A13" w:rsidP="00955AD9">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 xml:space="preserve">Process SME, </w:t>
            </w:r>
          </w:p>
        </w:tc>
        <w:tc>
          <w:tcPr>
            <w:tcW w:w="519" w:type="pct"/>
            <w:shd w:val="clear" w:color="auto" w:fill="auto"/>
            <w:vAlign w:val="center"/>
          </w:tcPr>
          <w:p w14:paraId="7E210D03" w14:textId="15D0AE82" w:rsidR="00301A13" w:rsidRPr="00420E7B" w:rsidRDefault="00FD2EBD" w:rsidP="00F6154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Pr>
                <w:rFonts w:ascii="Verdana" w:hAnsi="Verdana"/>
                <w:sz w:val="16"/>
                <w:szCs w:val="16"/>
                <w:lang w:val="en-GB"/>
              </w:rPr>
              <w:t>0.1</w:t>
            </w:r>
          </w:p>
        </w:tc>
        <w:tc>
          <w:tcPr>
            <w:tcW w:w="624" w:type="pct"/>
            <w:shd w:val="clear" w:color="auto" w:fill="auto"/>
            <w:vAlign w:val="center"/>
          </w:tcPr>
          <w:p w14:paraId="54FD16A3" w14:textId="3F526C1F" w:rsidR="00301A13" w:rsidRPr="00420E7B" w:rsidRDefault="00301A13" w:rsidP="00F6154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p>
        </w:tc>
      </w:tr>
      <w:tr w:rsidR="007315BD" w:rsidRPr="00420E7B" w14:paraId="4981C9BD" w14:textId="77777777" w:rsidTr="00B46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shd w:val="clear" w:color="auto" w:fill="auto"/>
            <w:vAlign w:val="center"/>
          </w:tcPr>
          <w:p w14:paraId="71B677E6" w14:textId="5D24849C" w:rsidR="007315BD" w:rsidRPr="00420E7B" w:rsidRDefault="007315BD" w:rsidP="00F61542">
            <w:pPr>
              <w:pStyle w:val="NoSpacing"/>
              <w:spacing w:line="276" w:lineRule="auto"/>
              <w:rPr>
                <w:rFonts w:ascii="Verdana" w:hAnsi="Verdana"/>
                <w:sz w:val="16"/>
                <w:szCs w:val="16"/>
                <w:lang w:val="en-GB"/>
              </w:rPr>
            </w:pPr>
          </w:p>
        </w:tc>
        <w:tc>
          <w:tcPr>
            <w:tcW w:w="649" w:type="pct"/>
            <w:shd w:val="clear" w:color="auto" w:fill="auto"/>
            <w:vAlign w:val="center"/>
          </w:tcPr>
          <w:p w14:paraId="4CD19B59" w14:textId="2508C970" w:rsidR="007315BD" w:rsidRPr="00420E7B" w:rsidRDefault="007315BD"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c>
          <w:tcPr>
            <w:tcW w:w="1131" w:type="pct"/>
            <w:shd w:val="clear" w:color="auto" w:fill="auto"/>
            <w:vAlign w:val="center"/>
          </w:tcPr>
          <w:p w14:paraId="0B5ADA06" w14:textId="77777777" w:rsidR="007315BD" w:rsidRPr="00420E7B" w:rsidRDefault="009D19A4"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Team Leader</w:t>
            </w:r>
          </w:p>
          <w:p w14:paraId="0022A9EB" w14:textId="5E139D3A" w:rsidR="009D19A4" w:rsidRPr="00420E7B" w:rsidRDefault="009D19A4"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c>
          <w:tcPr>
            <w:tcW w:w="1164" w:type="pct"/>
            <w:shd w:val="clear" w:color="auto" w:fill="auto"/>
            <w:vAlign w:val="center"/>
          </w:tcPr>
          <w:p w14:paraId="6C6A0335" w14:textId="77777777" w:rsidR="007315BD" w:rsidRPr="00420E7B" w:rsidRDefault="009D19A4"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Process SME</w:t>
            </w:r>
          </w:p>
          <w:p w14:paraId="4CDD5D7C" w14:textId="11C3ACE1" w:rsidR="009D19A4" w:rsidRPr="00420E7B" w:rsidRDefault="009D19A4"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c>
          <w:tcPr>
            <w:tcW w:w="519" w:type="pct"/>
            <w:shd w:val="clear" w:color="auto" w:fill="auto"/>
            <w:vAlign w:val="center"/>
          </w:tcPr>
          <w:p w14:paraId="6A095BE4" w14:textId="14BCF2FA" w:rsidR="007315BD" w:rsidRPr="00420E7B" w:rsidRDefault="00FD2EBD"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0.1</w:t>
            </w:r>
          </w:p>
        </w:tc>
        <w:tc>
          <w:tcPr>
            <w:tcW w:w="624" w:type="pct"/>
            <w:shd w:val="clear" w:color="auto" w:fill="auto"/>
            <w:vAlign w:val="center"/>
          </w:tcPr>
          <w:p w14:paraId="635831F7" w14:textId="580AA5AC" w:rsidR="007315BD" w:rsidRPr="00420E7B" w:rsidRDefault="007315BD" w:rsidP="00F6154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r>
      <w:tr w:rsidR="007315BD" w:rsidRPr="00420E7B" w14:paraId="0E04A978" w14:textId="77777777" w:rsidTr="00B465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shd w:val="clear" w:color="auto" w:fill="auto"/>
            <w:vAlign w:val="center"/>
          </w:tcPr>
          <w:p w14:paraId="6F56D52F" w14:textId="774C6C2F" w:rsidR="007315BD" w:rsidRPr="00420E7B" w:rsidRDefault="007315BD" w:rsidP="00F61542">
            <w:pPr>
              <w:pStyle w:val="NoSpacing"/>
              <w:spacing w:line="276" w:lineRule="auto"/>
              <w:rPr>
                <w:rFonts w:ascii="Verdana" w:hAnsi="Verdana"/>
                <w:sz w:val="16"/>
                <w:szCs w:val="16"/>
                <w:lang w:val="en-GB"/>
              </w:rPr>
            </w:pPr>
          </w:p>
        </w:tc>
        <w:tc>
          <w:tcPr>
            <w:tcW w:w="649" w:type="pct"/>
            <w:shd w:val="clear" w:color="auto" w:fill="auto"/>
            <w:vAlign w:val="center"/>
          </w:tcPr>
          <w:p w14:paraId="0B59B0ED" w14:textId="254F8921" w:rsidR="007315BD" w:rsidRPr="00420E7B" w:rsidRDefault="007315BD" w:rsidP="00F6154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p>
        </w:tc>
        <w:tc>
          <w:tcPr>
            <w:tcW w:w="1131" w:type="pct"/>
            <w:shd w:val="clear" w:color="auto" w:fill="auto"/>
            <w:vAlign w:val="center"/>
          </w:tcPr>
          <w:p w14:paraId="713D4BFB" w14:textId="20417CB3" w:rsidR="007315BD" w:rsidRPr="00420E7B" w:rsidRDefault="007315BD" w:rsidP="00F6154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Project Manager</w:t>
            </w:r>
          </w:p>
        </w:tc>
        <w:tc>
          <w:tcPr>
            <w:tcW w:w="1164" w:type="pct"/>
            <w:shd w:val="clear" w:color="auto" w:fill="auto"/>
            <w:vAlign w:val="center"/>
          </w:tcPr>
          <w:p w14:paraId="5798C934" w14:textId="0B786ABA" w:rsidR="007315BD" w:rsidRPr="00420E7B" w:rsidRDefault="007315BD" w:rsidP="007D03E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 xml:space="preserve">Project Manager, </w:t>
            </w:r>
          </w:p>
        </w:tc>
        <w:tc>
          <w:tcPr>
            <w:tcW w:w="519" w:type="pct"/>
            <w:shd w:val="clear" w:color="auto" w:fill="auto"/>
            <w:vAlign w:val="center"/>
          </w:tcPr>
          <w:p w14:paraId="0A2E35AD" w14:textId="4EAB2372" w:rsidR="007315BD" w:rsidRPr="00420E7B" w:rsidRDefault="00FD2EBD" w:rsidP="00F6154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Pr>
                <w:rFonts w:ascii="Verdana" w:hAnsi="Verdana"/>
                <w:sz w:val="16"/>
                <w:szCs w:val="16"/>
                <w:lang w:val="en-GB"/>
              </w:rPr>
              <w:t>0.1</w:t>
            </w:r>
          </w:p>
        </w:tc>
        <w:tc>
          <w:tcPr>
            <w:tcW w:w="624" w:type="pct"/>
            <w:shd w:val="clear" w:color="auto" w:fill="auto"/>
            <w:vAlign w:val="center"/>
          </w:tcPr>
          <w:p w14:paraId="1B6BB4D2" w14:textId="2B828B1B" w:rsidR="007315BD" w:rsidRPr="00420E7B" w:rsidRDefault="007315BD" w:rsidP="00F6154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p>
        </w:tc>
      </w:tr>
    </w:tbl>
    <w:p w14:paraId="085529DE" w14:textId="654A63FB" w:rsidR="009B1159" w:rsidRPr="00420E7B" w:rsidRDefault="00ED2A73" w:rsidP="00562F90">
      <w:pPr>
        <w:pStyle w:val="Heading1"/>
      </w:pPr>
      <w:bookmarkStart w:id="41" w:name="_Toc493261169"/>
      <w:bookmarkStart w:id="42" w:name="_Toc513529184"/>
      <w:bookmarkEnd w:id="36"/>
      <w:r w:rsidRPr="00420E7B">
        <w:t>Context &amp; Base Information</w:t>
      </w:r>
      <w:bookmarkEnd w:id="41"/>
      <w:bookmarkEnd w:id="42"/>
    </w:p>
    <w:p w14:paraId="4633CBAA" w14:textId="77777777" w:rsidR="009B1159" w:rsidRPr="00420E7B" w:rsidRDefault="009B1159" w:rsidP="009B1159">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b w:val="0"/>
          <w:sz w:val="16"/>
          <w:szCs w:val="16"/>
          <w:lang w:val="en-GB"/>
        </w:rPr>
      </w:pPr>
      <w:bookmarkStart w:id="43" w:name="_Toc493261170"/>
      <w:bookmarkStart w:id="44" w:name="_Toc513529185"/>
      <w:bookmarkStart w:id="45" w:name="_Toc382583093"/>
      <w:bookmarkStart w:id="46" w:name="_Toc363138206"/>
      <w:bookmarkStart w:id="47" w:name="_Toc462868941"/>
      <w:r w:rsidRPr="00420E7B">
        <w:rPr>
          <w:rFonts w:ascii="Verdana" w:eastAsiaTheme="minorEastAsia" w:hAnsi="Verdana"/>
          <w:sz w:val="16"/>
          <w:szCs w:val="16"/>
          <w:lang w:val="en-GB"/>
        </w:rPr>
        <w:t>Purpose</w:t>
      </w:r>
      <w:bookmarkEnd w:id="43"/>
      <w:bookmarkEnd w:id="44"/>
      <w:r w:rsidRPr="00420E7B">
        <w:rPr>
          <w:rFonts w:ascii="Verdana" w:eastAsiaTheme="minorEastAsia" w:hAnsi="Verdana"/>
          <w:sz w:val="16"/>
          <w:szCs w:val="16"/>
          <w:lang w:val="en-GB"/>
        </w:rPr>
        <w:t xml:space="preserve"> </w:t>
      </w:r>
      <w:bookmarkEnd w:id="45"/>
      <w:bookmarkEnd w:id="46"/>
      <w:bookmarkEnd w:id="47"/>
    </w:p>
    <w:p w14:paraId="4C19246E" w14:textId="77777777" w:rsidR="009B1159" w:rsidRPr="00420E7B" w:rsidRDefault="009B1159" w:rsidP="009B1159">
      <w:pPr>
        <w:pStyle w:val="NoSpacing"/>
        <w:spacing w:line="276" w:lineRule="auto"/>
        <w:rPr>
          <w:rFonts w:ascii="Verdana" w:hAnsi="Verdana"/>
          <w:sz w:val="16"/>
          <w:szCs w:val="16"/>
        </w:rPr>
      </w:pPr>
    </w:p>
    <w:p w14:paraId="0A7BB427" w14:textId="591151DC" w:rsidR="00C27DEC" w:rsidRPr="00420E7B" w:rsidRDefault="009B1159" w:rsidP="009B1159">
      <w:pPr>
        <w:pStyle w:val="NoSpacing"/>
        <w:spacing w:line="276" w:lineRule="auto"/>
        <w:rPr>
          <w:rFonts w:ascii="Verdana" w:hAnsi="Verdana"/>
          <w:sz w:val="16"/>
          <w:szCs w:val="16"/>
        </w:rPr>
      </w:pPr>
      <w:r w:rsidRPr="00420E7B">
        <w:rPr>
          <w:rFonts w:ascii="Verdana" w:hAnsi="Verdana"/>
          <w:sz w:val="16"/>
          <w:szCs w:val="16"/>
        </w:rPr>
        <w:t>The Solution Design Document (SDD) describes the functional and non-function</w:t>
      </w:r>
      <w:r w:rsidR="00C27DEC" w:rsidRPr="00420E7B">
        <w:rPr>
          <w:rFonts w:ascii="Verdana" w:hAnsi="Verdana"/>
          <w:sz w:val="16"/>
          <w:szCs w:val="16"/>
        </w:rPr>
        <w:t xml:space="preserve">al aspects of the </w:t>
      </w:r>
      <w:r w:rsidR="007E4042" w:rsidRPr="00420E7B">
        <w:rPr>
          <w:rFonts w:ascii="Verdana" w:hAnsi="Verdana"/>
          <w:sz w:val="16"/>
          <w:szCs w:val="16"/>
        </w:rPr>
        <w:t xml:space="preserve">current and the automated </w:t>
      </w:r>
      <w:r w:rsidR="00C27DEC" w:rsidRPr="00420E7B">
        <w:rPr>
          <w:rFonts w:ascii="Verdana" w:hAnsi="Verdana"/>
          <w:sz w:val="16"/>
          <w:szCs w:val="16"/>
        </w:rPr>
        <w:t>process</w:t>
      </w:r>
      <w:r w:rsidRPr="00420E7B">
        <w:rPr>
          <w:rFonts w:ascii="Verdana" w:hAnsi="Verdana"/>
          <w:sz w:val="16"/>
          <w:szCs w:val="16"/>
        </w:rPr>
        <w:t xml:space="preserve">, including </w:t>
      </w:r>
      <w:r w:rsidR="007E4042" w:rsidRPr="00420E7B">
        <w:rPr>
          <w:rFonts w:ascii="Verdana" w:hAnsi="Verdana"/>
          <w:sz w:val="16"/>
          <w:szCs w:val="16"/>
        </w:rPr>
        <w:t xml:space="preserve">pre-requisites, the process flow, </w:t>
      </w:r>
      <w:r w:rsidRPr="00420E7B">
        <w:rPr>
          <w:rFonts w:ascii="Verdana" w:hAnsi="Verdana"/>
          <w:sz w:val="16"/>
          <w:szCs w:val="16"/>
        </w:rPr>
        <w:t xml:space="preserve">design constraints and other factors necessary to provide a comprehensive </w:t>
      </w:r>
      <w:r w:rsidR="007E4042" w:rsidRPr="00420E7B">
        <w:rPr>
          <w:rFonts w:ascii="Verdana" w:hAnsi="Verdana"/>
          <w:sz w:val="16"/>
          <w:szCs w:val="16"/>
        </w:rPr>
        <w:t>view of the process</w:t>
      </w:r>
      <w:r w:rsidRPr="00420E7B">
        <w:rPr>
          <w:rFonts w:ascii="Verdana" w:hAnsi="Verdana"/>
          <w:sz w:val="16"/>
          <w:szCs w:val="16"/>
        </w:rPr>
        <w:t xml:space="preserve">. This document serves as </w:t>
      </w:r>
      <w:r w:rsidR="007E4042" w:rsidRPr="00420E7B">
        <w:rPr>
          <w:rFonts w:ascii="Verdana" w:hAnsi="Verdana"/>
          <w:sz w:val="16"/>
          <w:szCs w:val="16"/>
        </w:rPr>
        <w:t xml:space="preserve">a guide for </w:t>
      </w:r>
      <w:r w:rsidRPr="00420E7B">
        <w:rPr>
          <w:rFonts w:ascii="Verdana" w:hAnsi="Verdana"/>
          <w:sz w:val="16"/>
          <w:szCs w:val="16"/>
        </w:rPr>
        <w:t>the business users, developers and test engineers on t</w:t>
      </w:r>
      <w:r w:rsidR="007E4042" w:rsidRPr="00420E7B">
        <w:rPr>
          <w:rFonts w:ascii="Verdana" w:hAnsi="Verdana"/>
          <w:sz w:val="16"/>
          <w:szCs w:val="16"/>
        </w:rPr>
        <w:t>he future behavior of the robot</w:t>
      </w:r>
    </w:p>
    <w:p w14:paraId="5D3D80F5" w14:textId="77777777" w:rsidR="00AD5FEB" w:rsidRPr="00420E7B" w:rsidRDefault="00AD5FEB" w:rsidP="009B1159">
      <w:pPr>
        <w:pStyle w:val="NoSpacing"/>
        <w:spacing w:line="276" w:lineRule="auto"/>
        <w:rPr>
          <w:rFonts w:ascii="Verdana" w:hAnsi="Verdana"/>
          <w:sz w:val="16"/>
          <w:szCs w:val="16"/>
        </w:rPr>
      </w:pPr>
    </w:p>
    <w:p w14:paraId="1B89121F" w14:textId="2E490316" w:rsidR="00AD5FEB" w:rsidRPr="00420E7B" w:rsidRDefault="00AD5FEB" w:rsidP="009B1159">
      <w:pPr>
        <w:pStyle w:val="NoSpacing"/>
        <w:spacing w:line="276" w:lineRule="auto"/>
        <w:rPr>
          <w:rFonts w:ascii="Verdana" w:hAnsi="Verdana"/>
          <w:sz w:val="16"/>
          <w:szCs w:val="16"/>
        </w:rPr>
      </w:pPr>
      <w:r w:rsidRPr="00420E7B">
        <w:rPr>
          <w:rFonts w:ascii="Verdana" w:hAnsi="Verdana"/>
          <w:sz w:val="16"/>
          <w:szCs w:val="16"/>
        </w:rPr>
        <w:t>The document captures the details of the existing manual process</w:t>
      </w:r>
      <w:r w:rsidR="00ED4D36" w:rsidRPr="00420E7B">
        <w:rPr>
          <w:rFonts w:ascii="Verdana" w:hAnsi="Verdana"/>
          <w:sz w:val="16"/>
          <w:szCs w:val="16"/>
        </w:rPr>
        <w:t xml:space="preserve"> of </w:t>
      </w:r>
      <w:r w:rsidR="00D0016A" w:rsidRPr="00420E7B">
        <w:rPr>
          <w:rFonts w:ascii="Verdana" w:hAnsi="Verdana"/>
          <w:sz w:val="16"/>
          <w:szCs w:val="16"/>
        </w:rPr>
        <w:t xml:space="preserve">the </w:t>
      </w:r>
      <w:r w:rsidR="00ED4D36" w:rsidRPr="00420E7B">
        <w:rPr>
          <w:rFonts w:ascii="Verdana" w:hAnsi="Verdana"/>
          <w:sz w:val="16"/>
          <w:szCs w:val="16"/>
        </w:rPr>
        <w:t xml:space="preserve">Invoice </w:t>
      </w:r>
      <w:r w:rsidR="00045BF4" w:rsidRPr="00420E7B">
        <w:rPr>
          <w:rFonts w:ascii="Verdana" w:hAnsi="Verdana"/>
          <w:sz w:val="16"/>
          <w:szCs w:val="16"/>
        </w:rPr>
        <w:t>Processing</w:t>
      </w:r>
      <w:r w:rsidR="00ED4D36" w:rsidRPr="00420E7B">
        <w:rPr>
          <w:rFonts w:ascii="Verdana" w:hAnsi="Verdana"/>
          <w:sz w:val="16"/>
          <w:szCs w:val="16"/>
        </w:rPr>
        <w:t xml:space="preserve"> Pre-handling</w:t>
      </w:r>
      <w:r w:rsidRPr="00420E7B">
        <w:rPr>
          <w:rFonts w:ascii="Verdana" w:hAnsi="Verdana"/>
          <w:sz w:val="16"/>
          <w:szCs w:val="16"/>
        </w:rPr>
        <w:t xml:space="preserve"> </w:t>
      </w:r>
      <w:r w:rsidR="00ED4D36" w:rsidRPr="00420E7B">
        <w:rPr>
          <w:rFonts w:ascii="Verdana" w:hAnsi="Verdana"/>
          <w:sz w:val="16"/>
          <w:szCs w:val="16"/>
        </w:rPr>
        <w:t xml:space="preserve">as performed by </w:t>
      </w:r>
      <w:r w:rsidR="00371060">
        <w:rPr>
          <w:rFonts w:ascii="Verdana" w:hAnsi="Verdana"/>
          <w:sz w:val="16"/>
          <w:szCs w:val="16"/>
        </w:rPr>
        <w:t>the client</w:t>
      </w:r>
      <w:r w:rsidR="00ED4D36" w:rsidRPr="00420E7B">
        <w:rPr>
          <w:rFonts w:ascii="Verdana" w:hAnsi="Verdana"/>
          <w:sz w:val="16"/>
          <w:szCs w:val="16"/>
        </w:rPr>
        <w:t xml:space="preserve"> </w:t>
      </w:r>
      <w:r w:rsidRPr="00420E7B">
        <w:rPr>
          <w:rFonts w:ascii="Verdana" w:hAnsi="Verdana"/>
          <w:sz w:val="16"/>
          <w:szCs w:val="16"/>
        </w:rPr>
        <w:t xml:space="preserve">and is </w:t>
      </w:r>
      <w:r w:rsidR="0020348A" w:rsidRPr="00420E7B">
        <w:rPr>
          <w:rFonts w:ascii="Verdana" w:hAnsi="Verdana"/>
          <w:sz w:val="16"/>
          <w:szCs w:val="16"/>
        </w:rPr>
        <w:t xml:space="preserve">the </w:t>
      </w:r>
      <w:r w:rsidRPr="00420E7B">
        <w:rPr>
          <w:rFonts w:ascii="Verdana" w:hAnsi="Verdana"/>
          <w:sz w:val="16"/>
          <w:szCs w:val="16"/>
        </w:rPr>
        <w:t xml:space="preserve">blueprint of the automation of the </w:t>
      </w:r>
      <w:r w:rsidR="00ED4D36" w:rsidRPr="00420E7B">
        <w:rPr>
          <w:rFonts w:ascii="Verdana" w:hAnsi="Verdana"/>
          <w:sz w:val="16"/>
          <w:szCs w:val="16"/>
        </w:rPr>
        <w:t xml:space="preserve">process in scope, </w:t>
      </w:r>
      <w:r w:rsidRPr="00420E7B">
        <w:rPr>
          <w:rFonts w:ascii="Verdana" w:hAnsi="Verdana"/>
          <w:sz w:val="16"/>
          <w:szCs w:val="16"/>
        </w:rPr>
        <w:t>Invoice Processing Pre-handling, including any exceptions, constraints and requisites for automated process.</w:t>
      </w:r>
      <w:r w:rsidR="00AA4C63" w:rsidRPr="00420E7B">
        <w:rPr>
          <w:rFonts w:ascii="Verdana" w:hAnsi="Verdana"/>
          <w:sz w:val="16"/>
          <w:szCs w:val="16"/>
        </w:rPr>
        <w:t xml:space="preserve"> </w:t>
      </w:r>
    </w:p>
    <w:p w14:paraId="7873265F" w14:textId="77777777" w:rsidR="009B1159" w:rsidRPr="00420E7B" w:rsidRDefault="009B1159" w:rsidP="009B1159">
      <w:pPr>
        <w:pStyle w:val="NoSpacing"/>
        <w:rPr>
          <w:rFonts w:ascii="Verdana" w:hAnsi="Verdana"/>
          <w:sz w:val="16"/>
          <w:szCs w:val="16"/>
        </w:rPr>
      </w:pPr>
    </w:p>
    <w:p w14:paraId="74940637" w14:textId="77777777" w:rsidR="009B1159" w:rsidRPr="00420E7B" w:rsidRDefault="009B1159" w:rsidP="009B1159">
      <w:pPr>
        <w:pStyle w:val="NoSpacing"/>
        <w:spacing w:line="276" w:lineRule="auto"/>
        <w:rPr>
          <w:rFonts w:ascii="Verdana" w:hAnsi="Verdana"/>
          <w:sz w:val="16"/>
          <w:szCs w:val="16"/>
        </w:rPr>
      </w:pPr>
      <w:r w:rsidRPr="00420E7B">
        <w:rPr>
          <w:rFonts w:ascii="Verdana" w:hAnsi="Verdana"/>
          <w:sz w:val="16"/>
          <w:szCs w:val="16"/>
        </w:rPr>
        <w:t>Overall, the purpose of this document is to:</w:t>
      </w:r>
    </w:p>
    <w:p w14:paraId="6DBF67FC" w14:textId="77777777" w:rsidR="009B1159" w:rsidRPr="00420E7B" w:rsidRDefault="009B1159" w:rsidP="00EC6B58">
      <w:pPr>
        <w:pStyle w:val="NoSpacing"/>
        <w:numPr>
          <w:ilvl w:val="0"/>
          <w:numId w:val="6"/>
        </w:numPr>
        <w:spacing w:line="276" w:lineRule="auto"/>
        <w:rPr>
          <w:rFonts w:ascii="Verdana" w:hAnsi="Verdana"/>
          <w:sz w:val="16"/>
          <w:szCs w:val="16"/>
        </w:rPr>
      </w:pPr>
      <w:r w:rsidRPr="00420E7B">
        <w:rPr>
          <w:rFonts w:ascii="Verdana" w:hAnsi="Verdana"/>
          <w:sz w:val="16"/>
          <w:szCs w:val="16"/>
        </w:rPr>
        <w:t>Ensure process solution is in line with standards.</w:t>
      </w:r>
    </w:p>
    <w:p w14:paraId="63052010" w14:textId="6DD0354B" w:rsidR="009B1159" w:rsidRPr="00420E7B" w:rsidRDefault="009B1159" w:rsidP="00EC6B58">
      <w:pPr>
        <w:pStyle w:val="NoSpacing"/>
        <w:numPr>
          <w:ilvl w:val="0"/>
          <w:numId w:val="6"/>
        </w:numPr>
        <w:spacing w:line="276" w:lineRule="auto"/>
        <w:rPr>
          <w:rFonts w:ascii="Verdana" w:hAnsi="Verdana"/>
          <w:sz w:val="16"/>
          <w:szCs w:val="16"/>
        </w:rPr>
      </w:pPr>
      <w:r w:rsidRPr="00420E7B">
        <w:rPr>
          <w:rFonts w:ascii="Verdana" w:hAnsi="Verdana"/>
          <w:sz w:val="16"/>
          <w:szCs w:val="16"/>
        </w:rPr>
        <w:t>Provide information on the pro</w:t>
      </w:r>
      <w:r w:rsidR="007E4042" w:rsidRPr="00420E7B">
        <w:rPr>
          <w:rFonts w:ascii="Verdana" w:hAnsi="Verdana"/>
          <w:sz w:val="16"/>
          <w:szCs w:val="16"/>
        </w:rPr>
        <w:t>cess and object sheets involved</w:t>
      </w:r>
    </w:p>
    <w:p w14:paraId="56ABE6D8" w14:textId="065E35E9" w:rsidR="009B1159" w:rsidRPr="00420E7B" w:rsidRDefault="009B1159" w:rsidP="00EC6B58">
      <w:pPr>
        <w:pStyle w:val="NoSpacing"/>
        <w:numPr>
          <w:ilvl w:val="0"/>
          <w:numId w:val="6"/>
        </w:numPr>
        <w:spacing w:line="276" w:lineRule="auto"/>
        <w:rPr>
          <w:rFonts w:ascii="Verdana" w:hAnsi="Verdana"/>
          <w:sz w:val="16"/>
          <w:szCs w:val="16"/>
        </w:rPr>
      </w:pPr>
      <w:r w:rsidRPr="00420E7B">
        <w:rPr>
          <w:rFonts w:ascii="Verdana" w:hAnsi="Verdana"/>
          <w:sz w:val="16"/>
          <w:szCs w:val="16"/>
        </w:rPr>
        <w:t>Provide understanding into the RPA proces</w:t>
      </w:r>
      <w:r w:rsidR="007E4042" w:rsidRPr="00420E7B">
        <w:rPr>
          <w:rFonts w:ascii="Verdana" w:hAnsi="Verdana"/>
          <w:sz w:val="16"/>
          <w:szCs w:val="16"/>
        </w:rPr>
        <w:t>s flow</w:t>
      </w:r>
    </w:p>
    <w:p w14:paraId="1BC3CEED" w14:textId="77777777" w:rsidR="00D250C0" w:rsidRPr="00420E7B" w:rsidRDefault="00D250C0" w:rsidP="00EC6B58">
      <w:pPr>
        <w:pStyle w:val="NoSpacing"/>
        <w:numPr>
          <w:ilvl w:val="0"/>
          <w:numId w:val="6"/>
        </w:numPr>
        <w:spacing w:line="276" w:lineRule="auto"/>
        <w:rPr>
          <w:rFonts w:ascii="Verdana" w:hAnsi="Verdana"/>
          <w:sz w:val="16"/>
          <w:szCs w:val="16"/>
        </w:rPr>
      </w:pPr>
      <w:r w:rsidRPr="00420E7B">
        <w:rPr>
          <w:rFonts w:ascii="Verdana" w:hAnsi="Verdana"/>
          <w:sz w:val="16"/>
          <w:szCs w:val="16"/>
        </w:rPr>
        <w:t>Provide UAT sign-off criteria</w:t>
      </w:r>
    </w:p>
    <w:p w14:paraId="23E66978" w14:textId="77777777" w:rsidR="00AD5FEB" w:rsidRPr="00420E7B" w:rsidRDefault="00AD5FEB" w:rsidP="00AD5FEB">
      <w:pPr>
        <w:pStyle w:val="NoSpacing"/>
        <w:spacing w:line="276" w:lineRule="auto"/>
        <w:rPr>
          <w:rFonts w:ascii="Verdana" w:hAnsi="Verdana"/>
          <w:sz w:val="16"/>
          <w:szCs w:val="16"/>
        </w:rPr>
      </w:pPr>
    </w:p>
    <w:p w14:paraId="5968E78D" w14:textId="4874D393" w:rsidR="00AD5FEB" w:rsidRPr="00420E7B" w:rsidRDefault="00912598" w:rsidP="00AD5FEB">
      <w:pPr>
        <w:pStyle w:val="NoSpacing"/>
        <w:spacing w:line="276" w:lineRule="auto"/>
        <w:rPr>
          <w:rFonts w:ascii="Verdana" w:hAnsi="Verdana"/>
          <w:sz w:val="16"/>
          <w:szCs w:val="16"/>
        </w:rPr>
      </w:pPr>
      <w:r w:rsidRPr="00420E7B">
        <w:rPr>
          <w:rFonts w:ascii="Verdana" w:hAnsi="Verdana"/>
          <w:b/>
          <w:sz w:val="16"/>
          <w:szCs w:val="16"/>
        </w:rPr>
        <w:t>Note -</w:t>
      </w:r>
      <w:r w:rsidRPr="00420E7B">
        <w:rPr>
          <w:rFonts w:ascii="Verdana" w:hAnsi="Verdana"/>
          <w:sz w:val="16"/>
          <w:szCs w:val="16"/>
        </w:rPr>
        <w:t xml:space="preserve"> </w:t>
      </w:r>
      <w:r w:rsidR="001853DA" w:rsidRPr="00420E7B">
        <w:rPr>
          <w:rFonts w:ascii="Verdana" w:hAnsi="Verdana"/>
          <w:sz w:val="16"/>
          <w:szCs w:val="16"/>
        </w:rPr>
        <w:t xml:space="preserve">Changes to the underlying business process after the completion of this document, may constitute a request for change and will be subject </w:t>
      </w:r>
      <w:r w:rsidR="007E4042" w:rsidRPr="00420E7B">
        <w:rPr>
          <w:rFonts w:ascii="Verdana" w:hAnsi="Verdana"/>
          <w:sz w:val="16"/>
          <w:szCs w:val="16"/>
        </w:rPr>
        <w:t>to the agreed change procedures</w:t>
      </w:r>
    </w:p>
    <w:p w14:paraId="6497F553" w14:textId="77777777" w:rsidR="00311EA6" w:rsidRPr="00420E7B" w:rsidRDefault="00311EA6" w:rsidP="00AD5FEB">
      <w:pPr>
        <w:pStyle w:val="NoSpacing"/>
        <w:spacing w:line="276" w:lineRule="auto"/>
        <w:rPr>
          <w:rFonts w:ascii="Verdana" w:hAnsi="Verdana"/>
          <w:sz w:val="16"/>
          <w:szCs w:val="16"/>
        </w:rPr>
      </w:pPr>
    </w:p>
    <w:p w14:paraId="2E009A90" w14:textId="77777777" w:rsidR="00311EA6" w:rsidRPr="00420E7B" w:rsidRDefault="00311EA6" w:rsidP="00311EA6">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b w:val="0"/>
          <w:sz w:val="16"/>
          <w:szCs w:val="16"/>
          <w:lang w:val="en-GB"/>
        </w:rPr>
      </w:pPr>
      <w:bookmarkStart w:id="48" w:name="_Toc493261171"/>
      <w:bookmarkStart w:id="49" w:name="_Toc513529186"/>
      <w:r w:rsidRPr="00420E7B">
        <w:rPr>
          <w:rFonts w:ascii="Verdana" w:eastAsiaTheme="minorEastAsia" w:hAnsi="Verdana"/>
          <w:sz w:val="16"/>
          <w:szCs w:val="16"/>
          <w:lang w:val="en-GB"/>
        </w:rPr>
        <w:t>Process Owners and SMEs</w:t>
      </w:r>
      <w:bookmarkEnd w:id="48"/>
      <w:bookmarkEnd w:id="49"/>
    </w:p>
    <w:p w14:paraId="68365150" w14:textId="77777777" w:rsidR="00311EA6" w:rsidRPr="00420E7B" w:rsidRDefault="00311EA6" w:rsidP="00311EA6">
      <w:pPr>
        <w:pStyle w:val="NoSpacing"/>
        <w:spacing w:line="276" w:lineRule="auto"/>
        <w:rPr>
          <w:rFonts w:ascii="Verdana" w:hAnsi="Verdana"/>
          <w:sz w:val="16"/>
          <w:szCs w:val="16"/>
        </w:rPr>
      </w:pPr>
    </w:p>
    <w:p w14:paraId="06DA6373" w14:textId="5DCF8E8A" w:rsidR="00311EA6" w:rsidRPr="00420E7B" w:rsidRDefault="007E4042" w:rsidP="00311EA6">
      <w:pPr>
        <w:pStyle w:val="NoSpacing"/>
        <w:spacing w:line="276" w:lineRule="auto"/>
        <w:rPr>
          <w:rFonts w:ascii="Verdana" w:hAnsi="Verdana"/>
          <w:sz w:val="16"/>
          <w:szCs w:val="16"/>
        </w:rPr>
      </w:pPr>
      <w:r w:rsidRPr="00420E7B">
        <w:rPr>
          <w:rFonts w:ascii="Verdana" w:hAnsi="Verdana"/>
          <w:sz w:val="16"/>
          <w:szCs w:val="16"/>
        </w:rPr>
        <w:t>The table below provides the list of people from the Line of Business (</w:t>
      </w:r>
      <w:r w:rsidR="00045BF4" w:rsidRPr="00420E7B">
        <w:rPr>
          <w:rFonts w:ascii="Verdana" w:hAnsi="Verdana"/>
          <w:sz w:val="16"/>
          <w:szCs w:val="16"/>
        </w:rPr>
        <w:t>Lob</w:t>
      </w:r>
      <w:r w:rsidRPr="00420E7B">
        <w:rPr>
          <w:rFonts w:ascii="Verdana" w:hAnsi="Verdana"/>
          <w:sz w:val="16"/>
          <w:szCs w:val="16"/>
        </w:rPr>
        <w:t xml:space="preserve">) who </w:t>
      </w:r>
      <w:r w:rsidR="00311EA6" w:rsidRPr="00420E7B">
        <w:rPr>
          <w:rFonts w:ascii="Verdana" w:hAnsi="Verdana"/>
          <w:sz w:val="16"/>
          <w:szCs w:val="16"/>
        </w:rPr>
        <w:t xml:space="preserve">were involved as </w:t>
      </w:r>
      <w:r w:rsidR="003B1319">
        <w:rPr>
          <w:rFonts w:ascii="Verdana" w:hAnsi="Verdana"/>
          <w:sz w:val="16"/>
          <w:szCs w:val="16"/>
        </w:rPr>
        <w:t>Partial</w:t>
      </w:r>
      <w:r w:rsidR="00311EA6" w:rsidRPr="00420E7B">
        <w:rPr>
          <w:rFonts w:ascii="Verdana" w:hAnsi="Verdana"/>
          <w:sz w:val="16"/>
          <w:szCs w:val="16"/>
        </w:rPr>
        <w:t xml:space="preserve"> of the development and deplo</w:t>
      </w:r>
      <w:r w:rsidRPr="00420E7B">
        <w:rPr>
          <w:rFonts w:ascii="Verdana" w:hAnsi="Verdana"/>
          <w:sz w:val="16"/>
          <w:szCs w:val="16"/>
        </w:rPr>
        <w:t>yment of the automated solution</w:t>
      </w:r>
    </w:p>
    <w:p w14:paraId="0325F026" w14:textId="77777777" w:rsidR="00311EA6" w:rsidRPr="00420E7B" w:rsidRDefault="00311EA6" w:rsidP="00311EA6">
      <w:pPr>
        <w:pStyle w:val="NoSpacing"/>
        <w:spacing w:line="276" w:lineRule="auto"/>
        <w:rPr>
          <w:rFonts w:ascii="Verdana" w:hAnsi="Verdana"/>
          <w:sz w:val="16"/>
          <w:szCs w:val="16"/>
        </w:rPr>
      </w:pPr>
    </w:p>
    <w:tbl>
      <w:tblPr>
        <w:tblStyle w:val="LightGrid-Accent4"/>
        <w:tblW w:w="5030" w:type="pct"/>
        <w:tblLook w:val="04A0" w:firstRow="1" w:lastRow="0" w:firstColumn="1" w:lastColumn="0" w:noHBand="0" w:noVBand="1"/>
      </w:tblPr>
      <w:tblGrid>
        <w:gridCol w:w="2774"/>
        <w:gridCol w:w="1424"/>
        <w:gridCol w:w="4464"/>
      </w:tblGrid>
      <w:tr w:rsidR="007315BD" w:rsidRPr="00420E7B" w14:paraId="08B9F4A4" w14:textId="77777777" w:rsidTr="00E560E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pct"/>
            <w:shd w:val="clear" w:color="auto" w:fill="F2F2F2" w:themeFill="background1" w:themeFillShade="F2"/>
            <w:vAlign w:val="center"/>
            <w:hideMark/>
          </w:tcPr>
          <w:p w14:paraId="617A8C36" w14:textId="77777777" w:rsidR="007315BD" w:rsidRPr="00420E7B" w:rsidRDefault="007315BD" w:rsidP="000F0D13">
            <w:pPr>
              <w:pStyle w:val="NoSpacing"/>
              <w:spacing w:line="276" w:lineRule="auto"/>
              <w:rPr>
                <w:rFonts w:ascii="Verdana" w:hAnsi="Verdana"/>
                <w:sz w:val="16"/>
                <w:szCs w:val="16"/>
                <w:lang w:val="en-GB"/>
              </w:rPr>
            </w:pPr>
            <w:r w:rsidRPr="00420E7B">
              <w:rPr>
                <w:rFonts w:ascii="Verdana" w:hAnsi="Verdana"/>
                <w:sz w:val="16"/>
                <w:szCs w:val="16"/>
              </w:rPr>
              <w:t xml:space="preserve">Process Stakeholder </w:t>
            </w:r>
          </w:p>
        </w:tc>
        <w:tc>
          <w:tcPr>
            <w:tcW w:w="822" w:type="pct"/>
            <w:shd w:val="clear" w:color="auto" w:fill="F2F2F2" w:themeFill="background1" w:themeFillShade="F2"/>
            <w:vAlign w:val="center"/>
          </w:tcPr>
          <w:p w14:paraId="5C4528A7" w14:textId="4036FAF9" w:rsidR="007315BD" w:rsidRPr="00420E7B" w:rsidRDefault="00CE33C7" w:rsidP="000F0D13">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 xml:space="preserve">Approval Details </w:t>
            </w:r>
          </w:p>
        </w:tc>
        <w:tc>
          <w:tcPr>
            <w:tcW w:w="2577" w:type="pct"/>
            <w:shd w:val="clear" w:color="auto" w:fill="F2F2F2" w:themeFill="background1" w:themeFillShade="F2"/>
            <w:vAlign w:val="center"/>
            <w:hideMark/>
          </w:tcPr>
          <w:p w14:paraId="3561EC7B" w14:textId="074E2745" w:rsidR="007315BD" w:rsidRPr="00420E7B" w:rsidRDefault="007315BD" w:rsidP="000F0D13">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Responsibility</w:t>
            </w:r>
          </w:p>
        </w:tc>
      </w:tr>
      <w:tr w:rsidR="007315BD" w:rsidRPr="00420E7B" w14:paraId="1C97973C" w14:textId="77777777" w:rsidTr="00E560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pct"/>
            <w:shd w:val="clear" w:color="auto" w:fill="auto"/>
            <w:vAlign w:val="center"/>
          </w:tcPr>
          <w:p w14:paraId="60EAF5C4" w14:textId="5F402ABF" w:rsidR="007315BD" w:rsidRPr="00420E7B" w:rsidRDefault="007315BD" w:rsidP="007315BD">
            <w:pPr>
              <w:pStyle w:val="NoSpacing"/>
              <w:tabs>
                <w:tab w:val="left" w:pos="2460"/>
              </w:tabs>
              <w:spacing w:line="276" w:lineRule="auto"/>
              <w:rPr>
                <w:rFonts w:ascii="Verdana" w:hAnsi="Verdana" w:cs="Arial"/>
                <w:b w:val="0"/>
                <w:sz w:val="16"/>
                <w:szCs w:val="16"/>
              </w:rPr>
            </w:pPr>
          </w:p>
        </w:tc>
        <w:tc>
          <w:tcPr>
            <w:tcW w:w="822" w:type="pct"/>
            <w:shd w:val="clear" w:color="auto" w:fill="auto"/>
            <w:vAlign w:val="center"/>
          </w:tcPr>
          <w:p w14:paraId="731910D0" w14:textId="38C10095" w:rsidR="007315BD" w:rsidRPr="00420E7B" w:rsidRDefault="007315BD" w:rsidP="007315B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c>
          <w:tcPr>
            <w:tcW w:w="2577" w:type="pct"/>
            <w:shd w:val="clear" w:color="auto" w:fill="auto"/>
            <w:vAlign w:val="center"/>
          </w:tcPr>
          <w:p w14:paraId="30E35744" w14:textId="12E44D46" w:rsidR="007315BD" w:rsidRPr="00420E7B" w:rsidRDefault="007315BD" w:rsidP="007315B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Functional Head</w:t>
            </w:r>
          </w:p>
        </w:tc>
      </w:tr>
      <w:tr w:rsidR="007315BD" w:rsidRPr="00420E7B" w14:paraId="5E1938BC" w14:textId="77777777" w:rsidTr="00E560E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pct"/>
            <w:shd w:val="clear" w:color="auto" w:fill="auto"/>
            <w:vAlign w:val="center"/>
          </w:tcPr>
          <w:p w14:paraId="7E918FDE" w14:textId="1F5CF34C" w:rsidR="007315BD" w:rsidRPr="00420E7B" w:rsidRDefault="007315BD" w:rsidP="007315BD">
            <w:pPr>
              <w:pStyle w:val="NoSpacing"/>
              <w:spacing w:line="276" w:lineRule="auto"/>
              <w:rPr>
                <w:rFonts w:ascii="Verdana" w:hAnsi="Verdana" w:cs="Arial"/>
                <w:b w:val="0"/>
                <w:sz w:val="16"/>
                <w:szCs w:val="16"/>
              </w:rPr>
            </w:pPr>
          </w:p>
        </w:tc>
        <w:tc>
          <w:tcPr>
            <w:tcW w:w="822" w:type="pct"/>
            <w:shd w:val="clear" w:color="auto" w:fill="auto"/>
            <w:vAlign w:val="center"/>
          </w:tcPr>
          <w:p w14:paraId="582F3EB6" w14:textId="3BB4BA54" w:rsidR="007315BD" w:rsidRPr="00420E7B" w:rsidRDefault="007315BD" w:rsidP="007315B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p>
        </w:tc>
        <w:tc>
          <w:tcPr>
            <w:tcW w:w="2577" w:type="pct"/>
            <w:shd w:val="clear" w:color="auto" w:fill="auto"/>
            <w:vAlign w:val="center"/>
          </w:tcPr>
          <w:p w14:paraId="314924E5" w14:textId="5B754447" w:rsidR="007315BD" w:rsidRPr="00420E7B" w:rsidRDefault="007315BD" w:rsidP="007315B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Process Owner</w:t>
            </w:r>
          </w:p>
        </w:tc>
      </w:tr>
      <w:tr w:rsidR="007315BD" w:rsidRPr="00420E7B" w14:paraId="247765BA" w14:textId="77777777" w:rsidTr="00E560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pct"/>
            <w:shd w:val="clear" w:color="auto" w:fill="auto"/>
            <w:vAlign w:val="center"/>
          </w:tcPr>
          <w:p w14:paraId="08A27272" w14:textId="1434714E" w:rsidR="007315BD" w:rsidRPr="00420E7B" w:rsidRDefault="007315BD" w:rsidP="007315BD">
            <w:pPr>
              <w:pStyle w:val="NoSpacing"/>
              <w:spacing w:line="276" w:lineRule="auto"/>
              <w:rPr>
                <w:rFonts w:ascii="Verdana" w:hAnsi="Verdana" w:cs="Arial"/>
                <w:b w:val="0"/>
                <w:sz w:val="16"/>
                <w:szCs w:val="16"/>
              </w:rPr>
            </w:pPr>
          </w:p>
        </w:tc>
        <w:tc>
          <w:tcPr>
            <w:tcW w:w="822" w:type="pct"/>
            <w:shd w:val="clear" w:color="auto" w:fill="auto"/>
            <w:vAlign w:val="center"/>
          </w:tcPr>
          <w:p w14:paraId="4D5C1841" w14:textId="4BEE68B9" w:rsidR="007315BD" w:rsidRPr="00420E7B" w:rsidRDefault="007315BD" w:rsidP="007315B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c>
          <w:tcPr>
            <w:tcW w:w="2577" w:type="pct"/>
            <w:shd w:val="clear" w:color="auto" w:fill="auto"/>
            <w:vAlign w:val="center"/>
          </w:tcPr>
          <w:p w14:paraId="5B0D3357" w14:textId="3CC94D6E" w:rsidR="007315BD" w:rsidRPr="00420E7B" w:rsidRDefault="007315BD" w:rsidP="007315B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Process SME</w:t>
            </w:r>
          </w:p>
        </w:tc>
      </w:tr>
      <w:tr w:rsidR="007315BD" w:rsidRPr="00420E7B" w14:paraId="1BD9A30E" w14:textId="77777777" w:rsidTr="00E560E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pct"/>
            <w:shd w:val="clear" w:color="auto" w:fill="auto"/>
            <w:vAlign w:val="center"/>
          </w:tcPr>
          <w:p w14:paraId="1386513D" w14:textId="73CCBED2" w:rsidR="007315BD" w:rsidRPr="00420E7B" w:rsidRDefault="007315BD" w:rsidP="007315BD">
            <w:pPr>
              <w:pStyle w:val="NoSpacing"/>
              <w:spacing w:line="276" w:lineRule="auto"/>
              <w:rPr>
                <w:rFonts w:ascii="Verdana" w:hAnsi="Verdana" w:cs="Arial"/>
                <w:b w:val="0"/>
                <w:sz w:val="16"/>
                <w:szCs w:val="16"/>
              </w:rPr>
            </w:pPr>
          </w:p>
        </w:tc>
        <w:tc>
          <w:tcPr>
            <w:tcW w:w="822" w:type="pct"/>
            <w:shd w:val="clear" w:color="auto" w:fill="auto"/>
            <w:vAlign w:val="center"/>
          </w:tcPr>
          <w:p w14:paraId="6EA7539D" w14:textId="3AEB669F" w:rsidR="007315BD" w:rsidRPr="00420E7B" w:rsidRDefault="007315BD" w:rsidP="007315B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c>
          <w:tcPr>
            <w:tcW w:w="2577" w:type="pct"/>
            <w:shd w:val="clear" w:color="auto" w:fill="auto"/>
            <w:vAlign w:val="center"/>
          </w:tcPr>
          <w:p w14:paraId="22E73B46" w14:textId="11AC558C" w:rsidR="007315BD" w:rsidRPr="00420E7B" w:rsidRDefault="007315BD" w:rsidP="007315B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Process SME</w:t>
            </w:r>
          </w:p>
        </w:tc>
      </w:tr>
      <w:tr w:rsidR="007315BD" w:rsidRPr="00420E7B" w14:paraId="1D17C3A6" w14:textId="77777777" w:rsidTr="00E560E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pct"/>
            <w:shd w:val="clear" w:color="auto" w:fill="auto"/>
            <w:vAlign w:val="center"/>
          </w:tcPr>
          <w:p w14:paraId="07511386" w14:textId="67CE5429" w:rsidR="007315BD" w:rsidRPr="00420E7B" w:rsidRDefault="007315BD" w:rsidP="007315BD">
            <w:pPr>
              <w:pStyle w:val="NoSpacing"/>
              <w:spacing w:line="276" w:lineRule="auto"/>
              <w:rPr>
                <w:rFonts w:ascii="Verdana" w:hAnsi="Verdana" w:cs="Arial"/>
                <w:b w:val="0"/>
                <w:sz w:val="16"/>
                <w:szCs w:val="16"/>
              </w:rPr>
            </w:pPr>
          </w:p>
        </w:tc>
        <w:tc>
          <w:tcPr>
            <w:tcW w:w="822" w:type="pct"/>
            <w:shd w:val="clear" w:color="auto" w:fill="auto"/>
            <w:vAlign w:val="center"/>
          </w:tcPr>
          <w:p w14:paraId="37E164F1" w14:textId="10C16F0F" w:rsidR="007315BD" w:rsidRPr="00420E7B" w:rsidRDefault="007315BD" w:rsidP="007315B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c>
          <w:tcPr>
            <w:tcW w:w="2577" w:type="pct"/>
            <w:shd w:val="clear" w:color="auto" w:fill="auto"/>
            <w:vAlign w:val="center"/>
          </w:tcPr>
          <w:p w14:paraId="4C66C170" w14:textId="03E61FDB" w:rsidR="007315BD" w:rsidRPr="00420E7B" w:rsidRDefault="007315BD" w:rsidP="007315B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Bot Operator 1</w:t>
            </w:r>
          </w:p>
        </w:tc>
      </w:tr>
      <w:tr w:rsidR="007315BD" w:rsidRPr="00420E7B" w14:paraId="5AEFAC63" w14:textId="77777777" w:rsidTr="00E560E0">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1" w:type="pct"/>
            <w:shd w:val="clear" w:color="auto" w:fill="auto"/>
            <w:vAlign w:val="center"/>
          </w:tcPr>
          <w:p w14:paraId="33B9889A" w14:textId="717F8E32" w:rsidR="007315BD" w:rsidRPr="00420E7B" w:rsidRDefault="007315BD" w:rsidP="007315BD">
            <w:pPr>
              <w:pStyle w:val="NoSpacing"/>
              <w:spacing w:line="276" w:lineRule="auto"/>
              <w:rPr>
                <w:rFonts w:ascii="Verdana" w:hAnsi="Verdana" w:cs="Arial"/>
                <w:b w:val="0"/>
                <w:sz w:val="16"/>
                <w:szCs w:val="16"/>
              </w:rPr>
            </w:pPr>
          </w:p>
        </w:tc>
        <w:tc>
          <w:tcPr>
            <w:tcW w:w="822" w:type="pct"/>
            <w:shd w:val="clear" w:color="auto" w:fill="auto"/>
            <w:vAlign w:val="center"/>
          </w:tcPr>
          <w:p w14:paraId="23D6A771" w14:textId="77777777" w:rsidR="007315BD" w:rsidRPr="00420E7B" w:rsidRDefault="007315BD" w:rsidP="007315B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c>
          <w:tcPr>
            <w:tcW w:w="2577" w:type="pct"/>
            <w:shd w:val="clear" w:color="auto" w:fill="auto"/>
            <w:vAlign w:val="center"/>
          </w:tcPr>
          <w:p w14:paraId="6FBA58DB" w14:textId="7CFFFEFD" w:rsidR="007315BD" w:rsidRPr="00420E7B" w:rsidRDefault="007315BD" w:rsidP="007315B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Bot Operator 2</w:t>
            </w:r>
          </w:p>
        </w:tc>
      </w:tr>
    </w:tbl>
    <w:p w14:paraId="5F7E7C09" w14:textId="17DDAAA4" w:rsidR="007600E2" w:rsidRPr="00420E7B" w:rsidRDefault="00AE6E86" w:rsidP="007600E2">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bookmarkStart w:id="50" w:name="_Toc493261172"/>
      <w:bookmarkStart w:id="51" w:name="_Toc513529187"/>
      <w:r w:rsidRPr="00420E7B">
        <w:rPr>
          <w:rFonts w:ascii="Verdana" w:eastAsiaTheme="minorEastAsia" w:hAnsi="Verdana"/>
          <w:sz w:val="16"/>
          <w:szCs w:val="16"/>
          <w:lang w:val="en-GB"/>
        </w:rPr>
        <w:t>P</w:t>
      </w:r>
      <w:r w:rsidR="0012640E" w:rsidRPr="00420E7B">
        <w:rPr>
          <w:rFonts w:ascii="Verdana" w:eastAsiaTheme="minorEastAsia" w:hAnsi="Verdana"/>
          <w:sz w:val="16"/>
          <w:szCs w:val="16"/>
          <w:lang w:val="en-GB"/>
        </w:rPr>
        <w:t xml:space="preserve">rocess </w:t>
      </w:r>
      <w:r w:rsidR="007600E2" w:rsidRPr="00420E7B">
        <w:rPr>
          <w:rFonts w:ascii="Verdana" w:eastAsiaTheme="minorEastAsia" w:hAnsi="Verdana"/>
          <w:sz w:val="16"/>
          <w:szCs w:val="16"/>
          <w:lang w:val="en-GB"/>
        </w:rPr>
        <w:t>Execution</w:t>
      </w:r>
      <w:r w:rsidR="0012640E" w:rsidRPr="00420E7B">
        <w:rPr>
          <w:rFonts w:ascii="Verdana" w:eastAsiaTheme="minorEastAsia" w:hAnsi="Verdana"/>
          <w:sz w:val="16"/>
          <w:szCs w:val="16"/>
          <w:lang w:val="en-GB"/>
        </w:rPr>
        <w:t xml:space="preserve"> (Current state)</w:t>
      </w:r>
      <w:r w:rsidR="00D153EE" w:rsidRPr="00420E7B">
        <w:rPr>
          <w:rFonts w:ascii="Verdana" w:eastAsiaTheme="minorEastAsia" w:hAnsi="Verdana"/>
          <w:sz w:val="16"/>
          <w:szCs w:val="16"/>
          <w:lang w:val="en-GB"/>
        </w:rPr>
        <w:t xml:space="preserve"> R</w:t>
      </w:r>
      <w:r w:rsidR="007600E2" w:rsidRPr="00420E7B">
        <w:rPr>
          <w:rFonts w:ascii="Verdana" w:eastAsiaTheme="minorEastAsia" w:hAnsi="Verdana"/>
          <w:sz w:val="16"/>
          <w:szCs w:val="16"/>
          <w:lang w:val="en-GB"/>
        </w:rPr>
        <w:t>equirements</w:t>
      </w:r>
      <w:bookmarkEnd w:id="50"/>
      <w:bookmarkEnd w:id="51"/>
    </w:p>
    <w:p w14:paraId="12693C90" w14:textId="77777777" w:rsidR="007600E2" w:rsidRPr="00420E7B" w:rsidRDefault="007600E2" w:rsidP="007600E2">
      <w:pPr>
        <w:pStyle w:val="NoSpacing"/>
        <w:spacing w:line="276" w:lineRule="auto"/>
        <w:rPr>
          <w:rFonts w:ascii="Verdana" w:hAnsi="Verdana"/>
          <w:sz w:val="16"/>
          <w:szCs w:val="16"/>
          <w:lang w:val="en-GB"/>
        </w:rPr>
      </w:pPr>
    </w:p>
    <w:p w14:paraId="4A55A90C" w14:textId="0B221BD4" w:rsidR="00093401" w:rsidRPr="00420E7B" w:rsidRDefault="009F7D7C" w:rsidP="007600E2">
      <w:pPr>
        <w:pStyle w:val="NoSpacing"/>
        <w:spacing w:line="276" w:lineRule="auto"/>
        <w:rPr>
          <w:rFonts w:ascii="Verdana" w:hAnsi="Verdana"/>
          <w:sz w:val="16"/>
          <w:szCs w:val="16"/>
          <w:lang w:val="en-GB"/>
        </w:rPr>
      </w:pPr>
      <w:r w:rsidRPr="00420E7B">
        <w:rPr>
          <w:rFonts w:ascii="Verdana" w:hAnsi="Verdana"/>
          <w:sz w:val="16"/>
          <w:szCs w:val="16"/>
          <w:lang w:val="en-GB"/>
        </w:rPr>
        <w:t xml:space="preserve">The </w:t>
      </w:r>
      <w:r w:rsidR="00352991" w:rsidRPr="00420E7B">
        <w:rPr>
          <w:rFonts w:ascii="Verdana" w:hAnsi="Verdana"/>
          <w:sz w:val="16"/>
          <w:szCs w:val="16"/>
          <w:lang w:val="en-GB"/>
        </w:rPr>
        <w:t>table below</w:t>
      </w:r>
      <w:r w:rsidRPr="00420E7B">
        <w:rPr>
          <w:rFonts w:ascii="Verdana" w:hAnsi="Verdana"/>
          <w:sz w:val="16"/>
          <w:szCs w:val="16"/>
          <w:lang w:val="en-GB"/>
        </w:rPr>
        <w:t xml:space="preserve"> provides key business metrics </w:t>
      </w:r>
      <w:r w:rsidR="00352991" w:rsidRPr="00420E7B">
        <w:rPr>
          <w:rFonts w:ascii="Verdana" w:hAnsi="Verdana"/>
          <w:sz w:val="16"/>
          <w:szCs w:val="16"/>
          <w:lang w:val="en-GB"/>
        </w:rPr>
        <w:t>m</w:t>
      </w:r>
      <w:r w:rsidR="006E3876" w:rsidRPr="00420E7B">
        <w:rPr>
          <w:rFonts w:ascii="Verdana" w:hAnsi="Verdana"/>
          <w:sz w:val="16"/>
          <w:szCs w:val="16"/>
          <w:lang w:val="en-GB"/>
        </w:rPr>
        <w:t>easured for the current process and the automated process</w:t>
      </w:r>
    </w:p>
    <w:p w14:paraId="7A74D79B" w14:textId="77777777" w:rsidR="00DC2242" w:rsidRPr="00420E7B" w:rsidRDefault="00DC2242" w:rsidP="007600E2">
      <w:pPr>
        <w:pStyle w:val="NoSpacing"/>
        <w:spacing w:line="276" w:lineRule="auto"/>
        <w:rPr>
          <w:rFonts w:ascii="Verdana" w:hAnsi="Verdana"/>
          <w:sz w:val="16"/>
          <w:szCs w:val="16"/>
          <w:lang w:val="en-GB"/>
        </w:rPr>
      </w:pPr>
    </w:p>
    <w:tbl>
      <w:tblPr>
        <w:tblStyle w:val="LightGrid-Accent4"/>
        <w:tblW w:w="5000" w:type="pct"/>
        <w:tblLook w:val="04A0" w:firstRow="1" w:lastRow="0" w:firstColumn="1" w:lastColumn="0" w:noHBand="0" w:noVBand="1"/>
      </w:tblPr>
      <w:tblGrid>
        <w:gridCol w:w="2187"/>
        <w:gridCol w:w="11436"/>
        <w:gridCol w:w="8783"/>
      </w:tblGrid>
      <w:tr w:rsidR="00065D04" w:rsidRPr="00420E7B" w14:paraId="169CCEDA" w14:textId="77777777" w:rsidTr="007D03E2">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488" w:type="pct"/>
            <w:shd w:val="clear" w:color="auto" w:fill="F2F2F2" w:themeFill="background1" w:themeFillShade="F2"/>
            <w:vAlign w:val="center"/>
          </w:tcPr>
          <w:p w14:paraId="32149255" w14:textId="4AA05A0C" w:rsidR="00065D04" w:rsidRPr="00420E7B" w:rsidRDefault="00065D04" w:rsidP="00F8368B">
            <w:pPr>
              <w:pStyle w:val="NoSpacing"/>
              <w:spacing w:line="276" w:lineRule="auto"/>
              <w:rPr>
                <w:rFonts w:ascii="Verdana" w:hAnsi="Verdana"/>
                <w:sz w:val="16"/>
                <w:szCs w:val="16"/>
              </w:rPr>
            </w:pPr>
            <w:r w:rsidRPr="00420E7B">
              <w:rPr>
                <w:rFonts w:ascii="Verdana" w:hAnsi="Verdana"/>
                <w:sz w:val="16"/>
                <w:szCs w:val="16"/>
              </w:rPr>
              <w:t>Sr. #</w:t>
            </w:r>
          </w:p>
        </w:tc>
        <w:tc>
          <w:tcPr>
            <w:tcW w:w="2552" w:type="pct"/>
            <w:shd w:val="clear" w:color="auto" w:fill="F2F2F2" w:themeFill="background1" w:themeFillShade="F2"/>
            <w:vAlign w:val="center"/>
            <w:hideMark/>
          </w:tcPr>
          <w:p w14:paraId="4F7AB041" w14:textId="65095526" w:rsidR="00065D04" w:rsidRPr="00420E7B" w:rsidRDefault="00065D04" w:rsidP="00F8368B">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Metric Type</w:t>
            </w:r>
          </w:p>
        </w:tc>
        <w:tc>
          <w:tcPr>
            <w:tcW w:w="1960" w:type="pct"/>
            <w:shd w:val="clear" w:color="auto" w:fill="F2F2F2" w:themeFill="background1" w:themeFillShade="F2"/>
            <w:vAlign w:val="center"/>
            <w:hideMark/>
          </w:tcPr>
          <w:p w14:paraId="30C87E2A" w14:textId="0EDC7334" w:rsidR="00065D04" w:rsidRPr="00420E7B" w:rsidRDefault="00065D04" w:rsidP="00F8368B">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Value</w:t>
            </w:r>
          </w:p>
        </w:tc>
      </w:tr>
      <w:tr w:rsidR="00065D04" w:rsidRPr="00420E7B" w14:paraId="3DCA2312" w14:textId="77777777" w:rsidTr="007D03E2">
        <w:trPr>
          <w:cnfStyle w:val="000000100000" w:firstRow="0" w:lastRow="0" w:firstColumn="0" w:lastColumn="0" w:oddVBand="0" w:evenVBand="0" w:oddHBand="1" w:evenHBand="0" w:firstRowFirstColumn="0" w:firstRowLastColumn="0" w:lastRowFirstColumn="0" w:lastRowLastColumn="0"/>
          <w:cantSplit/>
          <w:trHeight w:val="360"/>
        </w:trPr>
        <w:tc>
          <w:tcPr>
            <w:cnfStyle w:val="001000000000" w:firstRow="0" w:lastRow="0" w:firstColumn="1" w:lastColumn="0" w:oddVBand="0" w:evenVBand="0" w:oddHBand="0" w:evenHBand="0" w:firstRowFirstColumn="0" w:firstRowLastColumn="0" w:lastRowFirstColumn="0" w:lastRowLastColumn="0"/>
            <w:tcW w:w="488" w:type="pct"/>
            <w:shd w:val="clear" w:color="auto" w:fill="auto"/>
            <w:vAlign w:val="center"/>
          </w:tcPr>
          <w:p w14:paraId="3088BA6E" w14:textId="32B57FFC" w:rsidR="00065D04" w:rsidRPr="00420E7B" w:rsidRDefault="00065D04" w:rsidP="00315317">
            <w:pPr>
              <w:pStyle w:val="NoSpacing"/>
              <w:spacing w:line="276" w:lineRule="auto"/>
              <w:rPr>
                <w:rFonts w:ascii="Verdana" w:hAnsi="Verdana" w:cs="Arial"/>
                <w:b w:val="0"/>
                <w:bCs w:val="0"/>
                <w:sz w:val="16"/>
                <w:szCs w:val="16"/>
              </w:rPr>
            </w:pPr>
            <w:r w:rsidRPr="00420E7B">
              <w:rPr>
                <w:rFonts w:ascii="Verdana" w:hAnsi="Verdana" w:cs="Arial"/>
                <w:b w:val="0"/>
                <w:bCs w:val="0"/>
                <w:sz w:val="16"/>
                <w:szCs w:val="16"/>
              </w:rPr>
              <w:t>1.</w:t>
            </w:r>
          </w:p>
        </w:tc>
        <w:tc>
          <w:tcPr>
            <w:tcW w:w="2552" w:type="pct"/>
            <w:shd w:val="clear" w:color="auto" w:fill="auto"/>
            <w:vAlign w:val="center"/>
          </w:tcPr>
          <w:p w14:paraId="18B84083" w14:textId="5A3EA690" w:rsidR="00065D04" w:rsidRPr="00420E7B" w:rsidRDefault="00065D04" w:rsidP="0031531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bCs/>
                <w:sz w:val="16"/>
                <w:szCs w:val="16"/>
              </w:rPr>
              <w:t>Processing Frequency</w:t>
            </w:r>
          </w:p>
        </w:tc>
        <w:tc>
          <w:tcPr>
            <w:tcW w:w="1960" w:type="pct"/>
            <w:shd w:val="clear" w:color="auto" w:fill="auto"/>
            <w:vAlign w:val="center"/>
          </w:tcPr>
          <w:sdt>
            <w:sdtPr>
              <w:rPr>
                <w:rFonts w:ascii="Verdana" w:hAnsi="Verdana" w:cs="Arial"/>
                <w:sz w:val="16"/>
                <w:szCs w:val="16"/>
              </w:rPr>
              <w:id w:val="884448093"/>
              <w:placeholder>
                <w:docPart w:val="58BBE05A8ABD4F649A106C8A824B88DE"/>
              </w:placeholder>
              <w:dropDownList>
                <w:listItem w:displayText="Ad-hoc / Event-driven" w:value="Ad-hoc / Event-driven"/>
                <w:listItem w:displayText="Daily" w:value="Daily"/>
                <w:listItem w:displayText="Weekly" w:value="Weekly"/>
                <w:listItem w:displayText="Monthly" w:value="Monthly"/>
                <w:listItem w:displayText="Quarterly" w:value="Quarterly"/>
                <w:listItem w:displayText="Bi-Annual" w:value="Bi-Annual"/>
                <w:listItem w:displayText="Annual" w:value="Annual"/>
              </w:dropDownList>
            </w:sdtPr>
            <w:sdtContent>
              <w:p w14:paraId="75223EA4" w14:textId="3A3C4D29" w:rsidR="00065D04" w:rsidRPr="00420E7B" w:rsidRDefault="00065D04" w:rsidP="0031531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Daily</w:t>
                </w:r>
              </w:p>
            </w:sdtContent>
          </w:sdt>
        </w:tc>
      </w:tr>
      <w:tr w:rsidR="00065D04" w:rsidRPr="00420E7B" w14:paraId="63EE8A28" w14:textId="77777777" w:rsidTr="007D03E2">
        <w:trPr>
          <w:cnfStyle w:val="000000010000" w:firstRow="0" w:lastRow="0" w:firstColumn="0" w:lastColumn="0" w:oddVBand="0" w:evenVBand="0" w:oddHBand="0" w:evenHBand="1"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488" w:type="pct"/>
            <w:shd w:val="clear" w:color="auto" w:fill="auto"/>
            <w:vAlign w:val="center"/>
          </w:tcPr>
          <w:p w14:paraId="1FDE8F03" w14:textId="77FBB6DE" w:rsidR="00065D04" w:rsidRPr="00420E7B" w:rsidRDefault="00065D04" w:rsidP="00315317">
            <w:pPr>
              <w:pStyle w:val="NoSpacing"/>
              <w:spacing w:line="276" w:lineRule="auto"/>
              <w:rPr>
                <w:rFonts w:ascii="Verdana" w:hAnsi="Verdana" w:cs="Arial"/>
                <w:b w:val="0"/>
                <w:bCs w:val="0"/>
                <w:sz w:val="16"/>
                <w:szCs w:val="16"/>
              </w:rPr>
            </w:pPr>
            <w:r w:rsidRPr="00420E7B">
              <w:rPr>
                <w:rFonts w:ascii="Verdana" w:hAnsi="Verdana" w:cs="Arial"/>
                <w:b w:val="0"/>
                <w:bCs w:val="0"/>
                <w:sz w:val="16"/>
                <w:szCs w:val="16"/>
              </w:rPr>
              <w:t>2.</w:t>
            </w:r>
          </w:p>
        </w:tc>
        <w:tc>
          <w:tcPr>
            <w:tcW w:w="2552" w:type="pct"/>
            <w:shd w:val="clear" w:color="auto" w:fill="auto"/>
            <w:vAlign w:val="center"/>
          </w:tcPr>
          <w:p w14:paraId="7788635F" w14:textId="0864D8D1" w:rsidR="00065D04" w:rsidRPr="00420E7B" w:rsidRDefault="00065D04" w:rsidP="00315317">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bCs/>
                <w:sz w:val="16"/>
                <w:szCs w:val="16"/>
              </w:rPr>
              <w:t>Process time window</w:t>
            </w:r>
          </w:p>
        </w:tc>
        <w:tc>
          <w:tcPr>
            <w:tcW w:w="1960" w:type="pct"/>
            <w:shd w:val="clear" w:color="auto" w:fill="auto"/>
            <w:vAlign w:val="center"/>
          </w:tcPr>
          <w:p w14:paraId="46591E5C" w14:textId="7A1E8FC2" w:rsidR="00065D04" w:rsidRPr="00420E7B" w:rsidRDefault="007D03E2" w:rsidP="00315317">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-NA-</w:t>
            </w:r>
          </w:p>
        </w:tc>
      </w:tr>
      <w:tr w:rsidR="00065D04" w:rsidRPr="00420E7B" w14:paraId="16593F8B" w14:textId="77777777" w:rsidTr="007D03E2">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488" w:type="pct"/>
            <w:shd w:val="clear" w:color="auto" w:fill="auto"/>
            <w:vAlign w:val="center"/>
          </w:tcPr>
          <w:p w14:paraId="6B96420C" w14:textId="0EA35810" w:rsidR="00065D04" w:rsidRPr="00420E7B" w:rsidRDefault="00065D04" w:rsidP="00315317">
            <w:pPr>
              <w:pStyle w:val="NoSpacing"/>
              <w:spacing w:line="276" w:lineRule="auto"/>
              <w:rPr>
                <w:rFonts w:ascii="Verdana" w:hAnsi="Verdana" w:cs="Arial"/>
                <w:b w:val="0"/>
                <w:bCs w:val="0"/>
                <w:sz w:val="16"/>
                <w:szCs w:val="16"/>
              </w:rPr>
            </w:pPr>
            <w:r w:rsidRPr="00420E7B">
              <w:rPr>
                <w:rFonts w:ascii="Verdana" w:hAnsi="Verdana" w:cs="Arial"/>
                <w:b w:val="0"/>
                <w:bCs w:val="0"/>
                <w:sz w:val="16"/>
                <w:szCs w:val="16"/>
              </w:rPr>
              <w:t>3.</w:t>
            </w:r>
          </w:p>
        </w:tc>
        <w:tc>
          <w:tcPr>
            <w:tcW w:w="2552" w:type="pct"/>
            <w:shd w:val="clear" w:color="auto" w:fill="auto"/>
            <w:vAlign w:val="center"/>
          </w:tcPr>
          <w:p w14:paraId="0EB04F5F" w14:textId="60D36F6C" w:rsidR="00065D04" w:rsidRPr="00420E7B" w:rsidRDefault="00065D04" w:rsidP="0031531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bCs/>
                <w:sz w:val="16"/>
                <w:szCs w:val="16"/>
              </w:rPr>
            </w:pPr>
            <w:r w:rsidRPr="00420E7B">
              <w:rPr>
                <w:rFonts w:ascii="Verdana" w:hAnsi="Verdana" w:cs="Arial"/>
                <w:bCs/>
                <w:sz w:val="16"/>
                <w:szCs w:val="16"/>
              </w:rPr>
              <w:t>Average Processing Time</w:t>
            </w:r>
            <w:r w:rsidR="00360665" w:rsidRPr="00420E7B">
              <w:rPr>
                <w:rFonts w:ascii="Verdana" w:hAnsi="Verdana" w:cs="Arial"/>
                <w:bCs/>
                <w:sz w:val="16"/>
                <w:szCs w:val="16"/>
              </w:rPr>
              <w:t xml:space="preserve"> (As-Is Process)</w:t>
            </w:r>
          </w:p>
        </w:tc>
        <w:tc>
          <w:tcPr>
            <w:tcW w:w="1960" w:type="pct"/>
            <w:shd w:val="clear" w:color="auto" w:fill="auto"/>
            <w:vAlign w:val="center"/>
          </w:tcPr>
          <w:p w14:paraId="1CE19D38" w14:textId="7765AE3B" w:rsidR="00065D04" w:rsidRPr="00420E7B" w:rsidRDefault="007D03E2" w:rsidP="0031531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45</w:t>
            </w:r>
            <w:r w:rsidR="001F14AA">
              <w:rPr>
                <w:rFonts w:ascii="Verdana" w:hAnsi="Verdana" w:cs="Arial"/>
                <w:sz w:val="16"/>
                <w:szCs w:val="16"/>
              </w:rPr>
              <w:t>min</w:t>
            </w:r>
          </w:p>
        </w:tc>
      </w:tr>
      <w:tr w:rsidR="009F7D7C" w:rsidRPr="00420E7B" w14:paraId="1AB3DE81" w14:textId="77777777" w:rsidTr="007D03E2">
        <w:trPr>
          <w:cnfStyle w:val="000000010000" w:firstRow="0" w:lastRow="0" w:firstColumn="0" w:lastColumn="0" w:oddVBand="0" w:evenVBand="0" w:oddHBand="0" w:evenHBand="1"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488" w:type="pct"/>
            <w:shd w:val="clear" w:color="auto" w:fill="auto"/>
            <w:vAlign w:val="center"/>
          </w:tcPr>
          <w:p w14:paraId="6BFAC548" w14:textId="016BC486" w:rsidR="009F7D7C" w:rsidRPr="00420E7B" w:rsidRDefault="009F7D7C" w:rsidP="00315317">
            <w:pPr>
              <w:pStyle w:val="NoSpacing"/>
              <w:spacing w:line="276" w:lineRule="auto"/>
              <w:rPr>
                <w:rFonts w:ascii="Verdana" w:hAnsi="Verdana" w:cs="Arial"/>
                <w:b w:val="0"/>
                <w:sz w:val="16"/>
                <w:szCs w:val="16"/>
              </w:rPr>
            </w:pPr>
            <w:r w:rsidRPr="00420E7B">
              <w:rPr>
                <w:rFonts w:ascii="Verdana" w:hAnsi="Verdana" w:cs="Arial"/>
                <w:b w:val="0"/>
                <w:sz w:val="16"/>
                <w:szCs w:val="16"/>
              </w:rPr>
              <w:t>4.</w:t>
            </w:r>
          </w:p>
        </w:tc>
        <w:tc>
          <w:tcPr>
            <w:tcW w:w="2552" w:type="pct"/>
            <w:shd w:val="clear" w:color="auto" w:fill="auto"/>
            <w:vAlign w:val="center"/>
          </w:tcPr>
          <w:p w14:paraId="0E6F4BED" w14:textId="73F2676C" w:rsidR="009F7D7C" w:rsidRPr="00420E7B" w:rsidRDefault="009F7D7C" w:rsidP="00315317">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bCs/>
                <w:sz w:val="16"/>
                <w:szCs w:val="16"/>
              </w:rPr>
            </w:pPr>
            <w:r w:rsidRPr="00420E7B">
              <w:rPr>
                <w:rFonts w:ascii="Verdana" w:hAnsi="Verdana" w:cs="Arial"/>
                <w:bCs/>
                <w:sz w:val="16"/>
                <w:szCs w:val="16"/>
              </w:rPr>
              <w:t>Average Processing Time (Automated</w:t>
            </w:r>
            <w:r w:rsidR="007B1464" w:rsidRPr="00420E7B">
              <w:rPr>
                <w:rFonts w:ascii="Verdana" w:hAnsi="Verdana" w:cs="Arial"/>
                <w:bCs/>
                <w:sz w:val="16"/>
                <w:szCs w:val="16"/>
              </w:rPr>
              <w:t xml:space="preserve"> Process</w:t>
            </w:r>
            <w:r w:rsidRPr="00420E7B">
              <w:rPr>
                <w:rFonts w:ascii="Verdana" w:hAnsi="Verdana" w:cs="Arial"/>
                <w:bCs/>
                <w:sz w:val="16"/>
                <w:szCs w:val="16"/>
              </w:rPr>
              <w:t>)</w:t>
            </w:r>
          </w:p>
        </w:tc>
        <w:tc>
          <w:tcPr>
            <w:tcW w:w="1960" w:type="pct"/>
            <w:shd w:val="clear" w:color="auto" w:fill="auto"/>
            <w:vAlign w:val="center"/>
          </w:tcPr>
          <w:p w14:paraId="5EC084CF" w14:textId="1E2DA4F2" w:rsidR="009F7D7C" w:rsidRPr="00420E7B" w:rsidRDefault="007D03E2" w:rsidP="00315317">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40</w:t>
            </w:r>
            <w:r w:rsidR="001F14AA">
              <w:rPr>
                <w:rFonts w:ascii="Verdana" w:hAnsi="Verdana" w:cs="Arial"/>
                <w:sz w:val="16"/>
                <w:szCs w:val="16"/>
              </w:rPr>
              <w:t>min</w:t>
            </w:r>
          </w:p>
        </w:tc>
      </w:tr>
      <w:tr w:rsidR="007D03E2" w:rsidRPr="00420E7B" w14:paraId="14DD62EA" w14:textId="77777777" w:rsidTr="007D03E2">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488" w:type="pct"/>
            <w:shd w:val="clear" w:color="auto" w:fill="auto"/>
            <w:vAlign w:val="center"/>
          </w:tcPr>
          <w:p w14:paraId="4772D494" w14:textId="19EC9DFA" w:rsidR="007D03E2" w:rsidRPr="00420E7B" w:rsidRDefault="007D03E2" w:rsidP="007D03E2">
            <w:pPr>
              <w:pStyle w:val="NoSpacing"/>
              <w:spacing w:line="276" w:lineRule="auto"/>
              <w:rPr>
                <w:rFonts w:ascii="Verdana" w:hAnsi="Verdana" w:cs="Arial"/>
                <w:b w:val="0"/>
                <w:bCs w:val="0"/>
                <w:sz w:val="16"/>
                <w:szCs w:val="16"/>
              </w:rPr>
            </w:pPr>
            <w:r w:rsidRPr="00420E7B">
              <w:rPr>
                <w:rFonts w:ascii="Verdana" w:hAnsi="Verdana" w:cs="Arial"/>
                <w:b w:val="0"/>
                <w:bCs w:val="0"/>
                <w:sz w:val="16"/>
                <w:szCs w:val="16"/>
              </w:rPr>
              <w:t>5.</w:t>
            </w:r>
          </w:p>
        </w:tc>
        <w:tc>
          <w:tcPr>
            <w:tcW w:w="2552" w:type="pct"/>
            <w:shd w:val="clear" w:color="auto" w:fill="auto"/>
            <w:vAlign w:val="center"/>
          </w:tcPr>
          <w:p w14:paraId="78E774EF" w14:textId="7E70C642" w:rsidR="007D03E2" w:rsidRPr="00420E7B" w:rsidRDefault="007D03E2" w:rsidP="007D03E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bCs/>
                <w:sz w:val="16"/>
                <w:szCs w:val="16"/>
              </w:rPr>
            </w:pPr>
            <w:r w:rsidRPr="00420E7B">
              <w:rPr>
                <w:rFonts w:ascii="Verdana" w:hAnsi="Verdana" w:cs="Arial"/>
                <w:bCs/>
                <w:sz w:val="16"/>
                <w:szCs w:val="16"/>
              </w:rPr>
              <w:t>Process Rework Rate</w:t>
            </w:r>
          </w:p>
        </w:tc>
        <w:tc>
          <w:tcPr>
            <w:tcW w:w="1960" w:type="pct"/>
            <w:shd w:val="clear" w:color="auto" w:fill="auto"/>
            <w:vAlign w:val="center"/>
          </w:tcPr>
          <w:p w14:paraId="627DF2ED" w14:textId="38851A38" w:rsidR="007D03E2" w:rsidRPr="00420E7B" w:rsidRDefault="007D03E2" w:rsidP="007D03E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5% - 10%</w:t>
            </w:r>
          </w:p>
        </w:tc>
      </w:tr>
      <w:tr w:rsidR="007D03E2" w:rsidRPr="00420E7B" w14:paraId="4CD3EC48" w14:textId="77777777" w:rsidTr="007D03E2">
        <w:trPr>
          <w:cnfStyle w:val="000000010000" w:firstRow="0" w:lastRow="0" w:firstColumn="0" w:lastColumn="0" w:oddVBand="0" w:evenVBand="0" w:oddHBand="0" w:evenHBand="1"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488" w:type="pct"/>
            <w:shd w:val="clear" w:color="auto" w:fill="auto"/>
            <w:vAlign w:val="center"/>
          </w:tcPr>
          <w:p w14:paraId="3349A55D" w14:textId="1FA794F8" w:rsidR="007D03E2" w:rsidRPr="00420E7B" w:rsidRDefault="007D03E2" w:rsidP="007D03E2">
            <w:pPr>
              <w:pStyle w:val="NoSpacing"/>
              <w:spacing w:line="276" w:lineRule="auto"/>
              <w:rPr>
                <w:rFonts w:ascii="Verdana" w:hAnsi="Verdana" w:cs="Arial"/>
                <w:b w:val="0"/>
                <w:bCs w:val="0"/>
                <w:sz w:val="16"/>
                <w:szCs w:val="16"/>
              </w:rPr>
            </w:pPr>
            <w:r w:rsidRPr="00420E7B">
              <w:rPr>
                <w:rFonts w:ascii="Verdana" w:hAnsi="Verdana" w:cs="Arial"/>
                <w:b w:val="0"/>
                <w:bCs w:val="0"/>
                <w:sz w:val="16"/>
                <w:szCs w:val="16"/>
              </w:rPr>
              <w:t>6.</w:t>
            </w:r>
          </w:p>
        </w:tc>
        <w:tc>
          <w:tcPr>
            <w:tcW w:w="2552" w:type="pct"/>
            <w:shd w:val="clear" w:color="auto" w:fill="auto"/>
            <w:vAlign w:val="center"/>
          </w:tcPr>
          <w:p w14:paraId="0C28654E" w14:textId="1B51FC52" w:rsidR="007D03E2" w:rsidRPr="00420E7B" w:rsidRDefault="007D03E2" w:rsidP="007D03E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bCs/>
                <w:sz w:val="16"/>
                <w:szCs w:val="16"/>
              </w:rPr>
            </w:pPr>
            <w:r w:rsidRPr="00420E7B">
              <w:rPr>
                <w:rFonts w:ascii="Verdana" w:hAnsi="Verdana" w:cs="Arial"/>
                <w:bCs/>
                <w:sz w:val="16"/>
                <w:szCs w:val="16"/>
              </w:rPr>
              <w:t>Average Process volume</w:t>
            </w:r>
          </w:p>
        </w:tc>
        <w:tc>
          <w:tcPr>
            <w:tcW w:w="1960" w:type="pct"/>
            <w:shd w:val="clear" w:color="auto" w:fill="auto"/>
            <w:vAlign w:val="center"/>
          </w:tcPr>
          <w:p w14:paraId="04C320F4" w14:textId="654BB101" w:rsidR="007D03E2" w:rsidRPr="00420E7B" w:rsidRDefault="007D03E2" w:rsidP="007D03E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30,000 per month</w:t>
            </w:r>
          </w:p>
        </w:tc>
      </w:tr>
      <w:tr w:rsidR="007D03E2" w:rsidRPr="00420E7B" w14:paraId="34C04670" w14:textId="77777777" w:rsidTr="007D03E2">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488" w:type="pct"/>
            <w:shd w:val="clear" w:color="auto" w:fill="auto"/>
            <w:vAlign w:val="center"/>
          </w:tcPr>
          <w:p w14:paraId="2BC9A444" w14:textId="63CDD9B9" w:rsidR="007D03E2" w:rsidRPr="00420E7B" w:rsidRDefault="007D03E2" w:rsidP="007D03E2">
            <w:pPr>
              <w:pStyle w:val="NoSpacing"/>
              <w:spacing w:line="276" w:lineRule="auto"/>
              <w:rPr>
                <w:rFonts w:ascii="Verdana" w:hAnsi="Verdana" w:cs="Arial"/>
                <w:b w:val="0"/>
                <w:bCs w:val="0"/>
                <w:sz w:val="16"/>
                <w:szCs w:val="16"/>
              </w:rPr>
            </w:pPr>
            <w:r w:rsidRPr="00420E7B">
              <w:rPr>
                <w:rFonts w:ascii="Verdana" w:hAnsi="Verdana" w:cs="Arial"/>
                <w:b w:val="0"/>
                <w:bCs w:val="0"/>
                <w:sz w:val="16"/>
                <w:szCs w:val="16"/>
              </w:rPr>
              <w:t>7.</w:t>
            </w:r>
          </w:p>
        </w:tc>
        <w:tc>
          <w:tcPr>
            <w:tcW w:w="2552" w:type="pct"/>
            <w:shd w:val="clear" w:color="auto" w:fill="auto"/>
            <w:vAlign w:val="center"/>
          </w:tcPr>
          <w:p w14:paraId="791C7678" w14:textId="2B59B6E1" w:rsidR="007D03E2" w:rsidRPr="00420E7B" w:rsidRDefault="007D03E2" w:rsidP="007D03E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bCs/>
                <w:sz w:val="16"/>
                <w:szCs w:val="16"/>
              </w:rPr>
            </w:pPr>
            <w:r w:rsidRPr="00420E7B">
              <w:rPr>
                <w:rFonts w:ascii="Verdana" w:hAnsi="Verdana" w:cs="Arial"/>
                <w:bCs/>
                <w:sz w:val="16"/>
                <w:szCs w:val="16"/>
              </w:rPr>
              <w:t>Peak Process volume</w:t>
            </w:r>
          </w:p>
        </w:tc>
        <w:tc>
          <w:tcPr>
            <w:tcW w:w="1960" w:type="pct"/>
            <w:shd w:val="clear" w:color="auto" w:fill="auto"/>
            <w:vAlign w:val="center"/>
          </w:tcPr>
          <w:p w14:paraId="53F9E483" w14:textId="5A6C2192" w:rsidR="007D03E2" w:rsidRPr="00420E7B" w:rsidRDefault="007D03E2" w:rsidP="007D03E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-NA-</w:t>
            </w:r>
          </w:p>
        </w:tc>
      </w:tr>
      <w:tr w:rsidR="007D03E2" w:rsidRPr="00420E7B" w14:paraId="2FE1206B" w14:textId="77777777" w:rsidTr="007D03E2">
        <w:trPr>
          <w:cnfStyle w:val="000000010000" w:firstRow="0" w:lastRow="0" w:firstColumn="0" w:lastColumn="0" w:oddVBand="0" w:evenVBand="0" w:oddHBand="0" w:evenHBand="1"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488" w:type="pct"/>
            <w:shd w:val="clear" w:color="auto" w:fill="auto"/>
            <w:vAlign w:val="center"/>
          </w:tcPr>
          <w:p w14:paraId="75B33695" w14:textId="3F9FB5EC" w:rsidR="007D03E2" w:rsidRPr="00420E7B" w:rsidRDefault="007D03E2" w:rsidP="007D03E2">
            <w:pPr>
              <w:pStyle w:val="NoSpacing"/>
              <w:spacing w:line="276" w:lineRule="auto"/>
              <w:rPr>
                <w:rFonts w:ascii="Verdana" w:hAnsi="Verdana" w:cs="Arial"/>
                <w:b w:val="0"/>
                <w:bCs w:val="0"/>
                <w:sz w:val="16"/>
                <w:szCs w:val="16"/>
              </w:rPr>
            </w:pPr>
            <w:r w:rsidRPr="00420E7B">
              <w:rPr>
                <w:rFonts w:ascii="Verdana" w:hAnsi="Verdana" w:cs="Arial"/>
                <w:b w:val="0"/>
                <w:bCs w:val="0"/>
                <w:sz w:val="16"/>
                <w:szCs w:val="16"/>
              </w:rPr>
              <w:t>8.</w:t>
            </w:r>
          </w:p>
        </w:tc>
        <w:tc>
          <w:tcPr>
            <w:tcW w:w="2552" w:type="pct"/>
            <w:shd w:val="clear" w:color="auto" w:fill="auto"/>
            <w:vAlign w:val="center"/>
          </w:tcPr>
          <w:p w14:paraId="4F5B1027" w14:textId="71AF85F7" w:rsidR="007D03E2" w:rsidRPr="00420E7B" w:rsidRDefault="007D03E2" w:rsidP="007D03E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bCs/>
                <w:sz w:val="16"/>
                <w:szCs w:val="16"/>
              </w:rPr>
            </w:pPr>
            <w:r w:rsidRPr="00420E7B">
              <w:rPr>
                <w:rFonts w:ascii="Verdana" w:hAnsi="Verdana" w:cs="Arial"/>
                <w:bCs/>
                <w:sz w:val="16"/>
                <w:szCs w:val="16"/>
              </w:rPr>
              <w:t>SLA per record</w:t>
            </w:r>
          </w:p>
        </w:tc>
        <w:tc>
          <w:tcPr>
            <w:tcW w:w="1960" w:type="pct"/>
            <w:shd w:val="clear" w:color="auto" w:fill="auto"/>
            <w:vAlign w:val="center"/>
          </w:tcPr>
          <w:p w14:paraId="73877D5C" w14:textId="0150D6C1" w:rsidR="007D03E2" w:rsidRPr="00420E7B" w:rsidRDefault="007D03E2" w:rsidP="007D03E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24 hours</w:t>
            </w:r>
          </w:p>
        </w:tc>
      </w:tr>
      <w:tr w:rsidR="007D03E2" w:rsidRPr="00420E7B" w14:paraId="1B114405" w14:textId="77777777" w:rsidTr="007D03E2">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488" w:type="pct"/>
            <w:shd w:val="clear" w:color="auto" w:fill="auto"/>
            <w:vAlign w:val="center"/>
          </w:tcPr>
          <w:p w14:paraId="3947E9A0" w14:textId="0C04EF02" w:rsidR="007D03E2" w:rsidRPr="00420E7B" w:rsidRDefault="007D03E2" w:rsidP="007D03E2">
            <w:pPr>
              <w:pStyle w:val="NoSpacing"/>
              <w:spacing w:line="276" w:lineRule="auto"/>
              <w:rPr>
                <w:rFonts w:ascii="Verdana" w:hAnsi="Verdana" w:cs="Arial"/>
                <w:b w:val="0"/>
                <w:bCs w:val="0"/>
                <w:sz w:val="16"/>
                <w:szCs w:val="16"/>
              </w:rPr>
            </w:pPr>
            <w:r w:rsidRPr="00420E7B">
              <w:rPr>
                <w:rFonts w:ascii="Verdana" w:hAnsi="Verdana" w:cs="Arial"/>
                <w:b w:val="0"/>
                <w:bCs w:val="0"/>
                <w:sz w:val="16"/>
                <w:szCs w:val="16"/>
              </w:rPr>
              <w:t>9.</w:t>
            </w:r>
          </w:p>
        </w:tc>
        <w:tc>
          <w:tcPr>
            <w:tcW w:w="2552" w:type="pct"/>
            <w:shd w:val="clear" w:color="auto" w:fill="auto"/>
            <w:vAlign w:val="center"/>
          </w:tcPr>
          <w:p w14:paraId="1ABCBB13" w14:textId="17C60A26" w:rsidR="007D03E2" w:rsidRPr="00420E7B" w:rsidRDefault="007D03E2" w:rsidP="007D03E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bCs/>
                <w:sz w:val="16"/>
                <w:szCs w:val="16"/>
              </w:rPr>
            </w:pPr>
            <w:r w:rsidRPr="00420E7B">
              <w:rPr>
                <w:rFonts w:ascii="Verdana" w:hAnsi="Verdana" w:cs="Arial"/>
                <w:bCs/>
                <w:sz w:val="16"/>
                <w:szCs w:val="16"/>
              </w:rPr>
              <w:t>FTE required (As-Is process)</w:t>
            </w:r>
          </w:p>
        </w:tc>
        <w:tc>
          <w:tcPr>
            <w:tcW w:w="1960" w:type="pct"/>
            <w:shd w:val="clear" w:color="auto" w:fill="auto"/>
            <w:vAlign w:val="center"/>
          </w:tcPr>
          <w:p w14:paraId="55619155" w14:textId="154B4F21" w:rsidR="007D03E2" w:rsidRPr="00420E7B" w:rsidRDefault="007D03E2" w:rsidP="007D03E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20-25</w:t>
            </w:r>
          </w:p>
        </w:tc>
      </w:tr>
      <w:tr w:rsidR="007D03E2" w:rsidRPr="00420E7B" w14:paraId="6B9623D2" w14:textId="77777777" w:rsidTr="007D03E2">
        <w:trPr>
          <w:cnfStyle w:val="000000010000" w:firstRow="0" w:lastRow="0" w:firstColumn="0" w:lastColumn="0" w:oddVBand="0" w:evenVBand="0" w:oddHBand="0" w:evenHBand="1"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488" w:type="pct"/>
            <w:shd w:val="clear" w:color="auto" w:fill="auto"/>
            <w:vAlign w:val="center"/>
          </w:tcPr>
          <w:p w14:paraId="3D7B430C" w14:textId="79E9279F" w:rsidR="007D03E2" w:rsidRPr="00420E7B" w:rsidRDefault="007D03E2" w:rsidP="007D03E2">
            <w:pPr>
              <w:pStyle w:val="NoSpacing"/>
              <w:spacing w:line="276" w:lineRule="auto"/>
              <w:rPr>
                <w:rFonts w:ascii="Verdana" w:hAnsi="Verdana" w:cs="Arial"/>
                <w:b w:val="0"/>
                <w:bCs w:val="0"/>
                <w:sz w:val="16"/>
                <w:szCs w:val="16"/>
              </w:rPr>
            </w:pPr>
            <w:r w:rsidRPr="00420E7B">
              <w:rPr>
                <w:rFonts w:ascii="Verdana" w:hAnsi="Verdana" w:cs="Arial"/>
                <w:b w:val="0"/>
                <w:bCs w:val="0"/>
                <w:sz w:val="16"/>
                <w:szCs w:val="16"/>
              </w:rPr>
              <w:t>10.</w:t>
            </w:r>
          </w:p>
        </w:tc>
        <w:tc>
          <w:tcPr>
            <w:tcW w:w="2552" w:type="pct"/>
            <w:shd w:val="clear" w:color="auto" w:fill="auto"/>
            <w:vAlign w:val="center"/>
          </w:tcPr>
          <w:p w14:paraId="3CC7FDF3" w14:textId="00A1F42E" w:rsidR="007D03E2" w:rsidRPr="00420E7B" w:rsidRDefault="007D03E2" w:rsidP="007D03E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bCs/>
                <w:sz w:val="16"/>
                <w:szCs w:val="16"/>
              </w:rPr>
            </w:pPr>
            <w:r w:rsidRPr="00420E7B">
              <w:rPr>
                <w:rFonts w:ascii="Verdana" w:hAnsi="Verdana" w:cs="Arial"/>
                <w:bCs/>
                <w:sz w:val="16"/>
                <w:szCs w:val="16"/>
              </w:rPr>
              <w:t>FTE required (Automated Process)</w:t>
            </w:r>
          </w:p>
        </w:tc>
        <w:tc>
          <w:tcPr>
            <w:tcW w:w="1960" w:type="pct"/>
            <w:shd w:val="clear" w:color="auto" w:fill="auto"/>
            <w:vAlign w:val="center"/>
          </w:tcPr>
          <w:p w14:paraId="5F661DE8" w14:textId="55ACBA09" w:rsidR="007D03E2" w:rsidRPr="00420E7B" w:rsidRDefault="007D03E2" w:rsidP="007D03E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To be Captured</w:t>
            </w:r>
          </w:p>
        </w:tc>
      </w:tr>
      <w:tr w:rsidR="007D03E2" w:rsidRPr="00420E7B" w14:paraId="31AD13FC" w14:textId="77777777" w:rsidTr="007D03E2">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488" w:type="pct"/>
            <w:shd w:val="clear" w:color="auto" w:fill="auto"/>
            <w:vAlign w:val="center"/>
          </w:tcPr>
          <w:p w14:paraId="54B6008B" w14:textId="2534BCEF" w:rsidR="007D03E2" w:rsidRPr="00420E7B" w:rsidRDefault="007D03E2" w:rsidP="007D03E2">
            <w:pPr>
              <w:pStyle w:val="NoSpacing"/>
              <w:spacing w:line="276" w:lineRule="auto"/>
              <w:rPr>
                <w:rFonts w:ascii="Verdana" w:hAnsi="Verdana" w:cs="Arial"/>
                <w:b w:val="0"/>
                <w:bCs w:val="0"/>
                <w:sz w:val="16"/>
                <w:szCs w:val="16"/>
              </w:rPr>
            </w:pPr>
            <w:r w:rsidRPr="00420E7B">
              <w:rPr>
                <w:rFonts w:ascii="Verdana" w:hAnsi="Verdana" w:cs="Arial"/>
                <w:b w:val="0"/>
                <w:bCs w:val="0"/>
                <w:sz w:val="16"/>
                <w:szCs w:val="16"/>
              </w:rPr>
              <w:t>11.</w:t>
            </w:r>
          </w:p>
        </w:tc>
        <w:tc>
          <w:tcPr>
            <w:tcW w:w="2552" w:type="pct"/>
            <w:shd w:val="clear" w:color="auto" w:fill="auto"/>
            <w:vAlign w:val="center"/>
          </w:tcPr>
          <w:p w14:paraId="592F08E5" w14:textId="16DA6DE1" w:rsidR="007D03E2" w:rsidRPr="00420E7B" w:rsidRDefault="007D03E2" w:rsidP="007D03E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bCs/>
                <w:sz w:val="16"/>
                <w:szCs w:val="16"/>
              </w:rPr>
            </w:pPr>
            <w:r w:rsidRPr="00420E7B">
              <w:rPr>
                <w:rFonts w:ascii="Verdana" w:hAnsi="Verdana" w:cs="Arial"/>
                <w:bCs/>
                <w:sz w:val="16"/>
                <w:szCs w:val="16"/>
              </w:rPr>
              <w:t>Number of robot operators</w:t>
            </w:r>
          </w:p>
        </w:tc>
        <w:tc>
          <w:tcPr>
            <w:tcW w:w="1960" w:type="pct"/>
            <w:shd w:val="clear" w:color="auto" w:fill="auto"/>
            <w:vAlign w:val="center"/>
          </w:tcPr>
          <w:p w14:paraId="7C750E28" w14:textId="1BD99804" w:rsidR="007D03E2" w:rsidRPr="00420E7B" w:rsidRDefault="007D03E2" w:rsidP="007D03E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To be Captured</w:t>
            </w:r>
          </w:p>
        </w:tc>
      </w:tr>
    </w:tbl>
    <w:p w14:paraId="4B7F39EC" w14:textId="77777777" w:rsidR="007600E2" w:rsidRPr="00420E7B" w:rsidRDefault="0025693D" w:rsidP="007600E2">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bookmarkStart w:id="52" w:name="_Toc493261173"/>
      <w:bookmarkStart w:id="53" w:name="_Toc513529188"/>
      <w:r w:rsidRPr="00420E7B">
        <w:rPr>
          <w:rFonts w:ascii="Verdana" w:eastAsiaTheme="minorEastAsia" w:hAnsi="Verdana"/>
          <w:sz w:val="16"/>
          <w:szCs w:val="16"/>
          <w:lang w:val="en-GB"/>
        </w:rPr>
        <w:t>IT Application overview</w:t>
      </w:r>
      <w:bookmarkEnd w:id="52"/>
      <w:bookmarkEnd w:id="53"/>
    </w:p>
    <w:p w14:paraId="6ADDE527" w14:textId="77777777" w:rsidR="007600E2" w:rsidRPr="00420E7B" w:rsidRDefault="007600E2" w:rsidP="007600E2">
      <w:pPr>
        <w:pStyle w:val="NoSpacing"/>
        <w:spacing w:line="276" w:lineRule="auto"/>
        <w:rPr>
          <w:rFonts w:ascii="Verdana" w:hAnsi="Verdana"/>
          <w:sz w:val="16"/>
          <w:szCs w:val="16"/>
        </w:rPr>
      </w:pPr>
    </w:p>
    <w:p w14:paraId="512DE031" w14:textId="4AA38E38" w:rsidR="007B0203" w:rsidRPr="00420E7B" w:rsidRDefault="006E3876" w:rsidP="007600E2">
      <w:pPr>
        <w:pStyle w:val="NoSpacing"/>
        <w:spacing w:line="276" w:lineRule="auto"/>
        <w:rPr>
          <w:rFonts w:ascii="Verdana" w:hAnsi="Verdana"/>
          <w:sz w:val="16"/>
          <w:szCs w:val="16"/>
        </w:rPr>
      </w:pPr>
      <w:r w:rsidRPr="00420E7B">
        <w:rPr>
          <w:rFonts w:ascii="Verdana" w:hAnsi="Verdana"/>
          <w:sz w:val="16"/>
          <w:szCs w:val="16"/>
        </w:rPr>
        <w:t xml:space="preserve">The table below provides the list of applications that are used as </w:t>
      </w:r>
      <w:r w:rsidR="003B1319">
        <w:rPr>
          <w:rFonts w:ascii="Verdana" w:hAnsi="Verdana"/>
          <w:sz w:val="16"/>
          <w:szCs w:val="16"/>
        </w:rPr>
        <w:t>Partial</w:t>
      </w:r>
      <w:r w:rsidRPr="00420E7B">
        <w:rPr>
          <w:rFonts w:ascii="Verdana" w:hAnsi="Verdana"/>
          <w:sz w:val="16"/>
          <w:szCs w:val="16"/>
        </w:rPr>
        <w:t xml:space="preserve"> of the current process. This information is used to </w:t>
      </w:r>
      <w:r w:rsidR="00603733" w:rsidRPr="00420E7B">
        <w:rPr>
          <w:rFonts w:ascii="Verdana" w:hAnsi="Verdana"/>
          <w:sz w:val="16"/>
          <w:szCs w:val="16"/>
        </w:rPr>
        <w:t>setup the application environment for the automated process and request necessary accesses</w:t>
      </w:r>
    </w:p>
    <w:p w14:paraId="31175FAB" w14:textId="77777777" w:rsidR="00EA281E" w:rsidRPr="00420E7B" w:rsidRDefault="00EA281E" w:rsidP="007600E2">
      <w:pPr>
        <w:pStyle w:val="NoSpacing"/>
        <w:spacing w:line="276" w:lineRule="auto"/>
        <w:rPr>
          <w:rFonts w:ascii="Verdana" w:hAnsi="Verdana"/>
          <w:sz w:val="16"/>
          <w:szCs w:val="16"/>
        </w:rPr>
      </w:pPr>
    </w:p>
    <w:tbl>
      <w:tblPr>
        <w:tblStyle w:val="LightGrid-Accent4"/>
        <w:tblW w:w="5000" w:type="pct"/>
        <w:tblLook w:val="04A0" w:firstRow="1" w:lastRow="0" w:firstColumn="1" w:lastColumn="0" w:noHBand="0" w:noVBand="1"/>
      </w:tblPr>
      <w:tblGrid>
        <w:gridCol w:w="3268"/>
        <w:gridCol w:w="3192"/>
        <w:gridCol w:w="2367"/>
        <w:gridCol w:w="4827"/>
        <w:gridCol w:w="5082"/>
        <w:gridCol w:w="3670"/>
      </w:tblGrid>
      <w:tr w:rsidR="00841B47" w:rsidRPr="00420E7B" w14:paraId="6192BA4F" w14:textId="77777777" w:rsidTr="007D03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9" w:type="pct"/>
            <w:shd w:val="clear" w:color="auto" w:fill="F2F2F2" w:themeFill="background1" w:themeFillShade="F2"/>
            <w:vAlign w:val="center"/>
          </w:tcPr>
          <w:p w14:paraId="67FE8E44" w14:textId="77777777" w:rsidR="00841B47" w:rsidRPr="00420E7B" w:rsidRDefault="00841B47" w:rsidP="00B02541">
            <w:pPr>
              <w:pStyle w:val="NoSpacing"/>
              <w:spacing w:line="276" w:lineRule="auto"/>
              <w:rPr>
                <w:rFonts w:ascii="Verdana" w:hAnsi="Verdana"/>
                <w:sz w:val="16"/>
                <w:szCs w:val="16"/>
                <w:lang w:val="en-GB"/>
              </w:rPr>
            </w:pPr>
            <w:r w:rsidRPr="00420E7B">
              <w:rPr>
                <w:rFonts w:ascii="Verdana" w:hAnsi="Verdana"/>
                <w:sz w:val="16"/>
                <w:szCs w:val="16"/>
                <w:lang w:val="en-GB"/>
              </w:rPr>
              <w:t>Application Name</w:t>
            </w:r>
          </w:p>
        </w:tc>
        <w:tc>
          <w:tcPr>
            <w:tcW w:w="712" w:type="pct"/>
            <w:shd w:val="clear" w:color="auto" w:fill="F2F2F2" w:themeFill="background1" w:themeFillShade="F2"/>
            <w:vAlign w:val="center"/>
          </w:tcPr>
          <w:p w14:paraId="2BA4B812" w14:textId="77777777" w:rsidR="00841B47" w:rsidRPr="00420E7B" w:rsidRDefault="00841B47" w:rsidP="00B02541">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Application Type</w:t>
            </w:r>
          </w:p>
        </w:tc>
        <w:tc>
          <w:tcPr>
            <w:tcW w:w="528" w:type="pct"/>
            <w:shd w:val="clear" w:color="auto" w:fill="F2F2F2" w:themeFill="background1" w:themeFillShade="F2"/>
            <w:vAlign w:val="center"/>
            <w:hideMark/>
          </w:tcPr>
          <w:p w14:paraId="69365D8F" w14:textId="77777777" w:rsidR="00841B47" w:rsidRPr="00420E7B" w:rsidRDefault="00841B47" w:rsidP="00B02541">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Method to gain access</w:t>
            </w:r>
          </w:p>
        </w:tc>
        <w:tc>
          <w:tcPr>
            <w:tcW w:w="1077" w:type="pct"/>
            <w:shd w:val="clear" w:color="auto" w:fill="F2F2F2" w:themeFill="background1" w:themeFillShade="F2"/>
            <w:vAlign w:val="center"/>
            <w:hideMark/>
          </w:tcPr>
          <w:p w14:paraId="65B01AAD" w14:textId="77777777" w:rsidR="00841B47" w:rsidRPr="00420E7B" w:rsidRDefault="00841B47" w:rsidP="00B02541">
            <w:pPr>
              <w:pStyle w:val="NoSpacing"/>
              <w:tabs>
                <w:tab w:val="left" w:pos="877"/>
                <w:tab w:val="center" w:pos="1933"/>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Detailed steps to request dev/test access</w:t>
            </w:r>
          </w:p>
        </w:tc>
        <w:tc>
          <w:tcPr>
            <w:tcW w:w="1134" w:type="pct"/>
            <w:shd w:val="clear" w:color="auto" w:fill="F2F2F2" w:themeFill="background1" w:themeFillShade="F2"/>
            <w:vAlign w:val="center"/>
          </w:tcPr>
          <w:p w14:paraId="2FFC55FC" w14:textId="77777777" w:rsidR="00841B47" w:rsidRPr="00420E7B" w:rsidRDefault="00841B47" w:rsidP="00B02541">
            <w:pPr>
              <w:pStyle w:val="NoSpacing"/>
              <w:tabs>
                <w:tab w:val="left" w:pos="877"/>
                <w:tab w:val="center" w:pos="1933"/>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Detailed steps to request production access</w:t>
            </w:r>
          </w:p>
        </w:tc>
        <w:tc>
          <w:tcPr>
            <w:tcW w:w="819" w:type="pct"/>
            <w:shd w:val="clear" w:color="auto" w:fill="F2F2F2" w:themeFill="background1" w:themeFillShade="F2"/>
            <w:vAlign w:val="center"/>
          </w:tcPr>
          <w:p w14:paraId="7E7B770A" w14:textId="77777777" w:rsidR="00841B47" w:rsidRPr="00420E7B" w:rsidRDefault="00841B47" w:rsidP="00B02541">
            <w:pPr>
              <w:pStyle w:val="NoSpacing"/>
              <w:tabs>
                <w:tab w:val="left" w:pos="877"/>
                <w:tab w:val="center" w:pos="1933"/>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Compatibility checked (Yes/No)</w:t>
            </w:r>
          </w:p>
        </w:tc>
      </w:tr>
      <w:tr w:rsidR="00A313C0" w:rsidRPr="00420E7B" w14:paraId="76674183" w14:textId="77777777" w:rsidTr="007D0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pct"/>
            <w:shd w:val="clear" w:color="auto" w:fill="auto"/>
            <w:vAlign w:val="center"/>
          </w:tcPr>
          <w:p w14:paraId="43D8EB3F" w14:textId="013B3E1E" w:rsidR="00A313C0" w:rsidRPr="00420E7B" w:rsidRDefault="007D03E2" w:rsidP="00B02541">
            <w:pPr>
              <w:pStyle w:val="NoSpacing"/>
              <w:spacing w:line="276" w:lineRule="auto"/>
              <w:rPr>
                <w:rFonts w:ascii="Verdana" w:hAnsi="Verdana"/>
                <w:b w:val="0"/>
                <w:sz w:val="16"/>
                <w:szCs w:val="16"/>
              </w:rPr>
            </w:pPr>
            <w:r>
              <w:rPr>
                <w:rFonts w:ascii="Verdana" w:hAnsi="Verdana"/>
                <w:b w:val="0"/>
                <w:sz w:val="16"/>
                <w:szCs w:val="16"/>
              </w:rPr>
              <w:t>FIS</w:t>
            </w:r>
          </w:p>
        </w:tc>
        <w:tc>
          <w:tcPr>
            <w:tcW w:w="712" w:type="pct"/>
            <w:shd w:val="clear" w:color="auto" w:fill="auto"/>
            <w:vAlign w:val="center"/>
          </w:tcPr>
          <w:p w14:paraId="73C59A4A" w14:textId="77777777" w:rsidR="00A313C0" w:rsidRPr="00420E7B" w:rsidRDefault="00A313C0" w:rsidP="00B0254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Intranet</w:t>
            </w:r>
          </w:p>
        </w:tc>
        <w:tc>
          <w:tcPr>
            <w:tcW w:w="528" w:type="pct"/>
            <w:shd w:val="clear" w:color="auto" w:fill="auto"/>
            <w:vAlign w:val="center"/>
          </w:tcPr>
          <w:p w14:paraId="7EBCF0E1" w14:textId="36A47EEC" w:rsidR="00A313C0" w:rsidRPr="00420E7B" w:rsidRDefault="007D03E2" w:rsidP="00B0254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Not Required</w:t>
            </w:r>
          </w:p>
        </w:tc>
        <w:tc>
          <w:tcPr>
            <w:tcW w:w="1077" w:type="pct"/>
            <w:shd w:val="clear" w:color="auto" w:fill="auto"/>
            <w:vAlign w:val="center"/>
          </w:tcPr>
          <w:p w14:paraId="3171EC70" w14:textId="7FC2BD9F" w:rsidR="00A313C0" w:rsidRPr="00420E7B" w:rsidRDefault="007D03E2" w:rsidP="007D03E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Go to the FIS Application</w:t>
            </w:r>
          </w:p>
        </w:tc>
        <w:tc>
          <w:tcPr>
            <w:tcW w:w="1134" w:type="pct"/>
            <w:shd w:val="clear" w:color="auto" w:fill="auto"/>
            <w:vAlign w:val="center"/>
          </w:tcPr>
          <w:p w14:paraId="7A885289" w14:textId="0398CD64" w:rsidR="00A313C0" w:rsidRPr="00420E7B" w:rsidRDefault="007D03E2" w:rsidP="00BD3969">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 xml:space="preserve">FIS Application </w:t>
            </w:r>
            <w:r w:rsidRPr="007D03E2">
              <w:rPr>
                <w:rFonts w:ascii="Verdana" w:hAnsi="Verdana"/>
                <w:sz w:val="16"/>
                <w:szCs w:val="16"/>
                <w:lang w:val="en-GB"/>
              </w:rPr>
              <w:sym w:font="Wingdings" w:char="F0E0"/>
            </w:r>
            <w:r>
              <w:rPr>
                <w:rFonts w:ascii="Verdana" w:hAnsi="Verdana"/>
                <w:sz w:val="16"/>
                <w:szCs w:val="16"/>
                <w:lang w:val="en-GB"/>
              </w:rPr>
              <w:t xml:space="preserve"> Pretoria</w:t>
            </w:r>
            <w:r w:rsidR="00A313C0" w:rsidRPr="00420E7B">
              <w:rPr>
                <w:rFonts w:ascii="Verdana" w:hAnsi="Verdana"/>
                <w:sz w:val="16"/>
                <w:szCs w:val="16"/>
                <w:lang w:val="en-GB"/>
              </w:rPr>
              <w:t xml:space="preserve"> </w:t>
            </w:r>
          </w:p>
        </w:tc>
        <w:tc>
          <w:tcPr>
            <w:tcW w:w="819" w:type="pct"/>
            <w:shd w:val="clear" w:color="auto" w:fill="auto"/>
            <w:vAlign w:val="center"/>
          </w:tcPr>
          <w:p w14:paraId="5AD34768" w14:textId="5B76DB81" w:rsidR="00A313C0" w:rsidRPr="00420E7B" w:rsidRDefault="00603733" w:rsidP="00B02541">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Yes</w:t>
            </w:r>
          </w:p>
        </w:tc>
      </w:tr>
      <w:tr w:rsidR="00C54132" w:rsidRPr="00420E7B" w14:paraId="62CFBA6A" w14:textId="77777777" w:rsidTr="007D03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pct"/>
            <w:shd w:val="clear" w:color="auto" w:fill="auto"/>
            <w:vAlign w:val="center"/>
          </w:tcPr>
          <w:p w14:paraId="1012423F" w14:textId="55DE61F4" w:rsidR="00C54132" w:rsidRPr="00420E7B" w:rsidRDefault="00045BF4" w:rsidP="00C54132">
            <w:pPr>
              <w:pStyle w:val="NoSpacing"/>
              <w:spacing w:line="276" w:lineRule="auto"/>
              <w:rPr>
                <w:rFonts w:ascii="Verdana" w:hAnsi="Verdana"/>
                <w:b w:val="0"/>
                <w:sz w:val="16"/>
                <w:szCs w:val="16"/>
              </w:rPr>
            </w:pPr>
            <w:r>
              <w:rPr>
                <w:rFonts w:ascii="Verdana" w:hAnsi="Verdana"/>
                <w:b w:val="0"/>
                <w:sz w:val="16"/>
                <w:szCs w:val="16"/>
              </w:rPr>
              <w:t xml:space="preserve">MS </w:t>
            </w:r>
            <w:r w:rsidRPr="00420E7B">
              <w:rPr>
                <w:rFonts w:ascii="Verdana" w:hAnsi="Verdana"/>
                <w:b w:val="0"/>
                <w:sz w:val="16"/>
                <w:szCs w:val="16"/>
              </w:rPr>
              <w:t>Excel</w:t>
            </w:r>
          </w:p>
        </w:tc>
        <w:tc>
          <w:tcPr>
            <w:tcW w:w="712" w:type="pct"/>
            <w:shd w:val="clear" w:color="auto" w:fill="auto"/>
            <w:vAlign w:val="center"/>
          </w:tcPr>
          <w:p w14:paraId="27841A2B" w14:textId="064C3B1D" w:rsidR="00C54132" w:rsidRPr="00420E7B" w:rsidRDefault="00045BF4" w:rsidP="00C5413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Desktop</w:t>
            </w:r>
          </w:p>
        </w:tc>
        <w:tc>
          <w:tcPr>
            <w:tcW w:w="528" w:type="pct"/>
            <w:shd w:val="clear" w:color="auto" w:fill="auto"/>
            <w:vAlign w:val="center"/>
          </w:tcPr>
          <w:p w14:paraId="11ECAEB4" w14:textId="3104B311" w:rsidR="00C54132" w:rsidRPr="00420E7B" w:rsidRDefault="00045BF4" w:rsidP="00C5413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NA</w:t>
            </w:r>
          </w:p>
        </w:tc>
        <w:tc>
          <w:tcPr>
            <w:tcW w:w="1077" w:type="pct"/>
            <w:shd w:val="clear" w:color="auto" w:fill="auto"/>
            <w:vAlign w:val="center"/>
          </w:tcPr>
          <w:p w14:paraId="3FF6E304" w14:textId="4A624192" w:rsidR="00C54132" w:rsidRPr="00420E7B" w:rsidRDefault="00045BF4" w:rsidP="00C5413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NA</w:t>
            </w:r>
          </w:p>
        </w:tc>
        <w:tc>
          <w:tcPr>
            <w:tcW w:w="1134" w:type="pct"/>
            <w:shd w:val="clear" w:color="auto" w:fill="auto"/>
            <w:vAlign w:val="center"/>
          </w:tcPr>
          <w:p w14:paraId="7D6FF00F" w14:textId="28C2777D" w:rsidR="00C54132" w:rsidRPr="00420E7B" w:rsidRDefault="00045BF4" w:rsidP="00C54132">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NA</w:t>
            </w:r>
          </w:p>
        </w:tc>
        <w:tc>
          <w:tcPr>
            <w:tcW w:w="819" w:type="pct"/>
            <w:shd w:val="clear" w:color="auto" w:fill="auto"/>
            <w:vAlign w:val="center"/>
          </w:tcPr>
          <w:p w14:paraId="4A5966F6" w14:textId="2F6E7D45" w:rsidR="00C54132" w:rsidRPr="00420E7B" w:rsidRDefault="00C54132" w:rsidP="00C54132">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Yes</w:t>
            </w:r>
          </w:p>
        </w:tc>
      </w:tr>
    </w:tbl>
    <w:p w14:paraId="72492B88" w14:textId="77777777" w:rsidR="002D32D5" w:rsidRPr="00420E7B" w:rsidRDefault="002D32D5">
      <w:pPr>
        <w:tabs>
          <w:tab w:val="clear" w:pos="851"/>
          <w:tab w:val="clear" w:pos="1418"/>
          <w:tab w:val="clear" w:pos="1701"/>
          <w:tab w:val="clear" w:pos="2410"/>
          <w:tab w:val="clear" w:pos="3119"/>
          <w:tab w:val="clear" w:pos="3827"/>
          <w:tab w:val="clear" w:pos="4536"/>
        </w:tabs>
        <w:spacing w:line="240" w:lineRule="auto"/>
        <w:rPr>
          <w:rFonts w:ascii="Verdana" w:hAnsi="Verdana"/>
          <w:sz w:val="16"/>
          <w:szCs w:val="16"/>
        </w:rPr>
      </w:pPr>
    </w:p>
    <w:p w14:paraId="7C1804CD" w14:textId="65FDDCC0" w:rsidR="00CA3F08" w:rsidRPr="00420E7B" w:rsidRDefault="00CA3F08">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b/>
          <w:sz w:val="16"/>
          <w:szCs w:val="16"/>
          <w:lang w:val="en-GB"/>
        </w:rPr>
      </w:pPr>
      <w:r w:rsidRPr="00420E7B">
        <w:rPr>
          <w:rFonts w:ascii="Verdana" w:eastAsiaTheme="minorEastAsia" w:hAnsi="Verdana"/>
          <w:sz w:val="16"/>
          <w:szCs w:val="16"/>
          <w:lang w:val="en-GB"/>
        </w:rPr>
        <w:br w:type="page"/>
      </w:r>
    </w:p>
    <w:p w14:paraId="33084F77" w14:textId="3C815219" w:rsidR="001A1590" w:rsidRPr="00420E7B" w:rsidRDefault="001A1590" w:rsidP="00C07C69">
      <w:pPr>
        <w:rPr>
          <w:rFonts w:ascii="Verdana" w:hAnsi="Verdana"/>
          <w:sz w:val="16"/>
          <w:szCs w:val="16"/>
          <w:lang w:val="en-GB"/>
        </w:rPr>
        <w:sectPr w:rsidR="001A1590" w:rsidRPr="00420E7B" w:rsidSect="00A036C8">
          <w:headerReference w:type="default" r:id="rId15"/>
          <w:headerReference w:type="first" r:id="rId16"/>
          <w:footerReference w:type="first" r:id="rId17"/>
          <w:pgSz w:w="11907" w:h="16839" w:code="9"/>
          <w:pgMar w:top="2098" w:right="1559" w:bottom="890" w:left="1718" w:header="465" w:footer="397" w:gutter="0"/>
          <w:cols w:space="720"/>
          <w:docGrid w:linePitch="286"/>
        </w:sectPr>
      </w:pPr>
      <w:bookmarkStart w:id="58" w:name="_Toc473219554"/>
      <w:bookmarkStart w:id="59" w:name="_Toc473279176"/>
      <w:bookmarkEnd w:id="58"/>
      <w:bookmarkEnd w:id="59"/>
    </w:p>
    <w:p w14:paraId="356CD880" w14:textId="28427434" w:rsidR="009B1159" w:rsidRPr="00420E7B" w:rsidRDefault="00235981" w:rsidP="00932314">
      <w:pPr>
        <w:pStyle w:val="Heading1"/>
      </w:pPr>
      <w:bookmarkStart w:id="60" w:name="_Toc462868943"/>
      <w:bookmarkStart w:id="61" w:name="_Toc493261174"/>
      <w:bookmarkStart w:id="62" w:name="_Toc513529189"/>
      <w:bookmarkStart w:id="63" w:name="_Toc356376647"/>
      <w:r w:rsidRPr="00420E7B">
        <w:t xml:space="preserve">As-Is </w:t>
      </w:r>
      <w:r w:rsidR="00DF7110" w:rsidRPr="00420E7B">
        <w:t>Process (</w:t>
      </w:r>
      <w:r w:rsidR="000E5BDD" w:rsidRPr="00420E7B">
        <w:t>Functional</w:t>
      </w:r>
      <w:r w:rsidR="00DF7110" w:rsidRPr="00420E7B">
        <w:t>)</w:t>
      </w:r>
      <w:r w:rsidR="000E5BDD" w:rsidRPr="00420E7B">
        <w:t xml:space="preserve"> </w:t>
      </w:r>
      <w:r w:rsidR="009B1159" w:rsidRPr="00420E7B">
        <w:t>Design</w:t>
      </w:r>
      <w:bookmarkEnd w:id="60"/>
      <w:bookmarkEnd w:id="61"/>
      <w:bookmarkEnd w:id="62"/>
    </w:p>
    <w:p w14:paraId="2BBA715B" w14:textId="13A214AB" w:rsidR="00DF7110" w:rsidRPr="00420E7B" w:rsidRDefault="00DF7110" w:rsidP="00DF7110">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bookmarkStart w:id="64" w:name="_Toc493261175"/>
      <w:bookmarkStart w:id="65" w:name="_Toc513529190"/>
      <w:r w:rsidRPr="00420E7B">
        <w:rPr>
          <w:rFonts w:ascii="Verdana" w:eastAsiaTheme="minorEastAsia" w:hAnsi="Verdana"/>
          <w:sz w:val="16"/>
          <w:szCs w:val="16"/>
          <w:lang w:val="en-GB"/>
        </w:rPr>
        <w:t>Manual Process (Current State)</w:t>
      </w:r>
      <w:r w:rsidR="000B29FE" w:rsidRPr="00420E7B">
        <w:rPr>
          <w:rFonts w:ascii="Verdana" w:eastAsiaTheme="minorEastAsia" w:hAnsi="Verdana"/>
          <w:sz w:val="16"/>
          <w:szCs w:val="16"/>
          <w:lang w:val="en-GB"/>
        </w:rPr>
        <w:t xml:space="preserve"> Overview</w:t>
      </w:r>
      <w:bookmarkEnd w:id="64"/>
      <w:bookmarkEnd w:id="65"/>
    </w:p>
    <w:p w14:paraId="2A9B7525" w14:textId="77777777" w:rsidR="00DF7110" w:rsidRPr="00420E7B" w:rsidRDefault="00DF7110" w:rsidP="00DF7110">
      <w:pPr>
        <w:pStyle w:val="NoSpacing"/>
        <w:spacing w:line="276" w:lineRule="auto"/>
        <w:rPr>
          <w:rFonts w:ascii="Verdana" w:hAnsi="Verdana"/>
          <w:sz w:val="16"/>
          <w:szCs w:val="16"/>
        </w:rPr>
      </w:pPr>
    </w:p>
    <w:p w14:paraId="56DAE1D9" w14:textId="086A6372" w:rsidR="00833025" w:rsidRPr="00833025" w:rsidRDefault="001F14AA" w:rsidP="00833025">
      <w:pPr>
        <w:pStyle w:val="NoSpacing"/>
        <w:spacing w:line="276" w:lineRule="auto"/>
        <w:rPr>
          <w:rFonts w:ascii="Verdana" w:hAnsi="Verdana"/>
          <w:sz w:val="16"/>
          <w:szCs w:val="16"/>
        </w:rPr>
      </w:pPr>
      <w:r>
        <w:rPr>
          <w:rFonts w:ascii="Verdana" w:hAnsi="Verdana"/>
          <w:sz w:val="16"/>
          <w:szCs w:val="16"/>
        </w:rPr>
        <w:t>FIS Pretoria to extract reports by using Excel A</w:t>
      </w:r>
      <w:r w:rsidR="00C215A1">
        <w:rPr>
          <w:rFonts w:ascii="Verdana" w:hAnsi="Verdana"/>
          <w:sz w:val="16"/>
          <w:szCs w:val="16"/>
        </w:rPr>
        <w:t>pplication.</w:t>
      </w:r>
    </w:p>
    <w:p w14:paraId="186F9EB4" w14:textId="7CE26B04" w:rsidR="00833025" w:rsidRDefault="00833025" w:rsidP="00A428FD">
      <w:pPr>
        <w:pStyle w:val="NoSpacing"/>
        <w:spacing w:line="276" w:lineRule="auto"/>
        <w:rPr>
          <w:rFonts w:ascii="Verdana" w:hAnsi="Verdana"/>
          <w:sz w:val="16"/>
          <w:szCs w:val="16"/>
        </w:rPr>
      </w:pPr>
    </w:p>
    <w:p w14:paraId="11826443" w14:textId="55151034" w:rsidR="00C13D72" w:rsidRPr="00420E7B" w:rsidRDefault="00130F21" w:rsidP="00A428FD">
      <w:pPr>
        <w:pStyle w:val="NoSpacing"/>
        <w:spacing w:line="276" w:lineRule="auto"/>
        <w:rPr>
          <w:rFonts w:ascii="Verdana" w:hAnsi="Verdana"/>
          <w:sz w:val="16"/>
          <w:szCs w:val="16"/>
        </w:rPr>
      </w:pPr>
      <w:r w:rsidRPr="00420E7B">
        <w:rPr>
          <w:rFonts w:ascii="Verdana" w:hAnsi="Verdana"/>
          <w:noProof/>
          <w:sz w:val="16"/>
          <w:szCs w:val="16"/>
        </w:rPr>
        <mc:AlternateContent>
          <mc:Choice Requires="wps">
            <w:drawing>
              <wp:anchor distT="0" distB="0" distL="114300" distR="114300" simplePos="0" relativeHeight="251715584" behindDoc="0" locked="0" layoutInCell="1" allowOverlap="1" wp14:anchorId="52B14B1F" wp14:editId="5A50045A">
                <wp:simplePos x="0" y="0"/>
                <wp:positionH relativeFrom="margin">
                  <wp:posOffset>-266701</wp:posOffset>
                </wp:positionH>
                <wp:positionV relativeFrom="paragraph">
                  <wp:posOffset>217170</wp:posOffset>
                </wp:positionV>
                <wp:extent cx="11134725" cy="5143500"/>
                <wp:effectExtent l="0" t="0" r="28575" b="19050"/>
                <wp:wrapNone/>
                <wp:docPr id="808" name="Rounded Rectangle 808"/>
                <wp:cNvGraphicFramePr/>
                <a:graphic xmlns:a="http://schemas.openxmlformats.org/drawingml/2006/main">
                  <a:graphicData uri="http://schemas.microsoft.com/office/word/2010/wordprocessingShape">
                    <wps:wsp>
                      <wps:cNvSpPr/>
                      <wps:spPr>
                        <a:xfrm>
                          <a:off x="0" y="0"/>
                          <a:ext cx="11134725" cy="5143500"/>
                        </a:xfrm>
                        <a:prstGeom prst="roundRect">
                          <a:avLst>
                            <a:gd name="adj" fmla="val 9749"/>
                          </a:avLst>
                        </a:prstGeom>
                        <a:noFill/>
                        <a:ln w="12700">
                          <a:solidFill>
                            <a:schemeClr val="bg2">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436086" id="Rounded Rectangle 808" o:spid="_x0000_s1026" style="position:absolute;margin-left:-21pt;margin-top:17.1pt;width:876.75pt;height:40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3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" filled="f" strokecolor="#7f7f7f [1614]" strokeweight="1pt">
                <v:stroke dashstyle="dash"/>
                <v:textbox inset="0,0,0,0"/>
                <w10:wrap anchorx="margin"/>
              </v:roundrect>
            </w:pict>
          </mc:Fallback>
        </mc:AlternateContent>
      </w:r>
      <w:r w:rsidR="00A2138A" w:rsidRPr="00420E7B">
        <w:rPr>
          <w:rFonts w:ascii="Verdana" w:hAnsi="Verdana"/>
          <w:sz w:val="16"/>
          <w:szCs w:val="16"/>
        </w:rPr>
        <w:t xml:space="preserve">Given below is a </w:t>
      </w:r>
      <w:r w:rsidR="00833025" w:rsidRPr="00420E7B">
        <w:rPr>
          <w:rFonts w:ascii="Verdana" w:hAnsi="Verdana"/>
          <w:sz w:val="16"/>
          <w:szCs w:val="16"/>
        </w:rPr>
        <w:t>step-by-step</w:t>
      </w:r>
      <w:r w:rsidR="00A2138A" w:rsidRPr="00420E7B">
        <w:rPr>
          <w:rFonts w:ascii="Verdana" w:hAnsi="Verdana"/>
          <w:sz w:val="16"/>
          <w:szCs w:val="16"/>
        </w:rPr>
        <w:t xml:space="preserve"> f</w:t>
      </w:r>
      <w:r w:rsidR="007E6826" w:rsidRPr="00420E7B">
        <w:rPr>
          <w:rFonts w:ascii="Verdana" w:hAnsi="Verdana"/>
          <w:sz w:val="16"/>
          <w:szCs w:val="16"/>
        </w:rPr>
        <w:t>low chart for the AS-IS process (L0 view)</w:t>
      </w:r>
      <w:r w:rsidR="000674CE" w:rsidRPr="00420E7B">
        <w:rPr>
          <w:rFonts w:ascii="Verdana" w:hAnsi="Verdana"/>
          <w:sz w:val="16"/>
          <w:szCs w:val="16"/>
        </w:rPr>
        <w:t>.</w:t>
      </w:r>
    </w:p>
    <w:p w14:paraId="37986517" w14:textId="0AEA2EE0" w:rsidR="005D185A" w:rsidRPr="00420E7B" w:rsidRDefault="00DA19DB" w:rsidP="00A428FD">
      <w:pPr>
        <w:pStyle w:val="NoSpacing"/>
        <w:spacing w:line="276" w:lineRule="auto"/>
        <w:rPr>
          <w:rFonts w:ascii="Verdana" w:hAnsi="Verdana"/>
          <w:sz w:val="16"/>
          <w:szCs w:val="16"/>
        </w:rPr>
      </w:pPr>
      <w:r w:rsidRPr="00420E7B">
        <w:rPr>
          <w:rFonts w:ascii="Verdana" w:hAnsi="Verdana"/>
          <w:noProof/>
          <w:sz w:val="16"/>
          <w:szCs w:val="16"/>
        </w:rPr>
        <mc:AlternateContent>
          <mc:Choice Requires="wps">
            <w:drawing>
              <wp:anchor distT="45720" distB="45720" distL="114300" distR="114300" simplePos="0" relativeHeight="251716608" behindDoc="0" locked="0" layoutInCell="1" allowOverlap="1" wp14:anchorId="52CCBB1B" wp14:editId="5C6C5EBC">
                <wp:simplePos x="0" y="0"/>
                <wp:positionH relativeFrom="margin">
                  <wp:posOffset>3115310</wp:posOffset>
                </wp:positionH>
                <wp:positionV relativeFrom="paragraph">
                  <wp:posOffset>36195</wp:posOffset>
                </wp:positionV>
                <wp:extent cx="2960370" cy="1404620"/>
                <wp:effectExtent l="0" t="0" r="0" b="1270"/>
                <wp:wrapSquare wrapText="bothSides"/>
                <wp:docPr id="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370" cy="1404620"/>
                        </a:xfrm>
                        <a:prstGeom prst="rect">
                          <a:avLst/>
                        </a:prstGeom>
                        <a:solidFill>
                          <a:schemeClr val="bg1"/>
                        </a:solidFill>
                        <a:ln w="9525">
                          <a:noFill/>
                          <a:miter lim="800000"/>
                          <a:headEnd/>
                          <a:tailEnd/>
                        </a:ln>
                      </wps:spPr>
                      <wps:txbx>
                        <w:txbxContent>
                          <w:p w14:paraId="2C0195F9" w14:textId="6C39ED1D" w:rsidR="007D03E2" w:rsidRPr="000378D9" w:rsidRDefault="007D03E2" w:rsidP="00DA19DB">
                            <w:pPr>
                              <w:jc w:val="center"/>
                              <w:rPr>
                                <w:rFonts w:ascii="Verdana" w:hAnsi="Verdana"/>
                                <w:sz w:val="16"/>
                                <w:szCs w:val="16"/>
                              </w:rPr>
                            </w:pPr>
                            <w:r>
                              <w:rPr>
                                <w:rFonts w:ascii="Verdana" w:hAnsi="Verdana"/>
                                <w:sz w:val="16"/>
                                <w:szCs w:val="16"/>
                              </w:rPr>
                              <w:t>As-Is Process for FIS Pretoria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CCBB1B" id="_x0000_t202" coordsize="21600,21600" o:spt="202" path="m,l,21600r21600,l21600,xe">
                <v:stroke joinstyle="miter"/>
                <v:path gradientshapeok="t" o:connecttype="rect"/>
              </v:shapetype>
              <v:shape id="Text Box 2" o:spid="_x0000_s1026" type="#_x0000_t202" style="position:absolute;margin-left:245.3pt;margin-top:2.85pt;width:233.1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oKgIAIAAB0EAAAOAAAAZHJzL2Uyb0RvYy54bWysU11v2yAUfZ+0/4B4X+x4Sdp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" fillcolor="white [3212]" stroked="f">
                <v:textbox style="mso-fit-shape-to-text:t">
                  <w:txbxContent>
                    <w:p w14:paraId="2C0195F9" w14:textId="6C39ED1D" w:rsidR="007D03E2" w:rsidRPr="000378D9" w:rsidRDefault="007D03E2" w:rsidP="00DA19DB">
                      <w:pPr>
                        <w:jc w:val="center"/>
                        <w:rPr>
                          <w:rFonts w:ascii="Verdana" w:hAnsi="Verdana"/>
                          <w:sz w:val="16"/>
                          <w:szCs w:val="16"/>
                        </w:rPr>
                      </w:pPr>
                      <w:r>
                        <w:rPr>
                          <w:rFonts w:ascii="Verdana" w:hAnsi="Verdana"/>
                          <w:sz w:val="16"/>
                          <w:szCs w:val="16"/>
                        </w:rPr>
                        <w:t>As-Is Process for FIS Pretoria</w:t>
                      </w:r>
                    </w:p>
                  </w:txbxContent>
                </v:textbox>
                <w10:wrap type="square" anchorx="margin"/>
              </v:shape>
            </w:pict>
          </mc:Fallback>
        </mc:AlternateContent>
      </w:r>
    </w:p>
    <w:p w14:paraId="4FA1D1B9" w14:textId="602C8248" w:rsidR="00E2751B" w:rsidRPr="00420E7B" w:rsidRDefault="007F73D0" w:rsidP="00A428FD">
      <w:pPr>
        <w:pStyle w:val="NoSpacing"/>
        <w:spacing w:line="276" w:lineRule="auto"/>
        <w:rPr>
          <w:rFonts w:ascii="Verdana" w:hAnsi="Verdana"/>
          <w:sz w:val="16"/>
          <w:szCs w:val="16"/>
        </w:rPr>
      </w:pPr>
      <w:r>
        <w:rPr>
          <w:noProof/>
        </w:rPr>
        <mc:AlternateContent>
          <mc:Choice Requires="wps">
            <w:drawing>
              <wp:anchor distT="0" distB="0" distL="114300" distR="114300" simplePos="0" relativeHeight="251901952" behindDoc="0" locked="0" layoutInCell="1" allowOverlap="1" wp14:anchorId="71981F83" wp14:editId="2EBC1044">
                <wp:simplePos x="0" y="0"/>
                <wp:positionH relativeFrom="margin">
                  <wp:posOffset>-76200</wp:posOffset>
                </wp:positionH>
                <wp:positionV relativeFrom="paragraph">
                  <wp:posOffset>175260</wp:posOffset>
                </wp:positionV>
                <wp:extent cx="914400" cy="762000"/>
                <wp:effectExtent l="0" t="0" r="19050" b="19050"/>
                <wp:wrapNone/>
                <wp:docPr id="10" name="Rounded Rectangle 12"/>
                <wp:cNvGraphicFramePr/>
                <a:graphic xmlns:a="http://schemas.openxmlformats.org/drawingml/2006/main">
                  <a:graphicData uri="http://schemas.microsoft.com/office/word/2010/wordprocessingShape">
                    <wps:wsp>
                      <wps:cNvSpPr/>
                      <wps:spPr>
                        <a:xfrm>
                          <a:off x="0" y="0"/>
                          <a:ext cx="914400" cy="76200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49A31D" w14:textId="05868730"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w:t>
                            </w:r>
                          </w:p>
                          <w:p w14:paraId="2FC536DE" w14:textId="7669575E" w:rsidR="007D03E2" w:rsidRPr="00FB707C" w:rsidRDefault="007D03E2" w:rsidP="001F14AA">
                            <w:pPr>
                              <w:jc w:val="center"/>
                              <w:rPr>
                                <w:rFonts w:ascii="Adobe Arabic" w:hAnsi="Adobe Arabic" w:cs="Adobe Arabic"/>
                                <w:color w:val="000000" w:themeColor="text1"/>
                                <w:sz w:val="24"/>
                                <w:szCs w:val="24"/>
                              </w:rPr>
                            </w:pPr>
                            <w:r w:rsidRPr="00FB707C">
                              <w:rPr>
                                <w:rFonts w:ascii="Adobe Arabic" w:hAnsi="Adobe Arabic" w:cs="Adobe Arabic"/>
                                <w:color w:val="000000" w:themeColor="text1"/>
                                <w:sz w:val="24"/>
                                <w:szCs w:val="24"/>
                              </w:rPr>
                              <w:t xml:space="preserve">Open </w:t>
                            </w:r>
                            <w:r>
                              <w:rPr>
                                <w:rFonts w:ascii="Adobe Arabic" w:hAnsi="Adobe Arabic" w:cs="Adobe Arabic"/>
                                <w:color w:val="000000" w:themeColor="text1"/>
                                <w:sz w:val="24"/>
                                <w:szCs w:val="24"/>
                              </w:rPr>
                              <w:t>FIS Application</w:t>
                            </w:r>
                          </w:p>
                          <w:p w14:paraId="6E62C496" w14:textId="1D11009F" w:rsidR="007D03E2" w:rsidRPr="00FB707C" w:rsidRDefault="007D03E2" w:rsidP="00853ED1">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81F83" id="Rounded Rectangle 12" o:spid="_x0000_s1027" style="position:absolute;margin-left:-6pt;margin-top:13.8pt;width:1in;height:60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" fillcolor="#f2f2f2 [3052]" strokecolor="#bfbfbf [2412]">
                <v:textbox inset="0,0,0,0">
                  <w:txbxContent>
                    <w:p w14:paraId="4249A31D" w14:textId="05868730"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w:t>
                      </w:r>
                    </w:p>
                    <w:p w14:paraId="2FC536DE" w14:textId="7669575E" w:rsidR="007D03E2" w:rsidRPr="00FB707C" w:rsidRDefault="007D03E2" w:rsidP="001F14AA">
                      <w:pPr>
                        <w:jc w:val="center"/>
                        <w:rPr>
                          <w:rFonts w:ascii="Adobe Arabic" w:hAnsi="Adobe Arabic" w:cs="Adobe Arabic"/>
                          <w:color w:val="000000" w:themeColor="text1"/>
                          <w:sz w:val="24"/>
                          <w:szCs w:val="24"/>
                        </w:rPr>
                      </w:pPr>
                      <w:r w:rsidRPr="00FB707C">
                        <w:rPr>
                          <w:rFonts w:ascii="Adobe Arabic" w:hAnsi="Adobe Arabic" w:cs="Adobe Arabic"/>
                          <w:color w:val="000000" w:themeColor="text1"/>
                          <w:sz w:val="24"/>
                          <w:szCs w:val="24"/>
                        </w:rPr>
                        <w:t xml:space="preserve">Open </w:t>
                      </w:r>
                      <w:r>
                        <w:rPr>
                          <w:rFonts w:ascii="Adobe Arabic" w:hAnsi="Adobe Arabic" w:cs="Adobe Arabic"/>
                          <w:color w:val="000000" w:themeColor="text1"/>
                          <w:sz w:val="24"/>
                          <w:szCs w:val="24"/>
                        </w:rPr>
                        <w:t>FIS Application</w:t>
                      </w:r>
                    </w:p>
                    <w:p w14:paraId="6E62C496" w14:textId="1D11009F" w:rsidR="007D03E2" w:rsidRPr="00FB707C" w:rsidRDefault="007D03E2" w:rsidP="00853ED1">
                      <w:pPr>
                        <w:rPr>
                          <w:rFonts w:ascii="Adobe Arabic" w:hAnsi="Adobe Arabic" w:cs="Adobe Arabic"/>
                          <w:sz w:val="24"/>
                          <w:szCs w:val="24"/>
                        </w:rPr>
                      </w:pPr>
                    </w:p>
                  </w:txbxContent>
                </v:textbox>
                <w10:wrap anchorx="margin"/>
              </v:roundrect>
            </w:pict>
          </mc:Fallback>
        </mc:AlternateContent>
      </w:r>
      <w:r>
        <w:rPr>
          <w:noProof/>
        </w:rPr>
        <mc:AlternateContent>
          <mc:Choice Requires="wps">
            <w:drawing>
              <wp:anchor distT="0" distB="0" distL="114300" distR="114300" simplePos="0" relativeHeight="251746304" behindDoc="0" locked="0" layoutInCell="1" allowOverlap="1" wp14:anchorId="42E84121" wp14:editId="18FCB863">
                <wp:simplePos x="0" y="0"/>
                <wp:positionH relativeFrom="column">
                  <wp:posOffset>7426325</wp:posOffset>
                </wp:positionH>
                <wp:positionV relativeFrom="paragraph">
                  <wp:posOffset>138430</wp:posOffset>
                </wp:positionV>
                <wp:extent cx="971550" cy="952500"/>
                <wp:effectExtent l="0" t="0" r="19050" b="19050"/>
                <wp:wrapNone/>
                <wp:docPr id="52" name="Rounded Rectangle 51"/>
                <wp:cNvGraphicFramePr/>
                <a:graphic xmlns:a="http://schemas.openxmlformats.org/drawingml/2006/main">
                  <a:graphicData uri="http://schemas.microsoft.com/office/word/2010/wordprocessingShape">
                    <wps:wsp>
                      <wps:cNvSpPr/>
                      <wps:spPr>
                        <a:xfrm>
                          <a:off x="0" y="0"/>
                          <a:ext cx="971550" cy="95250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485F83" w14:textId="4D87156F" w:rsidR="007D03E2" w:rsidRDefault="007D03E2" w:rsidP="001F14AA">
                            <w:pPr>
                              <w:pStyle w:val="NormalWeb"/>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7.</w:t>
                            </w:r>
                          </w:p>
                          <w:p w14:paraId="560E8529" w14:textId="0D7693A5" w:rsidR="007D03E2" w:rsidRDefault="007D03E2" w:rsidP="001F14AA">
                            <w:pPr>
                              <w:pStyle w:val="NormalWeb"/>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 xml:space="preserve">Click on StartTime </w:t>
                            </w:r>
                            <w:r w:rsidRPr="00444D00">
                              <w:rPr>
                                <w:rFonts w:ascii="Adobe Arabic" w:hAnsi="Adobe Arabic" w:cs="Adobe Arabic"/>
                                <w:bCs/>
                                <w:color w:val="000000" w:themeColor="text1"/>
                                <w:lang w:val="en-US"/>
                              </w:rPr>
                              <w:sym w:font="Wingdings" w:char="F0E0"/>
                            </w:r>
                            <w:r>
                              <w:rPr>
                                <w:rFonts w:ascii="Adobe Arabic" w:hAnsi="Adobe Arabic" w:cs="Adobe Arabic"/>
                                <w:bCs/>
                                <w:color w:val="000000" w:themeColor="text1"/>
                                <w:lang w:val="en-US"/>
                              </w:rPr>
                              <w:t xml:space="preserve"> Today  &amp;  EndTime </w:t>
                            </w:r>
                            <w:r w:rsidRPr="00444D00">
                              <w:rPr>
                                <w:rFonts w:ascii="Adobe Arabic" w:hAnsi="Adobe Arabic" w:cs="Adobe Arabic"/>
                                <w:bCs/>
                                <w:color w:val="000000" w:themeColor="text1"/>
                                <w:lang w:val="en-US"/>
                              </w:rPr>
                              <w:sym w:font="Wingdings" w:char="F0E0"/>
                            </w:r>
                            <w:r>
                              <w:rPr>
                                <w:rFonts w:ascii="Adobe Arabic" w:hAnsi="Adobe Arabic" w:cs="Adobe Arabic"/>
                                <w:bCs/>
                                <w:color w:val="000000" w:themeColor="text1"/>
                                <w:lang w:val="en-US"/>
                              </w:rPr>
                              <w:t xml:space="preserve"> Today</w:t>
                            </w:r>
                          </w:p>
                          <w:p w14:paraId="39068C1A" w14:textId="77777777" w:rsidR="007D03E2" w:rsidRPr="00FB707C" w:rsidRDefault="007D03E2" w:rsidP="009379F4">
                            <w:pPr>
                              <w:pStyle w:val="NormalWeb"/>
                              <w:rPr>
                                <w:rFonts w:ascii="Adobe Arabic" w:hAnsi="Adobe Arabic" w:cs="Adobe Arabic"/>
                                <w:color w:val="000000" w:themeColor="text1"/>
                                <w:lang w:val="en-US"/>
                              </w:rPr>
                            </w:pPr>
                          </w:p>
                          <w:p w14:paraId="3C501170" w14:textId="7E41B68D" w:rsidR="007D03E2" w:rsidRPr="009379F4" w:rsidRDefault="007D03E2" w:rsidP="009379F4">
                            <w:pPr>
                              <w:pStyle w:val="NormalWeb"/>
                              <w:spacing w:before="0" w:beforeAutospacing="0" w:after="0" w:afterAutospacing="0"/>
                              <w:rPr>
                                <w:rFonts w:ascii="Verdana" w:hAnsi="Verdana"/>
                                <w:color w:val="000000" w:themeColor="text1"/>
                                <w:sz w:val="16"/>
                                <w:szCs w:val="16"/>
                              </w:rPr>
                            </w:pPr>
                          </w:p>
                          <w:p w14:paraId="7BA818F3" w14:textId="3750AEB7" w:rsidR="007D03E2" w:rsidRPr="009379F4" w:rsidRDefault="007D03E2" w:rsidP="004876FF">
                            <w:pPr>
                              <w:pStyle w:val="NormalWeb"/>
                              <w:spacing w:before="0" w:beforeAutospacing="0" w:after="0" w:afterAutospacing="0"/>
                              <w:jc w:val="center"/>
                              <w:rPr>
                                <w:rFonts w:ascii="Verdana" w:hAnsi="Verdana"/>
                                <w:color w:val="000000" w:themeColor="text1"/>
                                <w:sz w:val="16"/>
                                <w:szCs w:val="16"/>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E84121" id="Rounded Rectangle 51" o:spid="_x0000_s1028" style="position:absolute;margin-left:584.75pt;margin-top:10.9pt;width:76.5pt;height: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" fillcolor="#f2f2f2 [3052]" strokecolor="#bfbfbf [2412]">
                <v:textbox inset="0,0,0,0">
                  <w:txbxContent>
                    <w:p w14:paraId="61485F83" w14:textId="4D87156F" w:rsidR="007D03E2" w:rsidRDefault="007D03E2" w:rsidP="001F14AA">
                      <w:pPr>
                        <w:pStyle w:val="NormalWeb"/>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7.</w:t>
                      </w:r>
                    </w:p>
                    <w:p w14:paraId="560E8529" w14:textId="0D7693A5" w:rsidR="007D03E2" w:rsidRDefault="007D03E2" w:rsidP="001F14AA">
                      <w:pPr>
                        <w:pStyle w:val="NormalWeb"/>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 xml:space="preserve">Click on StartTime </w:t>
                      </w:r>
                      <w:r w:rsidRPr="00444D00">
                        <w:rPr>
                          <w:rFonts w:ascii="Adobe Arabic" w:hAnsi="Adobe Arabic" w:cs="Adobe Arabic"/>
                          <w:bCs/>
                          <w:color w:val="000000" w:themeColor="text1"/>
                          <w:lang w:val="en-US"/>
                        </w:rPr>
                        <w:sym w:font="Wingdings" w:char="F0E0"/>
                      </w:r>
                      <w:r>
                        <w:rPr>
                          <w:rFonts w:ascii="Adobe Arabic" w:hAnsi="Adobe Arabic" w:cs="Adobe Arabic"/>
                          <w:bCs/>
                          <w:color w:val="000000" w:themeColor="text1"/>
                          <w:lang w:val="en-US"/>
                        </w:rPr>
                        <w:t xml:space="preserve"> Today  &amp;  EndTime </w:t>
                      </w:r>
                      <w:r w:rsidRPr="00444D00">
                        <w:rPr>
                          <w:rFonts w:ascii="Adobe Arabic" w:hAnsi="Adobe Arabic" w:cs="Adobe Arabic"/>
                          <w:bCs/>
                          <w:color w:val="000000" w:themeColor="text1"/>
                          <w:lang w:val="en-US"/>
                        </w:rPr>
                        <w:sym w:font="Wingdings" w:char="F0E0"/>
                      </w:r>
                      <w:r>
                        <w:rPr>
                          <w:rFonts w:ascii="Adobe Arabic" w:hAnsi="Adobe Arabic" w:cs="Adobe Arabic"/>
                          <w:bCs/>
                          <w:color w:val="000000" w:themeColor="text1"/>
                          <w:lang w:val="en-US"/>
                        </w:rPr>
                        <w:t xml:space="preserve"> Today</w:t>
                      </w:r>
                    </w:p>
                    <w:p w14:paraId="39068C1A" w14:textId="77777777" w:rsidR="007D03E2" w:rsidRPr="00FB707C" w:rsidRDefault="007D03E2" w:rsidP="009379F4">
                      <w:pPr>
                        <w:pStyle w:val="NormalWeb"/>
                        <w:rPr>
                          <w:rFonts w:ascii="Adobe Arabic" w:hAnsi="Adobe Arabic" w:cs="Adobe Arabic"/>
                          <w:color w:val="000000" w:themeColor="text1"/>
                          <w:lang w:val="en-US"/>
                        </w:rPr>
                      </w:pPr>
                    </w:p>
                    <w:p w14:paraId="3C501170" w14:textId="7E41B68D" w:rsidR="007D03E2" w:rsidRPr="009379F4" w:rsidRDefault="007D03E2" w:rsidP="009379F4">
                      <w:pPr>
                        <w:pStyle w:val="NormalWeb"/>
                        <w:spacing w:before="0" w:beforeAutospacing="0" w:after="0" w:afterAutospacing="0"/>
                        <w:rPr>
                          <w:rFonts w:ascii="Verdana" w:hAnsi="Verdana"/>
                          <w:color w:val="000000" w:themeColor="text1"/>
                          <w:sz w:val="16"/>
                          <w:szCs w:val="16"/>
                        </w:rPr>
                      </w:pPr>
                    </w:p>
                    <w:p w14:paraId="7BA818F3" w14:textId="3750AEB7" w:rsidR="007D03E2" w:rsidRPr="009379F4" w:rsidRDefault="007D03E2" w:rsidP="004876FF">
                      <w:pPr>
                        <w:pStyle w:val="NormalWeb"/>
                        <w:spacing w:before="0" w:beforeAutospacing="0" w:after="0" w:afterAutospacing="0"/>
                        <w:jc w:val="center"/>
                        <w:rPr>
                          <w:rFonts w:ascii="Verdana" w:hAnsi="Verdana"/>
                          <w:color w:val="000000" w:themeColor="text1"/>
                          <w:sz w:val="16"/>
                          <w:szCs w:val="16"/>
                        </w:rPr>
                      </w:pPr>
                    </w:p>
                  </w:txbxContent>
                </v:textbox>
              </v:roundrect>
            </w:pict>
          </mc:Fallback>
        </mc:AlternateContent>
      </w:r>
    </w:p>
    <w:p w14:paraId="0A1EE85B" w14:textId="13326B14" w:rsidR="005D185A" w:rsidRPr="00420E7B" w:rsidRDefault="007F73D0" w:rsidP="00A428FD">
      <w:pPr>
        <w:pStyle w:val="NoSpacing"/>
        <w:spacing w:line="276" w:lineRule="auto"/>
        <w:rPr>
          <w:rFonts w:ascii="Verdana" w:hAnsi="Verdana"/>
          <w:sz w:val="16"/>
          <w:szCs w:val="16"/>
        </w:rPr>
      </w:pPr>
      <w:r>
        <w:rPr>
          <w:noProof/>
        </w:rPr>
        <mc:AlternateContent>
          <mc:Choice Requires="wps">
            <w:drawing>
              <wp:anchor distT="0" distB="0" distL="114300" distR="114300" simplePos="0" relativeHeight="251747328" behindDoc="0" locked="0" layoutInCell="1" allowOverlap="1" wp14:anchorId="1548513E" wp14:editId="636B2860">
                <wp:simplePos x="0" y="0"/>
                <wp:positionH relativeFrom="column">
                  <wp:posOffset>6026150</wp:posOffset>
                </wp:positionH>
                <wp:positionV relativeFrom="paragraph">
                  <wp:posOffset>5716</wp:posOffset>
                </wp:positionV>
                <wp:extent cx="1102360" cy="819150"/>
                <wp:effectExtent l="0" t="0" r="21590" b="19050"/>
                <wp:wrapNone/>
                <wp:docPr id="58" name="Rounded Rectangle 57"/>
                <wp:cNvGraphicFramePr/>
                <a:graphic xmlns:a="http://schemas.openxmlformats.org/drawingml/2006/main">
                  <a:graphicData uri="http://schemas.microsoft.com/office/word/2010/wordprocessingShape">
                    <wps:wsp>
                      <wps:cNvSpPr/>
                      <wps:spPr>
                        <a:xfrm>
                          <a:off x="0" y="0"/>
                          <a:ext cx="1102360" cy="81915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5436F" w14:textId="1A3ED5A2" w:rsidR="007D03E2" w:rsidRDefault="007D03E2" w:rsidP="004876FF">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6.</w:t>
                            </w:r>
                          </w:p>
                          <w:p w14:paraId="6B1713B4" w14:textId="63AFCA6A" w:rsidR="007D03E2" w:rsidRPr="00EF1006" w:rsidRDefault="007D03E2" w:rsidP="004876FF">
                            <w:pPr>
                              <w:pStyle w:val="NormalWeb"/>
                              <w:spacing w:before="0" w:beforeAutospacing="0" w:after="0" w:afterAutospacing="0"/>
                              <w:jc w:val="center"/>
                              <w:rPr>
                                <w:rFonts w:ascii="Adobe Arabic" w:hAnsi="Adobe Arabic" w:cs="Adobe Arabic"/>
                                <w:color w:val="000000" w:themeColor="text1"/>
                                <w:sz w:val="20"/>
                                <w:szCs w:val="20"/>
                              </w:rPr>
                            </w:pPr>
                            <w:r>
                              <w:rPr>
                                <w:rFonts w:ascii="Adobe Arabic" w:hAnsi="Adobe Arabic" w:cs="Adobe Arabic"/>
                                <w:bCs/>
                                <w:color w:val="000000" w:themeColor="text1"/>
                                <w:lang w:val="en-US"/>
                              </w:rPr>
                              <w:t>Click on FIS_Validation Tab</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8513E" id="Rounded Rectangle 57" o:spid="_x0000_s1029" style="position:absolute;margin-left:474.5pt;margin-top:.45pt;width:86.8pt;height:6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" fillcolor="#f2f2f2 [3052]" strokecolor="#bfbfbf [2412]">
                <v:textbox inset="0,0,0,0">
                  <w:txbxContent>
                    <w:p w14:paraId="69F5436F" w14:textId="1A3ED5A2" w:rsidR="007D03E2" w:rsidRDefault="007D03E2" w:rsidP="004876FF">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6.</w:t>
                      </w:r>
                    </w:p>
                    <w:p w14:paraId="6B1713B4" w14:textId="63AFCA6A" w:rsidR="007D03E2" w:rsidRPr="00EF1006" w:rsidRDefault="007D03E2" w:rsidP="004876FF">
                      <w:pPr>
                        <w:pStyle w:val="NormalWeb"/>
                        <w:spacing w:before="0" w:beforeAutospacing="0" w:after="0" w:afterAutospacing="0"/>
                        <w:jc w:val="center"/>
                        <w:rPr>
                          <w:rFonts w:ascii="Adobe Arabic" w:hAnsi="Adobe Arabic" w:cs="Adobe Arabic"/>
                          <w:color w:val="000000" w:themeColor="text1"/>
                          <w:sz w:val="20"/>
                          <w:szCs w:val="20"/>
                        </w:rPr>
                      </w:pPr>
                      <w:r>
                        <w:rPr>
                          <w:rFonts w:ascii="Adobe Arabic" w:hAnsi="Adobe Arabic" w:cs="Adobe Arabic"/>
                          <w:bCs/>
                          <w:color w:val="000000" w:themeColor="text1"/>
                          <w:lang w:val="en-US"/>
                        </w:rPr>
                        <w:t>Click on FIS_Validation Tab</w:t>
                      </w:r>
                    </w:p>
                  </w:txbxContent>
                </v:textbox>
              </v:roundrect>
            </w:pict>
          </mc:Fallback>
        </mc:AlternateContent>
      </w:r>
      <w:r>
        <w:rPr>
          <w:noProof/>
        </w:rPr>
        <mc:AlternateContent>
          <mc:Choice Requires="wps">
            <w:drawing>
              <wp:anchor distT="0" distB="0" distL="114300" distR="114300" simplePos="0" relativeHeight="251742208" behindDoc="0" locked="0" layoutInCell="1" allowOverlap="1" wp14:anchorId="4DFA8C34" wp14:editId="5DBA6F09">
                <wp:simplePos x="0" y="0"/>
                <wp:positionH relativeFrom="column">
                  <wp:posOffset>4667250</wp:posOffset>
                </wp:positionH>
                <wp:positionV relativeFrom="paragraph">
                  <wp:posOffset>7619</wp:posOffset>
                </wp:positionV>
                <wp:extent cx="1114425" cy="1114425"/>
                <wp:effectExtent l="0" t="0" r="28575" b="28575"/>
                <wp:wrapNone/>
                <wp:docPr id="4" name="Rounded Rectangle 69"/>
                <wp:cNvGraphicFramePr/>
                <a:graphic xmlns:a="http://schemas.openxmlformats.org/drawingml/2006/main">
                  <a:graphicData uri="http://schemas.microsoft.com/office/word/2010/wordprocessingShape">
                    <wps:wsp>
                      <wps:cNvSpPr/>
                      <wps:spPr>
                        <a:xfrm>
                          <a:off x="0" y="0"/>
                          <a:ext cx="1114425" cy="111442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055897" w14:textId="3EC69786" w:rsidR="007D03E2" w:rsidRDefault="007D03E2" w:rsidP="001F14AA">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5.</w:t>
                            </w:r>
                          </w:p>
                          <w:p w14:paraId="33AED9C4" w14:textId="3624FCDC" w:rsidR="007D03E2" w:rsidRDefault="007D03E2" w:rsidP="001F14AA">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Click on Production View &amp;</w:t>
                            </w:r>
                          </w:p>
                          <w:p w14:paraId="46F0FFD3" w14:textId="49D9647C" w:rsidR="007D03E2" w:rsidRPr="00FB707C" w:rsidRDefault="007D03E2" w:rsidP="001F14AA">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Click on Required Asset</w:t>
                            </w:r>
                          </w:p>
                          <w:p w14:paraId="6B89836C" w14:textId="77777777" w:rsidR="007D03E2" w:rsidRPr="00FB707C" w:rsidRDefault="007D03E2">
                            <w:pPr>
                              <w:rPr>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FA8C34" id="Rounded Rectangle 69" o:spid="_x0000_s1030" style="position:absolute;margin-left:367.5pt;margin-top:.6pt;width:87.75pt;height:8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" fillcolor="#f2f2f2 [3052]" strokecolor="#bfbfbf [2412]">
                <v:textbox inset="0,0,0,0">
                  <w:txbxContent>
                    <w:p w14:paraId="44055897" w14:textId="3EC69786" w:rsidR="007D03E2" w:rsidRDefault="007D03E2" w:rsidP="001F14AA">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5.</w:t>
                      </w:r>
                    </w:p>
                    <w:p w14:paraId="33AED9C4" w14:textId="3624FCDC" w:rsidR="007D03E2" w:rsidRDefault="007D03E2" w:rsidP="001F14AA">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Click on Production View &amp;</w:t>
                      </w:r>
                    </w:p>
                    <w:p w14:paraId="46F0FFD3" w14:textId="49D9647C" w:rsidR="007D03E2" w:rsidRPr="00FB707C" w:rsidRDefault="007D03E2" w:rsidP="001F14AA">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Click on Required Asset</w:t>
                      </w:r>
                    </w:p>
                    <w:p w14:paraId="6B89836C" w14:textId="77777777" w:rsidR="007D03E2" w:rsidRPr="00FB707C" w:rsidRDefault="007D03E2">
                      <w:pPr>
                        <w:rPr>
                          <w:sz w:val="24"/>
                          <w:szCs w:val="24"/>
                        </w:rPr>
                      </w:pPr>
                    </w:p>
                  </w:txbxContent>
                </v:textbox>
              </v:roundrect>
            </w:pict>
          </mc:Fallback>
        </mc:AlternateContent>
      </w:r>
      <w:r>
        <w:rPr>
          <w:noProof/>
        </w:rPr>
        <mc:AlternateContent>
          <mc:Choice Requires="wps">
            <w:drawing>
              <wp:anchor distT="0" distB="0" distL="114300" distR="114300" simplePos="0" relativeHeight="251744256" behindDoc="0" locked="0" layoutInCell="1" allowOverlap="1" wp14:anchorId="1526EFA0" wp14:editId="078DE66C">
                <wp:simplePos x="0" y="0"/>
                <wp:positionH relativeFrom="column">
                  <wp:posOffset>3501390</wp:posOffset>
                </wp:positionH>
                <wp:positionV relativeFrom="paragraph">
                  <wp:posOffset>5715</wp:posOffset>
                </wp:positionV>
                <wp:extent cx="866775" cy="714375"/>
                <wp:effectExtent l="0" t="0" r="28575" b="28575"/>
                <wp:wrapNone/>
                <wp:docPr id="46" name="Rounded Rectangle 45"/>
                <wp:cNvGraphicFramePr/>
                <a:graphic xmlns:a="http://schemas.openxmlformats.org/drawingml/2006/main">
                  <a:graphicData uri="http://schemas.microsoft.com/office/word/2010/wordprocessingShape">
                    <wps:wsp>
                      <wps:cNvSpPr/>
                      <wps:spPr>
                        <a:xfrm>
                          <a:off x="0" y="0"/>
                          <a:ext cx="866775" cy="71437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77A21" w14:textId="77777777" w:rsidR="007D03E2" w:rsidRDefault="007D03E2" w:rsidP="00633B68">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4.</w:t>
                            </w:r>
                          </w:p>
                          <w:p w14:paraId="66949A50" w14:textId="7F20D2E4" w:rsidR="007D03E2" w:rsidRPr="00FB707C" w:rsidRDefault="007D03E2" w:rsidP="00633B68">
                            <w:pPr>
                              <w:pStyle w:val="NormalWeb"/>
                              <w:spacing w:before="0" w:beforeAutospacing="0" w:after="0" w:afterAutospacing="0"/>
                              <w:jc w:val="center"/>
                              <w:rPr>
                                <w:rFonts w:ascii="Adobe Arabic" w:hAnsi="Adobe Arabic" w:cs="Adobe Arabic"/>
                              </w:rPr>
                            </w:pPr>
                            <w:r w:rsidRPr="00FB707C">
                              <w:rPr>
                                <w:rFonts w:ascii="Adobe Arabic" w:hAnsi="Adobe Arabic" w:cs="Adobe Arabic"/>
                                <w:color w:val="000000" w:themeColor="text1"/>
                              </w:rPr>
                              <w:t xml:space="preserve">Click </w:t>
                            </w:r>
                            <w:r>
                              <w:rPr>
                                <w:rFonts w:ascii="Adobe Arabic" w:hAnsi="Adobe Arabic" w:cs="Adobe Arabic"/>
                                <w:color w:val="000000" w:themeColor="text1"/>
                              </w:rPr>
                              <w:t>on OK</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6EFA0" id="Rounded Rectangle 45" o:spid="_x0000_s1031" style="position:absolute;margin-left:275.7pt;margin-top:.45pt;width:68.25pt;height:5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" fillcolor="#f2f2f2 [3052]" strokecolor="#bfbfbf [2412]">
                <v:textbox inset="0,0,0,0">
                  <w:txbxContent>
                    <w:p w14:paraId="29477A21" w14:textId="77777777" w:rsidR="007D03E2" w:rsidRDefault="007D03E2" w:rsidP="00633B68">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4.</w:t>
                      </w:r>
                    </w:p>
                    <w:p w14:paraId="66949A50" w14:textId="7F20D2E4" w:rsidR="007D03E2" w:rsidRPr="00FB707C" w:rsidRDefault="007D03E2" w:rsidP="00633B68">
                      <w:pPr>
                        <w:pStyle w:val="NormalWeb"/>
                        <w:spacing w:before="0" w:beforeAutospacing="0" w:after="0" w:afterAutospacing="0"/>
                        <w:jc w:val="center"/>
                        <w:rPr>
                          <w:rFonts w:ascii="Adobe Arabic" w:hAnsi="Adobe Arabic" w:cs="Adobe Arabic"/>
                        </w:rPr>
                      </w:pPr>
                      <w:r w:rsidRPr="00FB707C">
                        <w:rPr>
                          <w:rFonts w:ascii="Adobe Arabic" w:hAnsi="Adobe Arabic" w:cs="Adobe Arabic"/>
                          <w:color w:val="000000" w:themeColor="text1"/>
                        </w:rPr>
                        <w:t xml:space="preserve">Click </w:t>
                      </w:r>
                      <w:r>
                        <w:rPr>
                          <w:rFonts w:ascii="Adobe Arabic" w:hAnsi="Adobe Arabic" w:cs="Adobe Arabic"/>
                          <w:color w:val="000000" w:themeColor="text1"/>
                        </w:rPr>
                        <w:t>on OK</w:t>
                      </w:r>
                    </w:p>
                  </w:txbxContent>
                </v:textbox>
              </v:roundrect>
            </w:pict>
          </mc:Fallback>
        </mc:AlternateContent>
      </w:r>
      <w:r>
        <w:rPr>
          <w:noProof/>
        </w:rPr>
        <mc:AlternateContent>
          <mc:Choice Requires="wps">
            <w:drawing>
              <wp:anchor distT="0" distB="0" distL="114300" distR="114300" simplePos="0" relativeHeight="251743232" behindDoc="0" locked="0" layoutInCell="1" allowOverlap="1" wp14:anchorId="2C3373A8" wp14:editId="482B47D8">
                <wp:simplePos x="0" y="0"/>
                <wp:positionH relativeFrom="column">
                  <wp:posOffset>2292350</wp:posOffset>
                </wp:positionH>
                <wp:positionV relativeFrom="paragraph">
                  <wp:posOffset>5715</wp:posOffset>
                </wp:positionV>
                <wp:extent cx="1000125" cy="733425"/>
                <wp:effectExtent l="0" t="0" r="28575" b="28575"/>
                <wp:wrapNone/>
                <wp:docPr id="123" name="Rounded Rectangle 122"/>
                <wp:cNvGraphicFramePr/>
                <a:graphic xmlns:a="http://schemas.openxmlformats.org/drawingml/2006/main">
                  <a:graphicData uri="http://schemas.microsoft.com/office/word/2010/wordprocessingShape">
                    <wps:wsp>
                      <wps:cNvSpPr/>
                      <wps:spPr>
                        <a:xfrm>
                          <a:off x="0" y="0"/>
                          <a:ext cx="1000125" cy="73342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D80B06" w14:textId="73E78486" w:rsidR="007D03E2" w:rsidRDefault="007D03E2" w:rsidP="001F14AA">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3.</w:t>
                            </w:r>
                          </w:p>
                          <w:p w14:paraId="73FA294C" w14:textId="75C586FA" w:rsidR="007D03E2" w:rsidRPr="00444D00" w:rsidRDefault="007D03E2" w:rsidP="001F14AA">
                            <w:pPr>
                              <w:pStyle w:val="NormalWeb"/>
                              <w:spacing w:before="0" w:beforeAutospacing="0" w:after="0" w:afterAutospacing="0"/>
                              <w:jc w:val="center"/>
                              <w:rPr>
                                <w:rFonts w:ascii="Adobe Arabic" w:hAnsi="Adobe Arabic" w:cs="Adobe Arabic"/>
                              </w:rPr>
                            </w:pPr>
                            <w:r>
                              <w:rPr>
                                <w:rFonts w:ascii="Adobe Arabic" w:hAnsi="Adobe Arabic" w:cs="Adobe Arabic"/>
                                <w:bCs/>
                                <w:color w:val="000000" w:themeColor="text1"/>
                                <w:lang w:val="en-US"/>
                              </w:rPr>
                              <w:t xml:space="preserve">Click on </w:t>
                            </w:r>
                            <w:r>
                              <w:rPr>
                                <w:rFonts w:ascii="Adobe Arabic" w:hAnsi="Adobe Arabic" w:cs="Adobe Arabic"/>
                                <w:color w:val="000000" w:themeColor="text1"/>
                              </w:rPr>
                              <w:t>Body</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3373A8" id="Rounded Rectangle 122" o:spid="_x0000_s1032" style="position:absolute;margin-left:180.5pt;margin-top:.45pt;width:78.75pt;height:57.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" fillcolor="#f2f2f2 [3052]" strokecolor="#bfbfbf [2412]">
                <v:textbox inset="0,0,0,0">
                  <w:txbxContent>
                    <w:p w14:paraId="35D80B06" w14:textId="73E78486" w:rsidR="007D03E2" w:rsidRDefault="007D03E2" w:rsidP="001F14AA">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3.</w:t>
                      </w:r>
                    </w:p>
                    <w:p w14:paraId="73FA294C" w14:textId="75C586FA" w:rsidR="007D03E2" w:rsidRPr="00444D00" w:rsidRDefault="007D03E2" w:rsidP="001F14AA">
                      <w:pPr>
                        <w:pStyle w:val="NormalWeb"/>
                        <w:spacing w:before="0" w:beforeAutospacing="0" w:after="0" w:afterAutospacing="0"/>
                        <w:jc w:val="center"/>
                        <w:rPr>
                          <w:rFonts w:ascii="Adobe Arabic" w:hAnsi="Adobe Arabic" w:cs="Adobe Arabic"/>
                        </w:rPr>
                      </w:pPr>
                      <w:r>
                        <w:rPr>
                          <w:rFonts w:ascii="Adobe Arabic" w:hAnsi="Adobe Arabic" w:cs="Adobe Arabic"/>
                          <w:bCs/>
                          <w:color w:val="000000" w:themeColor="text1"/>
                          <w:lang w:val="en-US"/>
                        </w:rPr>
                        <w:t xml:space="preserve">Click on </w:t>
                      </w:r>
                      <w:r>
                        <w:rPr>
                          <w:rFonts w:ascii="Adobe Arabic" w:hAnsi="Adobe Arabic" w:cs="Adobe Arabic"/>
                          <w:color w:val="000000" w:themeColor="text1"/>
                        </w:rPr>
                        <w:t>Body</w:t>
                      </w:r>
                    </w:p>
                  </w:txbxContent>
                </v:textbox>
              </v:roundrect>
            </w:pict>
          </mc:Fallback>
        </mc:AlternateContent>
      </w:r>
      <w:r>
        <w:rPr>
          <w:noProof/>
        </w:rPr>
        <mc:AlternateContent>
          <mc:Choice Requires="wps">
            <w:drawing>
              <wp:anchor distT="0" distB="0" distL="114300" distR="114300" simplePos="0" relativeHeight="251740160" behindDoc="0" locked="0" layoutInCell="1" allowOverlap="1" wp14:anchorId="4C35169C" wp14:editId="6EFCAC39">
                <wp:simplePos x="0" y="0"/>
                <wp:positionH relativeFrom="margin">
                  <wp:posOffset>1149350</wp:posOffset>
                </wp:positionH>
                <wp:positionV relativeFrom="paragraph">
                  <wp:posOffset>5715</wp:posOffset>
                </wp:positionV>
                <wp:extent cx="914400" cy="800100"/>
                <wp:effectExtent l="0" t="0" r="19050" b="19050"/>
                <wp:wrapNone/>
                <wp:docPr id="3" name="Rounded Rectangle 2"/>
                <wp:cNvGraphicFramePr/>
                <a:graphic xmlns:a="http://schemas.openxmlformats.org/drawingml/2006/main">
                  <a:graphicData uri="http://schemas.microsoft.com/office/word/2010/wordprocessingShape">
                    <wps:wsp>
                      <wps:cNvSpPr/>
                      <wps:spPr>
                        <a:xfrm>
                          <a:off x="0" y="0"/>
                          <a:ext cx="914400" cy="80010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65340F" w14:textId="67DBC947" w:rsidR="007D03E2" w:rsidRDefault="007D03E2" w:rsidP="001F14AA">
                            <w:pPr>
                              <w:pStyle w:val="NormalWeb"/>
                              <w:jc w:val="center"/>
                              <w:rPr>
                                <w:rFonts w:ascii="Adobe Arabic" w:eastAsia="Adobe Fan Heiti Std B" w:hAnsi="Adobe Arabic" w:cs="Adobe Arabic"/>
                                <w:bCs/>
                                <w:color w:val="000000" w:themeColor="text1"/>
                                <w:lang w:val="en-US"/>
                              </w:rPr>
                            </w:pPr>
                            <w:r>
                              <w:rPr>
                                <w:rFonts w:ascii="Adobe Arabic" w:eastAsia="Adobe Fan Heiti Std B" w:hAnsi="Adobe Arabic" w:cs="Adobe Arabic"/>
                                <w:bCs/>
                                <w:color w:val="000000" w:themeColor="text1"/>
                                <w:lang w:val="en-US"/>
                              </w:rPr>
                              <w:t>2.</w:t>
                            </w:r>
                          </w:p>
                          <w:p w14:paraId="4F12D1A5" w14:textId="75008117" w:rsidR="007D03E2" w:rsidRPr="00444D00" w:rsidRDefault="007D03E2" w:rsidP="001F14AA">
                            <w:pPr>
                              <w:pStyle w:val="NormalWeb"/>
                              <w:jc w:val="center"/>
                              <w:rPr>
                                <w:rFonts w:ascii="Adobe Arabic" w:eastAsia="Adobe Fan Heiti Std B" w:hAnsi="Adobe Arabic" w:cs="Adobe Arabic"/>
                                <w:color w:val="000000" w:themeColor="text1"/>
                                <w:lang w:val="en-US"/>
                              </w:rPr>
                            </w:pPr>
                            <w:r w:rsidRPr="00444D00">
                              <w:rPr>
                                <w:rFonts w:ascii="Adobe Arabic" w:eastAsia="Adobe Fan Heiti Std B" w:hAnsi="Adobe Arabic" w:cs="Adobe Arabic"/>
                                <w:bCs/>
                                <w:color w:val="000000" w:themeColor="text1"/>
                                <w:lang w:val="en-US"/>
                              </w:rPr>
                              <w:t>Click On ADFS</w:t>
                            </w:r>
                          </w:p>
                          <w:p w14:paraId="660C1D08" w14:textId="796A2E23" w:rsidR="007D03E2" w:rsidRPr="00816D65" w:rsidRDefault="007D03E2" w:rsidP="00633B68">
                            <w:pPr>
                              <w:pStyle w:val="NormalWeb"/>
                              <w:spacing w:before="0" w:beforeAutospacing="0" w:after="0" w:afterAutospacing="0"/>
                              <w:jc w:val="center"/>
                              <w:rPr>
                                <w:rFonts w:ascii="Verdana" w:hAnsi="Verdana"/>
                                <w:color w:val="000000" w:themeColor="text1"/>
                                <w:sz w:val="20"/>
                                <w:szCs w:val="20"/>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5169C" id="Rounded Rectangle 2" o:spid="_x0000_s1033" style="position:absolute;margin-left:90.5pt;margin-top:.45pt;width:1in;height:63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" fillcolor="#f2f2f2 [3052]" strokecolor="#bfbfbf [2412]">
                <v:textbox inset="0,0,0,0">
                  <w:txbxContent>
                    <w:p w14:paraId="2F65340F" w14:textId="67DBC947" w:rsidR="007D03E2" w:rsidRDefault="007D03E2" w:rsidP="001F14AA">
                      <w:pPr>
                        <w:pStyle w:val="NormalWeb"/>
                        <w:jc w:val="center"/>
                        <w:rPr>
                          <w:rFonts w:ascii="Adobe Arabic" w:eastAsia="Adobe Fan Heiti Std B" w:hAnsi="Adobe Arabic" w:cs="Adobe Arabic"/>
                          <w:bCs/>
                          <w:color w:val="000000" w:themeColor="text1"/>
                          <w:lang w:val="en-US"/>
                        </w:rPr>
                      </w:pPr>
                      <w:r>
                        <w:rPr>
                          <w:rFonts w:ascii="Adobe Arabic" w:eastAsia="Adobe Fan Heiti Std B" w:hAnsi="Adobe Arabic" w:cs="Adobe Arabic"/>
                          <w:bCs/>
                          <w:color w:val="000000" w:themeColor="text1"/>
                          <w:lang w:val="en-US"/>
                        </w:rPr>
                        <w:t>2.</w:t>
                      </w:r>
                    </w:p>
                    <w:p w14:paraId="4F12D1A5" w14:textId="75008117" w:rsidR="007D03E2" w:rsidRPr="00444D00" w:rsidRDefault="007D03E2" w:rsidP="001F14AA">
                      <w:pPr>
                        <w:pStyle w:val="NormalWeb"/>
                        <w:jc w:val="center"/>
                        <w:rPr>
                          <w:rFonts w:ascii="Adobe Arabic" w:eastAsia="Adobe Fan Heiti Std B" w:hAnsi="Adobe Arabic" w:cs="Adobe Arabic"/>
                          <w:color w:val="000000" w:themeColor="text1"/>
                          <w:lang w:val="en-US"/>
                        </w:rPr>
                      </w:pPr>
                      <w:r w:rsidRPr="00444D00">
                        <w:rPr>
                          <w:rFonts w:ascii="Adobe Arabic" w:eastAsia="Adobe Fan Heiti Std B" w:hAnsi="Adobe Arabic" w:cs="Adobe Arabic"/>
                          <w:bCs/>
                          <w:color w:val="000000" w:themeColor="text1"/>
                          <w:lang w:val="en-US"/>
                        </w:rPr>
                        <w:t>Click On ADFS</w:t>
                      </w:r>
                    </w:p>
                    <w:p w14:paraId="660C1D08" w14:textId="796A2E23" w:rsidR="007D03E2" w:rsidRPr="00816D65" w:rsidRDefault="007D03E2" w:rsidP="00633B68">
                      <w:pPr>
                        <w:pStyle w:val="NormalWeb"/>
                        <w:spacing w:before="0" w:beforeAutospacing="0" w:after="0" w:afterAutospacing="0"/>
                        <w:jc w:val="center"/>
                        <w:rPr>
                          <w:rFonts w:ascii="Verdana" w:hAnsi="Verdana"/>
                          <w:color w:val="000000" w:themeColor="text1"/>
                          <w:sz w:val="20"/>
                          <w:szCs w:val="20"/>
                        </w:rPr>
                      </w:pPr>
                    </w:p>
                  </w:txbxContent>
                </v:textbox>
                <w10:wrap anchorx="margin"/>
              </v:roundrect>
            </w:pict>
          </mc:Fallback>
        </mc:AlternateContent>
      </w:r>
    </w:p>
    <w:p w14:paraId="2563EAAD" w14:textId="2B0BC621" w:rsidR="00E2751B" w:rsidRPr="00420E7B" w:rsidRDefault="00E2751B" w:rsidP="00A428FD">
      <w:pPr>
        <w:pStyle w:val="NoSpacing"/>
        <w:spacing w:line="276" w:lineRule="auto"/>
        <w:rPr>
          <w:rFonts w:ascii="Verdana" w:hAnsi="Verdana"/>
          <w:sz w:val="16"/>
          <w:szCs w:val="16"/>
        </w:rPr>
      </w:pPr>
    </w:p>
    <w:p w14:paraId="5C54D73E" w14:textId="2047E241" w:rsidR="00E2751B" w:rsidRPr="00420E7B" w:rsidRDefault="00596F1C" w:rsidP="00A428FD">
      <w:pPr>
        <w:pStyle w:val="NoSpacing"/>
        <w:spacing w:line="276" w:lineRule="auto"/>
        <w:rPr>
          <w:rFonts w:ascii="Verdana" w:hAnsi="Verdana"/>
          <w:sz w:val="16"/>
          <w:szCs w:val="16"/>
        </w:rPr>
      </w:pPr>
      <w:r>
        <w:rPr>
          <w:rFonts w:ascii="Verdana" w:hAnsi="Verdana"/>
          <w:noProof/>
          <w:sz w:val="16"/>
          <w:szCs w:val="16"/>
        </w:rPr>
        <mc:AlternateContent>
          <mc:Choice Requires="wps">
            <w:drawing>
              <wp:anchor distT="0" distB="0" distL="114300" distR="114300" simplePos="0" relativeHeight="251769856" behindDoc="0" locked="0" layoutInCell="1" allowOverlap="1" wp14:anchorId="687C3C99" wp14:editId="45AA5957">
                <wp:simplePos x="0" y="0"/>
                <wp:positionH relativeFrom="margin">
                  <wp:posOffset>7159625</wp:posOffset>
                </wp:positionH>
                <wp:positionV relativeFrom="paragraph">
                  <wp:posOffset>108585</wp:posOffset>
                </wp:positionV>
                <wp:extent cx="257175" cy="6350"/>
                <wp:effectExtent l="0" t="57150" r="28575" b="88900"/>
                <wp:wrapNone/>
                <wp:docPr id="17" name="Straight Arrow Connector 17"/>
                <wp:cNvGraphicFramePr/>
                <a:graphic xmlns:a="http://schemas.openxmlformats.org/drawingml/2006/main">
                  <a:graphicData uri="http://schemas.microsoft.com/office/word/2010/wordprocessingShape">
                    <wps:wsp>
                      <wps:cNvCnPr/>
                      <wps:spPr>
                        <a:xfrm>
                          <a:off x="0" y="0"/>
                          <a:ext cx="257175" cy="635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3DB974" id="_x0000_t32" coordsize="21600,21600" o:spt="32" o:oned="t" path="m,l21600,21600e" filled="f">
                <v:path arrowok="t" fillok="f" o:connecttype="none"/>
                <o:lock v:ext="edit" shapetype="t"/>
              </v:shapetype>
              <v:shape id="Straight Arrow Connector 17" o:spid="_x0000_s1026" type="#_x0000_t32" style="position:absolute;margin-left:563.75pt;margin-top:8.55pt;width:20.25pt;height:.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" strokecolor="#a5a5a5 [2092]" strokeweight="1.5pt">
                <v:stroke endarrow="block"/>
                <w10:wrap anchorx="margin"/>
              </v:shape>
            </w:pict>
          </mc:Fallback>
        </mc:AlternateContent>
      </w:r>
      <w:r w:rsidR="007F73D0">
        <w:rPr>
          <w:rFonts w:ascii="Verdana" w:hAnsi="Verdana"/>
          <w:noProof/>
          <w:sz w:val="16"/>
          <w:szCs w:val="16"/>
        </w:rPr>
        <mc:AlternateContent>
          <mc:Choice Requires="wps">
            <w:drawing>
              <wp:anchor distT="0" distB="0" distL="114300" distR="114300" simplePos="0" relativeHeight="251913216" behindDoc="0" locked="0" layoutInCell="1" allowOverlap="1" wp14:anchorId="7E3DA5C2" wp14:editId="656739B9">
                <wp:simplePos x="0" y="0"/>
                <wp:positionH relativeFrom="margin">
                  <wp:posOffset>5768340</wp:posOffset>
                </wp:positionH>
                <wp:positionV relativeFrom="paragraph">
                  <wp:posOffset>94769</wp:posOffset>
                </wp:positionV>
                <wp:extent cx="257175" cy="3082"/>
                <wp:effectExtent l="0" t="76200" r="28575" b="92710"/>
                <wp:wrapNone/>
                <wp:docPr id="2" name="Straight Arrow Connector 2"/>
                <wp:cNvGraphicFramePr/>
                <a:graphic xmlns:a="http://schemas.openxmlformats.org/drawingml/2006/main">
                  <a:graphicData uri="http://schemas.microsoft.com/office/word/2010/wordprocessingShape">
                    <wps:wsp>
                      <wps:cNvCnPr/>
                      <wps:spPr>
                        <a:xfrm flipV="1">
                          <a:off x="0" y="0"/>
                          <a:ext cx="257175" cy="3082"/>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C5248" id="Straight Arrow Connector 2" o:spid="_x0000_s1026" type="#_x0000_t32" style="position:absolute;margin-left:454.2pt;margin-top:7.45pt;width:20.25pt;height:.25pt;flip:y;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" strokecolor="#a5a5a5 [2092]" strokeweight="1.5pt">
                <v:stroke endarrow="block"/>
                <w10:wrap anchorx="margin"/>
              </v:shape>
            </w:pict>
          </mc:Fallback>
        </mc:AlternateContent>
      </w:r>
      <w:r w:rsidR="007F73D0">
        <w:rPr>
          <w:rFonts w:ascii="Verdana" w:hAnsi="Verdana"/>
          <w:noProof/>
          <w:sz w:val="16"/>
          <w:szCs w:val="16"/>
        </w:rPr>
        <mc:AlternateContent>
          <mc:Choice Requires="wps">
            <w:drawing>
              <wp:anchor distT="0" distB="0" distL="114300" distR="114300" simplePos="0" relativeHeight="251951104" behindDoc="0" locked="0" layoutInCell="1" allowOverlap="1" wp14:anchorId="1337000A" wp14:editId="4E017350">
                <wp:simplePos x="0" y="0"/>
                <wp:positionH relativeFrom="margin">
                  <wp:posOffset>4387215</wp:posOffset>
                </wp:positionH>
                <wp:positionV relativeFrom="paragraph">
                  <wp:posOffset>88900</wp:posOffset>
                </wp:positionV>
                <wp:extent cx="276225" cy="264"/>
                <wp:effectExtent l="0" t="76200" r="9525" b="95250"/>
                <wp:wrapNone/>
                <wp:docPr id="59" name="Straight Arrow Connector 59"/>
                <wp:cNvGraphicFramePr/>
                <a:graphic xmlns:a="http://schemas.openxmlformats.org/drawingml/2006/main">
                  <a:graphicData uri="http://schemas.microsoft.com/office/word/2010/wordprocessingShape">
                    <wps:wsp>
                      <wps:cNvCnPr/>
                      <wps:spPr>
                        <a:xfrm flipV="1">
                          <a:off x="0" y="0"/>
                          <a:ext cx="276225" cy="264"/>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8219E" id="Straight Arrow Connector 59" o:spid="_x0000_s1026" type="#_x0000_t32" style="position:absolute;margin-left:345.45pt;margin-top:7pt;width:21.75pt;height:0;flip:y;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" strokecolor="#a5a5a5 [2092]" strokeweight="1.5pt">
                <v:stroke endarrow="block"/>
                <w10:wrap anchorx="margin"/>
              </v:shape>
            </w:pict>
          </mc:Fallback>
        </mc:AlternateContent>
      </w:r>
      <w:r w:rsidR="007F73D0">
        <w:rPr>
          <w:rFonts w:ascii="Verdana" w:hAnsi="Verdana"/>
          <w:noProof/>
          <w:sz w:val="16"/>
          <w:szCs w:val="16"/>
        </w:rPr>
        <mc:AlternateContent>
          <mc:Choice Requires="wps">
            <w:drawing>
              <wp:anchor distT="0" distB="0" distL="114300" distR="114300" simplePos="0" relativeHeight="251949056" behindDoc="0" locked="0" layoutInCell="1" allowOverlap="1" wp14:anchorId="10176273" wp14:editId="4317FCF3">
                <wp:simplePos x="0" y="0"/>
                <wp:positionH relativeFrom="margin">
                  <wp:posOffset>3301365</wp:posOffset>
                </wp:positionH>
                <wp:positionV relativeFrom="paragraph">
                  <wp:posOffset>84952</wp:posOffset>
                </wp:positionV>
                <wp:extent cx="276225" cy="9950"/>
                <wp:effectExtent l="0" t="57150" r="28575" b="85725"/>
                <wp:wrapNone/>
                <wp:docPr id="57" name="Straight Arrow Connector 57"/>
                <wp:cNvGraphicFramePr/>
                <a:graphic xmlns:a="http://schemas.openxmlformats.org/drawingml/2006/main">
                  <a:graphicData uri="http://schemas.microsoft.com/office/word/2010/wordprocessingShape">
                    <wps:wsp>
                      <wps:cNvCnPr/>
                      <wps:spPr>
                        <a:xfrm>
                          <a:off x="0" y="0"/>
                          <a:ext cx="276225" cy="995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C3D09" id="Straight Arrow Connector 57" o:spid="_x0000_s1026" type="#_x0000_t32" style="position:absolute;margin-left:259.95pt;margin-top:6.7pt;width:21.75pt;height:.8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" strokecolor="#a5a5a5 [2092]" strokeweight="1.5pt">
                <v:stroke endarrow="block"/>
                <w10:wrap anchorx="margin"/>
              </v:shape>
            </w:pict>
          </mc:Fallback>
        </mc:AlternateContent>
      </w:r>
      <w:r w:rsidR="007F73D0">
        <w:rPr>
          <w:rFonts w:ascii="Verdana" w:hAnsi="Verdana"/>
          <w:noProof/>
          <w:sz w:val="16"/>
          <w:szCs w:val="16"/>
        </w:rPr>
        <mc:AlternateContent>
          <mc:Choice Requires="wps">
            <w:drawing>
              <wp:anchor distT="0" distB="0" distL="114300" distR="114300" simplePos="0" relativeHeight="251921408" behindDoc="0" locked="0" layoutInCell="1" allowOverlap="1" wp14:anchorId="5282CC4C" wp14:editId="1334F74C">
                <wp:simplePos x="0" y="0"/>
                <wp:positionH relativeFrom="margin">
                  <wp:posOffset>854075</wp:posOffset>
                </wp:positionH>
                <wp:positionV relativeFrom="paragraph">
                  <wp:posOffset>77219</wp:posOffset>
                </wp:positionV>
                <wp:extent cx="285750" cy="7691"/>
                <wp:effectExtent l="0" t="57150" r="38100" b="87630"/>
                <wp:wrapNone/>
                <wp:docPr id="14" name="Straight Arrow Connector 14"/>
                <wp:cNvGraphicFramePr/>
                <a:graphic xmlns:a="http://schemas.openxmlformats.org/drawingml/2006/main">
                  <a:graphicData uri="http://schemas.microsoft.com/office/word/2010/wordprocessingShape">
                    <wps:wsp>
                      <wps:cNvCnPr/>
                      <wps:spPr>
                        <a:xfrm>
                          <a:off x="0" y="0"/>
                          <a:ext cx="285750" cy="7691"/>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94F4E" id="Straight Arrow Connector 14" o:spid="_x0000_s1026" type="#_x0000_t32" style="position:absolute;margin-left:67.25pt;margin-top:6.1pt;width:22.5pt;height:.6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" strokecolor="#a5a5a5 [2092]" strokeweight="1.5pt">
                <v:stroke endarrow="block"/>
                <w10:wrap anchorx="margin"/>
              </v:shape>
            </w:pict>
          </mc:Fallback>
        </mc:AlternateContent>
      </w:r>
      <w:r w:rsidR="007F73D0">
        <w:rPr>
          <w:rFonts w:ascii="Verdana" w:hAnsi="Verdana"/>
          <w:noProof/>
          <w:sz w:val="16"/>
          <w:szCs w:val="16"/>
        </w:rPr>
        <mc:AlternateContent>
          <mc:Choice Requires="wps">
            <w:drawing>
              <wp:anchor distT="0" distB="0" distL="114300" distR="114300" simplePos="0" relativeHeight="251947008" behindDoc="0" locked="0" layoutInCell="1" allowOverlap="1" wp14:anchorId="5E1CF21F" wp14:editId="450F76EC">
                <wp:simplePos x="0" y="0"/>
                <wp:positionH relativeFrom="margin">
                  <wp:posOffset>2044700</wp:posOffset>
                </wp:positionH>
                <wp:positionV relativeFrom="paragraph">
                  <wp:posOffset>91667</wp:posOffset>
                </wp:positionV>
                <wp:extent cx="266700" cy="4545"/>
                <wp:effectExtent l="0" t="76200" r="19050" b="90805"/>
                <wp:wrapNone/>
                <wp:docPr id="16" name="Straight Arrow Connector 16"/>
                <wp:cNvGraphicFramePr/>
                <a:graphic xmlns:a="http://schemas.openxmlformats.org/drawingml/2006/main">
                  <a:graphicData uri="http://schemas.microsoft.com/office/word/2010/wordprocessingShape">
                    <wps:wsp>
                      <wps:cNvCnPr/>
                      <wps:spPr>
                        <a:xfrm flipV="1">
                          <a:off x="0" y="0"/>
                          <a:ext cx="266700" cy="454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EE093" id="Straight Arrow Connector 16" o:spid="_x0000_s1026" type="#_x0000_t32" style="position:absolute;margin-left:161pt;margin-top:7.2pt;width:21pt;height:.35pt;flip:y;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" strokecolor="#a5a5a5 [2092]" strokeweight="1.5pt">
                <v:stroke endarrow="block"/>
                <w10:wrap anchorx="margin"/>
              </v:shape>
            </w:pict>
          </mc:Fallback>
        </mc:AlternateContent>
      </w:r>
    </w:p>
    <w:p w14:paraId="3DD2491B" w14:textId="7AF8D362" w:rsidR="00E2751B" w:rsidRPr="00420E7B" w:rsidRDefault="00596F1C" w:rsidP="00A428FD">
      <w:pPr>
        <w:pStyle w:val="NoSpacing"/>
        <w:spacing w:line="276" w:lineRule="auto"/>
        <w:rPr>
          <w:rFonts w:ascii="Verdana" w:hAnsi="Verdana"/>
          <w:sz w:val="16"/>
          <w:szCs w:val="16"/>
        </w:rPr>
      </w:pPr>
      <w:r>
        <w:rPr>
          <w:rFonts w:ascii="Verdana" w:hAnsi="Verdana"/>
          <w:noProof/>
          <w:sz w:val="16"/>
          <w:szCs w:val="16"/>
        </w:rPr>
        <mc:AlternateContent>
          <mc:Choice Requires="wps">
            <w:drawing>
              <wp:anchor distT="0" distB="0" distL="114300" distR="114300" simplePos="0" relativeHeight="251777024" behindDoc="0" locked="0" layoutInCell="1" allowOverlap="1" wp14:anchorId="11B7A1D0" wp14:editId="0CAF6BE9">
                <wp:simplePos x="0" y="0"/>
                <wp:positionH relativeFrom="column">
                  <wp:posOffset>8416924</wp:posOffset>
                </wp:positionH>
                <wp:positionV relativeFrom="paragraph">
                  <wp:posOffset>8890</wp:posOffset>
                </wp:positionV>
                <wp:extent cx="57150" cy="1104900"/>
                <wp:effectExtent l="38100" t="0" r="400050" b="95250"/>
                <wp:wrapNone/>
                <wp:docPr id="22" name="Elbow Connector 22"/>
                <wp:cNvGraphicFramePr/>
                <a:graphic xmlns:a="http://schemas.openxmlformats.org/drawingml/2006/main">
                  <a:graphicData uri="http://schemas.microsoft.com/office/word/2010/wordprocessingShape">
                    <wps:wsp>
                      <wps:cNvCnPr/>
                      <wps:spPr>
                        <a:xfrm flipH="1">
                          <a:off x="0" y="0"/>
                          <a:ext cx="57150" cy="1104900"/>
                        </a:xfrm>
                        <a:prstGeom prst="bentConnector3">
                          <a:avLst>
                            <a:gd name="adj1" fmla="val -633975"/>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52BAF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662.75pt;margin-top:.7pt;width:4.5pt;height:87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" adj="-136939" strokecolor="#a5a5a5 [2092]" strokeweight="1.5pt">
                <v:stroke endarrow="block"/>
              </v:shape>
            </w:pict>
          </mc:Fallback>
        </mc:AlternateContent>
      </w:r>
    </w:p>
    <w:p w14:paraId="10B15C69" w14:textId="6A8C8DF4" w:rsidR="00E2751B" w:rsidRPr="00420E7B" w:rsidRDefault="00E2751B" w:rsidP="00A428FD">
      <w:pPr>
        <w:pStyle w:val="NoSpacing"/>
        <w:spacing w:line="276" w:lineRule="auto"/>
        <w:rPr>
          <w:rFonts w:ascii="Verdana" w:hAnsi="Verdana"/>
          <w:sz w:val="16"/>
          <w:szCs w:val="16"/>
        </w:rPr>
      </w:pPr>
    </w:p>
    <w:p w14:paraId="7F32E31C" w14:textId="1A491BDD" w:rsidR="00E2751B" w:rsidRPr="00420E7B" w:rsidRDefault="00E2751B" w:rsidP="00A428FD">
      <w:pPr>
        <w:pStyle w:val="NoSpacing"/>
        <w:spacing w:line="276" w:lineRule="auto"/>
        <w:rPr>
          <w:rFonts w:ascii="Verdana" w:hAnsi="Verdana"/>
          <w:sz w:val="16"/>
          <w:szCs w:val="16"/>
        </w:rPr>
      </w:pPr>
    </w:p>
    <w:p w14:paraId="5E3FA780" w14:textId="31754585" w:rsidR="00E2751B" w:rsidRPr="00420E7B" w:rsidRDefault="00E2751B" w:rsidP="00A428FD">
      <w:pPr>
        <w:pStyle w:val="NoSpacing"/>
        <w:spacing w:line="276" w:lineRule="auto"/>
        <w:rPr>
          <w:rFonts w:ascii="Verdana" w:hAnsi="Verdana"/>
          <w:sz w:val="16"/>
          <w:szCs w:val="16"/>
        </w:rPr>
      </w:pPr>
    </w:p>
    <w:p w14:paraId="4B09BCEE" w14:textId="2504BBEB" w:rsidR="00E2751B" w:rsidRPr="00420E7B" w:rsidRDefault="00492F5F" w:rsidP="00A428FD">
      <w:pPr>
        <w:pStyle w:val="NoSpacing"/>
        <w:spacing w:line="276" w:lineRule="auto"/>
        <w:rPr>
          <w:rFonts w:ascii="Verdana" w:hAnsi="Verdana"/>
          <w:sz w:val="16"/>
          <w:szCs w:val="16"/>
        </w:rPr>
      </w:pPr>
      <w:r>
        <w:rPr>
          <w:noProof/>
        </w:rPr>
        <mc:AlternateContent>
          <mc:Choice Requires="wps">
            <w:drawing>
              <wp:anchor distT="0" distB="0" distL="114300" distR="114300" simplePos="0" relativeHeight="251971584" behindDoc="0" locked="0" layoutInCell="1" allowOverlap="1" wp14:anchorId="1BAD1852" wp14:editId="296D74EE">
                <wp:simplePos x="0" y="0"/>
                <wp:positionH relativeFrom="margin">
                  <wp:posOffset>1371601</wp:posOffset>
                </wp:positionH>
                <wp:positionV relativeFrom="paragraph">
                  <wp:posOffset>83820</wp:posOffset>
                </wp:positionV>
                <wp:extent cx="914400" cy="933450"/>
                <wp:effectExtent l="0" t="0" r="19050" b="19050"/>
                <wp:wrapNone/>
                <wp:docPr id="53" name="Rounded Rectangle 12"/>
                <wp:cNvGraphicFramePr/>
                <a:graphic xmlns:a="http://schemas.openxmlformats.org/drawingml/2006/main">
                  <a:graphicData uri="http://schemas.microsoft.com/office/word/2010/wordprocessingShape">
                    <wps:wsp>
                      <wps:cNvSpPr/>
                      <wps:spPr>
                        <a:xfrm>
                          <a:off x="0" y="0"/>
                          <a:ext cx="914400" cy="93345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55A93A" w14:textId="20749753" w:rsidR="007D03E2" w:rsidRDefault="007D03E2" w:rsidP="00492F5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13.</w:t>
                            </w:r>
                          </w:p>
                          <w:p w14:paraId="7B9BAC28" w14:textId="1E48579B" w:rsidR="007D03E2" w:rsidRPr="00FB707C" w:rsidRDefault="007D03E2" w:rsidP="00492F5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Repeat 5,6,7,8,9,10,11 &amp; 12 until all the required assets get completed</w:t>
                            </w:r>
                          </w:p>
                          <w:p w14:paraId="1E2881DB" w14:textId="77777777" w:rsidR="007D03E2" w:rsidRPr="00FB707C" w:rsidRDefault="007D03E2" w:rsidP="00492F5F">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D1852" id="_x0000_s1034" style="position:absolute;margin-left:108pt;margin-top:6.6pt;width:1in;height:73.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" fillcolor="#f2f2f2 [3052]" strokecolor="#bfbfbf [2412]">
                <v:textbox inset="0,0,0,0">
                  <w:txbxContent>
                    <w:p w14:paraId="5855A93A" w14:textId="20749753" w:rsidR="007D03E2" w:rsidRDefault="007D03E2" w:rsidP="00492F5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13.</w:t>
                      </w:r>
                    </w:p>
                    <w:p w14:paraId="7B9BAC28" w14:textId="1E48579B" w:rsidR="007D03E2" w:rsidRPr="00FB707C" w:rsidRDefault="007D03E2" w:rsidP="00492F5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Repeat 5,6,7,8,9,10,11 &amp; 12 until all the required assets get completed</w:t>
                      </w:r>
                    </w:p>
                    <w:p w14:paraId="1E2881DB" w14:textId="77777777" w:rsidR="007D03E2" w:rsidRPr="00FB707C" w:rsidRDefault="007D03E2" w:rsidP="00492F5F">
                      <w:pPr>
                        <w:rPr>
                          <w:rFonts w:ascii="Adobe Arabic" w:hAnsi="Adobe Arabic" w:cs="Adobe Arabic"/>
                          <w:sz w:val="24"/>
                          <w:szCs w:val="24"/>
                        </w:rPr>
                      </w:pPr>
                    </w:p>
                  </w:txbxContent>
                </v:textbox>
                <w10:wrap anchorx="margin"/>
              </v:roundrect>
            </w:pict>
          </mc:Fallback>
        </mc:AlternateContent>
      </w:r>
      <w:r w:rsidR="007F73D0">
        <w:rPr>
          <w:noProof/>
        </w:rPr>
        <mc:AlternateContent>
          <mc:Choice Requires="wps">
            <w:drawing>
              <wp:anchor distT="0" distB="0" distL="114300" distR="114300" simplePos="0" relativeHeight="251749376" behindDoc="0" locked="0" layoutInCell="1" allowOverlap="1" wp14:anchorId="48A6DF8A" wp14:editId="58E686E2">
                <wp:simplePos x="0" y="0"/>
                <wp:positionH relativeFrom="column">
                  <wp:posOffset>7512050</wp:posOffset>
                </wp:positionH>
                <wp:positionV relativeFrom="paragraph">
                  <wp:posOffset>126365</wp:posOffset>
                </wp:positionV>
                <wp:extent cx="895350" cy="762000"/>
                <wp:effectExtent l="0" t="0" r="19050" b="19050"/>
                <wp:wrapNone/>
                <wp:docPr id="61" name="Rounded Rectangle 60"/>
                <wp:cNvGraphicFramePr/>
                <a:graphic xmlns:a="http://schemas.openxmlformats.org/drawingml/2006/main">
                  <a:graphicData uri="http://schemas.microsoft.com/office/word/2010/wordprocessingShape">
                    <wps:wsp>
                      <wps:cNvSpPr/>
                      <wps:spPr>
                        <a:xfrm>
                          <a:off x="0" y="0"/>
                          <a:ext cx="895350" cy="76200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485CE" w14:textId="7D66ED9F" w:rsidR="007D03E2" w:rsidRDefault="007D03E2" w:rsidP="001F14AA">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8.</w:t>
                            </w:r>
                          </w:p>
                          <w:p w14:paraId="3ACE3D58" w14:textId="524E1D3D" w:rsidR="007D03E2" w:rsidRPr="00FB707C" w:rsidRDefault="007D03E2" w:rsidP="001F14AA">
                            <w:pPr>
                              <w:pStyle w:val="NormalWeb"/>
                              <w:spacing w:before="0" w:beforeAutospacing="0" w:after="0" w:afterAutospacing="0"/>
                              <w:jc w:val="center"/>
                              <w:rPr>
                                <w:rFonts w:ascii="Adobe Arabic" w:hAnsi="Adobe Arabic" w:cs="Adobe Arabic"/>
                              </w:rPr>
                            </w:pPr>
                            <w:r>
                              <w:rPr>
                                <w:rFonts w:ascii="Adobe Arabic" w:hAnsi="Adobe Arabic" w:cs="Adobe Arabic"/>
                                <w:bCs/>
                                <w:color w:val="000000" w:themeColor="text1"/>
                                <w:lang w:val="en-US"/>
                              </w:rPr>
                              <w:t>Change the Span as Days</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A6DF8A" id="Rounded Rectangle 60" o:spid="_x0000_s1035" style="position:absolute;margin-left:591.5pt;margin-top:9.95pt;width:70.5pt;height:6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" fillcolor="#f2f2f2 [3052]" strokecolor="#bfbfbf [2412]">
                <v:textbox inset="0,0,0,0">
                  <w:txbxContent>
                    <w:p w14:paraId="19C485CE" w14:textId="7D66ED9F" w:rsidR="007D03E2" w:rsidRDefault="007D03E2" w:rsidP="001F14AA">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8.</w:t>
                      </w:r>
                    </w:p>
                    <w:p w14:paraId="3ACE3D58" w14:textId="524E1D3D" w:rsidR="007D03E2" w:rsidRPr="00FB707C" w:rsidRDefault="007D03E2" w:rsidP="001F14AA">
                      <w:pPr>
                        <w:pStyle w:val="NormalWeb"/>
                        <w:spacing w:before="0" w:beforeAutospacing="0" w:after="0" w:afterAutospacing="0"/>
                        <w:jc w:val="center"/>
                        <w:rPr>
                          <w:rFonts w:ascii="Adobe Arabic" w:hAnsi="Adobe Arabic" w:cs="Adobe Arabic"/>
                        </w:rPr>
                      </w:pPr>
                      <w:r>
                        <w:rPr>
                          <w:rFonts w:ascii="Adobe Arabic" w:hAnsi="Adobe Arabic" w:cs="Adobe Arabic"/>
                          <w:bCs/>
                          <w:color w:val="000000" w:themeColor="text1"/>
                          <w:lang w:val="en-US"/>
                        </w:rPr>
                        <w:t>Change the Span as Days</w:t>
                      </w:r>
                    </w:p>
                  </w:txbxContent>
                </v:textbox>
              </v:roundrect>
            </w:pict>
          </mc:Fallback>
        </mc:AlternateContent>
      </w:r>
    </w:p>
    <w:p w14:paraId="488C26DB" w14:textId="107AFA71" w:rsidR="00477885" w:rsidRPr="00420E7B" w:rsidRDefault="00492F5F" w:rsidP="00477885">
      <w:pPr>
        <w:rPr>
          <w:rFonts w:ascii="Verdana" w:hAnsi="Verdana"/>
          <w:sz w:val="16"/>
          <w:szCs w:val="16"/>
          <w:lang w:val="en-GB" w:eastAsia="en-US"/>
        </w:rPr>
      </w:pPr>
      <w:r>
        <w:rPr>
          <w:noProof/>
          <w:lang w:eastAsia="en-US"/>
        </w:rPr>
        <mc:AlternateContent>
          <mc:Choice Requires="wps">
            <w:drawing>
              <wp:anchor distT="0" distB="0" distL="114300" distR="114300" simplePos="0" relativeHeight="251926528" behindDoc="0" locked="0" layoutInCell="1" allowOverlap="1" wp14:anchorId="025AE734" wp14:editId="7B4DE3A3">
                <wp:simplePos x="0" y="0"/>
                <wp:positionH relativeFrom="margin">
                  <wp:posOffset>2529840</wp:posOffset>
                </wp:positionH>
                <wp:positionV relativeFrom="paragraph">
                  <wp:posOffset>40640</wp:posOffset>
                </wp:positionV>
                <wp:extent cx="1076325" cy="933450"/>
                <wp:effectExtent l="0" t="0" r="28575" b="19050"/>
                <wp:wrapNone/>
                <wp:docPr id="11" name="Rounded Rectangle 12"/>
                <wp:cNvGraphicFramePr/>
                <a:graphic xmlns:a="http://schemas.openxmlformats.org/drawingml/2006/main">
                  <a:graphicData uri="http://schemas.microsoft.com/office/word/2010/wordprocessingShape">
                    <wps:wsp>
                      <wps:cNvSpPr/>
                      <wps:spPr>
                        <a:xfrm flipH="1">
                          <a:off x="0" y="0"/>
                          <a:ext cx="1076325" cy="93345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16E2E" w14:textId="77777777" w:rsidR="007D03E2" w:rsidRDefault="007D03E2" w:rsidP="001F14AA">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12.</w:t>
                            </w:r>
                          </w:p>
                          <w:p w14:paraId="7CEB0CFD" w14:textId="269E406F" w:rsidR="007D03E2" w:rsidRDefault="007D03E2" w:rsidP="001F14AA">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Sorted data Paste it in new Excel by replacing the sheet name as Asset name</w:t>
                            </w:r>
                          </w:p>
                          <w:p w14:paraId="3DD21CED" w14:textId="77777777" w:rsidR="007D03E2" w:rsidRPr="00FB707C" w:rsidRDefault="007D03E2" w:rsidP="0053322C">
                            <w:pPr>
                              <w:pStyle w:val="NormalWeb"/>
                              <w:spacing w:before="0" w:beforeAutospacing="0" w:after="0" w:afterAutospacing="0"/>
                              <w:rPr>
                                <w:rFonts w:ascii="Adobe Arabic" w:hAnsi="Adobe Arabic" w:cs="Adobe Arabic"/>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5AE734" id="_x0000_s1036" style="position:absolute;margin-left:199.2pt;margin-top:3.2pt;width:84.75pt;height:73.5pt;flip:x;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" fillcolor="#f2f2f2 [3052]" strokecolor="#bfbfbf [2412]">
                <v:textbox inset="0,0,0,0">
                  <w:txbxContent>
                    <w:p w14:paraId="5FF16E2E" w14:textId="77777777" w:rsidR="007D03E2" w:rsidRDefault="007D03E2" w:rsidP="001F14AA">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12.</w:t>
                      </w:r>
                    </w:p>
                    <w:p w14:paraId="7CEB0CFD" w14:textId="269E406F" w:rsidR="007D03E2" w:rsidRDefault="007D03E2" w:rsidP="001F14AA">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Sorted data Paste it in new Excel by replacing the sheet name as Asset name</w:t>
                      </w:r>
                    </w:p>
                    <w:p w14:paraId="3DD21CED" w14:textId="77777777" w:rsidR="007D03E2" w:rsidRPr="00FB707C" w:rsidRDefault="007D03E2" w:rsidP="0053322C">
                      <w:pPr>
                        <w:pStyle w:val="NormalWeb"/>
                        <w:spacing w:before="0" w:beforeAutospacing="0" w:after="0" w:afterAutospacing="0"/>
                        <w:rPr>
                          <w:rFonts w:ascii="Adobe Arabic" w:hAnsi="Adobe Arabic" w:cs="Adobe Arabic"/>
                        </w:rPr>
                      </w:pPr>
                    </w:p>
                  </w:txbxContent>
                </v:textbox>
                <w10:wrap anchorx="margin"/>
              </v:roundrect>
            </w:pict>
          </mc:Fallback>
        </mc:AlternateContent>
      </w:r>
      <w:r w:rsidR="007F73D0">
        <w:rPr>
          <w:noProof/>
          <w:lang w:eastAsia="en-US"/>
        </w:rPr>
        <mc:AlternateContent>
          <mc:Choice Requires="wps">
            <w:drawing>
              <wp:anchor distT="0" distB="0" distL="114300" distR="114300" simplePos="0" relativeHeight="251932672" behindDoc="0" locked="0" layoutInCell="1" allowOverlap="1" wp14:anchorId="27B5F53E" wp14:editId="300194FC">
                <wp:simplePos x="0" y="0"/>
                <wp:positionH relativeFrom="margin">
                  <wp:posOffset>123824</wp:posOffset>
                </wp:positionH>
                <wp:positionV relativeFrom="paragraph">
                  <wp:posOffset>55244</wp:posOffset>
                </wp:positionV>
                <wp:extent cx="942975" cy="714375"/>
                <wp:effectExtent l="0" t="0" r="28575" b="28575"/>
                <wp:wrapNone/>
                <wp:docPr id="5" name="Rounded Rectangle 12"/>
                <wp:cNvGraphicFramePr/>
                <a:graphic xmlns:a="http://schemas.openxmlformats.org/drawingml/2006/main">
                  <a:graphicData uri="http://schemas.microsoft.com/office/word/2010/wordprocessingShape">
                    <wps:wsp>
                      <wps:cNvSpPr/>
                      <wps:spPr>
                        <a:xfrm>
                          <a:off x="0" y="0"/>
                          <a:ext cx="942975" cy="71437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945D93" w14:textId="4146D109"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14.</w:t>
                            </w:r>
                          </w:p>
                          <w:p w14:paraId="3319B895" w14:textId="33DE2092" w:rsidR="007D03E2" w:rsidRPr="00FB707C"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Click on Ford Report Choooser</w:t>
                            </w:r>
                          </w:p>
                          <w:p w14:paraId="7CCAFE8C" w14:textId="77777777" w:rsidR="007D03E2" w:rsidRPr="00FB707C" w:rsidRDefault="007D03E2" w:rsidP="00365763">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B5F53E" id="_x0000_s1037" style="position:absolute;margin-left:9.75pt;margin-top:4.35pt;width:74.25pt;height:56.2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" fillcolor="#f2f2f2 [3052]" strokecolor="#bfbfbf [2412]">
                <v:textbox inset="0,0,0,0">
                  <w:txbxContent>
                    <w:p w14:paraId="6B945D93" w14:textId="4146D109"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14.</w:t>
                      </w:r>
                    </w:p>
                    <w:p w14:paraId="3319B895" w14:textId="33DE2092" w:rsidR="007D03E2" w:rsidRPr="00FB707C"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Click on Ford Report Choooser</w:t>
                      </w:r>
                    </w:p>
                    <w:p w14:paraId="7CCAFE8C" w14:textId="77777777" w:rsidR="007D03E2" w:rsidRPr="00FB707C" w:rsidRDefault="007D03E2" w:rsidP="00365763">
                      <w:pPr>
                        <w:rPr>
                          <w:rFonts w:ascii="Adobe Arabic" w:hAnsi="Adobe Arabic" w:cs="Adobe Arabic"/>
                          <w:sz w:val="24"/>
                          <w:szCs w:val="24"/>
                        </w:rPr>
                      </w:pPr>
                    </w:p>
                  </w:txbxContent>
                </v:textbox>
                <w10:wrap anchorx="margin"/>
              </v:roundrect>
            </w:pict>
          </mc:Fallback>
        </mc:AlternateContent>
      </w:r>
      <w:r w:rsidR="007F73D0">
        <w:rPr>
          <w:noProof/>
          <w:lang w:eastAsia="en-US"/>
        </w:rPr>
        <mc:AlternateContent>
          <mc:Choice Requires="wps">
            <w:drawing>
              <wp:anchor distT="0" distB="0" distL="114300" distR="114300" simplePos="0" relativeHeight="251773952" behindDoc="0" locked="0" layoutInCell="1" allowOverlap="1" wp14:anchorId="26A40223" wp14:editId="2E0550D0">
                <wp:simplePos x="0" y="0"/>
                <wp:positionH relativeFrom="margin">
                  <wp:posOffset>3863975</wp:posOffset>
                </wp:positionH>
                <wp:positionV relativeFrom="paragraph">
                  <wp:posOffset>50800</wp:posOffset>
                </wp:positionV>
                <wp:extent cx="885825" cy="8477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885825" cy="847725"/>
                        </a:xfrm>
                        <a:prstGeom prst="rect">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E025F" w14:textId="154438A0" w:rsidR="007D03E2" w:rsidRDefault="007D03E2" w:rsidP="00BA1FF3">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11.</w:t>
                            </w:r>
                          </w:p>
                          <w:p w14:paraId="33FE7410" w14:textId="1B4AAA8F" w:rsidR="007D03E2" w:rsidRPr="009D599A" w:rsidRDefault="007D03E2" w:rsidP="00BA1FF3">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Click on Excel Icon &amp; Sort the required data in excel</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40223" id="Rectangle 20" o:spid="_x0000_s1038" style="position:absolute;margin-left:304.25pt;margin-top:4pt;width:69.75pt;height:66.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" fillcolor="#f2f2f2 [3052]" strokecolor="#bfbfbf [2412]">
                <v:textbox inset="0,0,0,0">
                  <w:txbxContent>
                    <w:p w14:paraId="1A7E025F" w14:textId="154438A0" w:rsidR="007D03E2" w:rsidRDefault="007D03E2" w:rsidP="00BA1FF3">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11.</w:t>
                      </w:r>
                    </w:p>
                    <w:p w14:paraId="33FE7410" w14:textId="1B4AAA8F" w:rsidR="007D03E2" w:rsidRPr="009D599A" w:rsidRDefault="007D03E2" w:rsidP="00BA1FF3">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Click on Excel Icon &amp; Sort the required data in excel</w:t>
                      </w:r>
                    </w:p>
                  </w:txbxContent>
                </v:textbox>
                <w10:wrap anchorx="margin"/>
              </v:rect>
            </w:pict>
          </mc:Fallback>
        </mc:AlternateContent>
      </w:r>
      <w:r w:rsidR="007F73D0">
        <w:rPr>
          <w:noProof/>
          <w:lang w:eastAsia="en-US"/>
        </w:rPr>
        <mc:AlternateContent>
          <mc:Choice Requires="wps">
            <w:drawing>
              <wp:anchor distT="0" distB="0" distL="114300" distR="114300" simplePos="0" relativeHeight="251753472" behindDoc="0" locked="0" layoutInCell="1" allowOverlap="1" wp14:anchorId="25FDA7BA" wp14:editId="374B679E">
                <wp:simplePos x="0" y="0"/>
                <wp:positionH relativeFrom="column">
                  <wp:posOffset>5010150</wp:posOffset>
                </wp:positionH>
                <wp:positionV relativeFrom="paragraph">
                  <wp:posOffset>17145</wp:posOffset>
                </wp:positionV>
                <wp:extent cx="1133475" cy="962025"/>
                <wp:effectExtent l="0" t="0" r="28575" b="28575"/>
                <wp:wrapNone/>
                <wp:docPr id="55" name="Rounded Rectangle 54"/>
                <wp:cNvGraphicFramePr/>
                <a:graphic xmlns:a="http://schemas.openxmlformats.org/drawingml/2006/main">
                  <a:graphicData uri="http://schemas.microsoft.com/office/word/2010/wordprocessingShape">
                    <wps:wsp>
                      <wps:cNvSpPr/>
                      <wps:spPr>
                        <a:xfrm>
                          <a:off x="0" y="0"/>
                          <a:ext cx="1133475" cy="96202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99EDC" w14:textId="11B3016F" w:rsidR="007D03E2" w:rsidRDefault="007D03E2" w:rsidP="0018752B">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10.</w:t>
                            </w:r>
                          </w:p>
                          <w:p w14:paraId="34DFA626" w14:textId="5A03DB87" w:rsidR="007D03E2" w:rsidRPr="00FB707C" w:rsidRDefault="007D03E2" w:rsidP="0018752B">
                            <w:pPr>
                              <w:pStyle w:val="NormalWeb"/>
                              <w:spacing w:before="0" w:beforeAutospacing="0" w:after="0" w:afterAutospacing="0"/>
                              <w:jc w:val="center"/>
                              <w:rPr>
                                <w:rFonts w:ascii="Adobe Arabic" w:hAnsi="Adobe Arabic" w:cs="Adobe Arabic"/>
                              </w:rPr>
                            </w:pPr>
                            <w:r>
                              <w:rPr>
                                <w:rFonts w:ascii="Adobe Arabic" w:hAnsi="Adobe Arabic" w:cs="Adobe Arabic"/>
                                <w:color w:val="000000" w:themeColor="text1"/>
                              </w:rPr>
                              <w:t>Click on Time Interval Icon ,  Change the type by Day &amp; click on OK</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DA7BA" id="Rounded Rectangle 54" o:spid="_x0000_s1039" style="position:absolute;margin-left:394.5pt;margin-top:1.35pt;width:89.25pt;height:7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" fillcolor="#f2f2f2 [3052]" strokecolor="#bfbfbf [2412]">
                <v:textbox inset="0,0,0,0">
                  <w:txbxContent>
                    <w:p w14:paraId="61099EDC" w14:textId="11B3016F" w:rsidR="007D03E2" w:rsidRDefault="007D03E2" w:rsidP="0018752B">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10.</w:t>
                      </w:r>
                    </w:p>
                    <w:p w14:paraId="34DFA626" w14:textId="5A03DB87" w:rsidR="007D03E2" w:rsidRPr="00FB707C" w:rsidRDefault="007D03E2" w:rsidP="0018752B">
                      <w:pPr>
                        <w:pStyle w:val="NormalWeb"/>
                        <w:spacing w:before="0" w:beforeAutospacing="0" w:after="0" w:afterAutospacing="0"/>
                        <w:jc w:val="center"/>
                        <w:rPr>
                          <w:rFonts w:ascii="Adobe Arabic" w:hAnsi="Adobe Arabic" w:cs="Adobe Arabic"/>
                        </w:rPr>
                      </w:pPr>
                      <w:r>
                        <w:rPr>
                          <w:rFonts w:ascii="Adobe Arabic" w:hAnsi="Adobe Arabic" w:cs="Adobe Arabic"/>
                          <w:color w:val="000000" w:themeColor="text1"/>
                        </w:rPr>
                        <w:t>Click on Time Interval Icon ,  Change the type by Day &amp; click on OK</w:t>
                      </w:r>
                    </w:p>
                  </w:txbxContent>
                </v:textbox>
              </v:roundrect>
            </w:pict>
          </mc:Fallback>
        </mc:AlternateContent>
      </w:r>
      <w:r w:rsidR="007F73D0">
        <w:rPr>
          <w:noProof/>
          <w:lang w:eastAsia="en-US"/>
        </w:rPr>
        <mc:AlternateContent>
          <mc:Choice Requires="wps">
            <w:drawing>
              <wp:anchor distT="0" distB="0" distL="114300" distR="114300" simplePos="0" relativeHeight="251748352" behindDoc="0" locked="0" layoutInCell="1" allowOverlap="1" wp14:anchorId="3D447CD4" wp14:editId="75118CAD">
                <wp:simplePos x="0" y="0"/>
                <wp:positionH relativeFrom="column">
                  <wp:posOffset>6407150</wp:posOffset>
                </wp:positionH>
                <wp:positionV relativeFrom="paragraph">
                  <wp:posOffset>12700</wp:posOffset>
                </wp:positionV>
                <wp:extent cx="847725" cy="790575"/>
                <wp:effectExtent l="0" t="0" r="28575" b="28575"/>
                <wp:wrapNone/>
                <wp:docPr id="60" name="Rounded Rectangle 59"/>
                <wp:cNvGraphicFramePr/>
                <a:graphic xmlns:a="http://schemas.openxmlformats.org/drawingml/2006/main">
                  <a:graphicData uri="http://schemas.microsoft.com/office/word/2010/wordprocessingShape">
                    <wps:wsp>
                      <wps:cNvSpPr/>
                      <wps:spPr>
                        <a:xfrm>
                          <a:off x="0" y="0"/>
                          <a:ext cx="847725" cy="79057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B14A5" w14:textId="77777777" w:rsidR="007D03E2" w:rsidRDefault="007D03E2" w:rsidP="001F14AA">
                            <w:pPr>
                              <w:pStyle w:val="NormalWeb"/>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9.</w:t>
                            </w:r>
                          </w:p>
                          <w:p w14:paraId="52AF1CF6" w14:textId="470CC194" w:rsidR="007D03E2" w:rsidRPr="009D599A" w:rsidRDefault="007D03E2" w:rsidP="001F14AA">
                            <w:pPr>
                              <w:pStyle w:val="NormalWeb"/>
                              <w:jc w:val="center"/>
                              <w:rPr>
                                <w:rFonts w:ascii="Adobe Arabic" w:hAnsi="Adobe Arabic" w:cs="Adobe Arabic"/>
                                <w:color w:val="000000" w:themeColor="text1"/>
                                <w:lang w:val="en-US"/>
                              </w:rPr>
                            </w:pPr>
                            <w:r>
                              <w:rPr>
                                <w:rFonts w:ascii="Adobe Arabic" w:hAnsi="Adobe Arabic" w:cs="Adobe Arabic"/>
                                <w:bCs/>
                                <w:color w:val="000000" w:themeColor="text1"/>
                                <w:lang w:val="en-US"/>
                              </w:rPr>
                              <w:t>Click on &lt; Tab &amp; OK</w:t>
                            </w:r>
                          </w:p>
                          <w:p w14:paraId="30629462" w14:textId="37926DBA" w:rsidR="007D03E2" w:rsidRPr="00C12325" w:rsidRDefault="007D03E2" w:rsidP="009379F4">
                            <w:pPr>
                              <w:pStyle w:val="NormalWeb"/>
                              <w:spacing w:before="0" w:beforeAutospacing="0" w:after="0" w:afterAutospacing="0"/>
                              <w:rPr>
                                <w:rFonts w:ascii="Adobe Arabic" w:hAnsi="Adobe Arabic" w:cs="Adobe Arabic"/>
                                <w:sz w:val="20"/>
                                <w:szCs w:val="20"/>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47CD4" id="Rounded Rectangle 59" o:spid="_x0000_s1040" style="position:absolute;margin-left:504.5pt;margin-top:1pt;width:66.75pt;height:6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" fillcolor="#f2f2f2 [3052]" strokecolor="#bfbfbf [2412]">
                <v:textbox inset="0,0,0,0">
                  <w:txbxContent>
                    <w:p w14:paraId="4F6B14A5" w14:textId="77777777" w:rsidR="007D03E2" w:rsidRDefault="007D03E2" w:rsidP="001F14AA">
                      <w:pPr>
                        <w:pStyle w:val="NormalWeb"/>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9.</w:t>
                      </w:r>
                    </w:p>
                    <w:p w14:paraId="52AF1CF6" w14:textId="470CC194" w:rsidR="007D03E2" w:rsidRPr="009D599A" w:rsidRDefault="007D03E2" w:rsidP="001F14AA">
                      <w:pPr>
                        <w:pStyle w:val="NormalWeb"/>
                        <w:jc w:val="center"/>
                        <w:rPr>
                          <w:rFonts w:ascii="Adobe Arabic" w:hAnsi="Adobe Arabic" w:cs="Adobe Arabic"/>
                          <w:color w:val="000000" w:themeColor="text1"/>
                          <w:lang w:val="en-US"/>
                        </w:rPr>
                      </w:pPr>
                      <w:r>
                        <w:rPr>
                          <w:rFonts w:ascii="Adobe Arabic" w:hAnsi="Adobe Arabic" w:cs="Adobe Arabic"/>
                          <w:bCs/>
                          <w:color w:val="000000" w:themeColor="text1"/>
                          <w:lang w:val="en-US"/>
                        </w:rPr>
                        <w:t>Click on &lt; Tab &amp; OK</w:t>
                      </w:r>
                    </w:p>
                    <w:p w14:paraId="30629462" w14:textId="37926DBA" w:rsidR="007D03E2" w:rsidRPr="00C12325" w:rsidRDefault="007D03E2" w:rsidP="009379F4">
                      <w:pPr>
                        <w:pStyle w:val="NormalWeb"/>
                        <w:spacing w:before="0" w:beforeAutospacing="0" w:after="0" w:afterAutospacing="0"/>
                        <w:rPr>
                          <w:rFonts w:ascii="Adobe Arabic" w:hAnsi="Adobe Arabic" w:cs="Adobe Arabic"/>
                          <w:sz w:val="20"/>
                          <w:szCs w:val="20"/>
                        </w:rPr>
                      </w:pPr>
                    </w:p>
                  </w:txbxContent>
                </v:textbox>
              </v:roundrect>
            </w:pict>
          </mc:Fallback>
        </mc:AlternateContent>
      </w:r>
    </w:p>
    <w:p w14:paraId="07C8CB47" w14:textId="5065F7A0" w:rsidR="00477885" w:rsidRPr="00420E7B" w:rsidRDefault="00596F1C" w:rsidP="00477885">
      <w:pPr>
        <w:rPr>
          <w:rFonts w:ascii="Verdana" w:hAnsi="Verdana"/>
          <w:sz w:val="16"/>
          <w:szCs w:val="16"/>
          <w:lang w:val="en-GB" w:eastAsia="en-US"/>
        </w:rPr>
      </w:pPr>
      <w:r>
        <w:rPr>
          <w:rFonts w:ascii="Verdana" w:hAnsi="Verdana"/>
          <w:noProof/>
          <w:sz w:val="16"/>
          <w:szCs w:val="16"/>
          <w:lang w:eastAsia="en-US"/>
        </w:rPr>
        <mc:AlternateContent>
          <mc:Choice Requires="wps">
            <w:drawing>
              <wp:anchor distT="0" distB="0" distL="114300" distR="114300" simplePos="0" relativeHeight="251959296" behindDoc="0" locked="0" layoutInCell="1" allowOverlap="1" wp14:anchorId="7277A36B" wp14:editId="3ECFCD25">
                <wp:simplePos x="0" y="0"/>
                <wp:positionH relativeFrom="margin">
                  <wp:posOffset>1044575</wp:posOffset>
                </wp:positionH>
                <wp:positionV relativeFrom="paragraph">
                  <wp:posOffset>154940</wp:posOffset>
                </wp:positionV>
                <wp:extent cx="304800" cy="10795"/>
                <wp:effectExtent l="38100" t="76200" r="0" b="84455"/>
                <wp:wrapNone/>
                <wp:docPr id="68" name="Straight Arrow Connector 68"/>
                <wp:cNvGraphicFramePr/>
                <a:graphic xmlns:a="http://schemas.openxmlformats.org/drawingml/2006/main">
                  <a:graphicData uri="http://schemas.microsoft.com/office/word/2010/wordprocessingShape">
                    <wps:wsp>
                      <wps:cNvCnPr/>
                      <wps:spPr>
                        <a:xfrm flipH="1" flipV="1">
                          <a:off x="0" y="0"/>
                          <a:ext cx="304800" cy="1079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234A7" id="_x0000_t32" coordsize="21600,21600" o:spt="32" o:oned="t" path="m,l21600,21600e" filled="f">
                <v:path arrowok="t" fillok="f" o:connecttype="none"/>
                <o:lock v:ext="edit" shapetype="t"/>
              </v:shapetype>
              <v:shape id="Straight Arrow Connector 68" o:spid="_x0000_s1026" type="#_x0000_t32" style="position:absolute;margin-left:82.25pt;margin-top:12.2pt;width:24pt;height:.85pt;flip:x y;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" strokecolor="#a5a5a5 [2092]" strokeweight="1.5pt">
                <v:stroke endarrow="block"/>
                <w10:wrap anchorx="margin"/>
              </v:shape>
            </w:pict>
          </mc:Fallback>
        </mc:AlternateContent>
      </w:r>
    </w:p>
    <w:p w14:paraId="050DFEDA" w14:textId="72D9993A" w:rsidR="00C12325" w:rsidRPr="00501C63" w:rsidRDefault="00596F1C" w:rsidP="00C12325">
      <w:pPr>
        <w:jc w:val="center"/>
        <w:rPr>
          <w:sz w:val="15"/>
          <w:szCs w:val="15"/>
        </w:rPr>
      </w:pPr>
      <w:r>
        <w:rPr>
          <w:rFonts w:ascii="Verdana" w:hAnsi="Verdana"/>
          <w:noProof/>
          <w:sz w:val="16"/>
          <w:szCs w:val="16"/>
          <w:lang w:eastAsia="en-US"/>
        </w:rPr>
        <mc:AlternateContent>
          <mc:Choice Requires="wps">
            <w:drawing>
              <wp:anchor distT="0" distB="0" distL="114300" distR="114300" simplePos="0" relativeHeight="251965440" behindDoc="0" locked="0" layoutInCell="1" allowOverlap="1" wp14:anchorId="4A471E91" wp14:editId="5A37E606">
                <wp:simplePos x="0" y="0"/>
                <wp:positionH relativeFrom="column">
                  <wp:posOffset>129540</wp:posOffset>
                </wp:positionH>
                <wp:positionV relativeFrom="paragraph">
                  <wp:posOffset>6350</wp:posOffset>
                </wp:positionV>
                <wp:extent cx="45085" cy="1076325"/>
                <wp:effectExtent l="304800" t="0" r="12065" b="85725"/>
                <wp:wrapNone/>
                <wp:docPr id="72" name="Elbow Connector 72"/>
                <wp:cNvGraphicFramePr/>
                <a:graphic xmlns:a="http://schemas.openxmlformats.org/drawingml/2006/main">
                  <a:graphicData uri="http://schemas.microsoft.com/office/word/2010/wordprocessingShape">
                    <wps:wsp>
                      <wps:cNvCnPr/>
                      <wps:spPr>
                        <a:xfrm>
                          <a:off x="0" y="0"/>
                          <a:ext cx="45085" cy="1076325"/>
                        </a:xfrm>
                        <a:prstGeom prst="bentConnector3">
                          <a:avLst>
                            <a:gd name="adj1" fmla="val -633975"/>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FD4FC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2" o:spid="_x0000_s1026" type="#_x0000_t34" style="position:absolute;margin-left:10.2pt;margin-top:.5pt;width:3.55pt;height:84.7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" adj="-136939" strokecolor="#a5a5a5 [2092]" strokeweight="1.5pt">
                <v:stroke endarrow="block"/>
              </v:shape>
            </w:pict>
          </mc:Fallback>
        </mc:AlternateContent>
      </w:r>
      <w:r>
        <w:rPr>
          <w:rFonts w:ascii="Verdana" w:hAnsi="Verdana"/>
          <w:noProof/>
          <w:sz w:val="16"/>
          <w:szCs w:val="16"/>
          <w:lang w:eastAsia="en-US"/>
        </w:rPr>
        <mc:AlternateContent>
          <mc:Choice Requires="wps">
            <w:drawing>
              <wp:anchor distT="0" distB="0" distL="114300" distR="114300" simplePos="0" relativeHeight="251957248" behindDoc="0" locked="0" layoutInCell="1" allowOverlap="1" wp14:anchorId="77451451" wp14:editId="74BBFA86">
                <wp:simplePos x="0" y="0"/>
                <wp:positionH relativeFrom="margin">
                  <wp:posOffset>2253615</wp:posOffset>
                </wp:positionH>
                <wp:positionV relativeFrom="paragraph">
                  <wp:posOffset>47625</wp:posOffset>
                </wp:positionV>
                <wp:extent cx="276225" cy="1270"/>
                <wp:effectExtent l="38100" t="76200" r="0" b="93980"/>
                <wp:wrapNone/>
                <wp:docPr id="67" name="Straight Arrow Connector 67"/>
                <wp:cNvGraphicFramePr/>
                <a:graphic xmlns:a="http://schemas.openxmlformats.org/drawingml/2006/main">
                  <a:graphicData uri="http://schemas.microsoft.com/office/word/2010/wordprocessingShape">
                    <wps:wsp>
                      <wps:cNvCnPr/>
                      <wps:spPr>
                        <a:xfrm flipH="1" flipV="1">
                          <a:off x="0" y="0"/>
                          <a:ext cx="276225" cy="127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1406F" id="Straight Arrow Connector 67" o:spid="_x0000_s1026" type="#_x0000_t32" style="position:absolute;margin-left:177.45pt;margin-top:3.75pt;width:21.75pt;height:.1pt;flip:x y;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" strokecolor="#a5a5a5 [2092]" strokeweight="1.5pt">
                <v:stroke endarrow="block"/>
                <w10:wrap anchorx="margin"/>
              </v:shape>
            </w:pict>
          </mc:Fallback>
        </mc:AlternateContent>
      </w:r>
      <w:r>
        <w:rPr>
          <w:rFonts w:ascii="Verdana" w:hAnsi="Verdana"/>
          <w:noProof/>
          <w:sz w:val="16"/>
          <w:szCs w:val="16"/>
          <w:lang w:eastAsia="en-US"/>
        </w:rPr>
        <mc:AlternateContent>
          <mc:Choice Requires="wps">
            <w:drawing>
              <wp:anchor distT="0" distB="0" distL="114300" distR="114300" simplePos="0" relativeHeight="251955200" behindDoc="0" locked="0" layoutInCell="1" allowOverlap="1" wp14:anchorId="3259F6FC" wp14:editId="3F73B13A">
                <wp:simplePos x="0" y="0"/>
                <wp:positionH relativeFrom="margin">
                  <wp:posOffset>3597275</wp:posOffset>
                </wp:positionH>
                <wp:positionV relativeFrom="paragraph">
                  <wp:posOffset>56689</wp:posOffset>
                </wp:positionV>
                <wp:extent cx="238125" cy="3486"/>
                <wp:effectExtent l="38100" t="76200" r="0" b="92075"/>
                <wp:wrapNone/>
                <wp:docPr id="66" name="Straight Arrow Connector 66"/>
                <wp:cNvGraphicFramePr/>
                <a:graphic xmlns:a="http://schemas.openxmlformats.org/drawingml/2006/main">
                  <a:graphicData uri="http://schemas.microsoft.com/office/word/2010/wordprocessingShape">
                    <wps:wsp>
                      <wps:cNvCnPr/>
                      <wps:spPr>
                        <a:xfrm flipH="1">
                          <a:off x="0" y="0"/>
                          <a:ext cx="238125" cy="3486"/>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AB3C4" id="Straight Arrow Connector 66" o:spid="_x0000_s1026" type="#_x0000_t32" style="position:absolute;margin-left:283.25pt;margin-top:4.45pt;width:18.75pt;height:.25pt;flip:x;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" strokecolor="#a5a5a5 [2092]" strokeweight="1.5pt">
                <v:stroke endarrow="block"/>
                <w10:wrap anchorx="margin"/>
              </v:shape>
            </w:pict>
          </mc:Fallback>
        </mc:AlternateContent>
      </w:r>
      <w:r>
        <w:rPr>
          <w:rFonts w:ascii="Verdana" w:hAnsi="Verdana"/>
          <w:noProof/>
          <w:sz w:val="16"/>
          <w:szCs w:val="16"/>
          <w:lang w:eastAsia="en-US"/>
        </w:rPr>
        <mc:AlternateContent>
          <mc:Choice Requires="wps">
            <w:drawing>
              <wp:anchor distT="0" distB="0" distL="114300" distR="114300" simplePos="0" relativeHeight="251953152" behindDoc="0" locked="0" layoutInCell="1" allowOverlap="1" wp14:anchorId="01E30CBB" wp14:editId="5D557AB5">
                <wp:simplePos x="0" y="0"/>
                <wp:positionH relativeFrom="margin">
                  <wp:posOffset>4758690</wp:posOffset>
                </wp:positionH>
                <wp:positionV relativeFrom="paragraph">
                  <wp:posOffset>40005</wp:posOffset>
                </wp:positionV>
                <wp:extent cx="295275" cy="1905"/>
                <wp:effectExtent l="38100" t="76200" r="0" b="93345"/>
                <wp:wrapNone/>
                <wp:docPr id="65" name="Straight Arrow Connector 65"/>
                <wp:cNvGraphicFramePr/>
                <a:graphic xmlns:a="http://schemas.openxmlformats.org/drawingml/2006/main">
                  <a:graphicData uri="http://schemas.microsoft.com/office/word/2010/wordprocessingShape">
                    <wps:wsp>
                      <wps:cNvCnPr/>
                      <wps:spPr>
                        <a:xfrm flipH="1" flipV="1">
                          <a:off x="0" y="0"/>
                          <a:ext cx="295275" cy="190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E8CC1" id="Straight Arrow Connector 65" o:spid="_x0000_s1026" type="#_x0000_t32" style="position:absolute;margin-left:374.7pt;margin-top:3.15pt;width:23.25pt;height:.15pt;flip:x y;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" strokecolor="#a5a5a5 [2092]" strokeweight="1.5pt">
                <v:stroke endarrow="block"/>
                <w10:wrap anchorx="margin"/>
              </v:shape>
            </w:pict>
          </mc:Fallback>
        </mc:AlternateContent>
      </w:r>
      <w:r>
        <w:rPr>
          <w:rFonts w:ascii="Verdana" w:hAnsi="Verdana"/>
          <w:noProof/>
          <w:sz w:val="16"/>
          <w:szCs w:val="16"/>
          <w:lang w:eastAsia="en-US"/>
        </w:rPr>
        <mc:AlternateContent>
          <mc:Choice Requires="wps">
            <w:drawing>
              <wp:anchor distT="0" distB="0" distL="114300" distR="114300" simplePos="0" relativeHeight="251780096" behindDoc="0" locked="0" layoutInCell="1" allowOverlap="1" wp14:anchorId="127DF33B" wp14:editId="002CAA11">
                <wp:simplePos x="0" y="0"/>
                <wp:positionH relativeFrom="margin">
                  <wp:posOffset>6139815</wp:posOffset>
                </wp:positionH>
                <wp:positionV relativeFrom="paragraph">
                  <wp:posOffset>25805</wp:posOffset>
                </wp:positionV>
                <wp:extent cx="266700" cy="8112"/>
                <wp:effectExtent l="19050" t="57150" r="0" b="87630"/>
                <wp:wrapNone/>
                <wp:docPr id="24" name="Straight Arrow Connector 24"/>
                <wp:cNvGraphicFramePr/>
                <a:graphic xmlns:a="http://schemas.openxmlformats.org/drawingml/2006/main">
                  <a:graphicData uri="http://schemas.microsoft.com/office/word/2010/wordprocessingShape">
                    <wps:wsp>
                      <wps:cNvCnPr/>
                      <wps:spPr>
                        <a:xfrm flipH="1">
                          <a:off x="0" y="0"/>
                          <a:ext cx="266700" cy="8112"/>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297D3" id="Straight Arrow Connector 24" o:spid="_x0000_s1026" type="#_x0000_t32" style="position:absolute;margin-left:483.45pt;margin-top:2.05pt;width:21pt;height:.65pt;flip:x;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" strokecolor="#a5a5a5 [2092]" strokeweight="1.5pt">
                <v:stroke endarrow="block"/>
                <w10:wrap anchorx="margin"/>
              </v:shape>
            </w:pict>
          </mc:Fallback>
        </mc:AlternateContent>
      </w:r>
      <w:r>
        <w:rPr>
          <w:rFonts w:ascii="Verdana" w:hAnsi="Verdana"/>
          <w:noProof/>
          <w:sz w:val="16"/>
          <w:szCs w:val="16"/>
          <w:lang w:eastAsia="en-US"/>
        </w:rPr>
        <mc:AlternateContent>
          <mc:Choice Requires="wps">
            <w:drawing>
              <wp:anchor distT="0" distB="0" distL="114300" distR="114300" simplePos="0" relativeHeight="251778048" behindDoc="0" locked="0" layoutInCell="1" allowOverlap="1" wp14:anchorId="7E169633" wp14:editId="1CBD3F1C">
                <wp:simplePos x="0" y="0"/>
                <wp:positionH relativeFrom="column">
                  <wp:posOffset>7254240</wp:posOffset>
                </wp:positionH>
                <wp:positionV relativeFrom="paragraph">
                  <wp:posOffset>7353</wp:posOffset>
                </wp:positionV>
                <wp:extent cx="257175" cy="7359"/>
                <wp:effectExtent l="19050" t="57150" r="0" b="88265"/>
                <wp:wrapNone/>
                <wp:docPr id="23" name="Straight Arrow Connector 23"/>
                <wp:cNvGraphicFramePr/>
                <a:graphic xmlns:a="http://schemas.openxmlformats.org/drawingml/2006/main">
                  <a:graphicData uri="http://schemas.microsoft.com/office/word/2010/wordprocessingShape">
                    <wps:wsp>
                      <wps:cNvCnPr/>
                      <wps:spPr>
                        <a:xfrm flipH="1">
                          <a:off x="0" y="0"/>
                          <a:ext cx="257175" cy="7359"/>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16347" id="Straight Arrow Connector 23" o:spid="_x0000_s1026" type="#_x0000_t32" style="position:absolute;margin-left:571.2pt;margin-top:.6pt;width:20.25pt;height:.6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" strokecolor="#a5a5a5 [2092]" strokeweight="1.5pt">
                <v:stroke endarrow="block"/>
              </v:shape>
            </w:pict>
          </mc:Fallback>
        </mc:AlternateContent>
      </w:r>
    </w:p>
    <w:p w14:paraId="59416C4D" w14:textId="3958423E" w:rsidR="00C12325" w:rsidRPr="00501C63" w:rsidRDefault="00362D9A" w:rsidP="00362D9A">
      <w:pPr>
        <w:tabs>
          <w:tab w:val="left" w:pos="4826"/>
          <w:tab w:val="center" w:pos="6925"/>
        </w:tabs>
        <w:rPr>
          <w:sz w:val="15"/>
          <w:szCs w:val="15"/>
        </w:rPr>
      </w:pPr>
      <w:r>
        <w:rPr>
          <w:sz w:val="15"/>
          <w:szCs w:val="15"/>
        </w:rPr>
        <w:tab/>
      </w:r>
      <w:r>
        <w:rPr>
          <w:sz w:val="15"/>
          <w:szCs w:val="15"/>
        </w:rPr>
        <w:tab/>
      </w:r>
      <w:r>
        <w:rPr>
          <w:sz w:val="15"/>
          <w:szCs w:val="15"/>
        </w:rPr>
        <w:tab/>
      </w:r>
      <w:r>
        <w:rPr>
          <w:sz w:val="15"/>
          <w:szCs w:val="15"/>
        </w:rPr>
        <w:tab/>
      </w:r>
      <w:r>
        <w:rPr>
          <w:sz w:val="15"/>
          <w:szCs w:val="15"/>
        </w:rPr>
        <w:tab/>
      </w:r>
      <w:r>
        <w:rPr>
          <w:sz w:val="15"/>
          <w:szCs w:val="15"/>
        </w:rPr>
        <w:tab/>
      </w:r>
      <w:r>
        <w:rPr>
          <w:sz w:val="15"/>
          <w:szCs w:val="15"/>
        </w:rPr>
        <w:tab/>
      </w:r>
      <w:r>
        <w:rPr>
          <w:sz w:val="15"/>
          <w:szCs w:val="15"/>
        </w:rPr>
        <w:tab/>
      </w:r>
    </w:p>
    <w:p w14:paraId="6F453F4E" w14:textId="4B668C73" w:rsidR="00477885" w:rsidRPr="009379F4" w:rsidRDefault="00477885" w:rsidP="001B7DA4">
      <w:pPr>
        <w:pStyle w:val="NoSpacing"/>
        <w:rPr>
          <w:rFonts w:ascii="Verdana" w:hAnsi="Verdana"/>
          <w:sz w:val="16"/>
          <w:szCs w:val="16"/>
          <w:lang w:val="en-GB"/>
        </w:rPr>
      </w:pPr>
    </w:p>
    <w:p w14:paraId="24F92B1A" w14:textId="49337389" w:rsidR="00EF1006" w:rsidRPr="00501C63" w:rsidRDefault="00EF1006" w:rsidP="00174157">
      <w:pPr>
        <w:rPr>
          <w:sz w:val="15"/>
          <w:szCs w:val="15"/>
        </w:rPr>
      </w:pPr>
      <w:bookmarkStart w:id="66" w:name="begin"/>
      <w:bookmarkEnd w:id="66"/>
    </w:p>
    <w:p w14:paraId="7A232D0A" w14:textId="5E5E638E" w:rsidR="00C12325" w:rsidRPr="00501C63" w:rsidRDefault="00C12325" w:rsidP="00C12325">
      <w:pPr>
        <w:jc w:val="center"/>
        <w:rPr>
          <w:sz w:val="15"/>
          <w:szCs w:val="15"/>
        </w:rPr>
      </w:pPr>
    </w:p>
    <w:p w14:paraId="7DC0C4A2" w14:textId="661E1E58" w:rsidR="00EF1006" w:rsidRPr="00501C63" w:rsidRDefault="004822DF" w:rsidP="00C12325">
      <w:pPr>
        <w:tabs>
          <w:tab w:val="left" w:pos="1204"/>
          <w:tab w:val="center" w:pos="6925"/>
        </w:tabs>
        <w:rPr>
          <w:sz w:val="15"/>
          <w:szCs w:val="15"/>
        </w:rPr>
      </w:pPr>
      <w:r>
        <w:rPr>
          <w:noProof/>
          <w:lang w:eastAsia="en-US"/>
        </w:rPr>
        <mc:AlternateContent>
          <mc:Choice Requires="wps">
            <w:drawing>
              <wp:anchor distT="0" distB="0" distL="114300" distR="114300" simplePos="0" relativeHeight="251977728" behindDoc="0" locked="0" layoutInCell="1" allowOverlap="1" wp14:anchorId="17C9B61A" wp14:editId="1B004730">
                <wp:simplePos x="0" y="0"/>
                <wp:positionH relativeFrom="margin">
                  <wp:posOffset>7486649</wp:posOffset>
                </wp:positionH>
                <wp:positionV relativeFrom="paragraph">
                  <wp:posOffset>151130</wp:posOffset>
                </wp:positionV>
                <wp:extent cx="1628775" cy="1047750"/>
                <wp:effectExtent l="0" t="0" r="28575" b="19050"/>
                <wp:wrapNone/>
                <wp:docPr id="74" name="Rounded Rectangle 12"/>
                <wp:cNvGraphicFramePr/>
                <a:graphic xmlns:a="http://schemas.openxmlformats.org/drawingml/2006/main">
                  <a:graphicData uri="http://schemas.microsoft.com/office/word/2010/wordprocessingShape">
                    <wps:wsp>
                      <wps:cNvSpPr/>
                      <wps:spPr>
                        <a:xfrm>
                          <a:off x="0" y="0"/>
                          <a:ext cx="1628775" cy="104775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ADC72" w14:textId="732A9DB0" w:rsidR="007D03E2" w:rsidRDefault="007D03E2" w:rsidP="004822D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21.</w:t>
                            </w:r>
                          </w:p>
                          <w:p w14:paraId="44F0628C" w14:textId="0A61AE68" w:rsidR="007D03E2" w:rsidRPr="00FB707C" w:rsidRDefault="007D03E2" w:rsidP="004822D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 xml:space="preserve">Repeat 15,16,17,18,19&amp;20 until all the global tempates get completed. </w:t>
                            </w:r>
                          </w:p>
                          <w:p w14:paraId="5337FC98" w14:textId="77777777" w:rsidR="007D03E2" w:rsidRPr="00FB707C" w:rsidRDefault="007D03E2" w:rsidP="004822DF">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9B61A" id="_x0000_s1041" style="position:absolute;margin-left:589.5pt;margin-top:11.9pt;width:128.25pt;height:82.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" fillcolor="#f2f2f2 [3052]" strokecolor="#bfbfbf [2412]">
                <v:textbox inset="0,0,0,0">
                  <w:txbxContent>
                    <w:p w14:paraId="7D8ADC72" w14:textId="732A9DB0" w:rsidR="007D03E2" w:rsidRDefault="007D03E2" w:rsidP="004822D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21.</w:t>
                      </w:r>
                    </w:p>
                    <w:p w14:paraId="44F0628C" w14:textId="0A61AE68" w:rsidR="007D03E2" w:rsidRPr="00FB707C" w:rsidRDefault="007D03E2" w:rsidP="004822D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 xml:space="preserve">Repeat 15,16,17,18,19&amp;20 until all the global tempates get completed. </w:t>
                      </w:r>
                    </w:p>
                    <w:p w14:paraId="5337FC98" w14:textId="77777777" w:rsidR="007D03E2" w:rsidRPr="00FB707C" w:rsidRDefault="007D03E2" w:rsidP="004822DF">
                      <w:pPr>
                        <w:rPr>
                          <w:rFonts w:ascii="Adobe Arabic" w:hAnsi="Adobe Arabic" w:cs="Adobe Arabic"/>
                          <w:sz w:val="24"/>
                          <w:szCs w:val="24"/>
                        </w:rPr>
                      </w:pPr>
                    </w:p>
                  </w:txbxContent>
                </v:textbox>
                <w10:wrap anchorx="margin"/>
              </v:roundrect>
            </w:pict>
          </mc:Fallback>
        </mc:AlternateContent>
      </w:r>
      <w:r w:rsidR="00492F5F">
        <w:rPr>
          <w:noProof/>
          <w:lang w:eastAsia="en-US"/>
        </w:rPr>
        <mc:AlternateContent>
          <mc:Choice Requires="wps">
            <w:drawing>
              <wp:anchor distT="0" distB="0" distL="114300" distR="114300" simplePos="0" relativeHeight="251942912" behindDoc="0" locked="0" layoutInCell="1" allowOverlap="1" wp14:anchorId="6B380216" wp14:editId="79BF8F4A">
                <wp:simplePos x="0" y="0"/>
                <wp:positionH relativeFrom="margin">
                  <wp:posOffset>5064125</wp:posOffset>
                </wp:positionH>
                <wp:positionV relativeFrom="paragraph">
                  <wp:posOffset>146685</wp:posOffset>
                </wp:positionV>
                <wp:extent cx="914400" cy="762000"/>
                <wp:effectExtent l="0" t="0" r="19050" b="19050"/>
                <wp:wrapNone/>
                <wp:docPr id="50" name="Rounded Rectangle 12"/>
                <wp:cNvGraphicFramePr/>
                <a:graphic xmlns:a="http://schemas.openxmlformats.org/drawingml/2006/main">
                  <a:graphicData uri="http://schemas.microsoft.com/office/word/2010/wordprocessingShape">
                    <wps:wsp>
                      <wps:cNvSpPr/>
                      <wps:spPr>
                        <a:xfrm>
                          <a:off x="0" y="0"/>
                          <a:ext cx="914400" cy="76200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80E24" w14:textId="0C0A0401"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19.</w:t>
                            </w:r>
                          </w:p>
                          <w:p w14:paraId="7E6C44E9" w14:textId="11888521" w:rsidR="007D03E2" w:rsidRPr="00FB707C"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Save the Excel File &amp; Sort it.</w:t>
                            </w:r>
                          </w:p>
                          <w:p w14:paraId="1A9CA897" w14:textId="77777777" w:rsidR="007D03E2" w:rsidRPr="00FB707C" w:rsidRDefault="007D03E2" w:rsidP="00365763">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80216" id="_x0000_s1042" style="position:absolute;margin-left:398.75pt;margin-top:11.55pt;width:1in;height:60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" fillcolor="#f2f2f2 [3052]" strokecolor="#bfbfbf [2412]">
                <v:textbox inset="0,0,0,0">
                  <w:txbxContent>
                    <w:p w14:paraId="3D680E24" w14:textId="0C0A0401"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19.</w:t>
                      </w:r>
                    </w:p>
                    <w:p w14:paraId="7E6C44E9" w14:textId="11888521" w:rsidR="007D03E2" w:rsidRPr="00FB707C"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Save the Excel File &amp; Sort it.</w:t>
                      </w:r>
                    </w:p>
                    <w:p w14:paraId="1A9CA897" w14:textId="77777777" w:rsidR="007D03E2" w:rsidRPr="00FB707C" w:rsidRDefault="007D03E2" w:rsidP="00365763">
                      <w:pPr>
                        <w:rPr>
                          <w:rFonts w:ascii="Adobe Arabic" w:hAnsi="Adobe Arabic" w:cs="Adobe Arabic"/>
                          <w:sz w:val="24"/>
                          <w:szCs w:val="24"/>
                        </w:rPr>
                      </w:pPr>
                    </w:p>
                  </w:txbxContent>
                </v:textbox>
                <w10:wrap anchorx="margin"/>
              </v:roundrect>
            </w:pict>
          </mc:Fallback>
        </mc:AlternateContent>
      </w:r>
      <w:r w:rsidR="00492F5F">
        <w:rPr>
          <w:noProof/>
          <w:lang w:eastAsia="en-US"/>
        </w:rPr>
        <mc:AlternateContent>
          <mc:Choice Requires="wps">
            <w:drawing>
              <wp:anchor distT="0" distB="0" distL="114300" distR="114300" simplePos="0" relativeHeight="251940864" behindDoc="0" locked="0" layoutInCell="1" allowOverlap="1" wp14:anchorId="4345873F" wp14:editId="3C748D14">
                <wp:simplePos x="0" y="0"/>
                <wp:positionH relativeFrom="margin">
                  <wp:posOffset>3987800</wp:posOffset>
                </wp:positionH>
                <wp:positionV relativeFrom="paragraph">
                  <wp:posOffset>137160</wp:posOffset>
                </wp:positionV>
                <wp:extent cx="800100" cy="762000"/>
                <wp:effectExtent l="0" t="0" r="19050" b="19050"/>
                <wp:wrapNone/>
                <wp:docPr id="38" name="Rounded Rectangle 12"/>
                <wp:cNvGraphicFramePr/>
                <a:graphic xmlns:a="http://schemas.openxmlformats.org/drawingml/2006/main">
                  <a:graphicData uri="http://schemas.microsoft.com/office/word/2010/wordprocessingShape">
                    <wps:wsp>
                      <wps:cNvSpPr/>
                      <wps:spPr>
                        <a:xfrm>
                          <a:off x="0" y="0"/>
                          <a:ext cx="800100" cy="76200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FAA37E" w14:textId="77AF0CBC"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18.</w:t>
                            </w:r>
                          </w:p>
                          <w:p w14:paraId="5ECA67C6" w14:textId="08E4721E" w:rsidR="007D03E2" w:rsidRPr="00FB707C"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Click on Excel icon &amp; open Tab</w:t>
                            </w:r>
                          </w:p>
                          <w:p w14:paraId="15FBF0B2" w14:textId="77777777" w:rsidR="007D03E2" w:rsidRPr="00FB707C" w:rsidRDefault="007D03E2" w:rsidP="00365763">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5873F" id="_x0000_s1043" style="position:absolute;margin-left:314pt;margin-top:10.8pt;width:63pt;height:60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" fillcolor="#f2f2f2 [3052]" strokecolor="#bfbfbf [2412]">
                <v:textbox inset="0,0,0,0">
                  <w:txbxContent>
                    <w:p w14:paraId="3EFAA37E" w14:textId="77AF0CBC"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18.</w:t>
                      </w:r>
                    </w:p>
                    <w:p w14:paraId="5ECA67C6" w14:textId="08E4721E" w:rsidR="007D03E2" w:rsidRPr="00FB707C"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Click on Excel icon &amp; open Tab</w:t>
                      </w:r>
                    </w:p>
                    <w:p w14:paraId="15FBF0B2" w14:textId="77777777" w:rsidR="007D03E2" w:rsidRPr="00FB707C" w:rsidRDefault="007D03E2" w:rsidP="00365763">
                      <w:pPr>
                        <w:rPr>
                          <w:rFonts w:ascii="Adobe Arabic" w:hAnsi="Adobe Arabic" w:cs="Adobe Arabic"/>
                          <w:sz w:val="24"/>
                          <w:szCs w:val="24"/>
                        </w:rPr>
                      </w:pPr>
                    </w:p>
                  </w:txbxContent>
                </v:textbox>
                <w10:wrap anchorx="margin"/>
              </v:roundrect>
            </w:pict>
          </mc:Fallback>
        </mc:AlternateContent>
      </w:r>
      <w:r w:rsidR="00492F5F">
        <w:rPr>
          <w:noProof/>
          <w:lang w:eastAsia="en-US"/>
        </w:rPr>
        <mc:AlternateContent>
          <mc:Choice Requires="wps">
            <w:drawing>
              <wp:anchor distT="0" distB="0" distL="114300" distR="114300" simplePos="0" relativeHeight="251938816" behindDoc="0" locked="0" layoutInCell="1" allowOverlap="1" wp14:anchorId="6966B406" wp14:editId="142D027A">
                <wp:simplePos x="0" y="0"/>
                <wp:positionH relativeFrom="margin">
                  <wp:posOffset>2749550</wp:posOffset>
                </wp:positionH>
                <wp:positionV relativeFrom="paragraph">
                  <wp:posOffset>60960</wp:posOffset>
                </wp:positionV>
                <wp:extent cx="914400" cy="762000"/>
                <wp:effectExtent l="0" t="0" r="19050" b="19050"/>
                <wp:wrapNone/>
                <wp:docPr id="36" name="Rounded Rectangle 12"/>
                <wp:cNvGraphicFramePr/>
                <a:graphic xmlns:a="http://schemas.openxmlformats.org/drawingml/2006/main">
                  <a:graphicData uri="http://schemas.microsoft.com/office/word/2010/wordprocessingShape">
                    <wps:wsp>
                      <wps:cNvSpPr/>
                      <wps:spPr>
                        <a:xfrm>
                          <a:off x="0" y="0"/>
                          <a:ext cx="914400" cy="76200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9721B1" w14:textId="4ABB276E"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17.</w:t>
                            </w:r>
                          </w:p>
                          <w:p w14:paraId="5B40F305" w14:textId="43EE148C" w:rsidR="007D03E2" w:rsidRPr="00FB707C"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 xml:space="preserve">Click on Load </w:t>
                            </w:r>
                            <w:r w:rsidRPr="00BE5D70">
                              <w:rPr>
                                <w:rFonts w:ascii="Adobe Arabic" w:hAnsi="Adobe Arabic" w:cs="Adobe Arabic"/>
                                <w:color w:val="000000" w:themeColor="text1"/>
                                <w:sz w:val="24"/>
                                <w:szCs w:val="24"/>
                              </w:rPr>
                              <w:sym w:font="Wingdings" w:char="F0E0"/>
                            </w:r>
                            <w:r>
                              <w:rPr>
                                <w:rFonts w:ascii="Adobe Arabic" w:hAnsi="Adobe Arabic" w:cs="Adobe Arabic"/>
                                <w:color w:val="000000" w:themeColor="text1"/>
                                <w:sz w:val="24"/>
                                <w:szCs w:val="24"/>
                              </w:rPr>
                              <w:t xml:space="preserve"> OK</w:t>
                            </w:r>
                          </w:p>
                          <w:p w14:paraId="65B7FA34" w14:textId="77777777" w:rsidR="007D03E2" w:rsidRPr="00FB707C" w:rsidRDefault="007D03E2" w:rsidP="00365763">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6B406" id="_x0000_s1044" style="position:absolute;margin-left:216.5pt;margin-top:4.8pt;width:1in;height:60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" fillcolor="#f2f2f2 [3052]" strokecolor="#bfbfbf [2412]">
                <v:textbox inset="0,0,0,0">
                  <w:txbxContent>
                    <w:p w14:paraId="1F9721B1" w14:textId="4ABB276E"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17.</w:t>
                      </w:r>
                    </w:p>
                    <w:p w14:paraId="5B40F305" w14:textId="43EE148C" w:rsidR="007D03E2" w:rsidRPr="00FB707C"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 xml:space="preserve">Click on Load </w:t>
                      </w:r>
                      <w:r w:rsidRPr="00BE5D70">
                        <w:rPr>
                          <w:rFonts w:ascii="Adobe Arabic" w:hAnsi="Adobe Arabic" w:cs="Adobe Arabic"/>
                          <w:color w:val="000000" w:themeColor="text1"/>
                          <w:sz w:val="24"/>
                          <w:szCs w:val="24"/>
                        </w:rPr>
                        <w:sym w:font="Wingdings" w:char="F0E0"/>
                      </w:r>
                      <w:r>
                        <w:rPr>
                          <w:rFonts w:ascii="Adobe Arabic" w:hAnsi="Adobe Arabic" w:cs="Adobe Arabic"/>
                          <w:color w:val="000000" w:themeColor="text1"/>
                          <w:sz w:val="24"/>
                          <w:szCs w:val="24"/>
                        </w:rPr>
                        <w:t xml:space="preserve"> OK</w:t>
                      </w:r>
                    </w:p>
                    <w:p w14:paraId="65B7FA34" w14:textId="77777777" w:rsidR="007D03E2" w:rsidRPr="00FB707C" w:rsidRDefault="007D03E2" w:rsidP="00365763">
                      <w:pPr>
                        <w:rPr>
                          <w:rFonts w:ascii="Adobe Arabic" w:hAnsi="Adobe Arabic" w:cs="Adobe Arabic"/>
                          <w:sz w:val="24"/>
                          <w:szCs w:val="24"/>
                        </w:rPr>
                      </w:pPr>
                    </w:p>
                  </w:txbxContent>
                </v:textbox>
                <w10:wrap anchorx="margin"/>
              </v:roundrect>
            </w:pict>
          </mc:Fallback>
        </mc:AlternateContent>
      </w:r>
      <w:r w:rsidR="00492F5F">
        <w:rPr>
          <w:noProof/>
          <w:lang w:eastAsia="en-US"/>
        </w:rPr>
        <mc:AlternateContent>
          <mc:Choice Requires="wps">
            <w:drawing>
              <wp:anchor distT="0" distB="0" distL="114300" distR="114300" simplePos="0" relativeHeight="251936768" behindDoc="0" locked="0" layoutInCell="1" allowOverlap="1" wp14:anchorId="17AE3D4B" wp14:editId="09FE67FF">
                <wp:simplePos x="0" y="0"/>
                <wp:positionH relativeFrom="margin">
                  <wp:posOffset>1367790</wp:posOffset>
                </wp:positionH>
                <wp:positionV relativeFrom="paragraph">
                  <wp:posOffset>32385</wp:posOffset>
                </wp:positionV>
                <wp:extent cx="1152525" cy="933450"/>
                <wp:effectExtent l="0" t="0" r="28575" b="19050"/>
                <wp:wrapNone/>
                <wp:docPr id="30" name="Rounded Rectangle 12"/>
                <wp:cNvGraphicFramePr/>
                <a:graphic xmlns:a="http://schemas.openxmlformats.org/drawingml/2006/main">
                  <a:graphicData uri="http://schemas.microsoft.com/office/word/2010/wordprocessingShape">
                    <wps:wsp>
                      <wps:cNvSpPr/>
                      <wps:spPr>
                        <a:xfrm>
                          <a:off x="0" y="0"/>
                          <a:ext cx="1152525" cy="93345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4A73F0" w14:textId="4BD4F5FF"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16.</w:t>
                            </w:r>
                          </w:p>
                          <w:p w14:paraId="2C171AC9" w14:textId="15F76781" w:rsidR="007D03E2" w:rsidRPr="00FB707C"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Select the Required Global Template from Select Report Template</w:t>
                            </w:r>
                          </w:p>
                          <w:p w14:paraId="0D6B6338" w14:textId="77777777" w:rsidR="007D03E2" w:rsidRPr="00FB707C" w:rsidRDefault="007D03E2" w:rsidP="00365763">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AE3D4B" id="_x0000_s1045" style="position:absolute;margin-left:107.7pt;margin-top:2.55pt;width:90.75pt;height:73.5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" fillcolor="#f2f2f2 [3052]" strokecolor="#bfbfbf [2412]">
                <v:textbox inset="0,0,0,0">
                  <w:txbxContent>
                    <w:p w14:paraId="4F4A73F0" w14:textId="4BD4F5FF"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16.</w:t>
                      </w:r>
                    </w:p>
                    <w:p w14:paraId="2C171AC9" w14:textId="15F76781" w:rsidR="007D03E2" w:rsidRPr="00FB707C"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Select the Required Global Template from Select Report Template</w:t>
                      </w:r>
                    </w:p>
                    <w:p w14:paraId="0D6B6338" w14:textId="77777777" w:rsidR="007D03E2" w:rsidRPr="00FB707C" w:rsidRDefault="007D03E2" w:rsidP="00365763">
                      <w:pPr>
                        <w:rPr>
                          <w:rFonts w:ascii="Adobe Arabic" w:hAnsi="Adobe Arabic" w:cs="Adobe Arabic"/>
                          <w:sz w:val="24"/>
                          <w:szCs w:val="24"/>
                        </w:rPr>
                      </w:pPr>
                    </w:p>
                  </w:txbxContent>
                </v:textbox>
                <w10:wrap anchorx="margin"/>
              </v:roundrect>
            </w:pict>
          </mc:Fallback>
        </mc:AlternateContent>
      </w:r>
      <w:r w:rsidR="00492F5F">
        <w:rPr>
          <w:noProof/>
          <w:lang w:eastAsia="en-US"/>
        </w:rPr>
        <mc:AlternateContent>
          <mc:Choice Requires="wps">
            <w:drawing>
              <wp:anchor distT="0" distB="0" distL="114300" distR="114300" simplePos="0" relativeHeight="251934720" behindDoc="0" locked="0" layoutInCell="1" allowOverlap="1" wp14:anchorId="0C0C26D5" wp14:editId="555770F5">
                <wp:simplePos x="0" y="0"/>
                <wp:positionH relativeFrom="margin">
                  <wp:posOffset>171450</wp:posOffset>
                </wp:positionH>
                <wp:positionV relativeFrom="paragraph">
                  <wp:posOffset>73025</wp:posOffset>
                </wp:positionV>
                <wp:extent cx="914400" cy="762000"/>
                <wp:effectExtent l="0" t="0" r="19050" b="19050"/>
                <wp:wrapNone/>
                <wp:docPr id="18" name="Rounded Rectangle 12"/>
                <wp:cNvGraphicFramePr/>
                <a:graphic xmlns:a="http://schemas.openxmlformats.org/drawingml/2006/main">
                  <a:graphicData uri="http://schemas.microsoft.com/office/word/2010/wordprocessingShape">
                    <wps:wsp>
                      <wps:cNvSpPr/>
                      <wps:spPr>
                        <a:xfrm>
                          <a:off x="0" y="0"/>
                          <a:ext cx="914400" cy="76200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95C59" w14:textId="7D7894F5"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15.</w:t>
                            </w:r>
                          </w:p>
                          <w:p w14:paraId="047060B2" w14:textId="54CE2474" w:rsidR="007D03E2" w:rsidRPr="00FB707C"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Click on Cycle time Report</w:t>
                            </w:r>
                          </w:p>
                          <w:p w14:paraId="663A3E1D" w14:textId="77777777" w:rsidR="007D03E2" w:rsidRPr="00FB707C" w:rsidRDefault="007D03E2" w:rsidP="00365763">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C26D5" id="_x0000_s1046" style="position:absolute;margin-left:13.5pt;margin-top:5.75pt;width:1in;height:60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" fillcolor="#f2f2f2 [3052]" strokecolor="#bfbfbf [2412]">
                <v:textbox inset="0,0,0,0">
                  <w:txbxContent>
                    <w:p w14:paraId="03595C59" w14:textId="7D7894F5" w:rsidR="007D03E2"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15.</w:t>
                      </w:r>
                    </w:p>
                    <w:p w14:paraId="047060B2" w14:textId="54CE2474" w:rsidR="007D03E2" w:rsidRPr="00FB707C" w:rsidRDefault="007D03E2" w:rsidP="001F14AA">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Click on Cycle time Report</w:t>
                      </w:r>
                    </w:p>
                    <w:p w14:paraId="663A3E1D" w14:textId="77777777" w:rsidR="007D03E2" w:rsidRPr="00FB707C" w:rsidRDefault="007D03E2" w:rsidP="00365763">
                      <w:pPr>
                        <w:rPr>
                          <w:rFonts w:ascii="Adobe Arabic" w:hAnsi="Adobe Arabic" w:cs="Adobe Arabic"/>
                          <w:sz w:val="24"/>
                          <w:szCs w:val="24"/>
                        </w:rPr>
                      </w:pPr>
                    </w:p>
                  </w:txbxContent>
                </v:textbox>
                <w10:wrap anchorx="margin"/>
              </v:roundrect>
            </w:pict>
          </mc:Fallback>
        </mc:AlternateContent>
      </w:r>
      <w:r w:rsidR="00C12325">
        <w:rPr>
          <w:sz w:val="15"/>
          <w:szCs w:val="15"/>
        </w:rPr>
        <w:tab/>
      </w:r>
      <w:r w:rsidR="00C12325">
        <w:rPr>
          <w:sz w:val="15"/>
          <w:szCs w:val="15"/>
        </w:rPr>
        <w:tab/>
      </w:r>
      <w:r w:rsidR="00C12325">
        <w:rPr>
          <w:sz w:val="15"/>
          <w:szCs w:val="15"/>
        </w:rPr>
        <w:tab/>
      </w:r>
      <w:r w:rsidR="00C12325">
        <w:rPr>
          <w:sz w:val="15"/>
          <w:szCs w:val="15"/>
        </w:rPr>
        <w:tab/>
      </w:r>
      <w:r w:rsidR="00C12325">
        <w:rPr>
          <w:sz w:val="15"/>
          <w:szCs w:val="15"/>
        </w:rPr>
        <w:tab/>
      </w:r>
    </w:p>
    <w:p w14:paraId="3E2C49DC" w14:textId="129972E9" w:rsidR="00095429" w:rsidRPr="00420E7B" w:rsidRDefault="000031D9" w:rsidP="001B7DA4">
      <w:pPr>
        <w:pStyle w:val="NoSpacing"/>
        <w:rPr>
          <w:rFonts w:ascii="Verdana" w:hAnsi="Verdana"/>
          <w:sz w:val="16"/>
          <w:szCs w:val="16"/>
        </w:rPr>
      </w:pPr>
      <w:r>
        <w:rPr>
          <w:noProof/>
        </w:rPr>
        <mc:AlternateContent>
          <mc:Choice Requires="wps">
            <w:drawing>
              <wp:anchor distT="0" distB="0" distL="114300" distR="114300" simplePos="0" relativeHeight="252063744" behindDoc="0" locked="0" layoutInCell="1" allowOverlap="1" wp14:anchorId="23DA08A6" wp14:editId="0B0A120D">
                <wp:simplePos x="0" y="0"/>
                <wp:positionH relativeFrom="column">
                  <wp:posOffset>9401175</wp:posOffset>
                </wp:positionH>
                <wp:positionV relativeFrom="paragraph">
                  <wp:posOffset>113665</wp:posOffset>
                </wp:positionV>
                <wp:extent cx="1000125" cy="733425"/>
                <wp:effectExtent l="0" t="0" r="28575" b="28575"/>
                <wp:wrapNone/>
                <wp:docPr id="13" name="Rounded Rectangle 122"/>
                <wp:cNvGraphicFramePr/>
                <a:graphic xmlns:a="http://schemas.openxmlformats.org/drawingml/2006/main">
                  <a:graphicData uri="http://schemas.microsoft.com/office/word/2010/wordprocessingShape">
                    <wps:wsp>
                      <wps:cNvSpPr/>
                      <wps:spPr>
                        <a:xfrm>
                          <a:off x="0" y="0"/>
                          <a:ext cx="1000125" cy="73342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F9E9A" w14:textId="14957B99" w:rsidR="000031D9" w:rsidRDefault="000031D9" w:rsidP="000031D9">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22.</w:t>
                            </w:r>
                          </w:p>
                          <w:p w14:paraId="45B3560D" w14:textId="45765DE6" w:rsidR="000031D9" w:rsidRPr="00444D00" w:rsidRDefault="000031D9" w:rsidP="000031D9">
                            <w:pPr>
                              <w:pStyle w:val="NormalWeb"/>
                              <w:spacing w:before="0" w:beforeAutospacing="0" w:after="0" w:afterAutospacing="0"/>
                              <w:jc w:val="center"/>
                              <w:rPr>
                                <w:rFonts w:ascii="Adobe Arabic" w:hAnsi="Adobe Arabic" w:cs="Adobe Arabic"/>
                              </w:rPr>
                            </w:pPr>
                            <w:r>
                              <w:rPr>
                                <w:rFonts w:ascii="Adobe Arabic" w:hAnsi="Adobe Arabic" w:cs="Adobe Arabic"/>
                                <w:bCs/>
                                <w:color w:val="000000" w:themeColor="text1"/>
                                <w:lang w:val="en-US"/>
                              </w:rPr>
                              <w:t>Close All the Applicaions</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A08A6" id="_x0000_s1047" style="position:absolute;margin-left:740.25pt;margin-top:8.95pt;width:78.75pt;height:57.7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" fillcolor="#f2f2f2 [3052]" strokecolor="#bfbfbf [2412]">
                <v:textbox inset="0,0,0,0">
                  <w:txbxContent>
                    <w:p w14:paraId="40EF9E9A" w14:textId="14957B99" w:rsidR="000031D9" w:rsidRDefault="000031D9" w:rsidP="000031D9">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22.</w:t>
                      </w:r>
                    </w:p>
                    <w:p w14:paraId="45B3560D" w14:textId="45765DE6" w:rsidR="000031D9" w:rsidRPr="00444D00" w:rsidRDefault="000031D9" w:rsidP="000031D9">
                      <w:pPr>
                        <w:pStyle w:val="NormalWeb"/>
                        <w:spacing w:before="0" w:beforeAutospacing="0" w:after="0" w:afterAutospacing="0"/>
                        <w:jc w:val="center"/>
                        <w:rPr>
                          <w:rFonts w:ascii="Adobe Arabic" w:hAnsi="Adobe Arabic" w:cs="Adobe Arabic"/>
                        </w:rPr>
                      </w:pPr>
                      <w:r>
                        <w:rPr>
                          <w:rFonts w:ascii="Adobe Arabic" w:hAnsi="Adobe Arabic" w:cs="Adobe Arabic"/>
                          <w:bCs/>
                          <w:color w:val="000000" w:themeColor="text1"/>
                          <w:lang w:val="en-US"/>
                        </w:rPr>
                        <w:t>Close All the Applicaions</w:t>
                      </w:r>
                    </w:p>
                  </w:txbxContent>
                </v:textbox>
              </v:roundrect>
            </w:pict>
          </mc:Fallback>
        </mc:AlternateContent>
      </w:r>
      <w:r w:rsidR="00492F5F">
        <w:rPr>
          <w:noProof/>
        </w:rPr>
        <mc:AlternateContent>
          <mc:Choice Requires="wps">
            <w:drawing>
              <wp:anchor distT="0" distB="0" distL="114300" distR="114300" simplePos="0" relativeHeight="251973632" behindDoc="0" locked="0" layoutInCell="1" allowOverlap="1" wp14:anchorId="4BF8A94F" wp14:editId="0E946190">
                <wp:simplePos x="0" y="0"/>
                <wp:positionH relativeFrom="margin">
                  <wp:posOffset>6296025</wp:posOffset>
                </wp:positionH>
                <wp:positionV relativeFrom="paragraph">
                  <wp:posOffset>33654</wp:posOffset>
                </wp:positionV>
                <wp:extent cx="914400" cy="1190625"/>
                <wp:effectExtent l="0" t="0" r="19050" b="28575"/>
                <wp:wrapNone/>
                <wp:docPr id="54" name="Rounded Rectangle 12"/>
                <wp:cNvGraphicFramePr/>
                <a:graphic xmlns:a="http://schemas.openxmlformats.org/drawingml/2006/main">
                  <a:graphicData uri="http://schemas.microsoft.com/office/word/2010/wordprocessingShape">
                    <wps:wsp>
                      <wps:cNvSpPr/>
                      <wps:spPr>
                        <a:xfrm>
                          <a:off x="0" y="0"/>
                          <a:ext cx="914400" cy="119062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A7222" w14:textId="1F4174D4" w:rsidR="007D03E2" w:rsidRDefault="007D03E2" w:rsidP="00492F5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20.</w:t>
                            </w:r>
                          </w:p>
                          <w:p w14:paraId="6B993E71" w14:textId="72A7191B" w:rsidR="007D03E2" w:rsidRDefault="007D03E2" w:rsidP="00492F5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Paste it in new Excel by replacing the sheet name as Global Templates Name</w:t>
                            </w:r>
                          </w:p>
                          <w:p w14:paraId="70FD68D0" w14:textId="77777777" w:rsidR="007D03E2" w:rsidRPr="00FB707C" w:rsidRDefault="007D03E2" w:rsidP="00492F5F">
                            <w:pPr>
                              <w:pStyle w:val="NormalWeb"/>
                              <w:spacing w:before="0" w:beforeAutospacing="0" w:after="0" w:afterAutospacing="0"/>
                              <w:rPr>
                                <w:rFonts w:ascii="Adobe Arabic" w:hAnsi="Adobe Arabic" w:cs="Adobe Arabic"/>
                              </w:rPr>
                            </w:pPr>
                          </w:p>
                          <w:p w14:paraId="29B71B9C" w14:textId="77777777" w:rsidR="007D03E2" w:rsidRPr="00FB707C" w:rsidRDefault="007D03E2" w:rsidP="00492F5F">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F8A94F" id="_x0000_s1048" style="position:absolute;margin-left:495.75pt;margin-top:2.65pt;width:1in;height:93.7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" fillcolor="#f2f2f2 [3052]" strokecolor="#bfbfbf [2412]">
                <v:textbox inset="0,0,0,0">
                  <w:txbxContent>
                    <w:p w14:paraId="221A7222" w14:textId="1F4174D4" w:rsidR="007D03E2" w:rsidRDefault="007D03E2" w:rsidP="00492F5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20.</w:t>
                      </w:r>
                    </w:p>
                    <w:p w14:paraId="6B993E71" w14:textId="72A7191B" w:rsidR="007D03E2" w:rsidRDefault="007D03E2" w:rsidP="00492F5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Paste it in new Excel by replacing the sheet name as Global Templates Name</w:t>
                      </w:r>
                    </w:p>
                    <w:p w14:paraId="70FD68D0" w14:textId="77777777" w:rsidR="007D03E2" w:rsidRPr="00FB707C" w:rsidRDefault="007D03E2" w:rsidP="00492F5F">
                      <w:pPr>
                        <w:pStyle w:val="NormalWeb"/>
                        <w:spacing w:before="0" w:beforeAutospacing="0" w:after="0" w:afterAutospacing="0"/>
                        <w:rPr>
                          <w:rFonts w:ascii="Adobe Arabic" w:hAnsi="Adobe Arabic" w:cs="Adobe Arabic"/>
                        </w:rPr>
                      </w:pPr>
                    </w:p>
                    <w:p w14:paraId="29B71B9C" w14:textId="77777777" w:rsidR="007D03E2" w:rsidRPr="00FB707C" w:rsidRDefault="007D03E2" w:rsidP="00492F5F">
                      <w:pPr>
                        <w:rPr>
                          <w:rFonts w:ascii="Adobe Arabic" w:hAnsi="Adobe Arabic" w:cs="Adobe Arabic"/>
                          <w:sz w:val="24"/>
                          <w:szCs w:val="24"/>
                        </w:rPr>
                      </w:pPr>
                    </w:p>
                  </w:txbxContent>
                </v:textbox>
                <w10:wrap anchorx="margin"/>
              </v:roundrect>
            </w:pict>
          </mc:Fallback>
        </mc:AlternateContent>
      </w:r>
    </w:p>
    <w:p w14:paraId="7C6C75C6" w14:textId="693D2F41" w:rsidR="00C54132" w:rsidRDefault="00492F5F" w:rsidP="00536083">
      <w:pPr>
        <w:pStyle w:val="NoSpacing"/>
        <w:rPr>
          <w:rFonts w:ascii="Verdana" w:hAnsi="Verdana"/>
          <w:sz w:val="16"/>
          <w:szCs w:val="16"/>
        </w:rPr>
      </w:pPr>
      <w:r>
        <w:rPr>
          <w:rFonts w:ascii="Verdana" w:hAnsi="Verdana"/>
          <w:noProof/>
          <w:sz w:val="16"/>
          <w:szCs w:val="16"/>
        </w:rPr>
        <mc:AlternateContent>
          <mc:Choice Requires="wps">
            <w:drawing>
              <wp:anchor distT="0" distB="0" distL="114300" distR="114300" simplePos="0" relativeHeight="251969536" behindDoc="0" locked="0" layoutInCell="1" allowOverlap="1" wp14:anchorId="123529B6" wp14:editId="71D0E8E2">
                <wp:simplePos x="0" y="0"/>
                <wp:positionH relativeFrom="column">
                  <wp:posOffset>1095375</wp:posOffset>
                </wp:positionH>
                <wp:positionV relativeFrom="paragraph">
                  <wp:posOffset>130175</wp:posOffset>
                </wp:positionV>
                <wp:extent cx="285750" cy="0"/>
                <wp:effectExtent l="0" t="76200" r="19050" b="95250"/>
                <wp:wrapNone/>
                <wp:docPr id="51" name="Straight Arrow Connector 51"/>
                <wp:cNvGraphicFramePr/>
                <a:graphic xmlns:a="http://schemas.openxmlformats.org/drawingml/2006/main">
                  <a:graphicData uri="http://schemas.microsoft.com/office/word/2010/wordprocessingShape">
                    <wps:wsp>
                      <wps:cNvCnPr/>
                      <wps:spPr>
                        <a:xfrm>
                          <a:off x="0" y="0"/>
                          <a:ext cx="285750" cy="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FEA79" id="Straight Arrow Connector 51" o:spid="_x0000_s1026" type="#_x0000_t32" style="position:absolute;margin-left:86.25pt;margin-top:10.25pt;width:22.5pt;height: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" strokecolor="#a5a5a5 [2092]" strokeweight="1.5pt">
                <v:stroke endarrow="block"/>
              </v:shape>
            </w:pict>
          </mc:Fallback>
        </mc:AlternateContent>
      </w:r>
      <w:r>
        <w:rPr>
          <w:rFonts w:ascii="Verdana" w:hAnsi="Verdana"/>
          <w:noProof/>
          <w:sz w:val="16"/>
          <w:szCs w:val="16"/>
        </w:rPr>
        <mc:AlternateContent>
          <mc:Choice Requires="wps">
            <w:drawing>
              <wp:anchor distT="0" distB="0" distL="114300" distR="114300" simplePos="0" relativeHeight="251928576" behindDoc="0" locked="0" layoutInCell="1" allowOverlap="1" wp14:anchorId="5F2725FD" wp14:editId="6B4ABF48">
                <wp:simplePos x="0" y="0"/>
                <wp:positionH relativeFrom="column">
                  <wp:posOffset>2501265</wp:posOffset>
                </wp:positionH>
                <wp:positionV relativeFrom="paragraph">
                  <wp:posOffset>100330</wp:posOffset>
                </wp:positionV>
                <wp:extent cx="257175" cy="7620"/>
                <wp:effectExtent l="0" t="57150" r="28575" b="87630"/>
                <wp:wrapNone/>
                <wp:docPr id="12" name="Straight Arrow Connector 12"/>
                <wp:cNvGraphicFramePr/>
                <a:graphic xmlns:a="http://schemas.openxmlformats.org/drawingml/2006/main">
                  <a:graphicData uri="http://schemas.microsoft.com/office/word/2010/wordprocessingShape">
                    <wps:wsp>
                      <wps:cNvCnPr/>
                      <wps:spPr>
                        <a:xfrm>
                          <a:off x="0" y="0"/>
                          <a:ext cx="257175"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D84F3" id="Straight Arrow Connector 12" o:spid="_x0000_s1026" type="#_x0000_t32" style="position:absolute;margin-left:196.95pt;margin-top:7.9pt;width:20.25pt;height:.6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" strokecolor="#a5a5a5 [2092]" strokeweight="1.5pt">
                <v:stroke endarrow="block"/>
              </v:shape>
            </w:pict>
          </mc:Fallback>
        </mc:AlternateContent>
      </w:r>
    </w:p>
    <w:p w14:paraId="3F8334C2" w14:textId="54240C47" w:rsidR="00C54132" w:rsidRDefault="004822DF" w:rsidP="00536083">
      <w:pPr>
        <w:pStyle w:val="NoSpacing"/>
        <w:rPr>
          <w:rFonts w:ascii="Verdana" w:hAnsi="Verdana"/>
          <w:sz w:val="16"/>
          <w:szCs w:val="16"/>
        </w:rPr>
      </w:pPr>
      <w:r>
        <w:rPr>
          <w:rFonts w:ascii="Verdana" w:hAnsi="Verdana"/>
          <w:noProof/>
          <w:sz w:val="16"/>
          <w:szCs w:val="16"/>
        </w:rPr>
        <mc:AlternateContent>
          <mc:Choice Requires="wps">
            <w:drawing>
              <wp:anchor distT="0" distB="0" distL="114300" distR="114300" simplePos="0" relativeHeight="251979776" behindDoc="0" locked="0" layoutInCell="1" allowOverlap="1" wp14:anchorId="05F7D657" wp14:editId="042BE82D">
                <wp:simplePos x="0" y="0"/>
                <wp:positionH relativeFrom="margin">
                  <wp:posOffset>7210425</wp:posOffset>
                </wp:positionH>
                <wp:positionV relativeFrom="paragraph">
                  <wp:posOffset>56515</wp:posOffset>
                </wp:positionV>
                <wp:extent cx="295275" cy="0"/>
                <wp:effectExtent l="0" t="76200" r="9525" b="95250"/>
                <wp:wrapNone/>
                <wp:docPr id="75" name="Straight Arrow Connector 75"/>
                <wp:cNvGraphicFramePr/>
                <a:graphic xmlns:a="http://schemas.openxmlformats.org/drawingml/2006/main">
                  <a:graphicData uri="http://schemas.microsoft.com/office/word/2010/wordprocessingShape">
                    <wps:wsp>
                      <wps:cNvCnPr/>
                      <wps:spPr>
                        <a:xfrm flipV="1">
                          <a:off x="0" y="0"/>
                          <a:ext cx="295275" cy="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30044" id="Straight Arrow Connector 75" o:spid="_x0000_s1026" type="#_x0000_t32" style="position:absolute;margin-left:567.75pt;margin-top:4.45pt;width:23.25pt;height:0;flip:y;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" strokecolor="#a5a5a5 [2092]" strokeweight="1.5pt">
                <v:stroke endarrow="block"/>
                <w10:wrap anchorx="margin"/>
              </v:shape>
            </w:pict>
          </mc:Fallback>
        </mc:AlternateContent>
      </w:r>
      <w:r w:rsidR="00492F5F">
        <w:rPr>
          <w:rFonts w:ascii="Verdana" w:hAnsi="Verdana"/>
          <w:noProof/>
          <w:sz w:val="16"/>
          <w:szCs w:val="16"/>
        </w:rPr>
        <mc:AlternateContent>
          <mc:Choice Requires="wps">
            <w:drawing>
              <wp:anchor distT="0" distB="0" distL="114300" distR="114300" simplePos="0" relativeHeight="251975680" behindDoc="0" locked="0" layoutInCell="1" allowOverlap="1" wp14:anchorId="4244ADBC" wp14:editId="620F7B92">
                <wp:simplePos x="0" y="0"/>
                <wp:positionH relativeFrom="margin">
                  <wp:posOffset>6000750</wp:posOffset>
                </wp:positionH>
                <wp:positionV relativeFrom="paragraph">
                  <wp:posOffset>27940</wp:posOffset>
                </wp:positionV>
                <wp:extent cx="295275" cy="0"/>
                <wp:effectExtent l="0" t="76200" r="9525" b="95250"/>
                <wp:wrapNone/>
                <wp:docPr id="71" name="Straight Arrow Connector 71"/>
                <wp:cNvGraphicFramePr/>
                <a:graphic xmlns:a="http://schemas.openxmlformats.org/drawingml/2006/main">
                  <a:graphicData uri="http://schemas.microsoft.com/office/word/2010/wordprocessingShape">
                    <wps:wsp>
                      <wps:cNvCnPr/>
                      <wps:spPr>
                        <a:xfrm flipV="1">
                          <a:off x="0" y="0"/>
                          <a:ext cx="295275" cy="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53CE7" id="Straight Arrow Connector 71" o:spid="_x0000_s1026" type="#_x0000_t32" style="position:absolute;margin-left:472.5pt;margin-top:2.2pt;width:23.25pt;height:0;flip:y;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" strokecolor="#a5a5a5 [2092]" strokeweight="1.5pt">
                <v:stroke endarrow="block"/>
                <w10:wrap anchorx="margin"/>
              </v:shape>
            </w:pict>
          </mc:Fallback>
        </mc:AlternateContent>
      </w:r>
      <w:r w:rsidR="00492F5F">
        <w:rPr>
          <w:rFonts w:ascii="Verdana" w:hAnsi="Verdana"/>
          <w:noProof/>
          <w:sz w:val="16"/>
          <w:szCs w:val="16"/>
        </w:rPr>
        <mc:AlternateContent>
          <mc:Choice Requires="wps">
            <w:drawing>
              <wp:anchor distT="0" distB="0" distL="114300" distR="114300" simplePos="0" relativeHeight="251961344" behindDoc="0" locked="0" layoutInCell="1" allowOverlap="1" wp14:anchorId="46F421AD" wp14:editId="374A3E6C">
                <wp:simplePos x="0" y="0"/>
                <wp:positionH relativeFrom="margin">
                  <wp:posOffset>4772025</wp:posOffset>
                </wp:positionH>
                <wp:positionV relativeFrom="paragraph">
                  <wp:posOffset>24765</wp:posOffset>
                </wp:positionV>
                <wp:extent cx="295275" cy="0"/>
                <wp:effectExtent l="0" t="76200" r="9525" b="95250"/>
                <wp:wrapNone/>
                <wp:docPr id="70" name="Straight Arrow Connector 70"/>
                <wp:cNvGraphicFramePr/>
                <a:graphic xmlns:a="http://schemas.openxmlformats.org/drawingml/2006/main">
                  <a:graphicData uri="http://schemas.microsoft.com/office/word/2010/wordprocessingShape">
                    <wps:wsp>
                      <wps:cNvCnPr/>
                      <wps:spPr>
                        <a:xfrm flipV="1">
                          <a:off x="0" y="0"/>
                          <a:ext cx="295275" cy="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6C462" id="Straight Arrow Connector 70" o:spid="_x0000_s1026" type="#_x0000_t32" style="position:absolute;margin-left:375.75pt;margin-top:1.95pt;width:23.25pt;height:0;flip:y;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" strokecolor="#a5a5a5 [2092]" strokeweight="1.5pt">
                <v:stroke endarrow="block"/>
                <w10:wrap anchorx="margin"/>
              </v:shape>
            </w:pict>
          </mc:Fallback>
        </mc:AlternateContent>
      </w:r>
      <w:r w:rsidR="001F14AA">
        <w:rPr>
          <w:rFonts w:ascii="Verdana" w:hAnsi="Verdana"/>
          <w:noProof/>
          <w:sz w:val="16"/>
          <w:szCs w:val="16"/>
        </w:rPr>
        <mc:AlternateContent>
          <mc:Choice Requires="wps">
            <w:drawing>
              <wp:anchor distT="0" distB="0" distL="114300" distR="114300" simplePos="0" relativeHeight="251924480" behindDoc="0" locked="0" layoutInCell="1" allowOverlap="1" wp14:anchorId="6A78BFD6" wp14:editId="47065422">
                <wp:simplePos x="0" y="0"/>
                <wp:positionH relativeFrom="margin">
                  <wp:posOffset>3654425</wp:posOffset>
                </wp:positionH>
                <wp:positionV relativeFrom="paragraph">
                  <wp:posOffset>10160</wp:posOffset>
                </wp:positionV>
                <wp:extent cx="361950" cy="18415"/>
                <wp:effectExtent l="0" t="57150" r="19050" b="95885"/>
                <wp:wrapNone/>
                <wp:docPr id="6" name="Straight Arrow Connector 6"/>
                <wp:cNvGraphicFramePr/>
                <a:graphic xmlns:a="http://schemas.openxmlformats.org/drawingml/2006/main">
                  <a:graphicData uri="http://schemas.microsoft.com/office/word/2010/wordprocessingShape">
                    <wps:wsp>
                      <wps:cNvCnPr/>
                      <wps:spPr>
                        <a:xfrm>
                          <a:off x="0" y="0"/>
                          <a:ext cx="361950" cy="1841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E2A13" id="Straight Arrow Connector 6" o:spid="_x0000_s1026" type="#_x0000_t32" style="position:absolute;margin-left:287.75pt;margin-top:.8pt;width:28.5pt;height:1.4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" strokecolor="#a5a5a5 [2092]" strokeweight="1.5pt">
                <v:stroke endarrow="block"/>
                <w10:wrap anchorx="margin"/>
              </v:shape>
            </w:pict>
          </mc:Fallback>
        </mc:AlternateContent>
      </w:r>
    </w:p>
    <w:p w14:paraId="67A84BB6" w14:textId="3167F84C" w:rsidR="00C54132" w:rsidRDefault="000031D9" w:rsidP="00536083">
      <w:pPr>
        <w:pStyle w:val="NoSpacing"/>
        <w:rPr>
          <w:rFonts w:ascii="Verdana" w:hAnsi="Verdana"/>
          <w:sz w:val="16"/>
          <w:szCs w:val="16"/>
        </w:rPr>
      </w:pPr>
      <w:r>
        <w:rPr>
          <w:rFonts w:ascii="Verdana" w:hAnsi="Verdana"/>
          <w:noProof/>
          <w:sz w:val="16"/>
          <w:szCs w:val="16"/>
        </w:rPr>
        <mc:AlternateContent>
          <mc:Choice Requires="wps">
            <w:drawing>
              <wp:anchor distT="0" distB="0" distL="114300" distR="114300" simplePos="0" relativeHeight="252065792" behindDoc="0" locked="0" layoutInCell="1" allowOverlap="1" wp14:anchorId="7CAD3EE4" wp14:editId="3ECE29D6">
                <wp:simplePos x="0" y="0"/>
                <wp:positionH relativeFrom="margin">
                  <wp:posOffset>9134475</wp:posOffset>
                </wp:positionH>
                <wp:positionV relativeFrom="paragraph">
                  <wp:posOffset>18415</wp:posOffset>
                </wp:positionV>
                <wp:extent cx="29527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flipV="1">
                          <a:off x="0" y="0"/>
                          <a:ext cx="295275" cy="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35FECA" id="_x0000_t32" coordsize="21600,21600" o:spt="32" o:oned="t" path="m,l21600,21600e" filled="f">
                <v:path arrowok="t" fillok="f" o:connecttype="none"/>
                <o:lock v:ext="edit" shapetype="t"/>
              </v:shapetype>
              <v:shape id="Straight Arrow Connector 19" o:spid="_x0000_s1026" type="#_x0000_t32" style="position:absolute;margin-left:719.25pt;margin-top:1.45pt;width:23.25pt;height:0;flip:y;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" strokecolor="#a5a5a5 [2092]" strokeweight="1.5pt">
                <v:stroke endarrow="block"/>
                <w10:wrap anchorx="margin"/>
              </v:shape>
            </w:pict>
          </mc:Fallback>
        </mc:AlternateContent>
      </w:r>
    </w:p>
    <w:p w14:paraId="7C1E14F7" w14:textId="31F90C25" w:rsidR="00C54132" w:rsidRDefault="00C54132" w:rsidP="00536083">
      <w:pPr>
        <w:pStyle w:val="NoSpacing"/>
        <w:rPr>
          <w:rFonts w:ascii="Verdana" w:hAnsi="Verdana"/>
          <w:sz w:val="16"/>
          <w:szCs w:val="16"/>
        </w:rPr>
      </w:pPr>
    </w:p>
    <w:p w14:paraId="459FD01F" w14:textId="35551571" w:rsidR="00833025" w:rsidRDefault="00833025" w:rsidP="00536083">
      <w:pPr>
        <w:pStyle w:val="NoSpacing"/>
        <w:rPr>
          <w:rFonts w:ascii="Verdana" w:hAnsi="Verdana"/>
          <w:sz w:val="16"/>
          <w:szCs w:val="16"/>
        </w:rPr>
      </w:pPr>
    </w:p>
    <w:p w14:paraId="70DC6C89" w14:textId="12FC1F4F" w:rsidR="00833025" w:rsidRDefault="00833025" w:rsidP="00536083">
      <w:pPr>
        <w:pStyle w:val="NoSpacing"/>
        <w:rPr>
          <w:rFonts w:ascii="Verdana" w:hAnsi="Verdana"/>
          <w:sz w:val="16"/>
          <w:szCs w:val="16"/>
        </w:rPr>
      </w:pPr>
    </w:p>
    <w:p w14:paraId="05EED0BB" w14:textId="4176E712" w:rsidR="00833025" w:rsidRDefault="00833025" w:rsidP="00536083">
      <w:pPr>
        <w:pStyle w:val="NoSpacing"/>
        <w:rPr>
          <w:rFonts w:ascii="Verdana" w:hAnsi="Verdana"/>
          <w:sz w:val="16"/>
          <w:szCs w:val="16"/>
        </w:rPr>
      </w:pPr>
    </w:p>
    <w:p w14:paraId="572B8C4C" w14:textId="74419204" w:rsidR="005A7D9D" w:rsidRDefault="005A7D9D" w:rsidP="00536083">
      <w:pPr>
        <w:pStyle w:val="NoSpacing"/>
        <w:rPr>
          <w:rFonts w:ascii="Verdana" w:hAnsi="Verdana"/>
          <w:sz w:val="16"/>
          <w:szCs w:val="16"/>
        </w:rPr>
      </w:pPr>
    </w:p>
    <w:p w14:paraId="0C674BBE" w14:textId="1C2458A9" w:rsidR="00536083" w:rsidRDefault="000031D9" w:rsidP="00536083">
      <w:pPr>
        <w:pStyle w:val="NoSpacing"/>
        <w:rPr>
          <w:rFonts w:ascii="Verdana" w:hAnsi="Verdana"/>
          <w:sz w:val="16"/>
          <w:szCs w:val="16"/>
        </w:rPr>
      </w:pPr>
      <w:r w:rsidRPr="00A7713A">
        <w:rPr>
          <w:rFonts w:ascii="Verdana" w:hAnsi="Verdana"/>
          <w:noProof/>
          <w:sz w:val="16"/>
          <w:szCs w:val="16"/>
        </w:rPr>
        <mc:AlternateContent>
          <mc:Choice Requires="wps">
            <w:drawing>
              <wp:anchor distT="0" distB="0" distL="114300" distR="114300" simplePos="0" relativeHeight="251800576" behindDoc="0" locked="0" layoutInCell="1" allowOverlap="1" wp14:anchorId="0C53503B" wp14:editId="3271E20A">
                <wp:simplePos x="0" y="0"/>
                <wp:positionH relativeFrom="column">
                  <wp:posOffset>9210675</wp:posOffset>
                </wp:positionH>
                <wp:positionV relativeFrom="paragraph">
                  <wp:posOffset>125095</wp:posOffset>
                </wp:positionV>
                <wp:extent cx="386080" cy="393700"/>
                <wp:effectExtent l="0" t="0" r="0" b="6350"/>
                <wp:wrapNone/>
                <wp:docPr id="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080" cy="393700"/>
                        </a:xfrm>
                        <a:prstGeom prst="rect">
                          <a:avLst/>
                        </a:prstGeom>
                        <a:solidFill>
                          <a:srgbClr val="92D050"/>
                        </a:solidFill>
                        <a:ln w="9525">
                          <a:noFill/>
                          <a:miter lim="800000"/>
                          <a:headEnd/>
                          <a:tailEnd/>
                        </a:ln>
                      </wps:spPr>
                      <wps:txbx>
                        <w:txbxContent>
                          <w:p w14:paraId="1EF6F870" w14:textId="77777777" w:rsidR="007D03E2" w:rsidRPr="00024B27" w:rsidRDefault="007D03E2" w:rsidP="00A7713A">
                            <w:pPr>
                              <w:jc w:val="center"/>
                              <w:rPr>
                                <w:rFonts w:ascii="Verdana" w:hAnsi="Verdana"/>
                                <w:color w:val="FFFFFF" w:themeColor="background1"/>
                                <w:sz w:val="16"/>
                                <w:szCs w:val="16"/>
                              </w:rPr>
                            </w:pPr>
                            <w:r>
                              <w:rPr>
                                <w:rFonts w:ascii="Verdana" w:hAnsi="Verdana"/>
                                <w:color w:val="FFFFFF" w:themeColor="background1"/>
                                <w:sz w:val="16"/>
                                <w:szCs w:val="16"/>
                              </w:rPr>
                              <w:t>I/P</w:t>
                            </w:r>
                          </w:p>
                        </w:txbxContent>
                      </wps:txbx>
                      <wps:bodyPr rot="0" vert="vert270" wrap="square" lIns="91440" tIns="45720" rIns="91440" bIns="45720" anchor="t" anchorCtr="0">
                        <a:noAutofit/>
                      </wps:bodyPr>
                    </wps:wsp>
                  </a:graphicData>
                </a:graphic>
                <wp14:sizeRelV relativeFrom="margin">
                  <wp14:pctHeight>0</wp14:pctHeight>
                </wp14:sizeRelV>
              </wp:anchor>
            </w:drawing>
          </mc:Choice>
          <mc:Fallback>
            <w:pict>
              <v:shape w14:anchorId="0C53503B" id="_x0000_s1049" type="#_x0000_t202" style="position:absolute;margin-left:725.25pt;margin-top:9.85pt;width:30.4pt;height:31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" fillcolor="#92d050" stroked="f">
                <v:textbox style="layout-flow:vertical;mso-layout-flow-alt:bottom-to-top">
                  <w:txbxContent>
                    <w:p w14:paraId="1EF6F870" w14:textId="77777777" w:rsidR="007D03E2" w:rsidRPr="00024B27" w:rsidRDefault="007D03E2" w:rsidP="00A7713A">
                      <w:pPr>
                        <w:jc w:val="center"/>
                        <w:rPr>
                          <w:rFonts w:ascii="Verdana" w:hAnsi="Verdana"/>
                          <w:color w:val="FFFFFF" w:themeColor="background1"/>
                          <w:sz w:val="16"/>
                          <w:szCs w:val="16"/>
                        </w:rPr>
                      </w:pPr>
                      <w:r>
                        <w:rPr>
                          <w:rFonts w:ascii="Verdana" w:hAnsi="Verdana"/>
                          <w:color w:val="FFFFFF" w:themeColor="background1"/>
                          <w:sz w:val="16"/>
                          <w:szCs w:val="16"/>
                        </w:rPr>
                        <w:t>I/P</w:t>
                      </w:r>
                    </w:p>
                  </w:txbxContent>
                </v:textbox>
              </v:shape>
            </w:pict>
          </mc:Fallback>
        </mc:AlternateContent>
      </w:r>
      <w:r w:rsidRPr="00A7713A">
        <w:rPr>
          <w:rFonts w:ascii="Verdana" w:hAnsi="Verdana"/>
          <w:noProof/>
          <w:sz w:val="16"/>
          <w:szCs w:val="16"/>
        </w:rPr>
        <mc:AlternateContent>
          <mc:Choice Requires="wps">
            <w:drawing>
              <wp:anchor distT="0" distB="0" distL="114300" distR="114300" simplePos="0" relativeHeight="251796480" behindDoc="0" locked="0" layoutInCell="1" allowOverlap="1" wp14:anchorId="57D31DF4" wp14:editId="39CA95FF">
                <wp:simplePos x="0" y="0"/>
                <wp:positionH relativeFrom="column">
                  <wp:posOffset>9674225</wp:posOffset>
                </wp:positionH>
                <wp:positionV relativeFrom="paragraph">
                  <wp:posOffset>122555</wp:posOffset>
                </wp:positionV>
                <wp:extent cx="871220" cy="385445"/>
                <wp:effectExtent l="0" t="0" r="24130" b="14605"/>
                <wp:wrapNone/>
                <wp:docPr id="810" name="Rectangle 810"/>
                <wp:cNvGraphicFramePr/>
                <a:graphic xmlns:a="http://schemas.openxmlformats.org/drawingml/2006/main">
                  <a:graphicData uri="http://schemas.microsoft.com/office/word/2010/wordprocessingShape">
                    <wps:wsp>
                      <wps:cNvSpPr/>
                      <wps:spPr bwMode="gray">
                        <a:xfrm>
                          <a:off x="0" y="0"/>
                          <a:ext cx="871220" cy="385445"/>
                        </a:xfrm>
                        <a:prstGeom prst="rect">
                          <a:avLst/>
                        </a:prstGeom>
                        <a:noFill/>
                        <a:ln w="6350" algn="ctr">
                          <a:solidFill>
                            <a:srgbClr val="86BC25"/>
                          </a:solidFill>
                          <a:prstDash val="sysDash"/>
                          <a:miter lim="800000"/>
                          <a:headEnd/>
                          <a:tailEnd/>
                        </a:ln>
                      </wps:spPr>
                      <wps:txbx>
                        <w:txbxContent>
                          <w:p w14:paraId="1F1E94A4" w14:textId="55283A5D" w:rsidR="007D03E2" w:rsidRPr="00501C63" w:rsidRDefault="007D03E2" w:rsidP="00C57451">
                            <w:pPr>
                              <w:rPr>
                                <w:rFonts w:ascii="Verdana" w:hAnsi="Verdana"/>
                                <w:sz w:val="15"/>
                                <w:szCs w:val="15"/>
                              </w:rPr>
                            </w:pPr>
                            <w:r>
                              <w:rPr>
                                <w:sz w:val="15"/>
                                <w:szCs w:val="15"/>
                              </w:rPr>
                              <w:t>.xlsx File</w:t>
                            </w:r>
                          </w:p>
                        </w:txbxContent>
                      </wps:txbx>
                      <wps:bodyPr rot="0" spcFirstLastPara="0" vert="horz" wrap="square" lIns="88900" tIns="88900" rIns="88900" bIns="88900" numCol="1" spcCol="0" rtlCol="0" fromWordArt="0" anchor="ctr" anchorCtr="0" forceAA="0" compatLnSpc="1">
                        <a:prstTxWarp prst="textNoShape">
                          <a:avLst/>
                        </a:prstTxWarp>
                        <a:noAutofit/>
                      </wps:bodyPr>
                    </wps:wsp>
                  </a:graphicData>
                </a:graphic>
              </wp:anchor>
            </w:drawing>
          </mc:Choice>
          <mc:Fallback>
            <w:pict>
              <v:rect w14:anchorId="57D31DF4" id="Rectangle 810" o:spid="_x0000_s1050" style="position:absolute;margin-left:761.75pt;margin-top:9.65pt;width:68.6pt;height:30.35pt;z-index:251796480;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" filled="f" strokecolor="#86bc25" strokeweight=".5pt">
                <v:stroke dashstyle="3 1"/>
                <v:textbox inset="7pt,7pt,7pt,7pt">
                  <w:txbxContent>
                    <w:p w14:paraId="1F1E94A4" w14:textId="55283A5D" w:rsidR="007D03E2" w:rsidRPr="00501C63" w:rsidRDefault="007D03E2" w:rsidP="00C57451">
                      <w:pPr>
                        <w:rPr>
                          <w:rFonts w:ascii="Verdana" w:hAnsi="Verdana"/>
                          <w:sz w:val="15"/>
                          <w:szCs w:val="15"/>
                        </w:rPr>
                      </w:pPr>
                      <w:r>
                        <w:rPr>
                          <w:sz w:val="15"/>
                          <w:szCs w:val="15"/>
                        </w:rPr>
                        <w:t>.xlsx File</w:t>
                      </w:r>
                    </w:p>
                  </w:txbxContent>
                </v:textbox>
              </v:rect>
            </w:pict>
          </mc:Fallback>
        </mc:AlternateContent>
      </w:r>
    </w:p>
    <w:p w14:paraId="4B190370" w14:textId="2546B576" w:rsidR="002418C2" w:rsidRDefault="002418C2" w:rsidP="00536083">
      <w:pPr>
        <w:pStyle w:val="NoSpacing"/>
        <w:rPr>
          <w:rFonts w:ascii="Verdana" w:hAnsi="Verdana"/>
          <w:sz w:val="16"/>
          <w:szCs w:val="16"/>
        </w:rPr>
      </w:pPr>
    </w:p>
    <w:p w14:paraId="60080F64" w14:textId="77777777" w:rsidR="00A62CCC" w:rsidRDefault="00A62CCC" w:rsidP="00536083">
      <w:pPr>
        <w:pStyle w:val="NoSpacing"/>
        <w:rPr>
          <w:rFonts w:ascii="Verdana" w:hAnsi="Verdana"/>
          <w:sz w:val="16"/>
          <w:szCs w:val="16"/>
        </w:rPr>
      </w:pPr>
    </w:p>
    <w:p w14:paraId="38780FDF" w14:textId="77777777" w:rsidR="00A62CCC" w:rsidRDefault="00A62CCC" w:rsidP="00536083">
      <w:pPr>
        <w:pStyle w:val="NoSpacing"/>
        <w:rPr>
          <w:rFonts w:ascii="Verdana" w:hAnsi="Verdana"/>
          <w:sz w:val="16"/>
          <w:szCs w:val="16"/>
        </w:rPr>
      </w:pPr>
    </w:p>
    <w:p w14:paraId="1767D12B" w14:textId="06679605" w:rsidR="000031D9" w:rsidRDefault="000031D9" w:rsidP="00536083">
      <w:pPr>
        <w:pStyle w:val="NoSpacing"/>
        <w:rPr>
          <w:rFonts w:ascii="Verdana" w:hAnsi="Verdana"/>
          <w:sz w:val="16"/>
          <w:szCs w:val="16"/>
        </w:rPr>
      </w:pPr>
      <w:r w:rsidRPr="00A7713A">
        <w:rPr>
          <w:rFonts w:ascii="Verdana" w:hAnsi="Verdana"/>
          <w:noProof/>
          <w:sz w:val="16"/>
          <w:szCs w:val="16"/>
        </w:rPr>
        <mc:AlternateContent>
          <mc:Choice Requires="wps">
            <w:drawing>
              <wp:anchor distT="0" distB="0" distL="114300" distR="114300" simplePos="0" relativeHeight="251799552" behindDoc="0" locked="0" layoutInCell="1" allowOverlap="1" wp14:anchorId="0748A82B" wp14:editId="5AA96A33">
                <wp:simplePos x="0" y="0"/>
                <wp:positionH relativeFrom="column">
                  <wp:posOffset>9239250</wp:posOffset>
                </wp:positionH>
                <wp:positionV relativeFrom="paragraph">
                  <wp:posOffset>106680</wp:posOffset>
                </wp:positionV>
                <wp:extent cx="355600" cy="486410"/>
                <wp:effectExtent l="0" t="0" r="6350" b="8890"/>
                <wp:wrapNone/>
                <wp:docPr id="8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486410"/>
                        </a:xfrm>
                        <a:prstGeom prst="rect">
                          <a:avLst/>
                        </a:prstGeom>
                        <a:solidFill>
                          <a:srgbClr val="92D050"/>
                        </a:solidFill>
                        <a:ln w="9525">
                          <a:noFill/>
                          <a:miter lim="800000"/>
                          <a:headEnd/>
                          <a:tailEnd/>
                        </a:ln>
                      </wps:spPr>
                      <wps:txbx>
                        <w:txbxContent>
                          <w:p w14:paraId="03A5AB65" w14:textId="77777777" w:rsidR="007D03E2" w:rsidRPr="00024B27" w:rsidRDefault="007D03E2" w:rsidP="00A7713A">
                            <w:pPr>
                              <w:jc w:val="center"/>
                              <w:rPr>
                                <w:rFonts w:ascii="Verdana" w:hAnsi="Verdana"/>
                                <w:color w:val="FFFFFF" w:themeColor="background1"/>
                                <w:sz w:val="16"/>
                                <w:szCs w:val="16"/>
                              </w:rPr>
                            </w:pPr>
                            <w:r w:rsidRPr="00024B27">
                              <w:rPr>
                                <w:rFonts w:ascii="Verdana" w:hAnsi="Verdana"/>
                                <w:color w:val="FFFFFF" w:themeColor="background1"/>
                                <w:sz w:val="16"/>
                                <w:szCs w:val="16"/>
                              </w:rPr>
                              <w:t>O/P</w:t>
                            </w:r>
                          </w:p>
                        </w:txbxContent>
                      </wps:txbx>
                      <wps:bodyPr rot="0" vert="vert270" wrap="square" lIns="91440" tIns="45720" rIns="91440" bIns="45720" anchor="t" anchorCtr="0">
                        <a:noAutofit/>
                      </wps:bodyPr>
                    </wps:wsp>
                  </a:graphicData>
                </a:graphic>
                <wp14:sizeRelH relativeFrom="margin">
                  <wp14:pctWidth>0</wp14:pctWidth>
                </wp14:sizeRelH>
              </wp:anchor>
            </w:drawing>
          </mc:Choice>
          <mc:Fallback>
            <w:pict>
              <v:shape w14:anchorId="0748A82B" id="_x0000_s1051" type="#_x0000_t202" style="position:absolute;margin-left:727.5pt;margin-top:8.4pt;width:28pt;height:38.3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" fillcolor="#92d050" stroked="f">
                <v:textbox style="layout-flow:vertical;mso-layout-flow-alt:bottom-to-top">
                  <w:txbxContent>
                    <w:p w14:paraId="03A5AB65" w14:textId="77777777" w:rsidR="007D03E2" w:rsidRPr="00024B27" w:rsidRDefault="007D03E2" w:rsidP="00A7713A">
                      <w:pPr>
                        <w:jc w:val="center"/>
                        <w:rPr>
                          <w:rFonts w:ascii="Verdana" w:hAnsi="Verdana"/>
                          <w:color w:val="FFFFFF" w:themeColor="background1"/>
                          <w:sz w:val="16"/>
                          <w:szCs w:val="16"/>
                        </w:rPr>
                      </w:pPr>
                      <w:r w:rsidRPr="00024B27">
                        <w:rPr>
                          <w:rFonts w:ascii="Verdana" w:hAnsi="Verdana"/>
                          <w:color w:val="FFFFFF" w:themeColor="background1"/>
                          <w:sz w:val="16"/>
                          <w:szCs w:val="16"/>
                        </w:rPr>
                        <w:t>O/P</w:t>
                      </w:r>
                    </w:p>
                  </w:txbxContent>
                </v:textbox>
              </v:shape>
            </w:pict>
          </mc:Fallback>
        </mc:AlternateContent>
      </w:r>
      <w:r w:rsidRPr="00A7713A">
        <w:rPr>
          <w:rFonts w:ascii="Verdana" w:hAnsi="Verdana"/>
          <w:noProof/>
          <w:sz w:val="16"/>
          <w:szCs w:val="16"/>
        </w:rPr>
        <mc:AlternateContent>
          <mc:Choice Requires="wps">
            <w:drawing>
              <wp:anchor distT="0" distB="0" distL="114300" distR="114300" simplePos="0" relativeHeight="251797504" behindDoc="0" locked="0" layoutInCell="1" allowOverlap="1" wp14:anchorId="4A23F760" wp14:editId="32888860">
                <wp:simplePos x="0" y="0"/>
                <wp:positionH relativeFrom="column">
                  <wp:posOffset>9693275</wp:posOffset>
                </wp:positionH>
                <wp:positionV relativeFrom="paragraph">
                  <wp:posOffset>120015</wp:posOffset>
                </wp:positionV>
                <wp:extent cx="871220" cy="385445"/>
                <wp:effectExtent l="0" t="0" r="24130" b="14605"/>
                <wp:wrapNone/>
                <wp:docPr id="811" name="Rectangle 811"/>
                <wp:cNvGraphicFramePr/>
                <a:graphic xmlns:a="http://schemas.openxmlformats.org/drawingml/2006/main">
                  <a:graphicData uri="http://schemas.microsoft.com/office/word/2010/wordprocessingShape">
                    <wps:wsp>
                      <wps:cNvSpPr/>
                      <wps:spPr bwMode="gray">
                        <a:xfrm>
                          <a:off x="0" y="0"/>
                          <a:ext cx="871220" cy="385445"/>
                        </a:xfrm>
                        <a:prstGeom prst="rect">
                          <a:avLst/>
                        </a:prstGeom>
                        <a:noFill/>
                        <a:ln w="6350" algn="ctr">
                          <a:solidFill>
                            <a:srgbClr val="86BC25"/>
                          </a:solidFill>
                          <a:prstDash val="sysDash"/>
                          <a:miter lim="800000"/>
                          <a:headEnd/>
                          <a:tailEnd/>
                        </a:ln>
                      </wps:spPr>
                      <wps:txbx>
                        <w:txbxContent>
                          <w:p w14:paraId="651903AA" w14:textId="77777777" w:rsidR="007D03E2" w:rsidRPr="00501C63" w:rsidRDefault="007D03E2" w:rsidP="00444D00">
                            <w:pPr>
                              <w:rPr>
                                <w:rFonts w:ascii="Verdana" w:hAnsi="Verdana"/>
                                <w:sz w:val="15"/>
                                <w:szCs w:val="15"/>
                              </w:rPr>
                            </w:pPr>
                            <w:r>
                              <w:rPr>
                                <w:sz w:val="15"/>
                                <w:szCs w:val="15"/>
                              </w:rPr>
                              <w:t>.xlsx File</w:t>
                            </w:r>
                          </w:p>
                          <w:p w14:paraId="718BE5AC" w14:textId="77777777" w:rsidR="007D03E2" w:rsidRPr="00346B5F" w:rsidRDefault="007D03E2" w:rsidP="00A7713A">
                            <w:pPr>
                              <w:jc w:val="center"/>
                              <w:rPr>
                                <w:sz w:val="15"/>
                                <w:szCs w:val="15"/>
                              </w:rPr>
                            </w:pPr>
                          </w:p>
                        </w:txbxContent>
                      </wps:txbx>
                      <wps:bodyPr rot="0" spcFirstLastPara="0" vert="horz" wrap="square" lIns="88900" tIns="88900" rIns="88900" bIns="88900" numCol="1" spcCol="0" rtlCol="0" fromWordArt="0" anchor="ctr" anchorCtr="0" forceAA="0" compatLnSpc="1">
                        <a:prstTxWarp prst="textNoShape">
                          <a:avLst/>
                        </a:prstTxWarp>
                        <a:noAutofit/>
                      </wps:bodyPr>
                    </wps:wsp>
                  </a:graphicData>
                </a:graphic>
              </wp:anchor>
            </w:drawing>
          </mc:Choice>
          <mc:Fallback>
            <w:pict>
              <v:rect w14:anchorId="4A23F760" id="Rectangle 811" o:spid="_x0000_s1052" style="position:absolute;margin-left:763.25pt;margin-top:9.45pt;width:68.6pt;height:30.35pt;z-index:251797504;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" filled="f" strokecolor="#86bc25" strokeweight=".5pt">
                <v:stroke dashstyle="3 1"/>
                <v:textbox inset="7pt,7pt,7pt,7pt">
                  <w:txbxContent>
                    <w:p w14:paraId="651903AA" w14:textId="77777777" w:rsidR="007D03E2" w:rsidRPr="00501C63" w:rsidRDefault="007D03E2" w:rsidP="00444D00">
                      <w:pPr>
                        <w:rPr>
                          <w:rFonts w:ascii="Verdana" w:hAnsi="Verdana"/>
                          <w:sz w:val="15"/>
                          <w:szCs w:val="15"/>
                        </w:rPr>
                      </w:pPr>
                      <w:r>
                        <w:rPr>
                          <w:sz w:val="15"/>
                          <w:szCs w:val="15"/>
                        </w:rPr>
                        <w:t>.xlsx File</w:t>
                      </w:r>
                    </w:p>
                    <w:p w14:paraId="718BE5AC" w14:textId="77777777" w:rsidR="007D03E2" w:rsidRPr="00346B5F" w:rsidRDefault="007D03E2" w:rsidP="00A7713A">
                      <w:pPr>
                        <w:jc w:val="center"/>
                        <w:rPr>
                          <w:sz w:val="15"/>
                          <w:szCs w:val="15"/>
                        </w:rPr>
                      </w:pPr>
                    </w:p>
                  </w:txbxContent>
                </v:textbox>
              </v:rect>
            </w:pict>
          </mc:Fallback>
        </mc:AlternateContent>
      </w:r>
    </w:p>
    <w:p w14:paraId="3CD1C093" w14:textId="77777777" w:rsidR="000031D9" w:rsidRDefault="000031D9" w:rsidP="00536083">
      <w:pPr>
        <w:pStyle w:val="NoSpacing"/>
        <w:rPr>
          <w:rFonts w:ascii="Verdana" w:hAnsi="Verdana"/>
          <w:sz w:val="16"/>
          <w:szCs w:val="16"/>
        </w:rPr>
      </w:pPr>
    </w:p>
    <w:p w14:paraId="7E9204F6" w14:textId="77777777" w:rsidR="000031D9" w:rsidRDefault="000031D9" w:rsidP="00536083">
      <w:pPr>
        <w:pStyle w:val="NoSpacing"/>
        <w:rPr>
          <w:rFonts w:ascii="Verdana" w:hAnsi="Verdana"/>
          <w:sz w:val="16"/>
          <w:szCs w:val="16"/>
        </w:rPr>
      </w:pPr>
    </w:p>
    <w:p w14:paraId="0B4B4F83" w14:textId="77777777" w:rsidR="000031D9" w:rsidRDefault="000031D9" w:rsidP="00536083">
      <w:pPr>
        <w:pStyle w:val="NoSpacing"/>
        <w:rPr>
          <w:rFonts w:ascii="Verdana" w:hAnsi="Verdana"/>
          <w:sz w:val="16"/>
          <w:szCs w:val="16"/>
        </w:rPr>
      </w:pPr>
    </w:p>
    <w:p w14:paraId="2CE2CEB3" w14:textId="77777777" w:rsidR="000031D9" w:rsidRDefault="000031D9" w:rsidP="00536083">
      <w:pPr>
        <w:pStyle w:val="NoSpacing"/>
        <w:rPr>
          <w:rFonts w:ascii="Verdana" w:hAnsi="Verdana"/>
          <w:sz w:val="16"/>
          <w:szCs w:val="16"/>
        </w:rPr>
      </w:pPr>
    </w:p>
    <w:p w14:paraId="3CE7C03A" w14:textId="77777777" w:rsidR="000031D9" w:rsidRDefault="000031D9" w:rsidP="00536083">
      <w:pPr>
        <w:pStyle w:val="NoSpacing"/>
        <w:rPr>
          <w:rFonts w:ascii="Verdana" w:hAnsi="Verdana"/>
          <w:sz w:val="16"/>
          <w:szCs w:val="16"/>
        </w:rPr>
      </w:pPr>
    </w:p>
    <w:p w14:paraId="201063D9" w14:textId="142079A7" w:rsidR="002418C2" w:rsidRDefault="002418C2" w:rsidP="00536083">
      <w:pPr>
        <w:pStyle w:val="NoSpacing"/>
        <w:rPr>
          <w:rFonts w:ascii="Verdana" w:hAnsi="Verdana"/>
          <w:sz w:val="16"/>
          <w:szCs w:val="16"/>
        </w:rPr>
      </w:pPr>
      <w:r>
        <w:rPr>
          <w:rFonts w:ascii="Verdana" w:hAnsi="Verdana"/>
          <w:sz w:val="16"/>
          <w:szCs w:val="16"/>
        </w:rPr>
        <w:t>The high level process description at(L0 ) is been provided.</w:t>
      </w:r>
    </w:p>
    <w:tbl>
      <w:tblPr>
        <w:tblStyle w:val="LightGrid-Accent4"/>
        <w:tblpPr w:leftFromText="180" w:rightFromText="180" w:vertAnchor="page" w:horzAnchor="margin" w:tblpY="2611"/>
        <w:tblW w:w="5000" w:type="pct"/>
        <w:tblLook w:val="04A0" w:firstRow="1" w:lastRow="0" w:firstColumn="1" w:lastColumn="0" w:noHBand="0" w:noVBand="1"/>
      </w:tblPr>
      <w:tblGrid>
        <w:gridCol w:w="1073"/>
        <w:gridCol w:w="6609"/>
        <w:gridCol w:w="15654"/>
      </w:tblGrid>
      <w:tr w:rsidR="00A22DFD" w:rsidRPr="00DF6524" w14:paraId="58D77254" w14:textId="77777777" w:rsidTr="00EB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49811BB0" w14:textId="77777777" w:rsidR="00A22DFD" w:rsidRPr="00DF6524" w:rsidRDefault="00A22DFD" w:rsidP="00A22DFD">
            <w:pPr>
              <w:pStyle w:val="NoSpacing"/>
              <w:spacing w:line="276" w:lineRule="auto"/>
              <w:rPr>
                <w:rFonts w:ascii="Verdana" w:hAnsi="Verdana"/>
                <w:sz w:val="16"/>
                <w:szCs w:val="16"/>
              </w:rPr>
            </w:pPr>
            <w:r>
              <w:rPr>
                <w:rFonts w:ascii="Verdana" w:hAnsi="Verdana"/>
                <w:sz w:val="16"/>
                <w:szCs w:val="16"/>
              </w:rPr>
              <w:t>Sr. #</w:t>
            </w:r>
          </w:p>
        </w:tc>
        <w:tc>
          <w:tcPr>
            <w:tcW w:w="1416" w:type="pct"/>
          </w:tcPr>
          <w:p w14:paraId="79100075" w14:textId="77777777" w:rsidR="00A22DFD" w:rsidRPr="00DF6524" w:rsidRDefault="00A22DFD" w:rsidP="00A22DFD">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DF6524">
              <w:rPr>
                <w:rFonts w:ascii="Verdana" w:hAnsi="Verdana"/>
                <w:sz w:val="16"/>
                <w:szCs w:val="16"/>
              </w:rPr>
              <w:t>Process Step</w:t>
            </w:r>
          </w:p>
        </w:tc>
        <w:tc>
          <w:tcPr>
            <w:tcW w:w="3354" w:type="pct"/>
            <w:hideMark/>
          </w:tcPr>
          <w:p w14:paraId="75EE7A51" w14:textId="77777777" w:rsidR="00A22DFD" w:rsidRPr="00DF6524" w:rsidRDefault="00A22DFD" w:rsidP="00A22DFD">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Pr>
                <w:rFonts w:ascii="Verdana" w:hAnsi="Verdana"/>
                <w:sz w:val="16"/>
                <w:szCs w:val="16"/>
              </w:rPr>
              <w:t>Description</w:t>
            </w:r>
          </w:p>
        </w:tc>
      </w:tr>
      <w:tr w:rsidR="00A22DFD" w:rsidRPr="00DF6524" w14:paraId="54D66A1B" w14:textId="77777777" w:rsidTr="00EB2E0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5C49F8ED" w14:textId="77777777" w:rsidR="00A22DFD" w:rsidRPr="00DF6524" w:rsidRDefault="00A22DFD" w:rsidP="00A22DFD">
            <w:pPr>
              <w:pStyle w:val="NoSpacing"/>
              <w:spacing w:line="276" w:lineRule="auto"/>
              <w:rPr>
                <w:rFonts w:ascii="Verdana" w:hAnsi="Verdana"/>
                <w:b w:val="0"/>
                <w:sz w:val="16"/>
                <w:szCs w:val="16"/>
              </w:rPr>
            </w:pPr>
            <w:r>
              <w:rPr>
                <w:rFonts w:ascii="Verdana" w:hAnsi="Verdana"/>
                <w:b w:val="0"/>
                <w:sz w:val="16"/>
                <w:szCs w:val="16"/>
              </w:rPr>
              <w:t>1</w:t>
            </w:r>
          </w:p>
        </w:tc>
        <w:tc>
          <w:tcPr>
            <w:tcW w:w="1416" w:type="pct"/>
          </w:tcPr>
          <w:p w14:paraId="1CDF71F8" w14:textId="77777777" w:rsidR="00A22DFD" w:rsidRPr="00DF6524" w:rsidRDefault="00A22DFD" w:rsidP="00A22DF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Pr>
                <w:rFonts w:ascii="Verdana" w:hAnsi="Verdana"/>
                <w:b/>
                <w:sz w:val="16"/>
                <w:szCs w:val="16"/>
              </w:rPr>
              <w:t>Open the FIS WebPage</w:t>
            </w:r>
          </w:p>
        </w:tc>
        <w:tc>
          <w:tcPr>
            <w:tcW w:w="3354" w:type="pct"/>
          </w:tcPr>
          <w:p w14:paraId="4323F0B7" w14:textId="77777777" w:rsidR="00A22DFD" w:rsidRPr="0092313F" w:rsidRDefault="00A22DFD" w:rsidP="00A22DF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8"/>
                <w:szCs w:val="18"/>
              </w:rPr>
            </w:pPr>
            <w:r w:rsidRPr="0092313F">
              <w:rPr>
                <w:rFonts w:ascii="Verdana" w:hAnsi="Verdana" w:cs="Arial"/>
                <w:sz w:val="18"/>
                <w:szCs w:val="18"/>
              </w:rPr>
              <w:t xml:space="preserve">The process open the </w:t>
            </w:r>
            <w:r>
              <w:rPr>
                <w:rFonts w:ascii="Calibri" w:hAnsi="Calibri" w:cs="Calibri"/>
                <w:sz w:val="18"/>
                <w:szCs w:val="18"/>
              </w:rPr>
              <w:t>FIS</w:t>
            </w:r>
            <w:r w:rsidRPr="0092313F">
              <w:rPr>
                <w:rFonts w:ascii="Calibri" w:hAnsi="Calibri" w:cs="Calibri"/>
                <w:sz w:val="18"/>
                <w:szCs w:val="18"/>
              </w:rPr>
              <w:t xml:space="preserve"> Application</w:t>
            </w:r>
          </w:p>
        </w:tc>
      </w:tr>
      <w:tr w:rsidR="00A22DFD" w:rsidRPr="00F2128D" w14:paraId="0B6DFD0B" w14:textId="77777777" w:rsidTr="00EB2E05">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40B16E8B" w14:textId="77777777" w:rsidR="00A22DFD" w:rsidRPr="00F2128D" w:rsidRDefault="00A22DFD" w:rsidP="00A22DFD">
            <w:pPr>
              <w:pStyle w:val="Heading8"/>
              <w:numPr>
                <w:ilvl w:val="0"/>
                <w:numId w:val="0"/>
              </w:numPr>
              <w:ind w:left="360" w:hanging="360"/>
              <w:outlineLvl w:val="7"/>
              <w:rPr>
                <w:rFonts w:ascii="Verdana" w:hAnsi="Verdana"/>
                <w:b w:val="0"/>
                <w:sz w:val="16"/>
                <w:szCs w:val="16"/>
              </w:rPr>
            </w:pPr>
            <w:r w:rsidRPr="00F2128D">
              <w:rPr>
                <w:rFonts w:ascii="Verdana" w:hAnsi="Verdana"/>
                <w:b w:val="0"/>
                <w:sz w:val="16"/>
                <w:szCs w:val="16"/>
              </w:rPr>
              <w:t>2.</w:t>
            </w:r>
          </w:p>
        </w:tc>
        <w:tc>
          <w:tcPr>
            <w:tcW w:w="1416" w:type="pct"/>
          </w:tcPr>
          <w:p w14:paraId="71EA9113" w14:textId="77777777" w:rsidR="00A22DFD" w:rsidRPr="00F2128D" w:rsidRDefault="00A22DFD" w:rsidP="00A22DF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r>
              <w:rPr>
                <w:rFonts w:ascii="Verdana" w:hAnsi="Verdana"/>
                <w:b/>
                <w:sz w:val="16"/>
                <w:szCs w:val="16"/>
              </w:rPr>
              <w:t>Click  ADFS</w:t>
            </w:r>
          </w:p>
        </w:tc>
        <w:tc>
          <w:tcPr>
            <w:tcW w:w="3354" w:type="pct"/>
          </w:tcPr>
          <w:p w14:paraId="4ECC8A26" w14:textId="77777777" w:rsidR="00A22DFD" w:rsidRPr="0092313F" w:rsidRDefault="00A22DFD" w:rsidP="00A22DF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8"/>
                <w:szCs w:val="18"/>
              </w:rPr>
            </w:pPr>
            <w:r>
              <w:rPr>
                <w:rFonts w:ascii="Verdana" w:hAnsi="Verdana" w:cs="Arial"/>
                <w:sz w:val="16"/>
                <w:szCs w:val="16"/>
              </w:rPr>
              <w:t xml:space="preserve">The Process involves to </w:t>
            </w:r>
            <w:r>
              <w:rPr>
                <w:rFonts w:ascii="Verdana" w:hAnsi="Verdana" w:cs="Arial"/>
                <w:sz w:val="18"/>
                <w:szCs w:val="18"/>
              </w:rPr>
              <w:t>login as Guest User</w:t>
            </w:r>
            <w:r w:rsidRPr="0092313F">
              <w:rPr>
                <w:rFonts w:ascii="Verdana" w:hAnsi="Verdana" w:cs="Arial"/>
                <w:sz w:val="18"/>
                <w:szCs w:val="18"/>
              </w:rPr>
              <w:t>.</w:t>
            </w:r>
          </w:p>
          <w:p w14:paraId="17DCC493" w14:textId="48F8AD21" w:rsidR="00A22DFD" w:rsidRPr="00F2128D" w:rsidRDefault="00A22DFD" w:rsidP="00A22DF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r>
      <w:tr w:rsidR="00A22DFD" w:rsidRPr="00F2128D" w14:paraId="798FDC21" w14:textId="77777777" w:rsidTr="00EB2E0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159146F8" w14:textId="77777777" w:rsidR="00A22DFD" w:rsidRPr="00F2128D" w:rsidRDefault="00A22DFD" w:rsidP="00A22DFD">
            <w:pPr>
              <w:pStyle w:val="Heading8"/>
              <w:numPr>
                <w:ilvl w:val="0"/>
                <w:numId w:val="0"/>
              </w:numPr>
              <w:ind w:left="360" w:hanging="360"/>
              <w:outlineLvl w:val="7"/>
              <w:rPr>
                <w:rFonts w:ascii="Verdana" w:hAnsi="Verdana"/>
                <w:b w:val="0"/>
                <w:sz w:val="16"/>
                <w:szCs w:val="16"/>
              </w:rPr>
            </w:pPr>
            <w:r w:rsidRPr="00F2128D">
              <w:rPr>
                <w:rFonts w:ascii="Verdana" w:hAnsi="Verdana"/>
                <w:b w:val="0"/>
                <w:sz w:val="16"/>
                <w:szCs w:val="16"/>
              </w:rPr>
              <w:t>3.</w:t>
            </w:r>
          </w:p>
        </w:tc>
        <w:tc>
          <w:tcPr>
            <w:tcW w:w="1416" w:type="pct"/>
          </w:tcPr>
          <w:p w14:paraId="015C65E0" w14:textId="154D5740" w:rsidR="00A22DFD" w:rsidRPr="00F2128D" w:rsidRDefault="00A22DFD" w:rsidP="005043EA">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Pr>
                <w:rFonts w:ascii="Verdana" w:hAnsi="Verdana"/>
                <w:b/>
                <w:sz w:val="16"/>
                <w:szCs w:val="16"/>
              </w:rPr>
              <w:t xml:space="preserve">Click </w:t>
            </w:r>
            <w:r w:rsidR="005043EA">
              <w:rPr>
                <w:rFonts w:ascii="Verdana" w:hAnsi="Verdana"/>
                <w:b/>
                <w:sz w:val="16"/>
                <w:szCs w:val="16"/>
              </w:rPr>
              <w:t>on Body</w:t>
            </w:r>
          </w:p>
        </w:tc>
        <w:tc>
          <w:tcPr>
            <w:tcW w:w="3354" w:type="pct"/>
          </w:tcPr>
          <w:p w14:paraId="50BCE451" w14:textId="4C22E9D7" w:rsidR="00A22DFD" w:rsidRDefault="00A22DFD" w:rsidP="005043EA">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This process involves to </w:t>
            </w:r>
            <w:r w:rsidR="005043EA">
              <w:rPr>
                <w:rFonts w:ascii="Verdana" w:hAnsi="Verdana" w:cs="Arial"/>
                <w:sz w:val="16"/>
                <w:szCs w:val="16"/>
              </w:rPr>
              <w:t>do a click operation on Body Tab.</w:t>
            </w:r>
          </w:p>
        </w:tc>
      </w:tr>
      <w:tr w:rsidR="00A22DFD" w:rsidRPr="00F2128D" w14:paraId="20266EBE" w14:textId="77777777" w:rsidTr="00EB2E05">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1EFCC817" w14:textId="77777777" w:rsidR="00A22DFD" w:rsidRPr="00F2128D" w:rsidRDefault="00A22DFD" w:rsidP="00A22DFD">
            <w:pPr>
              <w:pStyle w:val="Heading8"/>
              <w:numPr>
                <w:ilvl w:val="0"/>
                <w:numId w:val="0"/>
              </w:numPr>
              <w:ind w:left="360" w:hanging="360"/>
              <w:outlineLvl w:val="7"/>
              <w:rPr>
                <w:rFonts w:ascii="Verdana" w:hAnsi="Verdana"/>
                <w:b w:val="0"/>
                <w:sz w:val="16"/>
                <w:szCs w:val="16"/>
              </w:rPr>
            </w:pPr>
            <w:r>
              <w:rPr>
                <w:rFonts w:ascii="Verdana" w:hAnsi="Verdana"/>
                <w:b w:val="0"/>
                <w:sz w:val="16"/>
                <w:szCs w:val="16"/>
              </w:rPr>
              <w:t xml:space="preserve">4. </w:t>
            </w:r>
          </w:p>
        </w:tc>
        <w:tc>
          <w:tcPr>
            <w:tcW w:w="1416" w:type="pct"/>
          </w:tcPr>
          <w:p w14:paraId="6294D59F" w14:textId="77777777" w:rsidR="00A22DFD" w:rsidRDefault="00A22DFD" w:rsidP="00A22DF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r>
              <w:rPr>
                <w:rFonts w:ascii="Verdana" w:hAnsi="Verdana"/>
                <w:b/>
                <w:sz w:val="16"/>
                <w:szCs w:val="16"/>
              </w:rPr>
              <w:t>Click OK</w:t>
            </w:r>
          </w:p>
        </w:tc>
        <w:tc>
          <w:tcPr>
            <w:tcW w:w="3354" w:type="pct"/>
          </w:tcPr>
          <w:p w14:paraId="02D4289B" w14:textId="77777777" w:rsidR="00A22DFD" w:rsidRPr="0092313F" w:rsidRDefault="00A22DFD" w:rsidP="00A22DF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This process is used to confirm the login as a guest user.</w:t>
            </w:r>
          </w:p>
        </w:tc>
      </w:tr>
      <w:tr w:rsidR="00A22DFD" w:rsidRPr="00F2128D" w14:paraId="3491310B" w14:textId="77777777" w:rsidTr="00EB2E0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7D733DD9" w14:textId="77777777" w:rsidR="00A22DFD" w:rsidRDefault="00A22DFD" w:rsidP="00A22DFD">
            <w:pPr>
              <w:pStyle w:val="Heading8"/>
              <w:numPr>
                <w:ilvl w:val="0"/>
                <w:numId w:val="0"/>
              </w:numPr>
              <w:ind w:left="360" w:hanging="360"/>
              <w:outlineLvl w:val="7"/>
              <w:rPr>
                <w:rFonts w:ascii="Verdana" w:hAnsi="Verdana"/>
                <w:b w:val="0"/>
                <w:sz w:val="16"/>
                <w:szCs w:val="16"/>
              </w:rPr>
            </w:pPr>
            <w:r>
              <w:rPr>
                <w:rFonts w:ascii="Verdana" w:hAnsi="Verdana"/>
                <w:b w:val="0"/>
                <w:sz w:val="16"/>
                <w:szCs w:val="16"/>
              </w:rPr>
              <w:t>5.</w:t>
            </w:r>
          </w:p>
        </w:tc>
        <w:tc>
          <w:tcPr>
            <w:tcW w:w="1416" w:type="pct"/>
          </w:tcPr>
          <w:p w14:paraId="4918A1F8" w14:textId="2593F2D4" w:rsidR="00A22DFD" w:rsidRDefault="00A22DFD" w:rsidP="005043EA">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Pr>
                <w:rFonts w:ascii="Verdana" w:hAnsi="Verdana"/>
                <w:b/>
                <w:sz w:val="16"/>
                <w:szCs w:val="16"/>
              </w:rPr>
              <w:t xml:space="preserve">Click </w:t>
            </w:r>
            <w:r w:rsidR="005043EA">
              <w:rPr>
                <w:rFonts w:ascii="Verdana" w:hAnsi="Verdana"/>
                <w:b/>
                <w:sz w:val="16"/>
                <w:szCs w:val="16"/>
              </w:rPr>
              <w:t xml:space="preserve">on Production view &amp; Required Assets. </w:t>
            </w:r>
          </w:p>
        </w:tc>
        <w:tc>
          <w:tcPr>
            <w:tcW w:w="3354" w:type="pct"/>
          </w:tcPr>
          <w:p w14:paraId="510A95E9" w14:textId="6892F801" w:rsidR="00A22DFD" w:rsidRDefault="00A22DFD" w:rsidP="00A22DFD">
            <w:pPr>
              <w:tabs>
                <w:tab w:val="clear" w:pos="851"/>
                <w:tab w:val="clear" w:pos="1418"/>
                <w:tab w:val="clear" w:pos="1701"/>
                <w:tab w:val="clear" w:pos="2410"/>
                <w:tab w:val="clear" w:pos="3119"/>
                <w:tab w:val="clear" w:pos="3827"/>
                <w:tab w:val="clear" w:pos="4536"/>
                <w:tab w:val="left" w:pos="2340"/>
              </w:tabs>
              <w:cnfStyle w:val="000000100000" w:firstRow="0" w:lastRow="0" w:firstColumn="0" w:lastColumn="0" w:oddVBand="0" w:evenVBand="0" w:oddHBand="1" w:evenHBand="0" w:firstRowFirstColumn="0" w:firstRowLastColumn="0" w:lastRowFirstColumn="0" w:lastRowLastColumn="0"/>
              <w:rPr>
                <w:rFonts w:ascii="Verdana" w:eastAsiaTheme="minorEastAsia" w:hAnsi="Verdana" w:cs="Arial"/>
                <w:sz w:val="16"/>
                <w:szCs w:val="16"/>
                <w:lang w:eastAsia="en-US"/>
              </w:rPr>
            </w:pPr>
            <w:r>
              <w:rPr>
                <w:rFonts w:ascii="Verdana" w:eastAsiaTheme="minorEastAsia" w:hAnsi="Verdana" w:cs="Arial"/>
                <w:sz w:val="16"/>
                <w:szCs w:val="16"/>
                <w:lang w:eastAsia="en-US"/>
              </w:rPr>
              <w:t xml:space="preserve">This Process involves to </w:t>
            </w:r>
            <w:r w:rsidR="005043EA">
              <w:rPr>
                <w:rFonts w:ascii="Verdana" w:eastAsiaTheme="minorEastAsia" w:hAnsi="Verdana" w:cs="Arial"/>
                <w:sz w:val="16"/>
                <w:szCs w:val="16"/>
                <w:lang w:eastAsia="en-US"/>
              </w:rPr>
              <w:t xml:space="preserve">do click operation on Production View &amp; </w:t>
            </w:r>
            <w:r>
              <w:rPr>
                <w:rFonts w:ascii="Verdana" w:eastAsiaTheme="minorEastAsia" w:hAnsi="Verdana" w:cs="Arial"/>
                <w:sz w:val="16"/>
                <w:szCs w:val="16"/>
                <w:lang w:eastAsia="en-US"/>
              </w:rPr>
              <w:t xml:space="preserve">select the </w:t>
            </w:r>
            <w:r w:rsidR="005043EA">
              <w:rPr>
                <w:rFonts w:ascii="Verdana" w:eastAsiaTheme="minorEastAsia" w:hAnsi="Verdana" w:cs="Arial"/>
                <w:sz w:val="16"/>
                <w:szCs w:val="16"/>
                <w:lang w:eastAsia="en-US"/>
              </w:rPr>
              <w:t xml:space="preserve">required </w:t>
            </w:r>
            <w:r>
              <w:rPr>
                <w:rFonts w:ascii="Verdana" w:eastAsiaTheme="minorEastAsia" w:hAnsi="Verdana" w:cs="Arial"/>
                <w:sz w:val="16"/>
                <w:szCs w:val="16"/>
                <w:lang w:eastAsia="en-US"/>
              </w:rPr>
              <w:t>asse</w:t>
            </w:r>
            <w:r w:rsidR="005043EA">
              <w:rPr>
                <w:rFonts w:ascii="Verdana" w:eastAsiaTheme="minorEastAsia" w:hAnsi="Verdana" w:cs="Arial"/>
                <w:sz w:val="16"/>
                <w:szCs w:val="16"/>
                <w:lang w:eastAsia="en-US"/>
              </w:rPr>
              <w:t>ts.</w:t>
            </w:r>
          </w:p>
          <w:p w14:paraId="32990CEA" w14:textId="3E96760B" w:rsidR="00A22DFD" w:rsidRPr="0092313F" w:rsidRDefault="00A22DFD" w:rsidP="00A22DFD">
            <w:pPr>
              <w:tabs>
                <w:tab w:val="clear" w:pos="851"/>
                <w:tab w:val="clear" w:pos="1418"/>
                <w:tab w:val="clear" w:pos="1701"/>
                <w:tab w:val="clear" w:pos="2410"/>
                <w:tab w:val="clear" w:pos="3119"/>
                <w:tab w:val="clear" w:pos="3827"/>
                <w:tab w:val="clear" w:pos="4536"/>
                <w:tab w:val="left" w:pos="3540"/>
              </w:tabs>
              <w:cnfStyle w:val="000000100000" w:firstRow="0" w:lastRow="0" w:firstColumn="0" w:lastColumn="0" w:oddVBand="0" w:evenVBand="0" w:oddHBand="1" w:evenHBand="0" w:firstRowFirstColumn="0" w:firstRowLastColumn="0" w:lastRowFirstColumn="0" w:lastRowLastColumn="0"/>
              <w:rPr>
                <w:lang w:eastAsia="en-US"/>
              </w:rPr>
            </w:pPr>
          </w:p>
        </w:tc>
      </w:tr>
      <w:tr w:rsidR="00A22DFD" w:rsidRPr="00F2128D" w14:paraId="153BA47C" w14:textId="77777777" w:rsidTr="00EB2E05">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41134A23" w14:textId="77777777" w:rsidR="00A22DFD" w:rsidRDefault="00A22DFD" w:rsidP="00A22DFD">
            <w:pPr>
              <w:pStyle w:val="Heading8"/>
              <w:numPr>
                <w:ilvl w:val="0"/>
                <w:numId w:val="0"/>
              </w:numPr>
              <w:ind w:left="360" w:hanging="360"/>
              <w:outlineLvl w:val="7"/>
              <w:rPr>
                <w:rFonts w:ascii="Verdana" w:hAnsi="Verdana"/>
                <w:b w:val="0"/>
                <w:sz w:val="16"/>
                <w:szCs w:val="16"/>
              </w:rPr>
            </w:pPr>
            <w:r>
              <w:rPr>
                <w:rFonts w:ascii="Verdana" w:hAnsi="Verdana"/>
                <w:b w:val="0"/>
                <w:sz w:val="16"/>
                <w:szCs w:val="16"/>
              </w:rPr>
              <w:t>6.</w:t>
            </w:r>
          </w:p>
        </w:tc>
        <w:tc>
          <w:tcPr>
            <w:tcW w:w="1416" w:type="pct"/>
          </w:tcPr>
          <w:p w14:paraId="1C100413" w14:textId="02BFBD36" w:rsidR="00A22DFD" w:rsidRDefault="00A22DFD" w:rsidP="005043EA">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r>
              <w:rPr>
                <w:rFonts w:ascii="Verdana" w:hAnsi="Verdana"/>
                <w:b/>
                <w:sz w:val="16"/>
                <w:szCs w:val="16"/>
              </w:rPr>
              <w:t xml:space="preserve">Click </w:t>
            </w:r>
            <w:r w:rsidR="005043EA">
              <w:rPr>
                <w:rFonts w:ascii="Verdana" w:hAnsi="Verdana"/>
                <w:b/>
                <w:sz w:val="16"/>
                <w:szCs w:val="16"/>
              </w:rPr>
              <w:t>on FIS Validation Tab</w:t>
            </w:r>
          </w:p>
        </w:tc>
        <w:tc>
          <w:tcPr>
            <w:tcW w:w="3354" w:type="pct"/>
          </w:tcPr>
          <w:p w14:paraId="2D78FAD6" w14:textId="4478519B" w:rsidR="00A22DFD" w:rsidRDefault="00A22DFD" w:rsidP="005043EA">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 xml:space="preserve"> The Process involves to </w:t>
            </w:r>
            <w:r w:rsidR="005043EA">
              <w:rPr>
                <w:rFonts w:ascii="Verdana" w:hAnsi="Verdana" w:cs="Arial"/>
                <w:sz w:val="16"/>
                <w:szCs w:val="16"/>
              </w:rPr>
              <w:t>click on FIS Validation Tab.</w:t>
            </w:r>
          </w:p>
        </w:tc>
      </w:tr>
      <w:tr w:rsidR="00A22DFD" w:rsidRPr="00DF6524" w14:paraId="480733BB" w14:textId="77777777" w:rsidTr="00EB2E0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2C21DA20" w14:textId="7D0F8E5F" w:rsidR="00A22DFD" w:rsidRDefault="00A22DFD" w:rsidP="00A22DFD">
            <w:pPr>
              <w:pStyle w:val="NoSpacing"/>
              <w:spacing w:line="276" w:lineRule="auto"/>
              <w:rPr>
                <w:rFonts w:ascii="Verdana" w:hAnsi="Verdana"/>
                <w:b w:val="0"/>
                <w:sz w:val="16"/>
                <w:szCs w:val="16"/>
              </w:rPr>
            </w:pPr>
            <w:r>
              <w:rPr>
                <w:rFonts w:ascii="Verdana" w:hAnsi="Verdana"/>
                <w:b w:val="0"/>
                <w:sz w:val="16"/>
                <w:szCs w:val="16"/>
              </w:rPr>
              <w:t>7</w:t>
            </w:r>
            <w:r w:rsidR="00B87672">
              <w:rPr>
                <w:rFonts w:ascii="Verdana" w:hAnsi="Verdana"/>
                <w:b w:val="0"/>
                <w:sz w:val="16"/>
                <w:szCs w:val="16"/>
              </w:rPr>
              <w:t>.</w:t>
            </w:r>
          </w:p>
        </w:tc>
        <w:tc>
          <w:tcPr>
            <w:tcW w:w="1416" w:type="pct"/>
          </w:tcPr>
          <w:p w14:paraId="29B9D67E" w14:textId="66AB88A9" w:rsidR="00A22DFD" w:rsidRDefault="00A22DFD" w:rsidP="00B848D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Pr>
                <w:rFonts w:ascii="Verdana" w:hAnsi="Verdana"/>
                <w:b/>
                <w:sz w:val="16"/>
                <w:szCs w:val="16"/>
              </w:rPr>
              <w:t xml:space="preserve">Click </w:t>
            </w:r>
            <w:r w:rsidR="00B848DD">
              <w:rPr>
                <w:rFonts w:ascii="Verdana" w:hAnsi="Verdana"/>
                <w:b/>
                <w:sz w:val="16"/>
                <w:szCs w:val="16"/>
              </w:rPr>
              <w:t xml:space="preserve">on StartTime </w:t>
            </w:r>
            <w:r w:rsidR="00B848DD" w:rsidRPr="00B848DD">
              <w:rPr>
                <w:rFonts w:ascii="Verdana" w:hAnsi="Verdana"/>
                <w:b/>
                <w:sz w:val="16"/>
                <w:szCs w:val="16"/>
              </w:rPr>
              <w:sym w:font="Wingdings" w:char="F0E0"/>
            </w:r>
            <w:r w:rsidR="00B848DD">
              <w:rPr>
                <w:rFonts w:ascii="Verdana" w:hAnsi="Verdana"/>
                <w:b/>
                <w:sz w:val="16"/>
                <w:szCs w:val="16"/>
              </w:rPr>
              <w:t xml:space="preserve"> Today &amp; EndTime </w:t>
            </w:r>
            <w:r w:rsidR="00B848DD" w:rsidRPr="00B848DD">
              <w:rPr>
                <w:rFonts w:ascii="Verdana" w:hAnsi="Verdana"/>
                <w:b/>
                <w:sz w:val="16"/>
                <w:szCs w:val="16"/>
              </w:rPr>
              <w:sym w:font="Wingdings" w:char="F0E0"/>
            </w:r>
            <w:r w:rsidR="00B848DD">
              <w:rPr>
                <w:rFonts w:ascii="Verdana" w:hAnsi="Verdana"/>
                <w:b/>
                <w:sz w:val="16"/>
                <w:szCs w:val="16"/>
              </w:rPr>
              <w:t xml:space="preserve"> Today</w:t>
            </w:r>
          </w:p>
        </w:tc>
        <w:tc>
          <w:tcPr>
            <w:tcW w:w="3354" w:type="pct"/>
          </w:tcPr>
          <w:p w14:paraId="59666395" w14:textId="7F67EF57" w:rsidR="00A22DFD" w:rsidRDefault="00A22DFD" w:rsidP="00B848D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This process involves </w:t>
            </w:r>
            <w:r w:rsidR="00B848DD">
              <w:rPr>
                <w:rFonts w:ascii="Verdana" w:hAnsi="Verdana" w:cs="Arial"/>
                <w:sz w:val="16"/>
                <w:szCs w:val="16"/>
              </w:rPr>
              <w:t>to click on Start Time followed by Today &amp; EndTime followed by Today</w:t>
            </w:r>
            <w:r>
              <w:rPr>
                <w:rFonts w:ascii="Verdana" w:hAnsi="Verdana" w:cs="Arial"/>
                <w:sz w:val="16"/>
                <w:szCs w:val="16"/>
              </w:rPr>
              <w:t xml:space="preserve"> </w:t>
            </w:r>
          </w:p>
        </w:tc>
      </w:tr>
      <w:tr w:rsidR="00B848DD" w:rsidRPr="00DF6524" w14:paraId="6B9A164A" w14:textId="77777777" w:rsidTr="00EB2E05">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5A57E034" w14:textId="58D5DF9A" w:rsidR="00B848DD" w:rsidRDefault="00B848DD" w:rsidP="00A22DFD">
            <w:pPr>
              <w:pStyle w:val="NoSpacing"/>
              <w:spacing w:line="276" w:lineRule="auto"/>
              <w:rPr>
                <w:rFonts w:ascii="Verdana" w:hAnsi="Verdana"/>
                <w:b w:val="0"/>
                <w:sz w:val="16"/>
                <w:szCs w:val="16"/>
              </w:rPr>
            </w:pPr>
            <w:r>
              <w:rPr>
                <w:rFonts w:ascii="Verdana" w:hAnsi="Verdana"/>
                <w:b w:val="0"/>
                <w:sz w:val="16"/>
                <w:szCs w:val="16"/>
              </w:rPr>
              <w:t>8</w:t>
            </w:r>
            <w:r w:rsidR="00B87672">
              <w:rPr>
                <w:rFonts w:ascii="Verdana" w:hAnsi="Verdana"/>
                <w:b w:val="0"/>
                <w:sz w:val="16"/>
                <w:szCs w:val="16"/>
              </w:rPr>
              <w:t>.</w:t>
            </w:r>
          </w:p>
        </w:tc>
        <w:tc>
          <w:tcPr>
            <w:tcW w:w="1416" w:type="pct"/>
          </w:tcPr>
          <w:p w14:paraId="784112D0" w14:textId="768A7756" w:rsidR="00B848DD" w:rsidRDefault="00B848DD" w:rsidP="00B848D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r>
              <w:rPr>
                <w:rFonts w:ascii="Verdana" w:hAnsi="Verdana"/>
                <w:b/>
                <w:sz w:val="16"/>
                <w:szCs w:val="16"/>
              </w:rPr>
              <w:t>Change the span as Days</w:t>
            </w:r>
          </w:p>
        </w:tc>
        <w:tc>
          <w:tcPr>
            <w:tcW w:w="3354" w:type="pct"/>
          </w:tcPr>
          <w:p w14:paraId="737BB34A" w14:textId="4A03EF85" w:rsidR="00B848DD" w:rsidRDefault="00B848DD" w:rsidP="00B848D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 xml:space="preserve">The process involves to </w:t>
            </w:r>
            <w:r w:rsidR="00F81DF4">
              <w:rPr>
                <w:rFonts w:ascii="Verdana" w:hAnsi="Verdana" w:cs="Arial"/>
                <w:sz w:val="16"/>
                <w:szCs w:val="16"/>
              </w:rPr>
              <w:t>change the span as Days.</w:t>
            </w:r>
          </w:p>
        </w:tc>
      </w:tr>
      <w:tr w:rsidR="00DF1FEE" w:rsidRPr="00DF6524" w14:paraId="6C6F9E2E" w14:textId="77777777" w:rsidTr="00EB2E0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52A6685D" w14:textId="1FEFF1FC" w:rsidR="00DF1FEE" w:rsidRDefault="00DF1FEE" w:rsidP="00A22DFD">
            <w:pPr>
              <w:pStyle w:val="NoSpacing"/>
              <w:spacing w:line="276" w:lineRule="auto"/>
              <w:rPr>
                <w:rFonts w:ascii="Verdana" w:hAnsi="Verdana"/>
                <w:b w:val="0"/>
                <w:sz w:val="16"/>
                <w:szCs w:val="16"/>
              </w:rPr>
            </w:pPr>
            <w:r>
              <w:rPr>
                <w:rFonts w:ascii="Verdana" w:hAnsi="Verdana"/>
                <w:b w:val="0"/>
                <w:sz w:val="16"/>
                <w:szCs w:val="16"/>
              </w:rPr>
              <w:t>9</w:t>
            </w:r>
            <w:r w:rsidR="00B87672">
              <w:rPr>
                <w:rFonts w:ascii="Verdana" w:hAnsi="Verdana"/>
                <w:b w:val="0"/>
                <w:sz w:val="16"/>
                <w:szCs w:val="16"/>
              </w:rPr>
              <w:t>.</w:t>
            </w:r>
          </w:p>
        </w:tc>
        <w:tc>
          <w:tcPr>
            <w:tcW w:w="1416" w:type="pct"/>
          </w:tcPr>
          <w:p w14:paraId="54FEA9D3" w14:textId="6931B18F" w:rsidR="00DF1FEE" w:rsidRDefault="00DF1FEE" w:rsidP="00B848D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Pr>
                <w:rFonts w:ascii="Verdana" w:hAnsi="Verdana"/>
                <w:b/>
                <w:sz w:val="16"/>
                <w:szCs w:val="16"/>
              </w:rPr>
              <w:t>Click on &lt; Tab &amp; OK</w:t>
            </w:r>
          </w:p>
        </w:tc>
        <w:tc>
          <w:tcPr>
            <w:tcW w:w="3354" w:type="pct"/>
          </w:tcPr>
          <w:p w14:paraId="48C5EF06" w14:textId="5527471A" w:rsidR="00DF1FEE" w:rsidRDefault="00DF1FEE" w:rsidP="00B848D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The process involves </w:t>
            </w:r>
            <w:r w:rsidR="003D23DA">
              <w:rPr>
                <w:rFonts w:ascii="Verdana" w:hAnsi="Verdana" w:cs="Arial"/>
                <w:sz w:val="16"/>
                <w:szCs w:val="16"/>
              </w:rPr>
              <w:t>to click on &lt; Tab &amp; Click on OK</w:t>
            </w:r>
          </w:p>
        </w:tc>
      </w:tr>
      <w:tr w:rsidR="003D23DA" w:rsidRPr="00DF6524" w14:paraId="5970E021" w14:textId="77777777" w:rsidTr="00EB2E05">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555AA783" w14:textId="53231E9F" w:rsidR="003D23DA" w:rsidRDefault="003D23DA" w:rsidP="00A22DFD">
            <w:pPr>
              <w:pStyle w:val="NoSpacing"/>
              <w:spacing w:line="276" w:lineRule="auto"/>
              <w:rPr>
                <w:rFonts w:ascii="Verdana" w:hAnsi="Verdana"/>
                <w:b w:val="0"/>
                <w:sz w:val="16"/>
                <w:szCs w:val="16"/>
              </w:rPr>
            </w:pPr>
            <w:r>
              <w:rPr>
                <w:rFonts w:ascii="Verdana" w:hAnsi="Verdana"/>
                <w:b w:val="0"/>
                <w:sz w:val="16"/>
                <w:szCs w:val="16"/>
              </w:rPr>
              <w:t>10</w:t>
            </w:r>
            <w:r w:rsidR="00B87672">
              <w:rPr>
                <w:rFonts w:ascii="Verdana" w:hAnsi="Verdana"/>
                <w:b w:val="0"/>
                <w:sz w:val="16"/>
                <w:szCs w:val="16"/>
              </w:rPr>
              <w:t>.</w:t>
            </w:r>
          </w:p>
        </w:tc>
        <w:tc>
          <w:tcPr>
            <w:tcW w:w="1416" w:type="pct"/>
          </w:tcPr>
          <w:p w14:paraId="11D921B6" w14:textId="395F1309" w:rsidR="003D23DA" w:rsidRDefault="003D23DA" w:rsidP="00B848D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r>
              <w:rPr>
                <w:rFonts w:ascii="Verdana" w:hAnsi="Verdana"/>
                <w:b/>
                <w:sz w:val="16"/>
                <w:szCs w:val="16"/>
              </w:rPr>
              <w:t>Click on Time Interval Icon, Change the type by Day &amp; Click on OK</w:t>
            </w:r>
          </w:p>
        </w:tc>
        <w:tc>
          <w:tcPr>
            <w:tcW w:w="3354" w:type="pct"/>
          </w:tcPr>
          <w:p w14:paraId="51EF03C8" w14:textId="35A09349" w:rsidR="003D23DA" w:rsidRDefault="003D23DA" w:rsidP="00B848D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performs click operation on Time Interval Icon,</w:t>
            </w:r>
            <w:r w:rsidR="00901D43">
              <w:rPr>
                <w:rFonts w:ascii="Verdana" w:hAnsi="Verdana" w:cs="Arial"/>
                <w:sz w:val="16"/>
                <w:szCs w:val="16"/>
              </w:rPr>
              <w:t xml:space="preserve"> Change the Type by </w:t>
            </w:r>
            <w:r w:rsidR="00B87672">
              <w:rPr>
                <w:rFonts w:ascii="Verdana" w:hAnsi="Verdana" w:cs="Arial"/>
                <w:sz w:val="16"/>
                <w:szCs w:val="16"/>
              </w:rPr>
              <w:t>Days &amp; click on OK</w:t>
            </w:r>
          </w:p>
        </w:tc>
      </w:tr>
      <w:tr w:rsidR="00B87672" w:rsidRPr="00DF6524" w14:paraId="3A38BD3A" w14:textId="77777777" w:rsidTr="00EB2E0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71578AD3" w14:textId="5B53A997" w:rsidR="00B87672" w:rsidRDefault="00B87672" w:rsidP="00A22DFD">
            <w:pPr>
              <w:pStyle w:val="NoSpacing"/>
              <w:spacing w:line="276" w:lineRule="auto"/>
              <w:rPr>
                <w:rFonts w:ascii="Verdana" w:hAnsi="Verdana"/>
                <w:sz w:val="16"/>
                <w:szCs w:val="16"/>
              </w:rPr>
            </w:pPr>
            <w:r>
              <w:rPr>
                <w:rFonts w:ascii="Verdana" w:hAnsi="Verdana"/>
                <w:sz w:val="16"/>
                <w:szCs w:val="16"/>
              </w:rPr>
              <w:t>11.</w:t>
            </w:r>
          </w:p>
        </w:tc>
        <w:tc>
          <w:tcPr>
            <w:tcW w:w="1416" w:type="pct"/>
          </w:tcPr>
          <w:p w14:paraId="34544559" w14:textId="1270F346" w:rsidR="00EB2E05" w:rsidRPr="00EB2E05" w:rsidRDefault="00EB2E05" w:rsidP="00EB2E0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r w:rsidRPr="00EB2E05">
              <w:rPr>
                <w:rFonts w:ascii="Verdana" w:hAnsi="Verdana" w:cs="Adobe Arabic"/>
                <w:b/>
                <w:color w:val="000000" w:themeColor="text1"/>
                <w:sz w:val="16"/>
                <w:szCs w:val="16"/>
              </w:rPr>
              <w:t>Click on Excel Icon &amp; Sort the required data in excel</w:t>
            </w:r>
          </w:p>
          <w:p w14:paraId="4675BFCE" w14:textId="77777777" w:rsidR="00B87672" w:rsidRDefault="00B87672" w:rsidP="00B848D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p>
        </w:tc>
        <w:tc>
          <w:tcPr>
            <w:tcW w:w="3354" w:type="pct"/>
          </w:tcPr>
          <w:p w14:paraId="2E4C251E" w14:textId="2D772B4B" w:rsidR="00B87672" w:rsidRDefault="00EB2E05" w:rsidP="00B848D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The process involves to click on Excel Icon &amp; Sort the required data in excel</w:t>
            </w:r>
          </w:p>
        </w:tc>
      </w:tr>
      <w:tr w:rsidR="00B87672" w:rsidRPr="00DF6524" w14:paraId="56DE8EEE" w14:textId="77777777" w:rsidTr="00EB2E05">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71AF17E8" w14:textId="456F743F" w:rsidR="00B87672" w:rsidRDefault="00EB2E05" w:rsidP="00A22DFD">
            <w:pPr>
              <w:pStyle w:val="NoSpacing"/>
              <w:spacing w:line="276" w:lineRule="auto"/>
              <w:rPr>
                <w:rFonts w:ascii="Verdana" w:hAnsi="Verdana"/>
                <w:sz w:val="16"/>
                <w:szCs w:val="16"/>
              </w:rPr>
            </w:pPr>
            <w:r>
              <w:rPr>
                <w:rFonts w:ascii="Verdana" w:hAnsi="Verdana"/>
                <w:sz w:val="16"/>
                <w:szCs w:val="16"/>
              </w:rPr>
              <w:t>12.</w:t>
            </w:r>
          </w:p>
        </w:tc>
        <w:tc>
          <w:tcPr>
            <w:tcW w:w="1416" w:type="pct"/>
          </w:tcPr>
          <w:p w14:paraId="446F752B" w14:textId="77777777" w:rsidR="00EB2E05" w:rsidRPr="00EB2E05" w:rsidRDefault="00EB2E05" w:rsidP="00EB2E05">
            <w:pPr>
              <w:pStyle w:val="NormalWe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sidRPr="00EB2E05">
              <w:rPr>
                <w:rFonts w:ascii="Verdana" w:hAnsi="Verdana" w:cs="Adobe Arabic"/>
                <w:b/>
                <w:color w:val="000000" w:themeColor="text1"/>
                <w:sz w:val="16"/>
                <w:szCs w:val="16"/>
              </w:rPr>
              <w:t>Sorted data Paste it in new Excel by replacing the sheet name as Asset name</w:t>
            </w:r>
          </w:p>
          <w:p w14:paraId="02EEC5CC" w14:textId="77777777" w:rsidR="00EB2E05" w:rsidRPr="00FB707C" w:rsidRDefault="00EB2E05" w:rsidP="00EB2E05">
            <w:pPr>
              <w:pStyle w:val="NormalWe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Adobe Arabic" w:hAnsi="Adobe Arabic" w:cs="Adobe Arabic"/>
              </w:rPr>
            </w:pPr>
          </w:p>
          <w:p w14:paraId="65351777" w14:textId="77777777" w:rsidR="00B87672" w:rsidRDefault="00B87672" w:rsidP="00B848D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p>
        </w:tc>
        <w:tc>
          <w:tcPr>
            <w:tcW w:w="3354" w:type="pct"/>
          </w:tcPr>
          <w:p w14:paraId="40D2178F" w14:textId="3EFCD8D8" w:rsidR="00B87672" w:rsidRDefault="00EB2E05" w:rsidP="00B848D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involves to paste the sorted data in new excel by replacing the sheet name as Asset name</w:t>
            </w:r>
          </w:p>
        </w:tc>
      </w:tr>
      <w:tr w:rsidR="00B87672" w:rsidRPr="00DF6524" w14:paraId="6CD41AB4" w14:textId="77777777" w:rsidTr="00EB2E0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53E9482A" w14:textId="221F69E5" w:rsidR="00B87672" w:rsidRDefault="00EB2E05" w:rsidP="00A22DFD">
            <w:pPr>
              <w:pStyle w:val="NoSpacing"/>
              <w:spacing w:line="276" w:lineRule="auto"/>
              <w:rPr>
                <w:rFonts w:ascii="Verdana" w:hAnsi="Verdana"/>
                <w:sz w:val="16"/>
                <w:szCs w:val="16"/>
              </w:rPr>
            </w:pPr>
            <w:r>
              <w:rPr>
                <w:rFonts w:ascii="Verdana" w:hAnsi="Verdana"/>
                <w:sz w:val="16"/>
                <w:szCs w:val="16"/>
              </w:rPr>
              <w:t>13.</w:t>
            </w:r>
          </w:p>
        </w:tc>
        <w:tc>
          <w:tcPr>
            <w:tcW w:w="1416" w:type="pct"/>
          </w:tcPr>
          <w:p w14:paraId="3782685F" w14:textId="46DAD835" w:rsidR="00B87672" w:rsidRPr="00EB2E05" w:rsidRDefault="00EB2E05" w:rsidP="00B848D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sidRPr="00EB2E05">
              <w:rPr>
                <w:rFonts w:ascii="Verdana" w:hAnsi="Verdana" w:cs="Adobe Arabic"/>
                <w:b/>
                <w:color w:val="000000" w:themeColor="text1"/>
                <w:sz w:val="16"/>
                <w:szCs w:val="16"/>
              </w:rPr>
              <w:t>Repeat 5,6,7,8,9,10,11 &amp; 12 until all the required assets get completed</w:t>
            </w:r>
          </w:p>
        </w:tc>
        <w:tc>
          <w:tcPr>
            <w:tcW w:w="3354" w:type="pct"/>
          </w:tcPr>
          <w:p w14:paraId="20EADAAE" w14:textId="361284A2" w:rsidR="00B87672" w:rsidRDefault="00EB2E05" w:rsidP="00B848D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The process involves to repeat 5,6,7,8,9,10,11 &amp; 12 until all the required assets get completed.</w:t>
            </w:r>
          </w:p>
        </w:tc>
      </w:tr>
      <w:tr w:rsidR="00B87672" w:rsidRPr="00DF6524" w14:paraId="156D7557" w14:textId="77777777" w:rsidTr="00EB2E05">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4086C237" w14:textId="19EF55CD" w:rsidR="00B87672" w:rsidRDefault="00EB2E05" w:rsidP="00A22DFD">
            <w:pPr>
              <w:pStyle w:val="NoSpacing"/>
              <w:spacing w:line="276" w:lineRule="auto"/>
              <w:rPr>
                <w:rFonts w:ascii="Verdana" w:hAnsi="Verdana"/>
                <w:sz w:val="16"/>
                <w:szCs w:val="16"/>
              </w:rPr>
            </w:pPr>
            <w:r>
              <w:rPr>
                <w:rFonts w:ascii="Verdana" w:hAnsi="Verdana"/>
                <w:sz w:val="16"/>
                <w:szCs w:val="16"/>
              </w:rPr>
              <w:t>14.</w:t>
            </w:r>
          </w:p>
        </w:tc>
        <w:tc>
          <w:tcPr>
            <w:tcW w:w="1416" w:type="pct"/>
          </w:tcPr>
          <w:p w14:paraId="09E4A2F5" w14:textId="77777777" w:rsidR="00EB2E05" w:rsidRPr="00EB2E05" w:rsidRDefault="00EB2E05" w:rsidP="00EB2E05">
            <w:pPr>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sidRPr="00EB2E05">
              <w:rPr>
                <w:rFonts w:ascii="Verdana" w:hAnsi="Verdana" w:cs="Adobe Arabic"/>
                <w:b/>
                <w:color w:val="000000" w:themeColor="text1"/>
                <w:sz w:val="16"/>
                <w:szCs w:val="16"/>
              </w:rPr>
              <w:t>Click on Ford Report Choooser</w:t>
            </w:r>
          </w:p>
          <w:p w14:paraId="234C54AB" w14:textId="77777777" w:rsidR="00EB2E05" w:rsidRPr="00FB707C" w:rsidRDefault="00EB2E05" w:rsidP="00EB2E05">
            <w:pPr>
              <w:cnfStyle w:val="000000010000" w:firstRow="0" w:lastRow="0" w:firstColumn="0" w:lastColumn="0" w:oddVBand="0" w:evenVBand="0" w:oddHBand="0" w:evenHBand="1" w:firstRowFirstColumn="0" w:firstRowLastColumn="0" w:lastRowFirstColumn="0" w:lastRowLastColumn="0"/>
              <w:rPr>
                <w:rFonts w:ascii="Adobe Arabic" w:hAnsi="Adobe Arabic" w:cs="Adobe Arabic"/>
                <w:sz w:val="24"/>
                <w:szCs w:val="24"/>
              </w:rPr>
            </w:pPr>
          </w:p>
          <w:p w14:paraId="0CD592CC" w14:textId="77777777" w:rsidR="00B87672" w:rsidRDefault="00B87672" w:rsidP="00B848D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p>
        </w:tc>
        <w:tc>
          <w:tcPr>
            <w:tcW w:w="3354" w:type="pct"/>
          </w:tcPr>
          <w:p w14:paraId="786D5547" w14:textId="17741A97" w:rsidR="00B87672" w:rsidRDefault="00EB2E05" w:rsidP="00B848D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involves to click on Ford Report Chooser</w:t>
            </w:r>
          </w:p>
        </w:tc>
      </w:tr>
      <w:tr w:rsidR="00B87672" w:rsidRPr="00DF6524" w14:paraId="00B4171A" w14:textId="77777777" w:rsidTr="00EB2E0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28D2394D" w14:textId="6B0C3E60" w:rsidR="00B87672" w:rsidRDefault="00EB2E05" w:rsidP="00A22DFD">
            <w:pPr>
              <w:pStyle w:val="NoSpacing"/>
              <w:spacing w:line="276" w:lineRule="auto"/>
              <w:rPr>
                <w:rFonts w:ascii="Verdana" w:hAnsi="Verdana"/>
                <w:sz w:val="16"/>
                <w:szCs w:val="16"/>
              </w:rPr>
            </w:pPr>
            <w:r>
              <w:rPr>
                <w:rFonts w:ascii="Verdana" w:hAnsi="Verdana"/>
                <w:sz w:val="16"/>
                <w:szCs w:val="16"/>
              </w:rPr>
              <w:t>15.</w:t>
            </w:r>
          </w:p>
        </w:tc>
        <w:tc>
          <w:tcPr>
            <w:tcW w:w="1416" w:type="pct"/>
          </w:tcPr>
          <w:p w14:paraId="68D94114" w14:textId="77777777" w:rsidR="00EB2E05" w:rsidRPr="00EB2E05" w:rsidRDefault="00EB2E05" w:rsidP="00EB2E05">
            <w:pPr>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r w:rsidRPr="00EB2E05">
              <w:rPr>
                <w:rFonts w:ascii="Verdana" w:hAnsi="Verdana" w:cs="Adobe Arabic"/>
                <w:b/>
                <w:color w:val="000000" w:themeColor="text1"/>
                <w:sz w:val="16"/>
                <w:szCs w:val="16"/>
              </w:rPr>
              <w:t>Click on Cycle time Report</w:t>
            </w:r>
          </w:p>
          <w:p w14:paraId="71A28D7B" w14:textId="77777777" w:rsidR="00EB2E05" w:rsidRPr="00FB707C" w:rsidRDefault="00EB2E05" w:rsidP="00EB2E05">
            <w:pPr>
              <w:cnfStyle w:val="000000100000" w:firstRow="0" w:lastRow="0" w:firstColumn="0" w:lastColumn="0" w:oddVBand="0" w:evenVBand="0" w:oddHBand="1" w:evenHBand="0" w:firstRowFirstColumn="0" w:firstRowLastColumn="0" w:lastRowFirstColumn="0" w:lastRowLastColumn="0"/>
              <w:rPr>
                <w:rFonts w:ascii="Adobe Arabic" w:hAnsi="Adobe Arabic" w:cs="Adobe Arabic"/>
                <w:sz w:val="24"/>
                <w:szCs w:val="24"/>
              </w:rPr>
            </w:pPr>
          </w:p>
          <w:p w14:paraId="23ED0243" w14:textId="77777777" w:rsidR="00B87672" w:rsidRDefault="00B87672" w:rsidP="00B848D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p>
        </w:tc>
        <w:tc>
          <w:tcPr>
            <w:tcW w:w="3354" w:type="pct"/>
          </w:tcPr>
          <w:p w14:paraId="567C7C29" w14:textId="44C9E28C" w:rsidR="00B87672" w:rsidRDefault="00EB2E05" w:rsidP="00B848D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The process involves to click on Cycle Time Report</w:t>
            </w:r>
          </w:p>
        </w:tc>
      </w:tr>
      <w:tr w:rsidR="00B87672" w:rsidRPr="00DF6524" w14:paraId="26E7E115" w14:textId="77777777" w:rsidTr="00EB2E05">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0C812760" w14:textId="231D25DC" w:rsidR="00B87672" w:rsidRDefault="00EB2E05" w:rsidP="00A22DFD">
            <w:pPr>
              <w:pStyle w:val="NoSpacing"/>
              <w:spacing w:line="276" w:lineRule="auto"/>
              <w:rPr>
                <w:rFonts w:ascii="Verdana" w:hAnsi="Verdana"/>
                <w:sz w:val="16"/>
                <w:szCs w:val="16"/>
              </w:rPr>
            </w:pPr>
            <w:r>
              <w:rPr>
                <w:rFonts w:ascii="Verdana" w:hAnsi="Verdana"/>
                <w:sz w:val="16"/>
                <w:szCs w:val="16"/>
              </w:rPr>
              <w:t>16.</w:t>
            </w:r>
          </w:p>
        </w:tc>
        <w:tc>
          <w:tcPr>
            <w:tcW w:w="1416" w:type="pct"/>
          </w:tcPr>
          <w:p w14:paraId="734846B9" w14:textId="77777777" w:rsidR="00EB2E05" w:rsidRPr="00EB2E05" w:rsidRDefault="00EB2E05" w:rsidP="00EB2E05">
            <w:pPr>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sidRPr="00EB2E05">
              <w:rPr>
                <w:rFonts w:ascii="Verdana" w:hAnsi="Verdana" w:cs="Adobe Arabic"/>
                <w:b/>
                <w:color w:val="000000" w:themeColor="text1"/>
                <w:sz w:val="16"/>
                <w:szCs w:val="16"/>
              </w:rPr>
              <w:t>Select the Required Global Template from Select Report Template</w:t>
            </w:r>
          </w:p>
          <w:p w14:paraId="36CE26F6" w14:textId="77777777" w:rsidR="00EB2E05" w:rsidRPr="00FB707C" w:rsidRDefault="00EB2E05" w:rsidP="00EB2E05">
            <w:pPr>
              <w:cnfStyle w:val="000000010000" w:firstRow="0" w:lastRow="0" w:firstColumn="0" w:lastColumn="0" w:oddVBand="0" w:evenVBand="0" w:oddHBand="0" w:evenHBand="1" w:firstRowFirstColumn="0" w:firstRowLastColumn="0" w:lastRowFirstColumn="0" w:lastRowLastColumn="0"/>
              <w:rPr>
                <w:rFonts w:ascii="Adobe Arabic" w:hAnsi="Adobe Arabic" w:cs="Adobe Arabic"/>
                <w:sz w:val="24"/>
                <w:szCs w:val="24"/>
              </w:rPr>
            </w:pPr>
          </w:p>
          <w:p w14:paraId="51D05847" w14:textId="77777777" w:rsidR="00B87672" w:rsidRDefault="00B87672" w:rsidP="00B848D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p>
        </w:tc>
        <w:tc>
          <w:tcPr>
            <w:tcW w:w="3354" w:type="pct"/>
          </w:tcPr>
          <w:p w14:paraId="40D783CB" w14:textId="4608264F" w:rsidR="00B87672" w:rsidRDefault="00EB2E05" w:rsidP="00B848D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involves to Select the Required Global Template from Select Report Template</w:t>
            </w:r>
          </w:p>
        </w:tc>
      </w:tr>
      <w:tr w:rsidR="00BF7A55" w:rsidRPr="00DF6524" w14:paraId="74D9E30A" w14:textId="77777777" w:rsidTr="00EB2E0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4C6EFDD6" w14:textId="25BFA892" w:rsidR="00BF7A55" w:rsidRDefault="00BF7A55" w:rsidP="00A22DFD">
            <w:pPr>
              <w:pStyle w:val="NoSpacing"/>
              <w:spacing w:line="276" w:lineRule="auto"/>
              <w:rPr>
                <w:rFonts w:ascii="Verdana" w:hAnsi="Verdana"/>
                <w:sz w:val="16"/>
                <w:szCs w:val="16"/>
              </w:rPr>
            </w:pPr>
            <w:r>
              <w:rPr>
                <w:rFonts w:ascii="Verdana" w:hAnsi="Verdana"/>
                <w:sz w:val="16"/>
                <w:szCs w:val="16"/>
              </w:rPr>
              <w:t>17.</w:t>
            </w:r>
          </w:p>
        </w:tc>
        <w:tc>
          <w:tcPr>
            <w:tcW w:w="1416" w:type="pct"/>
          </w:tcPr>
          <w:p w14:paraId="3CEE571B" w14:textId="77777777" w:rsidR="00BF7A55" w:rsidRPr="00BF7A55" w:rsidRDefault="00BF7A55" w:rsidP="00BF7A55">
            <w:pPr>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r w:rsidRPr="00BF7A55">
              <w:rPr>
                <w:rFonts w:ascii="Verdana" w:hAnsi="Verdana" w:cs="Adobe Arabic"/>
                <w:b/>
                <w:color w:val="000000" w:themeColor="text1"/>
                <w:sz w:val="16"/>
                <w:szCs w:val="16"/>
              </w:rPr>
              <w:t xml:space="preserve">Click on Load </w:t>
            </w:r>
            <w:r w:rsidRPr="00BF7A55">
              <w:rPr>
                <w:rFonts w:ascii="Verdana" w:hAnsi="Verdana" w:cs="Adobe Arabic"/>
                <w:b/>
                <w:color w:val="000000" w:themeColor="text1"/>
                <w:sz w:val="16"/>
                <w:szCs w:val="16"/>
              </w:rPr>
              <w:sym w:font="Wingdings" w:char="F0E0"/>
            </w:r>
            <w:r w:rsidRPr="00BF7A55">
              <w:rPr>
                <w:rFonts w:ascii="Verdana" w:hAnsi="Verdana" w:cs="Adobe Arabic"/>
                <w:b/>
                <w:color w:val="000000" w:themeColor="text1"/>
                <w:sz w:val="16"/>
                <w:szCs w:val="16"/>
              </w:rPr>
              <w:t xml:space="preserve"> OK</w:t>
            </w:r>
          </w:p>
          <w:p w14:paraId="1E907F87" w14:textId="77777777" w:rsidR="00BF7A55" w:rsidRPr="00FB707C" w:rsidRDefault="00BF7A55" w:rsidP="00BF7A55">
            <w:pPr>
              <w:cnfStyle w:val="000000100000" w:firstRow="0" w:lastRow="0" w:firstColumn="0" w:lastColumn="0" w:oddVBand="0" w:evenVBand="0" w:oddHBand="1" w:evenHBand="0" w:firstRowFirstColumn="0" w:firstRowLastColumn="0" w:lastRowFirstColumn="0" w:lastRowLastColumn="0"/>
              <w:rPr>
                <w:rFonts w:ascii="Adobe Arabic" w:hAnsi="Adobe Arabic" w:cs="Adobe Arabic"/>
                <w:sz w:val="24"/>
                <w:szCs w:val="24"/>
              </w:rPr>
            </w:pPr>
          </w:p>
          <w:p w14:paraId="590CE0CB" w14:textId="77777777" w:rsidR="00BF7A55" w:rsidRPr="00EB2E05" w:rsidRDefault="00BF7A55" w:rsidP="00EB2E05">
            <w:pPr>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p>
        </w:tc>
        <w:tc>
          <w:tcPr>
            <w:tcW w:w="3354" w:type="pct"/>
          </w:tcPr>
          <w:p w14:paraId="5E18B4B8" w14:textId="41641B59" w:rsidR="00BF7A55" w:rsidRDefault="00BF7A55" w:rsidP="00B848D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The process involves to Click on Load </w:t>
            </w:r>
            <w:r w:rsidRPr="00BF7A55">
              <w:rPr>
                <w:rFonts w:ascii="Verdana" w:hAnsi="Verdana" w:cs="Arial"/>
                <w:sz w:val="16"/>
                <w:szCs w:val="16"/>
              </w:rPr>
              <w:sym w:font="Wingdings" w:char="F0E0"/>
            </w:r>
            <w:r>
              <w:rPr>
                <w:rFonts w:ascii="Verdana" w:hAnsi="Verdana" w:cs="Arial"/>
                <w:sz w:val="16"/>
                <w:szCs w:val="16"/>
              </w:rPr>
              <w:t xml:space="preserve"> Ok</w:t>
            </w:r>
          </w:p>
        </w:tc>
      </w:tr>
      <w:tr w:rsidR="00BF7A55" w:rsidRPr="00DF6524" w14:paraId="119ED9E3" w14:textId="77777777" w:rsidTr="00EB2E05">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410B0F7C" w14:textId="04CE4A00" w:rsidR="00BF7A55" w:rsidRDefault="00BF7A55" w:rsidP="00A22DFD">
            <w:pPr>
              <w:pStyle w:val="NoSpacing"/>
              <w:spacing w:line="276" w:lineRule="auto"/>
              <w:rPr>
                <w:rFonts w:ascii="Verdana" w:hAnsi="Verdana"/>
                <w:sz w:val="16"/>
                <w:szCs w:val="16"/>
              </w:rPr>
            </w:pPr>
            <w:r>
              <w:rPr>
                <w:rFonts w:ascii="Verdana" w:hAnsi="Verdana"/>
                <w:sz w:val="16"/>
                <w:szCs w:val="16"/>
              </w:rPr>
              <w:t>18.</w:t>
            </w:r>
          </w:p>
        </w:tc>
        <w:tc>
          <w:tcPr>
            <w:tcW w:w="1416" w:type="pct"/>
          </w:tcPr>
          <w:p w14:paraId="4F913D16" w14:textId="77777777" w:rsidR="00BF7A55" w:rsidRPr="00BF7A55" w:rsidRDefault="00BF7A55" w:rsidP="00BF7A55">
            <w:pPr>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sidRPr="00BF7A55">
              <w:rPr>
                <w:rFonts w:ascii="Verdana" w:hAnsi="Verdana" w:cs="Adobe Arabic"/>
                <w:b/>
                <w:color w:val="000000" w:themeColor="text1"/>
                <w:sz w:val="16"/>
                <w:szCs w:val="16"/>
              </w:rPr>
              <w:t>Click on Excel icon &amp; open Tab</w:t>
            </w:r>
          </w:p>
          <w:p w14:paraId="11E1573A" w14:textId="77777777" w:rsidR="00BF7A55" w:rsidRPr="00FB707C" w:rsidRDefault="00BF7A55" w:rsidP="00BF7A55">
            <w:pPr>
              <w:cnfStyle w:val="000000010000" w:firstRow="0" w:lastRow="0" w:firstColumn="0" w:lastColumn="0" w:oddVBand="0" w:evenVBand="0" w:oddHBand="0" w:evenHBand="1" w:firstRowFirstColumn="0" w:firstRowLastColumn="0" w:lastRowFirstColumn="0" w:lastRowLastColumn="0"/>
              <w:rPr>
                <w:rFonts w:ascii="Adobe Arabic" w:hAnsi="Adobe Arabic" w:cs="Adobe Arabic"/>
                <w:sz w:val="24"/>
                <w:szCs w:val="24"/>
              </w:rPr>
            </w:pPr>
          </w:p>
          <w:p w14:paraId="605DDD3D" w14:textId="77777777" w:rsidR="00BF7A55" w:rsidRPr="00EB2E05" w:rsidRDefault="00BF7A55" w:rsidP="00EB2E05">
            <w:pPr>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p>
        </w:tc>
        <w:tc>
          <w:tcPr>
            <w:tcW w:w="3354" w:type="pct"/>
          </w:tcPr>
          <w:p w14:paraId="0BFD5B29" w14:textId="14BC7DB0" w:rsidR="00BF7A55" w:rsidRDefault="00BF7A55" w:rsidP="00B848D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involves to Click on Excel icon &amp; Open Tab</w:t>
            </w:r>
          </w:p>
        </w:tc>
      </w:tr>
      <w:tr w:rsidR="00BF7A55" w:rsidRPr="00DF6524" w14:paraId="4313CB7A" w14:textId="77777777" w:rsidTr="00EB2E0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7F70B72A" w14:textId="3AFA418C" w:rsidR="00BF7A55" w:rsidRDefault="00BF7A55" w:rsidP="00A22DFD">
            <w:pPr>
              <w:pStyle w:val="NoSpacing"/>
              <w:spacing w:line="276" w:lineRule="auto"/>
              <w:rPr>
                <w:rFonts w:ascii="Verdana" w:hAnsi="Verdana"/>
                <w:sz w:val="16"/>
                <w:szCs w:val="16"/>
              </w:rPr>
            </w:pPr>
            <w:r>
              <w:rPr>
                <w:rFonts w:ascii="Verdana" w:hAnsi="Verdana"/>
                <w:sz w:val="16"/>
                <w:szCs w:val="16"/>
              </w:rPr>
              <w:t>19.</w:t>
            </w:r>
          </w:p>
        </w:tc>
        <w:tc>
          <w:tcPr>
            <w:tcW w:w="1416" w:type="pct"/>
          </w:tcPr>
          <w:p w14:paraId="0148ED05" w14:textId="77777777" w:rsidR="00BF7A55" w:rsidRPr="00BF7A55" w:rsidRDefault="00BF7A55" w:rsidP="00BF7A55">
            <w:pPr>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r w:rsidRPr="00BF7A55">
              <w:rPr>
                <w:rFonts w:ascii="Verdana" w:hAnsi="Verdana" w:cs="Adobe Arabic"/>
                <w:b/>
                <w:color w:val="000000" w:themeColor="text1"/>
                <w:sz w:val="16"/>
                <w:szCs w:val="16"/>
              </w:rPr>
              <w:t>Save the Excel File &amp; Sort it.</w:t>
            </w:r>
          </w:p>
          <w:p w14:paraId="65B977FC" w14:textId="77777777" w:rsidR="00BF7A55" w:rsidRPr="00FB707C" w:rsidRDefault="00BF7A55" w:rsidP="00BF7A55">
            <w:pPr>
              <w:cnfStyle w:val="000000100000" w:firstRow="0" w:lastRow="0" w:firstColumn="0" w:lastColumn="0" w:oddVBand="0" w:evenVBand="0" w:oddHBand="1" w:evenHBand="0" w:firstRowFirstColumn="0" w:firstRowLastColumn="0" w:lastRowFirstColumn="0" w:lastRowLastColumn="0"/>
              <w:rPr>
                <w:rFonts w:ascii="Adobe Arabic" w:hAnsi="Adobe Arabic" w:cs="Adobe Arabic"/>
                <w:sz w:val="24"/>
                <w:szCs w:val="24"/>
              </w:rPr>
            </w:pPr>
          </w:p>
          <w:p w14:paraId="222FC93C" w14:textId="77777777" w:rsidR="00BF7A55" w:rsidRPr="00EB2E05" w:rsidRDefault="00BF7A55" w:rsidP="00EB2E05">
            <w:pPr>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p>
        </w:tc>
        <w:tc>
          <w:tcPr>
            <w:tcW w:w="3354" w:type="pct"/>
          </w:tcPr>
          <w:p w14:paraId="1E47C9C2" w14:textId="239E2B59" w:rsidR="00BF7A55" w:rsidRDefault="00BF7A55" w:rsidP="00B848D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The process involves to Save the Excel File &amp; Sort it</w:t>
            </w:r>
          </w:p>
        </w:tc>
      </w:tr>
      <w:tr w:rsidR="00BF7A55" w:rsidRPr="00DF6524" w14:paraId="4F31BBC2" w14:textId="77777777" w:rsidTr="00EB2E05">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248508A0" w14:textId="13CC338C" w:rsidR="00BF7A55" w:rsidRDefault="00BF7A55" w:rsidP="00A22DFD">
            <w:pPr>
              <w:pStyle w:val="NoSpacing"/>
              <w:spacing w:line="276" w:lineRule="auto"/>
              <w:rPr>
                <w:rFonts w:ascii="Verdana" w:hAnsi="Verdana"/>
                <w:sz w:val="16"/>
                <w:szCs w:val="16"/>
              </w:rPr>
            </w:pPr>
            <w:r>
              <w:rPr>
                <w:rFonts w:ascii="Verdana" w:hAnsi="Verdana"/>
                <w:sz w:val="16"/>
                <w:szCs w:val="16"/>
              </w:rPr>
              <w:t>20.</w:t>
            </w:r>
          </w:p>
        </w:tc>
        <w:tc>
          <w:tcPr>
            <w:tcW w:w="1416" w:type="pct"/>
          </w:tcPr>
          <w:p w14:paraId="7D8614F9" w14:textId="77777777" w:rsidR="00BF7A55" w:rsidRPr="00BF7A55" w:rsidRDefault="00BF7A55" w:rsidP="00BF7A55">
            <w:pPr>
              <w:pStyle w:val="NormalWe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sidRPr="00BF7A55">
              <w:rPr>
                <w:rFonts w:ascii="Verdana" w:hAnsi="Verdana" w:cs="Adobe Arabic"/>
                <w:b/>
                <w:color w:val="000000" w:themeColor="text1"/>
                <w:sz w:val="16"/>
                <w:szCs w:val="16"/>
              </w:rPr>
              <w:t>Paste it in new Excel by replacing the sheet name as Global Templates Name</w:t>
            </w:r>
          </w:p>
          <w:p w14:paraId="1BDF8EBE" w14:textId="77777777" w:rsidR="00BF7A55" w:rsidRPr="00FB707C" w:rsidRDefault="00BF7A55" w:rsidP="00BF7A55">
            <w:pPr>
              <w:pStyle w:val="NormalWe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Adobe Arabic" w:hAnsi="Adobe Arabic" w:cs="Adobe Arabic"/>
              </w:rPr>
            </w:pPr>
          </w:p>
          <w:p w14:paraId="6A73D348" w14:textId="77777777" w:rsidR="00BF7A55" w:rsidRPr="00FB707C" w:rsidRDefault="00BF7A55" w:rsidP="00BF7A55">
            <w:pPr>
              <w:cnfStyle w:val="000000010000" w:firstRow="0" w:lastRow="0" w:firstColumn="0" w:lastColumn="0" w:oddVBand="0" w:evenVBand="0" w:oddHBand="0" w:evenHBand="1" w:firstRowFirstColumn="0" w:firstRowLastColumn="0" w:lastRowFirstColumn="0" w:lastRowLastColumn="0"/>
              <w:rPr>
                <w:rFonts w:ascii="Adobe Arabic" w:hAnsi="Adobe Arabic" w:cs="Adobe Arabic"/>
                <w:sz w:val="24"/>
                <w:szCs w:val="24"/>
              </w:rPr>
            </w:pPr>
          </w:p>
          <w:p w14:paraId="1EA8990D" w14:textId="77777777" w:rsidR="00BF7A55" w:rsidRPr="00BF7A55" w:rsidRDefault="00BF7A55" w:rsidP="00BF7A55">
            <w:pPr>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p>
        </w:tc>
        <w:tc>
          <w:tcPr>
            <w:tcW w:w="3354" w:type="pct"/>
          </w:tcPr>
          <w:p w14:paraId="23220D0B" w14:textId="6C5B2EF1" w:rsidR="00BF7A55" w:rsidRPr="00BF7A55" w:rsidRDefault="00BF7A55" w:rsidP="00BF7A55">
            <w:pPr>
              <w:pStyle w:val="NormalWe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Pr>
                <w:rFonts w:ascii="Verdana" w:hAnsi="Verdana" w:cs="Arial"/>
                <w:sz w:val="16"/>
                <w:szCs w:val="16"/>
              </w:rPr>
              <w:t xml:space="preserve">The process </w:t>
            </w:r>
            <w:r w:rsidRPr="00BF7A55">
              <w:rPr>
                <w:rFonts w:ascii="Verdana" w:hAnsi="Verdana" w:cs="Arial"/>
                <w:sz w:val="16"/>
                <w:szCs w:val="16"/>
              </w:rPr>
              <w:t xml:space="preserve">involves to </w:t>
            </w:r>
            <w:r w:rsidRPr="00BF7A55">
              <w:rPr>
                <w:rFonts w:ascii="Verdana" w:hAnsi="Verdana" w:cs="Adobe Arabic"/>
                <w:color w:val="000000" w:themeColor="text1"/>
                <w:sz w:val="16"/>
                <w:szCs w:val="16"/>
              </w:rPr>
              <w:t xml:space="preserve"> Paste it in new Excel by replacing the sheet name as Global Templates Name</w:t>
            </w:r>
          </w:p>
          <w:p w14:paraId="450440AB" w14:textId="1E18EDF3" w:rsidR="00BF7A55" w:rsidRDefault="00BF7A55" w:rsidP="00B848D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r>
      <w:tr w:rsidR="00BF7A55" w:rsidRPr="00DF6524" w14:paraId="6D957C26" w14:textId="77777777" w:rsidTr="00EB2E0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5209A205" w14:textId="22CF1B0E" w:rsidR="00BF7A55" w:rsidRDefault="00BF7A55" w:rsidP="00A22DFD">
            <w:pPr>
              <w:pStyle w:val="NoSpacing"/>
              <w:spacing w:line="276" w:lineRule="auto"/>
              <w:rPr>
                <w:rFonts w:ascii="Verdana" w:hAnsi="Verdana"/>
                <w:sz w:val="16"/>
                <w:szCs w:val="16"/>
              </w:rPr>
            </w:pPr>
            <w:r>
              <w:rPr>
                <w:rFonts w:ascii="Verdana" w:hAnsi="Verdana"/>
                <w:sz w:val="16"/>
                <w:szCs w:val="16"/>
              </w:rPr>
              <w:t>21.</w:t>
            </w:r>
          </w:p>
        </w:tc>
        <w:tc>
          <w:tcPr>
            <w:tcW w:w="1416" w:type="pct"/>
          </w:tcPr>
          <w:p w14:paraId="488C2B90" w14:textId="77777777" w:rsidR="00BF7A55" w:rsidRPr="00BF7A55" w:rsidRDefault="00BF7A55" w:rsidP="00BF7A55">
            <w:pPr>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r w:rsidRPr="00BF7A55">
              <w:rPr>
                <w:rFonts w:ascii="Verdana" w:hAnsi="Verdana" w:cs="Adobe Arabic"/>
                <w:b/>
                <w:color w:val="000000" w:themeColor="text1"/>
                <w:sz w:val="16"/>
                <w:szCs w:val="16"/>
              </w:rPr>
              <w:t xml:space="preserve">Repeat 15,16,17,18,19&amp;20 until all the global tempates get completed. </w:t>
            </w:r>
          </w:p>
          <w:p w14:paraId="4470049C" w14:textId="77777777" w:rsidR="00BF7A55" w:rsidRPr="00BF7A55" w:rsidRDefault="00BF7A55" w:rsidP="00BF7A55">
            <w:pPr>
              <w:cnfStyle w:val="000000100000" w:firstRow="0" w:lastRow="0" w:firstColumn="0" w:lastColumn="0" w:oddVBand="0" w:evenVBand="0" w:oddHBand="1" w:evenHBand="0" w:firstRowFirstColumn="0" w:firstRowLastColumn="0" w:lastRowFirstColumn="0" w:lastRowLastColumn="0"/>
              <w:rPr>
                <w:rFonts w:ascii="Verdana" w:hAnsi="Verdana" w:cs="Adobe Arabic"/>
                <w:b/>
                <w:sz w:val="16"/>
                <w:szCs w:val="16"/>
              </w:rPr>
            </w:pPr>
          </w:p>
          <w:p w14:paraId="569987F6" w14:textId="77777777" w:rsidR="00BF7A55" w:rsidRPr="00BF7A55" w:rsidRDefault="00BF7A55" w:rsidP="00BF7A5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p>
        </w:tc>
        <w:tc>
          <w:tcPr>
            <w:tcW w:w="3354" w:type="pct"/>
          </w:tcPr>
          <w:p w14:paraId="44288D21" w14:textId="28914598" w:rsidR="00BF7A55" w:rsidRPr="00BF7A55" w:rsidRDefault="00BF7A55" w:rsidP="00BF7A55">
            <w:pPr>
              <w:cnfStyle w:val="000000100000" w:firstRow="0" w:lastRow="0" w:firstColumn="0" w:lastColumn="0" w:oddVBand="0" w:evenVBand="0" w:oddHBand="1" w:evenHBand="0" w:firstRowFirstColumn="0" w:firstRowLastColumn="0" w:lastRowFirstColumn="0" w:lastRowLastColumn="0"/>
              <w:rPr>
                <w:rFonts w:ascii="Verdana" w:hAnsi="Verdana" w:cs="Adobe Arabic"/>
                <w:color w:val="000000" w:themeColor="text1"/>
                <w:sz w:val="16"/>
                <w:szCs w:val="16"/>
              </w:rPr>
            </w:pPr>
            <w:r w:rsidRPr="00BF7A55">
              <w:rPr>
                <w:rFonts w:ascii="Verdana" w:hAnsi="Verdana" w:cs="Arial"/>
                <w:sz w:val="16"/>
                <w:szCs w:val="16"/>
              </w:rPr>
              <w:t>The process involves to</w:t>
            </w:r>
            <w:r>
              <w:rPr>
                <w:rFonts w:ascii="Verdana" w:hAnsi="Verdana" w:cs="Arial"/>
                <w:sz w:val="16"/>
                <w:szCs w:val="16"/>
              </w:rPr>
              <w:t xml:space="preserve"> </w:t>
            </w:r>
            <w:r w:rsidRPr="00BF7A55">
              <w:rPr>
                <w:rFonts w:ascii="Verdana" w:hAnsi="Verdana" w:cs="Adobe Arabic"/>
                <w:color w:val="000000" w:themeColor="text1"/>
                <w:sz w:val="16"/>
                <w:szCs w:val="16"/>
              </w:rPr>
              <w:t xml:space="preserve">Repeat 15,16,17,18,19&amp;20 until all the global tempates get completed. </w:t>
            </w:r>
          </w:p>
          <w:p w14:paraId="62BAF2FE" w14:textId="77777777" w:rsidR="00BF7A55" w:rsidRPr="00FB707C" w:rsidRDefault="00BF7A55" w:rsidP="00BF7A55">
            <w:pPr>
              <w:cnfStyle w:val="000000100000" w:firstRow="0" w:lastRow="0" w:firstColumn="0" w:lastColumn="0" w:oddVBand="0" w:evenVBand="0" w:oddHBand="1" w:evenHBand="0" w:firstRowFirstColumn="0" w:firstRowLastColumn="0" w:lastRowFirstColumn="0" w:lastRowLastColumn="0"/>
              <w:rPr>
                <w:rFonts w:ascii="Adobe Arabic" w:hAnsi="Adobe Arabic" w:cs="Adobe Arabic"/>
                <w:sz w:val="24"/>
                <w:szCs w:val="24"/>
              </w:rPr>
            </w:pPr>
          </w:p>
          <w:p w14:paraId="5B01C2A8" w14:textId="3B432D63" w:rsidR="00BF7A55" w:rsidRDefault="00BF7A55" w:rsidP="00BF7A5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r>
      <w:tr w:rsidR="00397946" w:rsidRPr="00DF6524" w14:paraId="490C5D86" w14:textId="77777777" w:rsidTr="00EB2E05">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6EAB3B79" w14:textId="6EAC3DF6" w:rsidR="00397946" w:rsidRDefault="00397946" w:rsidP="00A22DFD">
            <w:pPr>
              <w:pStyle w:val="NoSpacing"/>
              <w:spacing w:line="276" w:lineRule="auto"/>
              <w:rPr>
                <w:rFonts w:ascii="Verdana" w:hAnsi="Verdana"/>
                <w:sz w:val="16"/>
                <w:szCs w:val="16"/>
              </w:rPr>
            </w:pPr>
            <w:r>
              <w:rPr>
                <w:rFonts w:ascii="Verdana" w:hAnsi="Verdana"/>
                <w:sz w:val="16"/>
                <w:szCs w:val="16"/>
              </w:rPr>
              <w:t>22.</w:t>
            </w:r>
          </w:p>
        </w:tc>
        <w:tc>
          <w:tcPr>
            <w:tcW w:w="1416" w:type="pct"/>
          </w:tcPr>
          <w:p w14:paraId="3A157284" w14:textId="0E69314E" w:rsidR="00397946" w:rsidRPr="00BF7A55" w:rsidRDefault="00397946" w:rsidP="00BF7A55">
            <w:pPr>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Pr>
                <w:rFonts w:ascii="Verdana" w:hAnsi="Verdana" w:cs="Adobe Arabic"/>
                <w:b/>
                <w:color w:val="000000" w:themeColor="text1"/>
                <w:sz w:val="16"/>
                <w:szCs w:val="16"/>
              </w:rPr>
              <w:t>Close All the Applications</w:t>
            </w:r>
          </w:p>
        </w:tc>
        <w:tc>
          <w:tcPr>
            <w:tcW w:w="3354" w:type="pct"/>
          </w:tcPr>
          <w:p w14:paraId="63D6F89C" w14:textId="5F626753" w:rsidR="00397946" w:rsidRPr="00BF7A55" w:rsidRDefault="00397946" w:rsidP="00BF7A55">
            <w:pPr>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involves to Close All the Aplications.</w:t>
            </w:r>
          </w:p>
        </w:tc>
      </w:tr>
    </w:tbl>
    <w:p w14:paraId="53B3BC68" w14:textId="77777777" w:rsidR="002418C2" w:rsidRDefault="002418C2" w:rsidP="00536083">
      <w:pPr>
        <w:pStyle w:val="NoSpacing"/>
        <w:rPr>
          <w:rFonts w:ascii="Verdana" w:hAnsi="Verdana"/>
          <w:sz w:val="16"/>
          <w:szCs w:val="16"/>
        </w:rPr>
      </w:pPr>
    </w:p>
    <w:p w14:paraId="1B45567A" w14:textId="26BBC13C" w:rsidR="00683613" w:rsidRDefault="00536083" w:rsidP="00536083">
      <w:pPr>
        <w:pStyle w:val="NoSpacing"/>
        <w:rPr>
          <w:rFonts w:ascii="Verdana" w:hAnsi="Verdana"/>
          <w:sz w:val="16"/>
          <w:szCs w:val="16"/>
        </w:rPr>
      </w:pPr>
      <w:r w:rsidRPr="00DF6524">
        <w:rPr>
          <w:rFonts w:ascii="Verdana" w:hAnsi="Verdana"/>
          <w:sz w:val="16"/>
          <w:szCs w:val="16"/>
        </w:rPr>
        <w:t xml:space="preserve">For more details </w:t>
      </w:r>
      <w:r>
        <w:rPr>
          <w:rFonts w:ascii="Verdana" w:hAnsi="Verdana"/>
          <w:sz w:val="16"/>
          <w:szCs w:val="16"/>
        </w:rPr>
        <w:t xml:space="preserve">about the AS-IS process, </w:t>
      </w:r>
      <w:r w:rsidRPr="00DF6524">
        <w:rPr>
          <w:rFonts w:ascii="Verdana" w:hAnsi="Verdana"/>
          <w:sz w:val="16"/>
          <w:szCs w:val="16"/>
        </w:rPr>
        <w:t>please refer</w:t>
      </w:r>
      <w:r>
        <w:rPr>
          <w:rFonts w:ascii="Verdana" w:hAnsi="Verdana"/>
          <w:sz w:val="16"/>
          <w:szCs w:val="16"/>
        </w:rPr>
        <w:t xml:space="preserve"> the AS- IS process map at section </w:t>
      </w:r>
      <w:r w:rsidRPr="00805419">
        <w:rPr>
          <w:rFonts w:ascii="Verdana" w:hAnsi="Verdana"/>
          <w:sz w:val="16"/>
          <w:szCs w:val="16"/>
        </w:rPr>
        <w:t>Reference Documents, Links and Templates</w:t>
      </w:r>
    </w:p>
    <w:p w14:paraId="665803C6" w14:textId="77777777" w:rsidR="00683613" w:rsidRDefault="00683613" w:rsidP="00536083">
      <w:pPr>
        <w:pStyle w:val="NoSpacing"/>
        <w:rPr>
          <w:rFonts w:ascii="Verdana" w:hAnsi="Verdana"/>
          <w:sz w:val="16"/>
          <w:szCs w:val="16"/>
        </w:rPr>
      </w:pPr>
    </w:p>
    <w:p w14:paraId="67C716B3" w14:textId="65F8A39E" w:rsidR="00F04D39" w:rsidRPr="00420E7B" w:rsidRDefault="00F04D39" w:rsidP="00536083">
      <w:pPr>
        <w:pStyle w:val="NoSpacing"/>
        <w:rPr>
          <w:rFonts w:ascii="Verdana" w:hAnsi="Verdana"/>
          <w:sz w:val="16"/>
          <w:szCs w:val="16"/>
          <w:lang w:val="en-GB"/>
        </w:rPr>
      </w:pPr>
    </w:p>
    <w:p w14:paraId="23E8EA78" w14:textId="77777777" w:rsidR="00176477" w:rsidRPr="00420E7B" w:rsidRDefault="00176477" w:rsidP="00176477">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b w:val="0"/>
          <w:sz w:val="16"/>
          <w:szCs w:val="16"/>
          <w:lang w:val="en-GB"/>
        </w:rPr>
      </w:pPr>
      <w:bookmarkStart w:id="67" w:name="_Toc493261176"/>
      <w:bookmarkStart w:id="68" w:name="_Toc513529191"/>
      <w:r w:rsidRPr="00420E7B">
        <w:rPr>
          <w:rFonts w:ascii="Verdana" w:eastAsiaTheme="minorEastAsia" w:hAnsi="Verdana"/>
          <w:sz w:val="16"/>
          <w:szCs w:val="16"/>
          <w:lang w:val="en-GB"/>
        </w:rPr>
        <w:t>Process Triggers</w:t>
      </w:r>
      <w:bookmarkEnd w:id="67"/>
      <w:bookmarkEnd w:id="68"/>
      <w:r w:rsidRPr="00420E7B">
        <w:rPr>
          <w:rFonts w:ascii="Verdana" w:eastAsiaTheme="minorEastAsia" w:hAnsi="Verdana"/>
          <w:sz w:val="16"/>
          <w:szCs w:val="16"/>
          <w:lang w:val="en-GB"/>
        </w:rPr>
        <w:t xml:space="preserve"> </w:t>
      </w:r>
    </w:p>
    <w:p w14:paraId="416EBE97" w14:textId="3A23C435" w:rsidR="00176477" w:rsidRDefault="00EC1C55" w:rsidP="00C42C16">
      <w:pPr>
        <w:spacing w:before="120" w:after="120"/>
        <w:rPr>
          <w:rFonts w:ascii="Verdana" w:hAnsi="Verdana"/>
          <w:sz w:val="16"/>
          <w:szCs w:val="16"/>
        </w:rPr>
      </w:pPr>
      <w:r w:rsidRPr="00420E7B">
        <w:rPr>
          <w:rFonts w:ascii="Verdana" w:hAnsi="Verdana"/>
          <w:sz w:val="16"/>
          <w:szCs w:val="16"/>
        </w:rPr>
        <w:t>The table below provides the trigger for the current process</w:t>
      </w:r>
    </w:p>
    <w:p w14:paraId="092AED1D" w14:textId="4ED737E4" w:rsidR="00692ED9" w:rsidRDefault="00692ED9" w:rsidP="00C42C16">
      <w:pPr>
        <w:spacing w:before="120" w:after="120"/>
        <w:rPr>
          <w:rFonts w:ascii="Verdana" w:hAnsi="Verdana"/>
          <w:sz w:val="16"/>
          <w:szCs w:val="16"/>
        </w:rPr>
      </w:pPr>
    </w:p>
    <w:p w14:paraId="3188152C" w14:textId="4CA10FAD" w:rsidR="00692ED9" w:rsidRDefault="00692ED9" w:rsidP="00C42C16">
      <w:pPr>
        <w:spacing w:before="120" w:after="120"/>
        <w:rPr>
          <w:rFonts w:ascii="Verdana" w:hAnsi="Verdana"/>
          <w:sz w:val="16"/>
          <w:szCs w:val="16"/>
        </w:rPr>
      </w:pPr>
    </w:p>
    <w:p w14:paraId="59E33FC1" w14:textId="7E11BC21" w:rsidR="00692ED9" w:rsidRDefault="00692ED9" w:rsidP="00C42C16">
      <w:pPr>
        <w:spacing w:before="120" w:after="120"/>
        <w:rPr>
          <w:rFonts w:ascii="Verdana" w:hAnsi="Verdana"/>
          <w:sz w:val="16"/>
          <w:szCs w:val="16"/>
        </w:rPr>
      </w:pPr>
    </w:p>
    <w:p w14:paraId="096B4935" w14:textId="73E43C9C" w:rsidR="00692ED9" w:rsidRDefault="00692ED9" w:rsidP="00C42C16">
      <w:pPr>
        <w:spacing w:before="120" w:after="120"/>
        <w:rPr>
          <w:rFonts w:ascii="Verdana" w:hAnsi="Verdana"/>
          <w:sz w:val="16"/>
          <w:szCs w:val="16"/>
        </w:rPr>
      </w:pPr>
    </w:p>
    <w:p w14:paraId="15F61C05" w14:textId="1D9D9C4C" w:rsidR="00692ED9" w:rsidRDefault="00692ED9" w:rsidP="00C42C16">
      <w:pPr>
        <w:spacing w:before="120" w:after="120"/>
        <w:rPr>
          <w:rFonts w:ascii="Verdana" w:hAnsi="Verdana"/>
          <w:sz w:val="16"/>
          <w:szCs w:val="16"/>
        </w:rPr>
      </w:pPr>
    </w:p>
    <w:p w14:paraId="4281D717" w14:textId="0A257223" w:rsidR="00692ED9" w:rsidRDefault="00692ED9" w:rsidP="00C42C16">
      <w:pPr>
        <w:spacing w:before="120" w:after="120"/>
        <w:rPr>
          <w:rFonts w:ascii="Verdana" w:hAnsi="Verdana"/>
          <w:sz w:val="16"/>
          <w:szCs w:val="16"/>
        </w:rPr>
      </w:pPr>
    </w:p>
    <w:p w14:paraId="599867F4" w14:textId="46D8E12B" w:rsidR="00692ED9" w:rsidRDefault="00692ED9" w:rsidP="00C42C16">
      <w:pPr>
        <w:spacing w:before="120" w:after="120"/>
        <w:rPr>
          <w:rFonts w:ascii="Verdana" w:hAnsi="Verdana"/>
          <w:sz w:val="16"/>
          <w:szCs w:val="16"/>
        </w:rPr>
      </w:pPr>
    </w:p>
    <w:p w14:paraId="09430D2F" w14:textId="6C5D8064" w:rsidR="00692ED9" w:rsidRDefault="00692ED9" w:rsidP="00C42C16">
      <w:pPr>
        <w:spacing w:before="120" w:after="120"/>
        <w:rPr>
          <w:rFonts w:ascii="Verdana" w:hAnsi="Verdana"/>
          <w:sz w:val="16"/>
          <w:szCs w:val="16"/>
        </w:rPr>
      </w:pPr>
    </w:p>
    <w:p w14:paraId="5A135EA2" w14:textId="342252AE" w:rsidR="00692ED9" w:rsidRDefault="00692ED9" w:rsidP="00C42C16">
      <w:pPr>
        <w:spacing w:before="120" w:after="120"/>
        <w:rPr>
          <w:rFonts w:ascii="Verdana" w:hAnsi="Verdana"/>
          <w:sz w:val="16"/>
          <w:szCs w:val="16"/>
        </w:rPr>
      </w:pPr>
    </w:p>
    <w:p w14:paraId="23CAB148" w14:textId="31FFE95B" w:rsidR="00692ED9" w:rsidRDefault="00692ED9" w:rsidP="00C42C16">
      <w:pPr>
        <w:spacing w:before="120" w:after="120"/>
        <w:rPr>
          <w:rFonts w:ascii="Verdana" w:hAnsi="Verdana"/>
          <w:sz w:val="16"/>
          <w:szCs w:val="16"/>
        </w:rPr>
      </w:pPr>
    </w:p>
    <w:p w14:paraId="41A80580" w14:textId="65E7D73D" w:rsidR="00692ED9" w:rsidRDefault="00692ED9" w:rsidP="00C42C16">
      <w:pPr>
        <w:spacing w:before="120" w:after="120"/>
        <w:rPr>
          <w:rFonts w:ascii="Verdana" w:hAnsi="Verdana"/>
          <w:sz w:val="16"/>
          <w:szCs w:val="16"/>
        </w:rPr>
      </w:pPr>
    </w:p>
    <w:p w14:paraId="0A3933E7" w14:textId="4F88D83E" w:rsidR="00692ED9" w:rsidRDefault="00692ED9" w:rsidP="00C42C16">
      <w:pPr>
        <w:spacing w:before="120" w:after="120"/>
        <w:rPr>
          <w:rFonts w:ascii="Verdana" w:hAnsi="Verdana"/>
          <w:sz w:val="16"/>
          <w:szCs w:val="16"/>
        </w:rPr>
      </w:pPr>
    </w:p>
    <w:p w14:paraId="4FDCAC9F" w14:textId="5FD73164" w:rsidR="00692ED9" w:rsidRDefault="00692ED9" w:rsidP="00C42C16">
      <w:pPr>
        <w:spacing w:before="120" w:after="120"/>
        <w:rPr>
          <w:rFonts w:ascii="Verdana" w:hAnsi="Verdana"/>
          <w:sz w:val="16"/>
          <w:szCs w:val="16"/>
        </w:rPr>
      </w:pPr>
    </w:p>
    <w:p w14:paraId="5D8EBD2A" w14:textId="47FBED6B" w:rsidR="00692ED9" w:rsidRDefault="00692ED9" w:rsidP="00C42C16">
      <w:pPr>
        <w:spacing w:before="120" w:after="120"/>
        <w:rPr>
          <w:rFonts w:ascii="Verdana" w:hAnsi="Verdana"/>
          <w:sz w:val="16"/>
          <w:szCs w:val="16"/>
        </w:rPr>
      </w:pPr>
    </w:p>
    <w:p w14:paraId="26CFF0B3" w14:textId="1251B9CE" w:rsidR="00692ED9" w:rsidRDefault="00692ED9" w:rsidP="00C42C16">
      <w:pPr>
        <w:spacing w:before="120" w:after="120"/>
        <w:rPr>
          <w:rFonts w:ascii="Verdana" w:hAnsi="Verdana"/>
          <w:sz w:val="16"/>
          <w:szCs w:val="16"/>
        </w:rPr>
      </w:pPr>
    </w:p>
    <w:p w14:paraId="6451BED8" w14:textId="2F134859" w:rsidR="00692ED9" w:rsidRDefault="00692ED9" w:rsidP="00C42C16">
      <w:pPr>
        <w:spacing w:before="120" w:after="120"/>
        <w:rPr>
          <w:rFonts w:ascii="Verdana" w:hAnsi="Verdana"/>
          <w:sz w:val="16"/>
          <w:szCs w:val="16"/>
        </w:rPr>
      </w:pPr>
    </w:p>
    <w:p w14:paraId="11CB5D0B" w14:textId="41BD3940" w:rsidR="00692ED9" w:rsidRDefault="00692ED9" w:rsidP="00C42C16">
      <w:pPr>
        <w:spacing w:before="120" w:after="120"/>
        <w:rPr>
          <w:rFonts w:ascii="Verdana" w:hAnsi="Verdana"/>
          <w:sz w:val="16"/>
          <w:szCs w:val="16"/>
        </w:rPr>
      </w:pPr>
    </w:p>
    <w:p w14:paraId="134A2651" w14:textId="1EACB1A4" w:rsidR="00692ED9" w:rsidRDefault="00692ED9" w:rsidP="00C42C16">
      <w:pPr>
        <w:spacing w:before="120" w:after="120"/>
        <w:rPr>
          <w:rFonts w:ascii="Verdana" w:hAnsi="Verdana"/>
          <w:sz w:val="16"/>
          <w:szCs w:val="16"/>
        </w:rPr>
      </w:pPr>
    </w:p>
    <w:p w14:paraId="6227AD9A" w14:textId="273BE2A9" w:rsidR="00692ED9" w:rsidRDefault="00692ED9" w:rsidP="00C42C16">
      <w:pPr>
        <w:spacing w:before="120" w:after="120"/>
        <w:rPr>
          <w:rFonts w:ascii="Verdana" w:hAnsi="Verdana"/>
          <w:sz w:val="16"/>
          <w:szCs w:val="16"/>
        </w:rPr>
      </w:pPr>
    </w:p>
    <w:p w14:paraId="3F732E95" w14:textId="40CEE504" w:rsidR="00692ED9" w:rsidRDefault="00692ED9" w:rsidP="00C42C16">
      <w:pPr>
        <w:spacing w:before="120" w:after="120"/>
        <w:rPr>
          <w:rFonts w:ascii="Verdana" w:hAnsi="Verdana"/>
          <w:sz w:val="16"/>
          <w:szCs w:val="16"/>
        </w:rPr>
      </w:pPr>
    </w:p>
    <w:p w14:paraId="5C34B0F4" w14:textId="6C756D0F" w:rsidR="00692ED9" w:rsidRDefault="00692ED9" w:rsidP="00C42C16">
      <w:pPr>
        <w:spacing w:before="120" w:after="120"/>
        <w:rPr>
          <w:rFonts w:ascii="Verdana" w:hAnsi="Verdana"/>
          <w:sz w:val="16"/>
          <w:szCs w:val="16"/>
        </w:rPr>
      </w:pPr>
    </w:p>
    <w:p w14:paraId="6FE5D248" w14:textId="5EC0FB7B" w:rsidR="00692ED9" w:rsidRDefault="00692ED9" w:rsidP="00C42C16">
      <w:pPr>
        <w:spacing w:before="120" w:after="120"/>
        <w:rPr>
          <w:rFonts w:ascii="Verdana" w:hAnsi="Verdana"/>
          <w:sz w:val="16"/>
          <w:szCs w:val="16"/>
        </w:rPr>
      </w:pPr>
    </w:p>
    <w:p w14:paraId="2C7C8A1B" w14:textId="40CB0147" w:rsidR="00692ED9" w:rsidRDefault="00692ED9" w:rsidP="00C42C16">
      <w:pPr>
        <w:spacing w:before="120" w:after="120"/>
        <w:rPr>
          <w:rFonts w:ascii="Verdana" w:hAnsi="Verdana"/>
          <w:sz w:val="16"/>
          <w:szCs w:val="16"/>
        </w:rPr>
      </w:pPr>
    </w:p>
    <w:p w14:paraId="46FCE7F8" w14:textId="6F5BF380" w:rsidR="00692ED9" w:rsidRDefault="00692ED9" w:rsidP="00C42C16">
      <w:pPr>
        <w:spacing w:before="120" w:after="120"/>
        <w:rPr>
          <w:rFonts w:ascii="Verdana" w:hAnsi="Verdana"/>
          <w:sz w:val="16"/>
          <w:szCs w:val="16"/>
        </w:rPr>
      </w:pPr>
    </w:p>
    <w:p w14:paraId="3599709C" w14:textId="5A81D4EE" w:rsidR="00692ED9" w:rsidRDefault="00692ED9" w:rsidP="00C42C16">
      <w:pPr>
        <w:spacing w:before="120" w:after="120"/>
        <w:rPr>
          <w:rFonts w:ascii="Verdana" w:hAnsi="Verdana"/>
          <w:sz w:val="16"/>
          <w:szCs w:val="16"/>
        </w:rPr>
      </w:pPr>
    </w:p>
    <w:p w14:paraId="41D29A82" w14:textId="477E4438" w:rsidR="00692ED9" w:rsidRDefault="00692ED9" w:rsidP="00C42C16">
      <w:pPr>
        <w:spacing w:before="120" w:after="120"/>
        <w:rPr>
          <w:rFonts w:ascii="Verdana" w:hAnsi="Verdana"/>
          <w:sz w:val="16"/>
          <w:szCs w:val="16"/>
        </w:rPr>
      </w:pPr>
    </w:p>
    <w:p w14:paraId="520BEDC3" w14:textId="2EAD2E61" w:rsidR="00692ED9" w:rsidRDefault="00692ED9" w:rsidP="00C42C16">
      <w:pPr>
        <w:spacing w:before="120" w:after="120"/>
        <w:rPr>
          <w:rFonts w:ascii="Verdana" w:hAnsi="Verdana"/>
          <w:sz w:val="16"/>
          <w:szCs w:val="16"/>
        </w:rPr>
      </w:pPr>
    </w:p>
    <w:p w14:paraId="44D8FF3A" w14:textId="53C4328E" w:rsidR="00692ED9" w:rsidRDefault="00692ED9" w:rsidP="00C42C16">
      <w:pPr>
        <w:spacing w:before="120" w:after="120"/>
        <w:rPr>
          <w:rFonts w:ascii="Verdana" w:hAnsi="Verdana"/>
          <w:sz w:val="16"/>
          <w:szCs w:val="16"/>
        </w:rPr>
      </w:pPr>
    </w:p>
    <w:p w14:paraId="28D44D4D" w14:textId="73A64309" w:rsidR="00692ED9" w:rsidRDefault="00692ED9" w:rsidP="00C42C16">
      <w:pPr>
        <w:spacing w:before="120" w:after="120"/>
        <w:rPr>
          <w:rFonts w:ascii="Verdana" w:hAnsi="Verdana"/>
          <w:sz w:val="16"/>
          <w:szCs w:val="16"/>
        </w:rPr>
      </w:pPr>
    </w:p>
    <w:p w14:paraId="4C6695B9" w14:textId="168AB1F3" w:rsidR="00692ED9" w:rsidRDefault="00692ED9" w:rsidP="00C42C16">
      <w:pPr>
        <w:spacing w:before="120" w:after="120"/>
        <w:rPr>
          <w:rFonts w:ascii="Verdana" w:hAnsi="Verdana"/>
          <w:sz w:val="16"/>
          <w:szCs w:val="16"/>
        </w:rPr>
      </w:pPr>
    </w:p>
    <w:p w14:paraId="61D985A7" w14:textId="70E9315B" w:rsidR="00692ED9" w:rsidRDefault="00692ED9" w:rsidP="00C42C16">
      <w:pPr>
        <w:spacing w:before="120" w:after="120"/>
        <w:rPr>
          <w:rFonts w:ascii="Verdana" w:hAnsi="Verdana"/>
          <w:sz w:val="16"/>
          <w:szCs w:val="16"/>
        </w:rPr>
      </w:pPr>
    </w:p>
    <w:p w14:paraId="3D175A28" w14:textId="43EA922A" w:rsidR="00692ED9" w:rsidRDefault="00692ED9" w:rsidP="00C42C16">
      <w:pPr>
        <w:spacing w:before="120" w:after="120"/>
        <w:rPr>
          <w:rFonts w:ascii="Verdana" w:hAnsi="Verdana"/>
          <w:sz w:val="16"/>
          <w:szCs w:val="16"/>
        </w:rPr>
      </w:pPr>
    </w:p>
    <w:p w14:paraId="18F622BD" w14:textId="359F5918" w:rsidR="00692ED9" w:rsidRDefault="00692ED9" w:rsidP="00C42C16">
      <w:pPr>
        <w:spacing w:before="120" w:after="120"/>
        <w:rPr>
          <w:rFonts w:ascii="Verdana" w:hAnsi="Verdana"/>
          <w:sz w:val="16"/>
          <w:szCs w:val="16"/>
        </w:rPr>
      </w:pPr>
    </w:p>
    <w:p w14:paraId="3D29BC8B" w14:textId="0532FDA3" w:rsidR="00692ED9" w:rsidRDefault="00692ED9" w:rsidP="00C42C16">
      <w:pPr>
        <w:spacing w:before="120" w:after="120"/>
        <w:rPr>
          <w:rFonts w:ascii="Verdana" w:hAnsi="Verdana"/>
          <w:sz w:val="16"/>
          <w:szCs w:val="16"/>
        </w:rPr>
      </w:pPr>
    </w:p>
    <w:p w14:paraId="1039013A" w14:textId="75F0CB95" w:rsidR="00692ED9" w:rsidRDefault="00692ED9" w:rsidP="00C42C16">
      <w:pPr>
        <w:spacing w:before="120" w:after="120"/>
        <w:rPr>
          <w:rFonts w:ascii="Verdana" w:hAnsi="Verdana"/>
          <w:sz w:val="16"/>
          <w:szCs w:val="16"/>
        </w:rPr>
      </w:pPr>
    </w:p>
    <w:p w14:paraId="31BF1834" w14:textId="0B104D26" w:rsidR="00692ED9" w:rsidRDefault="00692ED9" w:rsidP="00C42C16">
      <w:pPr>
        <w:spacing w:before="120" w:after="120"/>
        <w:rPr>
          <w:rFonts w:ascii="Verdana" w:hAnsi="Verdana"/>
          <w:sz w:val="16"/>
          <w:szCs w:val="16"/>
        </w:rPr>
      </w:pPr>
    </w:p>
    <w:p w14:paraId="0B6C5E82" w14:textId="57726170" w:rsidR="00692ED9" w:rsidRDefault="00692ED9" w:rsidP="00C42C16">
      <w:pPr>
        <w:spacing w:before="120" w:after="120"/>
        <w:rPr>
          <w:rFonts w:ascii="Verdana" w:hAnsi="Verdana"/>
          <w:sz w:val="16"/>
          <w:szCs w:val="16"/>
        </w:rPr>
      </w:pPr>
    </w:p>
    <w:p w14:paraId="5A10F913" w14:textId="5830439D" w:rsidR="00692ED9" w:rsidRDefault="00692ED9" w:rsidP="00C42C16">
      <w:pPr>
        <w:spacing w:before="120" w:after="120"/>
        <w:rPr>
          <w:rFonts w:ascii="Verdana" w:hAnsi="Verdana"/>
          <w:sz w:val="16"/>
          <w:szCs w:val="16"/>
        </w:rPr>
      </w:pPr>
    </w:p>
    <w:p w14:paraId="4E9EC596" w14:textId="3C0EE661" w:rsidR="00692ED9" w:rsidRDefault="00692ED9" w:rsidP="00C42C16">
      <w:pPr>
        <w:spacing w:before="120" w:after="120"/>
        <w:rPr>
          <w:rFonts w:ascii="Verdana" w:hAnsi="Verdana"/>
          <w:sz w:val="16"/>
          <w:szCs w:val="16"/>
        </w:rPr>
      </w:pPr>
    </w:p>
    <w:p w14:paraId="22A8FDBE" w14:textId="481B2815" w:rsidR="00692ED9" w:rsidRDefault="00692ED9" w:rsidP="00C42C16">
      <w:pPr>
        <w:spacing w:before="120" w:after="120"/>
        <w:rPr>
          <w:rFonts w:ascii="Verdana" w:hAnsi="Verdana"/>
          <w:sz w:val="16"/>
          <w:szCs w:val="16"/>
        </w:rPr>
      </w:pPr>
    </w:p>
    <w:p w14:paraId="54DD8119" w14:textId="50AE8342" w:rsidR="00692ED9" w:rsidRDefault="00692ED9" w:rsidP="00C42C16">
      <w:pPr>
        <w:spacing w:before="120" w:after="120"/>
        <w:rPr>
          <w:rFonts w:ascii="Verdana" w:hAnsi="Verdana"/>
          <w:sz w:val="16"/>
          <w:szCs w:val="16"/>
        </w:rPr>
      </w:pPr>
    </w:p>
    <w:p w14:paraId="51EE5963" w14:textId="3FE7FFB6" w:rsidR="00692ED9" w:rsidRDefault="00692ED9" w:rsidP="00C42C16">
      <w:pPr>
        <w:spacing w:before="120" w:after="120"/>
        <w:rPr>
          <w:rFonts w:ascii="Verdana" w:hAnsi="Verdana"/>
          <w:sz w:val="16"/>
          <w:szCs w:val="16"/>
        </w:rPr>
      </w:pPr>
    </w:p>
    <w:p w14:paraId="4249AD4D" w14:textId="1F8A480E" w:rsidR="00692ED9" w:rsidRDefault="00692ED9" w:rsidP="00C42C16">
      <w:pPr>
        <w:spacing w:before="120" w:after="120"/>
        <w:rPr>
          <w:rFonts w:ascii="Verdana" w:hAnsi="Verdana"/>
          <w:sz w:val="16"/>
          <w:szCs w:val="16"/>
        </w:rPr>
      </w:pPr>
    </w:p>
    <w:p w14:paraId="16FAF5D7" w14:textId="34B5E7C9" w:rsidR="00692ED9" w:rsidRDefault="00692ED9" w:rsidP="00C42C16">
      <w:pPr>
        <w:spacing w:before="120" w:after="120"/>
        <w:rPr>
          <w:rFonts w:ascii="Verdana" w:hAnsi="Verdana"/>
          <w:sz w:val="16"/>
          <w:szCs w:val="16"/>
        </w:rPr>
      </w:pPr>
    </w:p>
    <w:p w14:paraId="4189EA14" w14:textId="62E5D5DC" w:rsidR="00692ED9" w:rsidRDefault="00692ED9" w:rsidP="00C42C16">
      <w:pPr>
        <w:spacing w:before="120" w:after="120"/>
        <w:rPr>
          <w:rFonts w:ascii="Verdana" w:hAnsi="Verdana"/>
          <w:sz w:val="16"/>
          <w:szCs w:val="16"/>
        </w:rPr>
      </w:pPr>
    </w:p>
    <w:p w14:paraId="264A3589" w14:textId="07F48FBB" w:rsidR="00692ED9" w:rsidRDefault="00692ED9" w:rsidP="00C42C16">
      <w:pPr>
        <w:spacing w:before="120" w:after="120"/>
        <w:rPr>
          <w:rFonts w:ascii="Verdana" w:hAnsi="Verdana"/>
          <w:sz w:val="16"/>
          <w:szCs w:val="16"/>
        </w:rPr>
      </w:pPr>
    </w:p>
    <w:p w14:paraId="4C3AACEF" w14:textId="020928EA" w:rsidR="00692ED9" w:rsidRDefault="00692ED9" w:rsidP="00C42C16">
      <w:pPr>
        <w:spacing w:before="120" w:after="120"/>
        <w:rPr>
          <w:rFonts w:ascii="Verdana" w:hAnsi="Verdana"/>
          <w:sz w:val="16"/>
          <w:szCs w:val="16"/>
        </w:rPr>
      </w:pPr>
    </w:p>
    <w:p w14:paraId="3473558D" w14:textId="47A5D313" w:rsidR="00692ED9" w:rsidRDefault="00692ED9" w:rsidP="00C42C16">
      <w:pPr>
        <w:spacing w:before="120" w:after="120"/>
        <w:rPr>
          <w:rFonts w:ascii="Verdana" w:hAnsi="Verdana"/>
          <w:sz w:val="16"/>
          <w:szCs w:val="16"/>
        </w:rPr>
      </w:pPr>
    </w:p>
    <w:p w14:paraId="3F9F4A02" w14:textId="5CE6FADA" w:rsidR="00692ED9" w:rsidRDefault="00692ED9" w:rsidP="00C42C16">
      <w:pPr>
        <w:spacing w:before="120" w:after="120"/>
        <w:rPr>
          <w:rFonts w:ascii="Verdana" w:hAnsi="Verdana"/>
          <w:sz w:val="16"/>
          <w:szCs w:val="16"/>
        </w:rPr>
      </w:pPr>
    </w:p>
    <w:p w14:paraId="24326C04" w14:textId="3D66A1BB" w:rsidR="00692ED9" w:rsidRDefault="00692ED9" w:rsidP="00C42C16">
      <w:pPr>
        <w:spacing w:before="120" w:after="120"/>
        <w:rPr>
          <w:rFonts w:ascii="Verdana" w:hAnsi="Verdana"/>
          <w:sz w:val="16"/>
          <w:szCs w:val="16"/>
        </w:rPr>
      </w:pPr>
    </w:p>
    <w:p w14:paraId="25575954" w14:textId="230AAF8D" w:rsidR="00692ED9" w:rsidRDefault="00692ED9" w:rsidP="00C42C16">
      <w:pPr>
        <w:spacing w:before="120" w:after="120"/>
        <w:rPr>
          <w:rFonts w:ascii="Verdana" w:hAnsi="Verdana"/>
          <w:sz w:val="16"/>
          <w:szCs w:val="16"/>
        </w:rPr>
      </w:pPr>
    </w:p>
    <w:p w14:paraId="6BFD8B5D" w14:textId="78D85223" w:rsidR="00692ED9" w:rsidRDefault="00692ED9" w:rsidP="00C42C16">
      <w:pPr>
        <w:spacing w:before="120" w:after="120"/>
        <w:rPr>
          <w:rFonts w:ascii="Verdana" w:hAnsi="Verdana"/>
          <w:sz w:val="16"/>
          <w:szCs w:val="16"/>
        </w:rPr>
      </w:pPr>
    </w:p>
    <w:p w14:paraId="1DD40386" w14:textId="6997FA6D" w:rsidR="00692ED9" w:rsidRDefault="00692ED9" w:rsidP="00C42C16">
      <w:pPr>
        <w:spacing w:before="120" w:after="120"/>
        <w:rPr>
          <w:rFonts w:ascii="Verdana" w:hAnsi="Verdana"/>
          <w:sz w:val="16"/>
          <w:szCs w:val="16"/>
        </w:rPr>
      </w:pPr>
    </w:p>
    <w:p w14:paraId="066F2422" w14:textId="70C9DB7B" w:rsidR="00692ED9" w:rsidRDefault="00692ED9" w:rsidP="00C42C16">
      <w:pPr>
        <w:spacing w:before="120" w:after="120"/>
        <w:rPr>
          <w:rFonts w:ascii="Verdana" w:hAnsi="Verdana"/>
          <w:sz w:val="16"/>
          <w:szCs w:val="16"/>
        </w:rPr>
      </w:pPr>
    </w:p>
    <w:p w14:paraId="0AF5E131" w14:textId="15CCD0AC" w:rsidR="00692ED9" w:rsidRDefault="00692ED9" w:rsidP="00C42C16">
      <w:pPr>
        <w:spacing w:before="120" w:after="120"/>
        <w:rPr>
          <w:rFonts w:ascii="Verdana" w:hAnsi="Verdana"/>
          <w:sz w:val="16"/>
          <w:szCs w:val="16"/>
        </w:rPr>
      </w:pPr>
    </w:p>
    <w:p w14:paraId="6D6E0EFA" w14:textId="32418B60" w:rsidR="00692ED9" w:rsidRDefault="00692ED9" w:rsidP="00C42C16">
      <w:pPr>
        <w:spacing w:before="120" w:after="120"/>
        <w:rPr>
          <w:rFonts w:ascii="Verdana" w:hAnsi="Verdana"/>
          <w:sz w:val="16"/>
          <w:szCs w:val="16"/>
        </w:rPr>
      </w:pPr>
    </w:p>
    <w:p w14:paraId="178CB3C6" w14:textId="0BD97ADD" w:rsidR="00692ED9" w:rsidRDefault="00692ED9" w:rsidP="00C42C16">
      <w:pPr>
        <w:spacing w:before="120" w:after="120"/>
        <w:rPr>
          <w:rFonts w:ascii="Verdana" w:hAnsi="Verdana"/>
          <w:sz w:val="16"/>
          <w:szCs w:val="16"/>
        </w:rPr>
      </w:pPr>
    </w:p>
    <w:p w14:paraId="314B3226" w14:textId="2CCFA8AF" w:rsidR="00692ED9" w:rsidRDefault="00692ED9" w:rsidP="00C42C16">
      <w:pPr>
        <w:spacing w:before="120" w:after="120"/>
        <w:rPr>
          <w:rFonts w:ascii="Verdana" w:hAnsi="Verdana"/>
          <w:sz w:val="16"/>
          <w:szCs w:val="16"/>
        </w:rPr>
      </w:pPr>
    </w:p>
    <w:p w14:paraId="358702FD" w14:textId="178A6D58" w:rsidR="00692ED9" w:rsidRDefault="00692ED9" w:rsidP="00C42C16">
      <w:pPr>
        <w:spacing w:before="120" w:after="120"/>
        <w:rPr>
          <w:rFonts w:ascii="Verdana" w:hAnsi="Verdana"/>
          <w:sz w:val="16"/>
          <w:szCs w:val="16"/>
        </w:rPr>
      </w:pPr>
    </w:p>
    <w:p w14:paraId="34917CBF" w14:textId="4C6B7291" w:rsidR="00692ED9" w:rsidRDefault="00692ED9" w:rsidP="00C42C16">
      <w:pPr>
        <w:spacing w:before="120" w:after="120"/>
        <w:rPr>
          <w:rFonts w:ascii="Verdana" w:hAnsi="Verdana"/>
          <w:sz w:val="16"/>
          <w:szCs w:val="16"/>
        </w:rPr>
      </w:pPr>
    </w:p>
    <w:p w14:paraId="511713F2" w14:textId="7D64FAA2" w:rsidR="00692ED9" w:rsidRDefault="00692ED9" w:rsidP="00C42C16">
      <w:pPr>
        <w:spacing w:before="120" w:after="120"/>
        <w:rPr>
          <w:rFonts w:ascii="Verdana" w:hAnsi="Verdana"/>
          <w:sz w:val="16"/>
          <w:szCs w:val="16"/>
        </w:rPr>
      </w:pPr>
    </w:p>
    <w:p w14:paraId="25F0233F" w14:textId="0884EE40" w:rsidR="00692ED9" w:rsidRDefault="00692ED9" w:rsidP="00C42C16">
      <w:pPr>
        <w:spacing w:before="120" w:after="120"/>
        <w:rPr>
          <w:rFonts w:ascii="Verdana" w:hAnsi="Verdana"/>
          <w:sz w:val="16"/>
          <w:szCs w:val="16"/>
        </w:rPr>
      </w:pPr>
    </w:p>
    <w:p w14:paraId="6184B17B" w14:textId="77777777" w:rsidR="00692ED9" w:rsidRDefault="00692ED9" w:rsidP="00692ED9">
      <w:pPr>
        <w:pStyle w:val="NoSpacing"/>
        <w:rPr>
          <w:rFonts w:ascii="Verdana" w:hAnsi="Verdana"/>
          <w:sz w:val="16"/>
          <w:szCs w:val="16"/>
          <w:lang w:val="en-GB"/>
        </w:rPr>
      </w:pPr>
      <w:r w:rsidRPr="00DF6524">
        <w:rPr>
          <w:rFonts w:ascii="Verdana" w:hAnsi="Verdana"/>
          <w:sz w:val="16"/>
          <w:szCs w:val="16"/>
        </w:rPr>
        <w:t xml:space="preserve">For more details </w:t>
      </w:r>
      <w:r>
        <w:rPr>
          <w:rFonts w:ascii="Verdana" w:hAnsi="Verdana"/>
          <w:sz w:val="16"/>
          <w:szCs w:val="16"/>
        </w:rPr>
        <w:t xml:space="preserve">about the TO-BE process, </w:t>
      </w:r>
      <w:r w:rsidRPr="00DF6524">
        <w:rPr>
          <w:rFonts w:ascii="Verdana" w:hAnsi="Verdana"/>
          <w:sz w:val="16"/>
          <w:szCs w:val="16"/>
        </w:rPr>
        <w:t>please refer</w:t>
      </w:r>
      <w:r>
        <w:rPr>
          <w:rFonts w:ascii="Verdana" w:hAnsi="Verdana"/>
          <w:sz w:val="16"/>
          <w:szCs w:val="16"/>
        </w:rPr>
        <w:t xml:space="preserve"> the To – Be process map at section </w:t>
      </w:r>
      <w:hyperlink w:anchor="_Reference_Documents,_Links" w:history="1">
        <w:r w:rsidRPr="00961A85">
          <w:rPr>
            <w:rStyle w:val="Hyperlink"/>
            <w:rFonts w:ascii="Verdana" w:hAnsi="Verdana"/>
            <w:sz w:val="16"/>
            <w:szCs w:val="16"/>
          </w:rPr>
          <w:t>Reference Documents, Links and Templates</w:t>
        </w:r>
      </w:hyperlink>
    </w:p>
    <w:p w14:paraId="6EB4AFDD" w14:textId="24CBAE58" w:rsidR="00692ED9" w:rsidRDefault="00692ED9" w:rsidP="00C42C16">
      <w:pPr>
        <w:spacing w:before="120" w:after="120"/>
        <w:rPr>
          <w:rFonts w:ascii="Verdana" w:hAnsi="Verdana"/>
          <w:sz w:val="16"/>
          <w:szCs w:val="16"/>
        </w:rPr>
      </w:pPr>
    </w:p>
    <w:p w14:paraId="34EC1F97" w14:textId="77777777" w:rsidR="00692ED9" w:rsidRPr="00420E7B" w:rsidRDefault="00692ED9" w:rsidP="00C42C16">
      <w:pPr>
        <w:spacing w:before="120" w:after="120"/>
        <w:rPr>
          <w:rFonts w:ascii="Verdana" w:hAnsi="Verdana"/>
          <w:sz w:val="16"/>
          <w:szCs w:val="16"/>
        </w:rPr>
      </w:pPr>
    </w:p>
    <w:tbl>
      <w:tblPr>
        <w:tblStyle w:val="LightGrid-Accent4"/>
        <w:tblW w:w="5014" w:type="pct"/>
        <w:tblLook w:val="04A0" w:firstRow="1" w:lastRow="0" w:firstColumn="1" w:lastColumn="0" w:noHBand="0" w:noVBand="1"/>
      </w:tblPr>
      <w:tblGrid>
        <w:gridCol w:w="660"/>
        <w:gridCol w:w="5667"/>
        <w:gridCol w:w="2841"/>
        <w:gridCol w:w="2488"/>
        <w:gridCol w:w="2214"/>
      </w:tblGrid>
      <w:tr w:rsidR="00C42C16" w:rsidRPr="00420E7B" w14:paraId="013B93A3" w14:textId="77777777" w:rsidTr="00C42C1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8" w:type="pct"/>
            <w:shd w:val="clear" w:color="auto" w:fill="F2F2F2" w:themeFill="background1" w:themeFillShade="F2"/>
            <w:vAlign w:val="center"/>
          </w:tcPr>
          <w:p w14:paraId="1C9CDE27" w14:textId="77777777" w:rsidR="00176477" w:rsidRPr="00420E7B" w:rsidRDefault="00176477" w:rsidP="000F0D13">
            <w:pPr>
              <w:pStyle w:val="NoSpacing"/>
              <w:spacing w:line="276" w:lineRule="auto"/>
              <w:rPr>
                <w:rFonts w:ascii="Verdana" w:hAnsi="Verdana"/>
                <w:sz w:val="16"/>
                <w:szCs w:val="16"/>
              </w:rPr>
            </w:pPr>
            <w:r w:rsidRPr="00420E7B">
              <w:rPr>
                <w:rFonts w:ascii="Verdana" w:hAnsi="Verdana"/>
                <w:sz w:val="16"/>
                <w:szCs w:val="16"/>
              </w:rPr>
              <w:t>Sr. #</w:t>
            </w:r>
          </w:p>
        </w:tc>
        <w:tc>
          <w:tcPr>
            <w:tcW w:w="2043" w:type="pct"/>
            <w:shd w:val="clear" w:color="auto" w:fill="F2F2F2" w:themeFill="background1" w:themeFillShade="F2"/>
            <w:vAlign w:val="center"/>
          </w:tcPr>
          <w:p w14:paraId="49034187" w14:textId="77777777" w:rsidR="00176477" w:rsidRPr="00420E7B" w:rsidRDefault="00176477" w:rsidP="000F0D13">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Process Trigger</w:t>
            </w:r>
          </w:p>
        </w:tc>
        <w:tc>
          <w:tcPr>
            <w:tcW w:w="1024" w:type="pct"/>
            <w:shd w:val="clear" w:color="auto" w:fill="F2F2F2" w:themeFill="background1" w:themeFillShade="F2"/>
            <w:vAlign w:val="center"/>
          </w:tcPr>
          <w:p w14:paraId="1CF5BD33" w14:textId="77777777" w:rsidR="00176477" w:rsidRPr="00420E7B" w:rsidRDefault="00176477" w:rsidP="000F0D13">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Application Used</w:t>
            </w:r>
          </w:p>
        </w:tc>
        <w:tc>
          <w:tcPr>
            <w:tcW w:w="897" w:type="pct"/>
            <w:shd w:val="clear" w:color="auto" w:fill="F2F2F2" w:themeFill="background1" w:themeFillShade="F2"/>
            <w:vAlign w:val="center"/>
          </w:tcPr>
          <w:p w14:paraId="1A68093F" w14:textId="77777777" w:rsidR="00176477" w:rsidRPr="00420E7B" w:rsidRDefault="00176477" w:rsidP="000F0D13">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Start Time</w:t>
            </w:r>
          </w:p>
        </w:tc>
        <w:tc>
          <w:tcPr>
            <w:tcW w:w="798" w:type="pct"/>
            <w:shd w:val="clear" w:color="auto" w:fill="F2F2F2" w:themeFill="background1" w:themeFillShade="F2"/>
            <w:vAlign w:val="center"/>
          </w:tcPr>
          <w:p w14:paraId="243786D0" w14:textId="77777777" w:rsidR="00176477" w:rsidRPr="00420E7B" w:rsidRDefault="00176477" w:rsidP="000F0D13">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Frequency</w:t>
            </w:r>
          </w:p>
        </w:tc>
      </w:tr>
      <w:tr w:rsidR="00C42C16" w:rsidRPr="00420E7B" w14:paraId="332BEAEA" w14:textId="77777777" w:rsidTr="00DF34A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8" w:type="pct"/>
            <w:shd w:val="clear" w:color="auto" w:fill="auto"/>
            <w:vAlign w:val="center"/>
          </w:tcPr>
          <w:p w14:paraId="659B7EEC" w14:textId="77777777" w:rsidR="00176477" w:rsidRPr="00420E7B" w:rsidRDefault="00176477" w:rsidP="000F0D13">
            <w:pPr>
              <w:pStyle w:val="NoSpacing"/>
              <w:spacing w:line="276" w:lineRule="auto"/>
              <w:rPr>
                <w:rFonts w:ascii="Verdana" w:hAnsi="Verdana"/>
                <w:b w:val="0"/>
                <w:sz w:val="16"/>
                <w:szCs w:val="16"/>
              </w:rPr>
            </w:pPr>
            <w:r w:rsidRPr="00420E7B">
              <w:rPr>
                <w:rFonts w:ascii="Verdana" w:hAnsi="Verdana"/>
                <w:b w:val="0"/>
                <w:sz w:val="16"/>
                <w:szCs w:val="16"/>
              </w:rPr>
              <w:t>1.</w:t>
            </w:r>
          </w:p>
        </w:tc>
        <w:tc>
          <w:tcPr>
            <w:tcW w:w="2043" w:type="pct"/>
            <w:shd w:val="clear" w:color="auto" w:fill="auto"/>
            <w:vAlign w:val="center"/>
          </w:tcPr>
          <w:p w14:paraId="1961121C" w14:textId="66C26312" w:rsidR="00176477" w:rsidRPr="00420E7B" w:rsidRDefault="00945098" w:rsidP="00397946">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 xml:space="preserve">The Process has to be started at the specified time by the </w:t>
            </w:r>
            <w:r w:rsidR="00397946">
              <w:rPr>
                <w:rFonts w:ascii="Verdana" w:hAnsi="Verdana"/>
                <w:sz w:val="16"/>
                <w:szCs w:val="16"/>
              </w:rPr>
              <w:t>Admin</w:t>
            </w:r>
            <w:r>
              <w:rPr>
                <w:rFonts w:ascii="Verdana" w:hAnsi="Verdana"/>
                <w:sz w:val="16"/>
                <w:szCs w:val="16"/>
              </w:rPr>
              <w:t>.</w:t>
            </w:r>
          </w:p>
        </w:tc>
        <w:tc>
          <w:tcPr>
            <w:tcW w:w="1024" w:type="pct"/>
            <w:shd w:val="clear" w:color="auto" w:fill="auto"/>
            <w:vAlign w:val="center"/>
          </w:tcPr>
          <w:p w14:paraId="7B697887" w14:textId="77777777" w:rsidR="009F4E75" w:rsidRDefault="009F4E75" w:rsidP="009F4E75">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p w14:paraId="3C006A1A" w14:textId="12A1F27F" w:rsidR="00DF252A" w:rsidRPr="00420E7B" w:rsidRDefault="00BF7A55" w:rsidP="009F4E75">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Calibri" w:hAnsi="Calibri" w:cs="Calibri"/>
              </w:rPr>
              <w:t>Excel Application, FIS Website</w:t>
            </w:r>
            <w:r w:rsidR="00DF252A">
              <w:rPr>
                <w:rFonts w:ascii="Calibri" w:hAnsi="Calibri" w:cs="Calibri"/>
                <w:sz w:val="22"/>
                <w:szCs w:val="22"/>
              </w:rPr>
              <w:t>.</w:t>
            </w:r>
          </w:p>
        </w:tc>
        <w:tc>
          <w:tcPr>
            <w:tcW w:w="897" w:type="pct"/>
            <w:shd w:val="clear" w:color="auto" w:fill="auto"/>
            <w:vAlign w:val="center"/>
          </w:tcPr>
          <w:p w14:paraId="76F34E8B" w14:textId="01BAD015" w:rsidR="00176477" w:rsidRPr="00420E7B" w:rsidRDefault="00C54064" w:rsidP="000F0D13">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12:00</w:t>
            </w:r>
          </w:p>
        </w:tc>
        <w:tc>
          <w:tcPr>
            <w:tcW w:w="798" w:type="pct"/>
            <w:shd w:val="clear" w:color="auto" w:fill="auto"/>
            <w:vAlign w:val="center"/>
          </w:tcPr>
          <w:p w14:paraId="6F19284C" w14:textId="77777777" w:rsidR="00176477" w:rsidRPr="00420E7B" w:rsidRDefault="00176477" w:rsidP="000F0D13">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Multiple</w:t>
            </w:r>
          </w:p>
        </w:tc>
      </w:tr>
    </w:tbl>
    <w:p w14:paraId="394742BD" w14:textId="34CCBEC9" w:rsidR="00453AE1" w:rsidRPr="00420E7B" w:rsidRDefault="00195AE4" w:rsidP="00453AE1">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bookmarkStart w:id="69" w:name="_Toc493261177"/>
      <w:bookmarkStart w:id="70" w:name="_Toc513529192"/>
      <w:r w:rsidRPr="00420E7B">
        <w:rPr>
          <w:rFonts w:ascii="Verdana" w:eastAsiaTheme="minorEastAsia" w:hAnsi="Verdana"/>
          <w:sz w:val="16"/>
          <w:szCs w:val="16"/>
          <w:lang w:val="en-GB"/>
        </w:rPr>
        <w:t>Process Risks and Dependencies</w:t>
      </w:r>
      <w:bookmarkEnd w:id="69"/>
      <w:bookmarkEnd w:id="70"/>
    </w:p>
    <w:p w14:paraId="68FF8C7A" w14:textId="66BEEB7F" w:rsidR="00DD79D1" w:rsidRPr="00420E7B" w:rsidRDefault="00DD79D1" w:rsidP="00C42C16">
      <w:pPr>
        <w:spacing w:before="120" w:after="120"/>
        <w:rPr>
          <w:rFonts w:ascii="Verdana" w:hAnsi="Verdana"/>
          <w:sz w:val="16"/>
          <w:szCs w:val="16"/>
          <w:lang w:val="en-GB"/>
        </w:rPr>
      </w:pPr>
      <w:r w:rsidRPr="00420E7B">
        <w:rPr>
          <w:rFonts w:ascii="Verdana" w:hAnsi="Verdana"/>
          <w:sz w:val="16"/>
          <w:szCs w:val="16"/>
          <w:lang w:val="en-GB"/>
        </w:rPr>
        <w:t xml:space="preserve">The following section lists the key risks and dependencies of specific to </w:t>
      </w:r>
      <w:r w:rsidR="00EF5A21" w:rsidRPr="00420E7B">
        <w:rPr>
          <w:rFonts w:ascii="Verdana" w:hAnsi="Verdana"/>
          <w:sz w:val="16"/>
          <w:szCs w:val="16"/>
          <w:lang w:val="en-GB"/>
        </w:rPr>
        <w:t>manual</w:t>
      </w:r>
      <w:r w:rsidR="00EC1C55" w:rsidRPr="00420E7B">
        <w:rPr>
          <w:rFonts w:ascii="Verdana" w:hAnsi="Verdana"/>
          <w:sz w:val="16"/>
          <w:szCs w:val="16"/>
          <w:lang w:val="en-GB"/>
        </w:rPr>
        <w:t xml:space="preserve"> process</w:t>
      </w:r>
    </w:p>
    <w:tbl>
      <w:tblPr>
        <w:tblStyle w:val="LightGrid-Accent4"/>
        <w:tblW w:w="5000" w:type="pct"/>
        <w:tblLook w:val="04A0" w:firstRow="1" w:lastRow="0" w:firstColumn="1" w:lastColumn="0" w:noHBand="0" w:noVBand="1"/>
      </w:tblPr>
      <w:tblGrid>
        <w:gridCol w:w="655"/>
        <w:gridCol w:w="5635"/>
        <w:gridCol w:w="7541"/>
      </w:tblGrid>
      <w:tr w:rsidR="00290E67" w:rsidRPr="00420E7B" w14:paraId="4B554BA7" w14:textId="77777777" w:rsidTr="00C42C1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7" w:type="pct"/>
            <w:shd w:val="clear" w:color="auto" w:fill="F2F2F2" w:themeFill="background1" w:themeFillShade="F2"/>
            <w:vAlign w:val="center"/>
          </w:tcPr>
          <w:p w14:paraId="664750C8" w14:textId="77777777" w:rsidR="00290E67" w:rsidRPr="00420E7B" w:rsidRDefault="00290E67" w:rsidP="001C2DA6">
            <w:pPr>
              <w:pStyle w:val="NoSpacing"/>
              <w:spacing w:line="276" w:lineRule="auto"/>
              <w:rPr>
                <w:rFonts w:ascii="Verdana" w:hAnsi="Verdana"/>
                <w:sz w:val="16"/>
                <w:szCs w:val="16"/>
              </w:rPr>
            </w:pPr>
            <w:r w:rsidRPr="00420E7B">
              <w:rPr>
                <w:rFonts w:ascii="Verdana" w:hAnsi="Verdana"/>
                <w:sz w:val="16"/>
                <w:szCs w:val="16"/>
              </w:rPr>
              <w:t>Sr. #</w:t>
            </w:r>
          </w:p>
        </w:tc>
        <w:tc>
          <w:tcPr>
            <w:tcW w:w="2037" w:type="pct"/>
            <w:shd w:val="clear" w:color="auto" w:fill="F2F2F2" w:themeFill="background1" w:themeFillShade="F2"/>
            <w:vAlign w:val="center"/>
            <w:hideMark/>
          </w:tcPr>
          <w:p w14:paraId="58F30928" w14:textId="77777777" w:rsidR="00290E67" w:rsidRPr="00420E7B" w:rsidRDefault="00290E67" w:rsidP="001C2DA6">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Description</w:t>
            </w:r>
          </w:p>
        </w:tc>
        <w:tc>
          <w:tcPr>
            <w:tcW w:w="2727" w:type="pct"/>
            <w:shd w:val="clear" w:color="auto" w:fill="F2F2F2" w:themeFill="background1" w:themeFillShade="F2"/>
            <w:vAlign w:val="center"/>
          </w:tcPr>
          <w:p w14:paraId="7EB33113" w14:textId="2613E2AD" w:rsidR="00290E67" w:rsidRPr="00420E7B" w:rsidRDefault="00EC1C55" w:rsidP="001C2DA6">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Current controls in place</w:t>
            </w:r>
          </w:p>
        </w:tc>
      </w:tr>
      <w:tr w:rsidR="00290E67" w:rsidRPr="00420E7B" w14:paraId="7837E905" w14:textId="77777777" w:rsidTr="00DF34A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7" w:type="pct"/>
            <w:shd w:val="clear" w:color="auto" w:fill="auto"/>
            <w:vAlign w:val="center"/>
          </w:tcPr>
          <w:p w14:paraId="22442E32" w14:textId="20C652B8" w:rsidR="00290E67" w:rsidRPr="00420E7B" w:rsidRDefault="00290E67" w:rsidP="001C2DA6">
            <w:pPr>
              <w:rPr>
                <w:rFonts w:ascii="Verdana" w:hAnsi="Verdana"/>
                <w:b w:val="0"/>
                <w:sz w:val="16"/>
                <w:szCs w:val="16"/>
                <w:lang w:eastAsia="en-US"/>
              </w:rPr>
            </w:pPr>
            <w:r w:rsidRPr="00420E7B">
              <w:rPr>
                <w:rFonts w:ascii="Verdana" w:eastAsiaTheme="minorEastAsia" w:hAnsi="Verdana" w:cs="Arial"/>
                <w:b w:val="0"/>
                <w:bCs w:val="0"/>
                <w:sz w:val="16"/>
                <w:szCs w:val="16"/>
                <w:lang w:eastAsia="en-US"/>
              </w:rPr>
              <w:t xml:space="preserve"> 1</w:t>
            </w:r>
          </w:p>
        </w:tc>
        <w:tc>
          <w:tcPr>
            <w:tcW w:w="2037" w:type="pct"/>
            <w:shd w:val="clear" w:color="auto" w:fill="auto"/>
            <w:vAlign w:val="center"/>
          </w:tcPr>
          <w:p w14:paraId="79A6B4D5" w14:textId="3433D66A" w:rsidR="00290E67" w:rsidRDefault="00397946" w:rsidP="00945098">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Need to create short</w:t>
            </w:r>
            <w:r w:rsidR="00BF7A55">
              <w:rPr>
                <w:rFonts w:ascii="Verdana" w:hAnsi="Verdana" w:cs="Arial"/>
                <w:sz w:val="16"/>
                <w:szCs w:val="16"/>
              </w:rPr>
              <w:t xml:space="preserve">cut for Excel </w:t>
            </w:r>
          </w:p>
          <w:p w14:paraId="2CACF68D" w14:textId="427495A7" w:rsidR="00BF7A55" w:rsidRPr="00420E7B" w:rsidRDefault="00BF7A55" w:rsidP="00945098">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[Properties </w:t>
            </w:r>
            <w:r w:rsidRPr="00BF7A55">
              <w:rPr>
                <w:rFonts w:ascii="Verdana" w:hAnsi="Verdana" w:cs="Arial"/>
                <w:sz w:val="16"/>
                <w:szCs w:val="16"/>
              </w:rPr>
              <w:sym w:font="Wingdings" w:char="F0E0"/>
            </w:r>
            <w:r>
              <w:rPr>
                <w:rFonts w:ascii="Verdana" w:hAnsi="Verdana" w:cs="Arial"/>
                <w:sz w:val="16"/>
                <w:szCs w:val="16"/>
              </w:rPr>
              <w:t xml:space="preserve"> Shortcut </w:t>
            </w:r>
            <w:r w:rsidRPr="00BF7A55">
              <w:rPr>
                <w:rFonts w:ascii="Verdana" w:hAnsi="Verdana" w:cs="Arial"/>
                <w:sz w:val="16"/>
                <w:szCs w:val="16"/>
              </w:rPr>
              <w:sym w:font="Wingdings" w:char="F0E0"/>
            </w:r>
            <w:r>
              <w:rPr>
                <w:rFonts w:ascii="Verdana" w:hAnsi="Verdana" w:cs="Arial"/>
                <w:sz w:val="16"/>
                <w:szCs w:val="16"/>
              </w:rPr>
              <w:t xml:space="preserve"> Ctrl+Alt+e]</w:t>
            </w:r>
          </w:p>
        </w:tc>
        <w:tc>
          <w:tcPr>
            <w:tcW w:w="2727" w:type="pct"/>
            <w:shd w:val="clear" w:color="auto" w:fill="auto"/>
            <w:vAlign w:val="center"/>
          </w:tcPr>
          <w:p w14:paraId="027B5685" w14:textId="57452F6E" w:rsidR="00290E67" w:rsidRPr="00420E7B" w:rsidRDefault="00397946" w:rsidP="001C2DA6">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If Shortcut is not available, Do it Manually</w:t>
            </w:r>
          </w:p>
        </w:tc>
      </w:tr>
    </w:tbl>
    <w:p w14:paraId="012310C7" w14:textId="77777777" w:rsidR="00453AE1" w:rsidRPr="00420E7B" w:rsidRDefault="00453AE1" w:rsidP="0051740D">
      <w:pPr>
        <w:pStyle w:val="NoSpacing"/>
        <w:rPr>
          <w:rFonts w:ascii="Verdana" w:hAnsi="Verdana"/>
          <w:sz w:val="16"/>
          <w:szCs w:val="16"/>
          <w:lang w:val="en-GB"/>
        </w:rPr>
      </w:pPr>
    </w:p>
    <w:p w14:paraId="65AA93E8" w14:textId="565E9D94" w:rsidR="00320763" w:rsidRPr="00420E7B" w:rsidRDefault="003F0B57" w:rsidP="00ED28BB">
      <w:pPr>
        <w:tabs>
          <w:tab w:val="clear" w:pos="851"/>
          <w:tab w:val="clear" w:pos="1418"/>
          <w:tab w:val="clear" w:pos="1701"/>
          <w:tab w:val="clear" w:pos="2410"/>
          <w:tab w:val="clear" w:pos="3119"/>
          <w:tab w:val="clear" w:pos="3827"/>
          <w:tab w:val="clear" w:pos="4536"/>
        </w:tabs>
        <w:spacing w:line="240" w:lineRule="auto"/>
      </w:pPr>
      <w:r w:rsidRPr="00420E7B">
        <w:br w:type="page"/>
      </w:r>
      <w:bookmarkStart w:id="71" w:name="_Toc493261178"/>
      <w:bookmarkStart w:id="72" w:name="_Toc513529193"/>
      <w:r w:rsidR="00235981" w:rsidRPr="00420E7B">
        <w:t xml:space="preserve">To-Be </w:t>
      </w:r>
      <w:r w:rsidR="00320763" w:rsidRPr="00420E7B">
        <w:t>Process (Functional) Design</w:t>
      </w:r>
      <w:bookmarkEnd w:id="71"/>
      <w:bookmarkEnd w:id="72"/>
    </w:p>
    <w:p w14:paraId="741874EB" w14:textId="490534CA" w:rsidR="00363533" w:rsidRPr="00420E7B" w:rsidRDefault="00363533" w:rsidP="00363533">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bookmarkStart w:id="73" w:name="_Toc493261179"/>
      <w:bookmarkStart w:id="74" w:name="_Toc513529194"/>
      <w:r w:rsidRPr="00420E7B">
        <w:rPr>
          <w:rFonts w:ascii="Verdana" w:eastAsiaTheme="minorEastAsia" w:hAnsi="Verdana"/>
          <w:sz w:val="16"/>
          <w:szCs w:val="16"/>
          <w:lang w:val="en-GB"/>
        </w:rPr>
        <w:t>Automated Process Overview</w:t>
      </w:r>
      <w:bookmarkEnd w:id="73"/>
      <w:bookmarkEnd w:id="74"/>
    </w:p>
    <w:p w14:paraId="694A5B92" w14:textId="77777777" w:rsidR="00363533" w:rsidRPr="00420E7B" w:rsidRDefault="00363533" w:rsidP="00363533">
      <w:pPr>
        <w:pStyle w:val="NoSpacing"/>
        <w:spacing w:line="276" w:lineRule="auto"/>
        <w:rPr>
          <w:rFonts w:ascii="Verdana" w:hAnsi="Verdana"/>
          <w:sz w:val="16"/>
          <w:szCs w:val="16"/>
        </w:rPr>
      </w:pPr>
    </w:p>
    <w:p w14:paraId="653B3C07" w14:textId="2943A440" w:rsidR="00683613" w:rsidRPr="00420E7B" w:rsidRDefault="00683613" w:rsidP="00683613">
      <w:pPr>
        <w:pStyle w:val="NoSpacing"/>
        <w:spacing w:line="276" w:lineRule="auto"/>
        <w:rPr>
          <w:rFonts w:ascii="Verdana" w:hAnsi="Verdana"/>
          <w:sz w:val="16"/>
          <w:szCs w:val="16"/>
        </w:rPr>
      </w:pPr>
      <w:r>
        <w:rPr>
          <w:rFonts w:ascii="Verdana" w:hAnsi="Verdana"/>
          <w:sz w:val="16"/>
          <w:szCs w:val="16"/>
        </w:rPr>
        <w:t xml:space="preserve">The automated process for </w:t>
      </w:r>
      <w:r w:rsidR="00397946">
        <w:rPr>
          <w:rFonts w:ascii="Verdana" w:hAnsi="Verdana"/>
          <w:sz w:val="16"/>
          <w:szCs w:val="16"/>
        </w:rPr>
        <w:t>FIS Pretoria is to Extract Previous days data from the Ford Report Chooser &amp; Production View using Excel Application.</w:t>
      </w:r>
    </w:p>
    <w:p w14:paraId="38E34CB7" w14:textId="5B177A2F" w:rsidR="00D56C79" w:rsidRPr="00420E7B" w:rsidRDefault="00D56C79" w:rsidP="00313318">
      <w:pPr>
        <w:pStyle w:val="NoSpacing"/>
        <w:spacing w:line="276" w:lineRule="auto"/>
        <w:rPr>
          <w:rFonts w:ascii="Verdana" w:hAnsi="Verdana"/>
          <w:sz w:val="16"/>
          <w:szCs w:val="16"/>
        </w:rPr>
      </w:pPr>
    </w:p>
    <w:p w14:paraId="365C56FB" w14:textId="193B6563" w:rsidR="001176A8" w:rsidRPr="00420E7B" w:rsidRDefault="00901D43" w:rsidP="001176A8">
      <w:pPr>
        <w:pStyle w:val="NoSpacing"/>
        <w:spacing w:line="276" w:lineRule="auto"/>
        <w:rPr>
          <w:rFonts w:ascii="Verdana" w:hAnsi="Verdana"/>
          <w:sz w:val="16"/>
          <w:szCs w:val="16"/>
        </w:rPr>
      </w:pPr>
      <w:r w:rsidRPr="00420E7B">
        <w:rPr>
          <w:rFonts w:ascii="Verdana" w:hAnsi="Verdana"/>
          <w:noProof/>
          <w:sz w:val="16"/>
          <w:szCs w:val="16"/>
        </w:rPr>
        <mc:AlternateContent>
          <mc:Choice Requires="wps">
            <w:drawing>
              <wp:anchor distT="0" distB="0" distL="114300" distR="114300" simplePos="0" relativeHeight="251967488" behindDoc="0" locked="0" layoutInCell="1" allowOverlap="1" wp14:anchorId="16AD5412" wp14:editId="187A6633">
                <wp:simplePos x="0" y="0"/>
                <wp:positionH relativeFrom="margin">
                  <wp:posOffset>0</wp:posOffset>
                </wp:positionH>
                <wp:positionV relativeFrom="paragraph">
                  <wp:posOffset>0</wp:posOffset>
                </wp:positionV>
                <wp:extent cx="10420350" cy="4476750"/>
                <wp:effectExtent l="0" t="0" r="19050" b="19050"/>
                <wp:wrapNone/>
                <wp:docPr id="73" name="Rounded Rectangle 73"/>
                <wp:cNvGraphicFramePr/>
                <a:graphic xmlns:a="http://schemas.openxmlformats.org/drawingml/2006/main">
                  <a:graphicData uri="http://schemas.microsoft.com/office/word/2010/wordprocessingShape">
                    <wps:wsp>
                      <wps:cNvSpPr/>
                      <wps:spPr>
                        <a:xfrm>
                          <a:off x="0" y="0"/>
                          <a:ext cx="10420350" cy="4476750"/>
                        </a:xfrm>
                        <a:prstGeom prst="roundRect">
                          <a:avLst>
                            <a:gd name="adj" fmla="val 9749"/>
                          </a:avLst>
                        </a:prstGeom>
                        <a:noFill/>
                        <a:ln w="12700">
                          <a:solidFill>
                            <a:schemeClr val="bg2">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053F53" id="Rounded Rectangle 73" o:spid="_x0000_s1026" style="position:absolute;margin-left:0;margin-top:0;width:820.5pt;height:352.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3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" filled="f" strokecolor="#7f7f7f [1614]" strokeweight="1pt">
                <v:stroke dashstyle="dash"/>
                <v:textbox inset="0,0,0,0"/>
                <w10:wrap anchorx="margin"/>
              </v:roundrect>
            </w:pict>
          </mc:Fallback>
        </mc:AlternateContent>
      </w:r>
      <w:r w:rsidR="001176A8" w:rsidRPr="00420E7B">
        <w:rPr>
          <w:rFonts w:ascii="Verdana" w:hAnsi="Verdana"/>
          <w:sz w:val="16"/>
          <w:szCs w:val="16"/>
        </w:rPr>
        <w:t xml:space="preserve">Given below is a step by step flow chart for the </w:t>
      </w:r>
      <w:r w:rsidR="0010641B">
        <w:rPr>
          <w:rFonts w:ascii="Verdana" w:hAnsi="Verdana"/>
          <w:sz w:val="16"/>
          <w:szCs w:val="16"/>
        </w:rPr>
        <w:t>To-Be</w:t>
      </w:r>
      <w:r w:rsidR="001176A8" w:rsidRPr="00420E7B">
        <w:rPr>
          <w:rFonts w:ascii="Verdana" w:hAnsi="Verdana"/>
          <w:sz w:val="16"/>
          <w:szCs w:val="16"/>
        </w:rPr>
        <w:t xml:space="preserve"> process (L0 view)</w:t>
      </w:r>
      <w:r w:rsidR="00EF06D8" w:rsidRPr="00420E7B">
        <w:rPr>
          <w:rFonts w:ascii="Verdana" w:hAnsi="Verdana"/>
          <w:sz w:val="16"/>
          <w:szCs w:val="16"/>
        </w:rPr>
        <w:t>.</w:t>
      </w:r>
    </w:p>
    <w:p w14:paraId="4DDEEB57" w14:textId="2CA85846" w:rsidR="0010641B" w:rsidRDefault="00ED28BB" w:rsidP="00536083">
      <w:pPr>
        <w:pStyle w:val="NoSpacing"/>
        <w:rPr>
          <w:rFonts w:ascii="Verdana" w:hAnsi="Verdana"/>
          <w:sz w:val="16"/>
          <w:szCs w:val="16"/>
        </w:rPr>
      </w:pPr>
      <w:r w:rsidRPr="00ED28BB">
        <w:rPr>
          <w:rFonts w:ascii="Verdana" w:hAnsi="Verdana"/>
          <w:noProof/>
          <w:sz w:val="16"/>
          <w:szCs w:val="16"/>
        </w:rPr>
        <mc:AlternateContent>
          <mc:Choice Requires="wps">
            <w:drawing>
              <wp:anchor distT="0" distB="0" distL="114300" distR="114300" simplePos="0" relativeHeight="251826176" behindDoc="0" locked="0" layoutInCell="1" allowOverlap="1" wp14:anchorId="35A5E5D0" wp14:editId="386E2EFC">
                <wp:simplePos x="0" y="0"/>
                <wp:positionH relativeFrom="column">
                  <wp:posOffset>3098800</wp:posOffset>
                </wp:positionH>
                <wp:positionV relativeFrom="paragraph">
                  <wp:posOffset>0</wp:posOffset>
                </wp:positionV>
                <wp:extent cx="2960688" cy="215444"/>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688" cy="215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A62B5D" w14:textId="77777777" w:rsidR="007D03E2" w:rsidRDefault="007D03E2" w:rsidP="00ED28BB">
                            <w:pPr>
                              <w:pStyle w:val="NormalWeb"/>
                              <w:tabs>
                                <w:tab w:val="left" w:pos="850"/>
                                <w:tab w:val="left" w:pos="1418"/>
                                <w:tab w:val="left" w:pos="1700"/>
                                <w:tab w:val="left" w:pos="2410"/>
                                <w:tab w:val="left" w:pos="3120"/>
                                <w:tab w:val="left" w:pos="3828"/>
                                <w:tab w:val="left" w:pos="4535"/>
                              </w:tabs>
                              <w:kinsoku w:val="0"/>
                              <w:overflowPunct w:val="0"/>
                              <w:spacing w:before="0" w:beforeAutospacing="0" w:after="0" w:afterAutospacing="0"/>
                              <w:jc w:val="center"/>
                              <w:textAlignment w:val="baseline"/>
                            </w:pPr>
                            <w:r>
                              <w:rPr>
                                <w:rFonts w:ascii="Verdana" w:eastAsia="MS PGothic" w:hAnsi="Verdana"/>
                                <w:color w:val="000000" w:themeColor="text1"/>
                                <w:kern w:val="24"/>
                                <w:sz w:val="16"/>
                                <w:szCs w:val="16"/>
                              </w:rPr>
                              <w:t>Automated Process for MFGQL File update</w:t>
                            </w:r>
                          </w:p>
                        </w:txbxContent>
                      </wps:txbx>
                      <wps:bodyPr vert="horz" wrap="square" lIns="91440" tIns="45720" rIns="91440" bIns="45720" numCol="1" anchor="t" anchorCtr="0" compatLnSpc="1">
                        <a:prstTxWarp prst="textNoShape">
                          <a:avLst/>
                        </a:prstTxWarp>
                        <a:spAutoFit/>
                      </wps:bodyPr>
                    </wps:wsp>
                  </a:graphicData>
                </a:graphic>
              </wp:anchor>
            </w:drawing>
          </mc:Choice>
          <mc:Fallback>
            <w:pict>
              <v:shape w14:anchorId="35A5E5D0" id="_x0000_s1053" type="#_x0000_t202" style="position:absolute;margin-left:244pt;margin-top:0;width:233.15pt;height:16.9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" stroked="f">
                <v:textbox style="mso-fit-shape-to-text:t">
                  <w:txbxContent>
                    <w:p w14:paraId="0BA62B5D" w14:textId="77777777" w:rsidR="007D03E2" w:rsidRDefault="007D03E2" w:rsidP="00ED28BB">
                      <w:pPr>
                        <w:pStyle w:val="NormalWeb"/>
                        <w:tabs>
                          <w:tab w:val="left" w:pos="850"/>
                          <w:tab w:val="left" w:pos="1418"/>
                          <w:tab w:val="left" w:pos="1700"/>
                          <w:tab w:val="left" w:pos="2410"/>
                          <w:tab w:val="left" w:pos="3120"/>
                          <w:tab w:val="left" w:pos="3828"/>
                          <w:tab w:val="left" w:pos="4535"/>
                        </w:tabs>
                        <w:kinsoku w:val="0"/>
                        <w:overflowPunct w:val="0"/>
                        <w:spacing w:before="0" w:beforeAutospacing="0" w:after="0" w:afterAutospacing="0"/>
                        <w:jc w:val="center"/>
                        <w:textAlignment w:val="baseline"/>
                      </w:pPr>
                      <w:r>
                        <w:rPr>
                          <w:rFonts w:ascii="Verdana" w:eastAsia="MS PGothic" w:hAnsi="Verdana"/>
                          <w:color w:val="000000" w:themeColor="text1"/>
                          <w:kern w:val="24"/>
                          <w:sz w:val="16"/>
                          <w:szCs w:val="16"/>
                        </w:rPr>
                        <w:t>Automated Process for MFGQL File update</w:t>
                      </w:r>
                    </w:p>
                  </w:txbxContent>
                </v:textbox>
              </v:shape>
            </w:pict>
          </mc:Fallback>
        </mc:AlternateContent>
      </w:r>
    </w:p>
    <w:p w14:paraId="1F6C0815" w14:textId="72FC6A25" w:rsidR="00ED28BB" w:rsidRDefault="00D4670E" w:rsidP="00536083">
      <w:pPr>
        <w:pStyle w:val="NoSpacing"/>
        <w:rPr>
          <w:rFonts w:ascii="Verdana" w:hAnsi="Verdana"/>
          <w:sz w:val="16"/>
          <w:szCs w:val="16"/>
        </w:rPr>
      </w:pPr>
      <w:r>
        <w:rPr>
          <w:noProof/>
        </w:rPr>
        <mc:AlternateContent>
          <mc:Choice Requires="wps">
            <w:drawing>
              <wp:anchor distT="0" distB="0" distL="114300" distR="114300" simplePos="0" relativeHeight="251994112" behindDoc="0" locked="0" layoutInCell="1" allowOverlap="1" wp14:anchorId="35980DE9" wp14:editId="110BCCAD">
                <wp:simplePos x="0" y="0"/>
                <wp:positionH relativeFrom="column">
                  <wp:posOffset>7981950</wp:posOffset>
                </wp:positionH>
                <wp:positionV relativeFrom="paragraph">
                  <wp:posOffset>94615</wp:posOffset>
                </wp:positionV>
                <wp:extent cx="971550" cy="1114425"/>
                <wp:effectExtent l="0" t="0" r="19050" b="28575"/>
                <wp:wrapNone/>
                <wp:docPr id="49" name="Rounded Rectangle 51"/>
                <wp:cNvGraphicFramePr/>
                <a:graphic xmlns:a="http://schemas.openxmlformats.org/drawingml/2006/main">
                  <a:graphicData uri="http://schemas.microsoft.com/office/word/2010/wordprocessingShape">
                    <wps:wsp>
                      <wps:cNvSpPr/>
                      <wps:spPr>
                        <a:xfrm>
                          <a:off x="0" y="0"/>
                          <a:ext cx="971550" cy="111442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B8F76A" w14:textId="77777777" w:rsidR="007D03E2" w:rsidRDefault="007D03E2" w:rsidP="00D4670E">
                            <w:pPr>
                              <w:pStyle w:val="NormalWeb"/>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7.</w:t>
                            </w:r>
                          </w:p>
                          <w:p w14:paraId="42F8788C" w14:textId="77777777" w:rsidR="007D03E2" w:rsidRDefault="007D03E2" w:rsidP="00D4670E">
                            <w:pPr>
                              <w:pStyle w:val="NormalWeb"/>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 xml:space="preserve">Click on StartTime </w:t>
                            </w:r>
                            <w:r w:rsidRPr="00444D00">
                              <w:rPr>
                                <w:rFonts w:ascii="Adobe Arabic" w:hAnsi="Adobe Arabic" w:cs="Adobe Arabic"/>
                                <w:bCs/>
                                <w:color w:val="000000" w:themeColor="text1"/>
                                <w:lang w:val="en-US"/>
                              </w:rPr>
                              <w:sym w:font="Wingdings" w:char="F0E0"/>
                            </w:r>
                            <w:r>
                              <w:rPr>
                                <w:rFonts w:ascii="Adobe Arabic" w:hAnsi="Adobe Arabic" w:cs="Adobe Arabic"/>
                                <w:bCs/>
                                <w:color w:val="000000" w:themeColor="text1"/>
                                <w:lang w:val="en-US"/>
                              </w:rPr>
                              <w:t xml:space="preserve"> Today  &amp;  EndTime </w:t>
                            </w:r>
                            <w:r w:rsidRPr="00444D00">
                              <w:rPr>
                                <w:rFonts w:ascii="Adobe Arabic" w:hAnsi="Adobe Arabic" w:cs="Adobe Arabic"/>
                                <w:bCs/>
                                <w:color w:val="000000" w:themeColor="text1"/>
                                <w:lang w:val="en-US"/>
                              </w:rPr>
                              <w:sym w:font="Wingdings" w:char="F0E0"/>
                            </w:r>
                            <w:r>
                              <w:rPr>
                                <w:rFonts w:ascii="Adobe Arabic" w:hAnsi="Adobe Arabic" w:cs="Adobe Arabic"/>
                                <w:bCs/>
                                <w:color w:val="000000" w:themeColor="text1"/>
                                <w:lang w:val="en-US"/>
                              </w:rPr>
                              <w:t xml:space="preserve"> Today</w:t>
                            </w:r>
                          </w:p>
                          <w:p w14:paraId="513560EF" w14:textId="77777777" w:rsidR="007D03E2" w:rsidRPr="00FB707C" w:rsidRDefault="007D03E2" w:rsidP="00D4670E">
                            <w:pPr>
                              <w:pStyle w:val="NormalWeb"/>
                              <w:rPr>
                                <w:rFonts w:ascii="Adobe Arabic" w:hAnsi="Adobe Arabic" w:cs="Adobe Arabic"/>
                                <w:color w:val="000000" w:themeColor="text1"/>
                                <w:lang w:val="en-US"/>
                              </w:rPr>
                            </w:pPr>
                          </w:p>
                          <w:p w14:paraId="07D49502" w14:textId="77777777" w:rsidR="007D03E2" w:rsidRPr="009379F4" w:rsidRDefault="007D03E2" w:rsidP="00D4670E">
                            <w:pPr>
                              <w:pStyle w:val="NormalWeb"/>
                              <w:spacing w:before="0" w:beforeAutospacing="0" w:after="0" w:afterAutospacing="0"/>
                              <w:rPr>
                                <w:rFonts w:ascii="Verdana" w:hAnsi="Verdana"/>
                                <w:color w:val="000000" w:themeColor="text1"/>
                                <w:sz w:val="16"/>
                                <w:szCs w:val="16"/>
                              </w:rPr>
                            </w:pPr>
                          </w:p>
                          <w:p w14:paraId="01651B96" w14:textId="77777777" w:rsidR="007D03E2" w:rsidRPr="009379F4" w:rsidRDefault="007D03E2" w:rsidP="00D4670E">
                            <w:pPr>
                              <w:pStyle w:val="NormalWeb"/>
                              <w:spacing w:before="0" w:beforeAutospacing="0" w:after="0" w:afterAutospacing="0"/>
                              <w:jc w:val="center"/>
                              <w:rPr>
                                <w:rFonts w:ascii="Verdana" w:hAnsi="Verdana"/>
                                <w:color w:val="000000" w:themeColor="text1"/>
                                <w:sz w:val="16"/>
                                <w:szCs w:val="16"/>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80DE9" id="_x0000_s1054" style="position:absolute;margin-left:628.5pt;margin-top:7.45pt;width:76.5pt;height:87.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" fillcolor="#f2f2f2 [3052]" strokecolor="#bfbfbf [2412]">
                <v:textbox inset="0,0,0,0">
                  <w:txbxContent>
                    <w:p w14:paraId="30B8F76A" w14:textId="77777777" w:rsidR="007D03E2" w:rsidRDefault="007D03E2" w:rsidP="00D4670E">
                      <w:pPr>
                        <w:pStyle w:val="NormalWeb"/>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7.</w:t>
                      </w:r>
                    </w:p>
                    <w:p w14:paraId="42F8788C" w14:textId="77777777" w:rsidR="007D03E2" w:rsidRDefault="007D03E2" w:rsidP="00D4670E">
                      <w:pPr>
                        <w:pStyle w:val="NormalWeb"/>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 xml:space="preserve">Click on StartTime </w:t>
                      </w:r>
                      <w:r w:rsidRPr="00444D00">
                        <w:rPr>
                          <w:rFonts w:ascii="Adobe Arabic" w:hAnsi="Adobe Arabic" w:cs="Adobe Arabic"/>
                          <w:bCs/>
                          <w:color w:val="000000" w:themeColor="text1"/>
                          <w:lang w:val="en-US"/>
                        </w:rPr>
                        <w:sym w:font="Wingdings" w:char="F0E0"/>
                      </w:r>
                      <w:r>
                        <w:rPr>
                          <w:rFonts w:ascii="Adobe Arabic" w:hAnsi="Adobe Arabic" w:cs="Adobe Arabic"/>
                          <w:bCs/>
                          <w:color w:val="000000" w:themeColor="text1"/>
                          <w:lang w:val="en-US"/>
                        </w:rPr>
                        <w:t xml:space="preserve"> Today  &amp;  EndTime </w:t>
                      </w:r>
                      <w:r w:rsidRPr="00444D00">
                        <w:rPr>
                          <w:rFonts w:ascii="Adobe Arabic" w:hAnsi="Adobe Arabic" w:cs="Adobe Arabic"/>
                          <w:bCs/>
                          <w:color w:val="000000" w:themeColor="text1"/>
                          <w:lang w:val="en-US"/>
                        </w:rPr>
                        <w:sym w:font="Wingdings" w:char="F0E0"/>
                      </w:r>
                      <w:r>
                        <w:rPr>
                          <w:rFonts w:ascii="Adobe Arabic" w:hAnsi="Adobe Arabic" w:cs="Adobe Arabic"/>
                          <w:bCs/>
                          <w:color w:val="000000" w:themeColor="text1"/>
                          <w:lang w:val="en-US"/>
                        </w:rPr>
                        <w:t xml:space="preserve"> Today</w:t>
                      </w:r>
                    </w:p>
                    <w:p w14:paraId="513560EF" w14:textId="77777777" w:rsidR="007D03E2" w:rsidRPr="00FB707C" w:rsidRDefault="007D03E2" w:rsidP="00D4670E">
                      <w:pPr>
                        <w:pStyle w:val="NormalWeb"/>
                        <w:rPr>
                          <w:rFonts w:ascii="Adobe Arabic" w:hAnsi="Adobe Arabic" w:cs="Adobe Arabic"/>
                          <w:color w:val="000000" w:themeColor="text1"/>
                          <w:lang w:val="en-US"/>
                        </w:rPr>
                      </w:pPr>
                    </w:p>
                    <w:p w14:paraId="07D49502" w14:textId="77777777" w:rsidR="007D03E2" w:rsidRPr="009379F4" w:rsidRDefault="007D03E2" w:rsidP="00D4670E">
                      <w:pPr>
                        <w:pStyle w:val="NormalWeb"/>
                        <w:spacing w:before="0" w:beforeAutospacing="0" w:after="0" w:afterAutospacing="0"/>
                        <w:rPr>
                          <w:rFonts w:ascii="Verdana" w:hAnsi="Verdana"/>
                          <w:color w:val="000000" w:themeColor="text1"/>
                          <w:sz w:val="16"/>
                          <w:szCs w:val="16"/>
                        </w:rPr>
                      </w:pPr>
                    </w:p>
                    <w:p w14:paraId="01651B96" w14:textId="77777777" w:rsidR="007D03E2" w:rsidRPr="009379F4" w:rsidRDefault="007D03E2" w:rsidP="00D4670E">
                      <w:pPr>
                        <w:pStyle w:val="NormalWeb"/>
                        <w:spacing w:before="0" w:beforeAutospacing="0" w:after="0" w:afterAutospacing="0"/>
                        <w:jc w:val="center"/>
                        <w:rPr>
                          <w:rFonts w:ascii="Verdana" w:hAnsi="Verdana"/>
                          <w:color w:val="000000" w:themeColor="text1"/>
                          <w:sz w:val="16"/>
                          <w:szCs w:val="16"/>
                        </w:rPr>
                      </w:pPr>
                    </w:p>
                  </w:txbxContent>
                </v:textbox>
              </v:roundrect>
            </w:pict>
          </mc:Fallback>
        </mc:AlternateContent>
      </w:r>
    </w:p>
    <w:p w14:paraId="21816C37" w14:textId="4B91B29E" w:rsidR="00ED28BB" w:rsidRDefault="0080660F" w:rsidP="00536083">
      <w:pPr>
        <w:pStyle w:val="NoSpacing"/>
        <w:rPr>
          <w:rFonts w:ascii="Verdana" w:hAnsi="Verdana"/>
          <w:sz w:val="16"/>
          <w:szCs w:val="16"/>
        </w:rPr>
      </w:pPr>
      <w:r>
        <w:rPr>
          <w:noProof/>
        </w:rPr>
        <mc:AlternateContent>
          <mc:Choice Requires="wps">
            <w:drawing>
              <wp:anchor distT="0" distB="0" distL="114300" distR="114300" simplePos="0" relativeHeight="251985920" behindDoc="0" locked="0" layoutInCell="1" allowOverlap="1" wp14:anchorId="30718FC3" wp14:editId="785C597A">
                <wp:simplePos x="0" y="0"/>
                <wp:positionH relativeFrom="column">
                  <wp:posOffset>2867025</wp:posOffset>
                </wp:positionH>
                <wp:positionV relativeFrom="paragraph">
                  <wp:posOffset>43815</wp:posOffset>
                </wp:positionV>
                <wp:extent cx="1000125" cy="733425"/>
                <wp:effectExtent l="0" t="0" r="28575" b="28575"/>
                <wp:wrapNone/>
                <wp:docPr id="78" name="Rounded Rectangle 122"/>
                <wp:cNvGraphicFramePr/>
                <a:graphic xmlns:a="http://schemas.openxmlformats.org/drawingml/2006/main">
                  <a:graphicData uri="http://schemas.microsoft.com/office/word/2010/wordprocessingShape">
                    <wps:wsp>
                      <wps:cNvSpPr/>
                      <wps:spPr>
                        <a:xfrm>
                          <a:off x="0" y="0"/>
                          <a:ext cx="1000125" cy="73342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0A9A5" w14:textId="77777777" w:rsidR="007D03E2" w:rsidRDefault="007D03E2" w:rsidP="00C2046F">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3.</w:t>
                            </w:r>
                          </w:p>
                          <w:p w14:paraId="0818EDEB" w14:textId="77777777" w:rsidR="007D03E2" w:rsidRPr="00444D00" w:rsidRDefault="007D03E2" w:rsidP="00C2046F">
                            <w:pPr>
                              <w:pStyle w:val="NormalWeb"/>
                              <w:spacing w:before="0" w:beforeAutospacing="0" w:after="0" w:afterAutospacing="0"/>
                              <w:jc w:val="center"/>
                              <w:rPr>
                                <w:rFonts w:ascii="Adobe Arabic" w:hAnsi="Adobe Arabic" w:cs="Adobe Arabic"/>
                              </w:rPr>
                            </w:pPr>
                            <w:r>
                              <w:rPr>
                                <w:rFonts w:ascii="Adobe Arabic" w:hAnsi="Adobe Arabic" w:cs="Adobe Arabic"/>
                                <w:bCs/>
                                <w:color w:val="000000" w:themeColor="text1"/>
                                <w:lang w:val="en-US"/>
                              </w:rPr>
                              <w:t xml:space="preserve">Click on </w:t>
                            </w:r>
                            <w:r>
                              <w:rPr>
                                <w:rFonts w:ascii="Adobe Arabic" w:hAnsi="Adobe Arabic" w:cs="Adobe Arabic"/>
                                <w:color w:val="000000" w:themeColor="text1"/>
                              </w:rPr>
                              <w:t>Body</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18FC3" id="_x0000_s1055" style="position:absolute;margin-left:225.75pt;margin-top:3.45pt;width:78.75pt;height:57.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" fillcolor="#f2f2f2 [3052]" strokecolor="#bfbfbf [2412]">
                <v:textbox inset="0,0,0,0">
                  <w:txbxContent>
                    <w:p w14:paraId="2820A9A5" w14:textId="77777777" w:rsidR="007D03E2" w:rsidRDefault="007D03E2" w:rsidP="00C2046F">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3.</w:t>
                      </w:r>
                    </w:p>
                    <w:p w14:paraId="0818EDEB" w14:textId="77777777" w:rsidR="007D03E2" w:rsidRPr="00444D00" w:rsidRDefault="007D03E2" w:rsidP="00C2046F">
                      <w:pPr>
                        <w:pStyle w:val="NormalWeb"/>
                        <w:spacing w:before="0" w:beforeAutospacing="0" w:after="0" w:afterAutospacing="0"/>
                        <w:jc w:val="center"/>
                        <w:rPr>
                          <w:rFonts w:ascii="Adobe Arabic" w:hAnsi="Adobe Arabic" w:cs="Adobe Arabic"/>
                        </w:rPr>
                      </w:pPr>
                      <w:r>
                        <w:rPr>
                          <w:rFonts w:ascii="Adobe Arabic" w:hAnsi="Adobe Arabic" w:cs="Adobe Arabic"/>
                          <w:bCs/>
                          <w:color w:val="000000" w:themeColor="text1"/>
                          <w:lang w:val="en-US"/>
                        </w:rPr>
                        <w:t xml:space="preserve">Click on </w:t>
                      </w:r>
                      <w:r>
                        <w:rPr>
                          <w:rFonts w:ascii="Adobe Arabic" w:hAnsi="Adobe Arabic" w:cs="Adobe Arabic"/>
                          <w:color w:val="000000" w:themeColor="text1"/>
                        </w:rPr>
                        <w:t>Body</w:t>
                      </w:r>
                    </w:p>
                  </w:txbxContent>
                </v:textbox>
              </v:roundrect>
            </w:pict>
          </mc:Fallback>
        </mc:AlternateContent>
      </w:r>
      <w:r>
        <w:rPr>
          <w:noProof/>
        </w:rPr>
        <mc:AlternateContent>
          <mc:Choice Requires="wps">
            <w:drawing>
              <wp:anchor distT="0" distB="0" distL="114300" distR="114300" simplePos="0" relativeHeight="251983872" behindDoc="0" locked="0" layoutInCell="1" allowOverlap="1" wp14:anchorId="18C5E254" wp14:editId="3702202B">
                <wp:simplePos x="0" y="0"/>
                <wp:positionH relativeFrom="margin">
                  <wp:posOffset>1666875</wp:posOffset>
                </wp:positionH>
                <wp:positionV relativeFrom="paragraph">
                  <wp:posOffset>8255</wp:posOffset>
                </wp:positionV>
                <wp:extent cx="914400" cy="781050"/>
                <wp:effectExtent l="0" t="0" r="19050" b="19050"/>
                <wp:wrapNone/>
                <wp:docPr id="77" name="Rounded Rectangle 2"/>
                <wp:cNvGraphicFramePr/>
                <a:graphic xmlns:a="http://schemas.openxmlformats.org/drawingml/2006/main">
                  <a:graphicData uri="http://schemas.microsoft.com/office/word/2010/wordprocessingShape">
                    <wps:wsp>
                      <wps:cNvSpPr/>
                      <wps:spPr>
                        <a:xfrm>
                          <a:off x="0" y="0"/>
                          <a:ext cx="914400" cy="78105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623700" w14:textId="77777777" w:rsidR="007D03E2" w:rsidRDefault="007D03E2" w:rsidP="00C2046F">
                            <w:pPr>
                              <w:pStyle w:val="NormalWeb"/>
                              <w:jc w:val="center"/>
                              <w:rPr>
                                <w:rFonts w:ascii="Adobe Arabic" w:eastAsia="Adobe Fan Heiti Std B" w:hAnsi="Adobe Arabic" w:cs="Adobe Arabic"/>
                                <w:bCs/>
                                <w:color w:val="000000" w:themeColor="text1"/>
                                <w:lang w:val="en-US"/>
                              </w:rPr>
                            </w:pPr>
                            <w:r>
                              <w:rPr>
                                <w:rFonts w:ascii="Adobe Arabic" w:eastAsia="Adobe Fan Heiti Std B" w:hAnsi="Adobe Arabic" w:cs="Adobe Arabic"/>
                                <w:bCs/>
                                <w:color w:val="000000" w:themeColor="text1"/>
                                <w:lang w:val="en-US"/>
                              </w:rPr>
                              <w:t>2.</w:t>
                            </w:r>
                          </w:p>
                          <w:p w14:paraId="34E4E314" w14:textId="77777777" w:rsidR="007D03E2" w:rsidRPr="00444D00" w:rsidRDefault="007D03E2" w:rsidP="00C2046F">
                            <w:pPr>
                              <w:pStyle w:val="NormalWeb"/>
                              <w:jc w:val="center"/>
                              <w:rPr>
                                <w:rFonts w:ascii="Adobe Arabic" w:eastAsia="Adobe Fan Heiti Std B" w:hAnsi="Adobe Arabic" w:cs="Adobe Arabic"/>
                                <w:color w:val="000000" w:themeColor="text1"/>
                                <w:lang w:val="en-US"/>
                              </w:rPr>
                            </w:pPr>
                            <w:r w:rsidRPr="00444D00">
                              <w:rPr>
                                <w:rFonts w:ascii="Adobe Arabic" w:eastAsia="Adobe Fan Heiti Std B" w:hAnsi="Adobe Arabic" w:cs="Adobe Arabic"/>
                                <w:bCs/>
                                <w:color w:val="000000" w:themeColor="text1"/>
                                <w:lang w:val="en-US"/>
                              </w:rPr>
                              <w:t>Click On ADFS</w:t>
                            </w:r>
                          </w:p>
                          <w:p w14:paraId="4BE83534" w14:textId="77777777" w:rsidR="007D03E2" w:rsidRPr="00816D65" w:rsidRDefault="007D03E2" w:rsidP="00C2046F">
                            <w:pPr>
                              <w:pStyle w:val="NormalWeb"/>
                              <w:spacing w:before="0" w:beforeAutospacing="0" w:after="0" w:afterAutospacing="0"/>
                              <w:jc w:val="center"/>
                              <w:rPr>
                                <w:rFonts w:ascii="Verdana" w:hAnsi="Verdana"/>
                                <w:color w:val="000000" w:themeColor="text1"/>
                                <w:sz w:val="20"/>
                                <w:szCs w:val="20"/>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C5E254" id="_x0000_s1056" style="position:absolute;margin-left:131.25pt;margin-top:.65pt;width:1in;height:61.5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" fillcolor="#f2f2f2 [3052]" strokecolor="#bfbfbf [2412]">
                <v:textbox inset="0,0,0,0">
                  <w:txbxContent>
                    <w:p w14:paraId="4A623700" w14:textId="77777777" w:rsidR="007D03E2" w:rsidRDefault="007D03E2" w:rsidP="00C2046F">
                      <w:pPr>
                        <w:pStyle w:val="NormalWeb"/>
                        <w:jc w:val="center"/>
                        <w:rPr>
                          <w:rFonts w:ascii="Adobe Arabic" w:eastAsia="Adobe Fan Heiti Std B" w:hAnsi="Adobe Arabic" w:cs="Adobe Arabic"/>
                          <w:bCs/>
                          <w:color w:val="000000" w:themeColor="text1"/>
                          <w:lang w:val="en-US"/>
                        </w:rPr>
                      </w:pPr>
                      <w:r>
                        <w:rPr>
                          <w:rFonts w:ascii="Adobe Arabic" w:eastAsia="Adobe Fan Heiti Std B" w:hAnsi="Adobe Arabic" w:cs="Adobe Arabic"/>
                          <w:bCs/>
                          <w:color w:val="000000" w:themeColor="text1"/>
                          <w:lang w:val="en-US"/>
                        </w:rPr>
                        <w:t>2.</w:t>
                      </w:r>
                    </w:p>
                    <w:p w14:paraId="34E4E314" w14:textId="77777777" w:rsidR="007D03E2" w:rsidRPr="00444D00" w:rsidRDefault="007D03E2" w:rsidP="00C2046F">
                      <w:pPr>
                        <w:pStyle w:val="NormalWeb"/>
                        <w:jc w:val="center"/>
                        <w:rPr>
                          <w:rFonts w:ascii="Adobe Arabic" w:eastAsia="Adobe Fan Heiti Std B" w:hAnsi="Adobe Arabic" w:cs="Adobe Arabic"/>
                          <w:color w:val="000000" w:themeColor="text1"/>
                          <w:lang w:val="en-US"/>
                        </w:rPr>
                      </w:pPr>
                      <w:r w:rsidRPr="00444D00">
                        <w:rPr>
                          <w:rFonts w:ascii="Adobe Arabic" w:eastAsia="Adobe Fan Heiti Std B" w:hAnsi="Adobe Arabic" w:cs="Adobe Arabic"/>
                          <w:bCs/>
                          <w:color w:val="000000" w:themeColor="text1"/>
                          <w:lang w:val="en-US"/>
                        </w:rPr>
                        <w:t>Click On ADFS</w:t>
                      </w:r>
                    </w:p>
                    <w:p w14:paraId="4BE83534" w14:textId="77777777" w:rsidR="007D03E2" w:rsidRPr="00816D65" w:rsidRDefault="007D03E2" w:rsidP="00C2046F">
                      <w:pPr>
                        <w:pStyle w:val="NormalWeb"/>
                        <w:spacing w:before="0" w:beforeAutospacing="0" w:after="0" w:afterAutospacing="0"/>
                        <w:jc w:val="center"/>
                        <w:rPr>
                          <w:rFonts w:ascii="Verdana" w:hAnsi="Verdana"/>
                          <w:color w:val="000000" w:themeColor="text1"/>
                          <w:sz w:val="20"/>
                          <w:szCs w:val="20"/>
                        </w:rPr>
                      </w:pPr>
                    </w:p>
                  </w:txbxContent>
                </v:textbox>
                <w10:wrap anchorx="margin"/>
              </v:roundrect>
            </w:pict>
          </mc:Fallback>
        </mc:AlternateContent>
      </w:r>
      <w:r>
        <w:rPr>
          <w:noProof/>
        </w:rPr>
        <mc:AlternateContent>
          <mc:Choice Requires="wps">
            <w:drawing>
              <wp:anchor distT="0" distB="0" distL="114300" distR="114300" simplePos="0" relativeHeight="251981824" behindDoc="0" locked="0" layoutInCell="1" allowOverlap="1" wp14:anchorId="79199FA4" wp14:editId="2F7E4133">
                <wp:simplePos x="0" y="0"/>
                <wp:positionH relativeFrom="margin">
                  <wp:posOffset>447675</wp:posOffset>
                </wp:positionH>
                <wp:positionV relativeFrom="paragraph">
                  <wp:posOffset>55245</wp:posOffset>
                </wp:positionV>
                <wp:extent cx="914400" cy="657225"/>
                <wp:effectExtent l="0" t="0" r="19050" b="28575"/>
                <wp:wrapNone/>
                <wp:docPr id="76" name="Rounded Rectangle 12"/>
                <wp:cNvGraphicFramePr/>
                <a:graphic xmlns:a="http://schemas.openxmlformats.org/drawingml/2006/main">
                  <a:graphicData uri="http://schemas.microsoft.com/office/word/2010/wordprocessingShape">
                    <wps:wsp>
                      <wps:cNvSpPr/>
                      <wps:spPr>
                        <a:xfrm>
                          <a:off x="0" y="0"/>
                          <a:ext cx="914400" cy="65722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2A503" w14:textId="77777777" w:rsidR="007D03E2" w:rsidRDefault="007D03E2" w:rsidP="00C2046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w:t>
                            </w:r>
                          </w:p>
                          <w:p w14:paraId="4F714340" w14:textId="77777777" w:rsidR="007D03E2" w:rsidRPr="00FB707C" w:rsidRDefault="007D03E2" w:rsidP="00C2046F">
                            <w:pPr>
                              <w:jc w:val="center"/>
                              <w:rPr>
                                <w:rFonts w:ascii="Adobe Arabic" w:hAnsi="Adobe Arabic" w:cs="Adobe Arabic"/>
                                <w:color w:val="000000" w:themeColor="text1"/>
                                <w:sz w:val="24"/>
                                <w:szCs w:val="24"/>
                              </w:rPr>
                            </w:pPr>
                            <w:r w:rsidRPr="00FB707C">
                              <w:rPr>
                                <w:rFonts w:ascii="Adobe Arabic" w:hAnsi="Adobe Arabic" w:cs="Adobe Arabic"/>
                                <w:color w:val="000000" w:themeColor="text1"/>
                                <w:sz w:val="24"/>
                                <w:szCs w:val="24"/>
                              </w:rPr>
                              <w:t xml:space="preserve">Open </w:t>
                            </w:r>
                            <w:r>
                              <w:rPr>
                                <w:rFonts w:ascii="Adobe Arabic" w:hAnsi="Adobe Arabic" w:cs="Adobe Arabic"/>
                                <w:color w:val="000000" w:themeColor="text1"/>
                                <w:sz w:val="24"/>
                                <w:szCs w:val="24"/>
                              </w:rPr>
                              <w:t>FIS Application</w:t>
                            </w:r>
                          </w:p>
                          <w:p w14:paraId="472DBBF3" w14:textId="77777777" w:rsidR="007D03E2" w:rsidRPr="00FB707C" w:rsidRDefault="007D03E2" w:rsidP="00C2046F">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99FA4" id="_x0000_s1057" style="position:absolute;margin-left:35.25pt;margin-top:4.35pt;width:1in;height:51.7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" fillcolor="#f2f2f2 [3052]" strokecolor="#bfbfbf [2412]">
                <v:textbox inset="0,0,0,0">
                  <w:txbxContent>
                    <w:p w14:paraId="3BB2A503" w14:textId="77777777" w:rsidR="007D03E2" w:rsidRDefault="007D03E2" w:rsidP="00C2046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w:t>
                      </w:r>
                    </w:p>
                    <w:p w14:paraId="4F714340" w14:textId="77777777" w:rsidR="007D03E2" w:rsidRPr="00FB707C" w:rsidRDefault="007D03E2" w:rsidP="00C2046F">
                      <w:pPr>
                        <w:jc w:val="center"/>
                        <w:rPr>
                          <w:rFonts w:ascii="Adobe Arabic" w:hAnsi="Adobe Arabic" w:cs="Adobe Arabic"/>
                          <w:color w:val="000000" w:themeColor="text1"/>
                          <w:sz w:val="24"/>
                          <w:szCs w:val="24"/>
                        </w:rPr>
                      </w:pPr>
                      <w:r w:rsidRPr="00FB707C">
                        <w:rPr>
                          <w:rFonts w:ascii="Adobe Arabic" w:hAnsi="Adobe Arabic" w:cs="Adobe Arabic"/>
                          <w:color w:val="000000" w:themeColor="text1"/>
                          <w:sz w:val="24"/>
                          <w:szCs w:val="24"/>
                        </w:rPr>
                        <w:t xml:space="preserve">Open </w:t>
                      </w:r>
                      <w:r>
                        <w:rPr>
                          <w:rFonts w:ascii="Adobe Arabic" w:hAnsi="Adobe Arabic" w:cs="Adobe Arabic"/>
                          <w:color w:val="000000" w:themeColor="text1"/>
                          <w:sz w:val="24"/>
                          <w:szCs w:val="24"/>
                        </w:rPr>
                        <w:t>FIS Application</w:t>
                      </w:r>
                    </w:p>
                    <w:p w14:paraId="472DBBF3" w14:textId="77777777" w:rsidR="007D03E2" w:rsidRPr="00FB707C" w:rsidRDefault="007D03E2" w:rsidP="00C2046F">
                      <w:pPr>
                        <w:rPr>
                          <w:rFonts w:ascii="Adobe Arabic" w:hAnsi="Adobe Arabic" w:cs="Adobe Arabic"/>
                          <w:sz w:val="24"/>
                          <w:szCs w:val="24"/>
                        </w:rPr>
                      </w:pPr>
                    </w:p>
                  </w:txbxContent>
                </v:textbox>
                <w10:wrap anchorx="margin"/>
              </v:roundrect>
            </w:pict>
          </mc:Fallback>
        </mc:AlternateContent>
      </w:r>
      <w:r w:rsidR="00D4670E">
        <w:rPr>
          <w:noProof/>
        </w:rPr>
        <mc:AlternateContent>
          <mc:Choice Requires="wps">
            <w:drawing>
              <wp:anchor distT="0" distB="0" distL="114300" distR="114300" simplePos="0" relativeHeight="251990016" behindDoc="0" locked="0" layoutInCell="1" allowOverlap="1" wp14:anchorId="74D7B634" wp14:editId="0F792F2F">
                <wp:simplePos x="0" y="0"/>
                <wp:positionH relativeFrom="column">
                  <wp:posOffset>5238750</wp:posOffset>
                </wp:positionH>
                <wp:positionV relativeFrom="paragraph">
                  <wp:posOffset>18415</wp:posOffset>
                </wp:positionV>
                <wp:extent cx="1114425" cy="1114425"/>
                <wp:effectExtent l="0" t="0" r="28575" b="28575"/>
                <wp:wrapNone/>
                <wp:docPr id="9" name="Rounded Rectangle 69"/>
                <wp:cNvGraphicFramePr/>
                <a:graphic xmlns:a="http://schemas.openxmlformats.org/drawingml/2006/main">
                  <a:graphicData uri="http://schemas.microsoft.com/office/word/2010/wordprocessingShape">
                    <wps:wsp>
                      <wps:cNvSpPr/>
                      <wps:spPr>
                        <a:xfrm>
                          <a:off x="0" y="0"/>
                          <a:ext cx="1114425" cy="111442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992B5" w14:textId="77777777" w:rsidR="007D03E2" w:rsidRDefault="007D03E2" w:rsidP="00D4670E">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5.</w:t>
                            </w:r>
                          </w:p>
                          <w:p w14:paraId="1BEE21A4" w14:textId="77777777" w:rsidR="007D03E2" w:rsidRDefault="007D03E2" w:rsidP="00D4670E">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Click on Production View &amp;</w:t>
                            </w:r>
                          </w:p>
                          <w:p w14:paraId="198D5C09" w14:textId="77777777" w:rsidR="007D03E2" w:rsidRPr="00FB707C" w:rsidRDefault="007D03E2" w:rsidP="00D4670E">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Click on Required Asset</w:t>
                            </w:r>
                          </w:p>
                          <w:p w14:paraId="5F10755F" w14:textId="77777777" w:rsidR="007D03E2" w:rsidRPr="00FB707C" w:rsidRDefault="007D03E2" w:rsidP="00D4670E">
                            <w:pPr>
                              <w:rPr>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D7B634" id="_x0000_s1058" style="position:absolute;margin-left:412.5pt;margin-top:1.45pt;width:87.75pt;height:87.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" fillcolor="#f2f2f2 [3052]" strokecolor="#bfbfbf [2412]">
                <v:textbox inset="0,0,0,0">
                  <w:txbxContent>
                    <w:p w14:paraId="7E2992B5" w14:textId="77777777" w:rsidR="007D03E2" w:rsidRDefault="007D03E2" w:rsidP="00D4670E">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5.</w:t>
                      </w:r>
                    </w:p>
                    <w:p w14:paraId="1BEE21A4" w14:textId="77777777" w:rsidR="007D03E2" w:rsidRDefault="007D03E2" w:rsidP="00D4670E">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Click on Production View &amp;</w:t>
                      </w:r>
                    </w:p>
                    <w:p w14:paraId="198D5C09" w14:textId="77777777" w:rsidR="007D03E2" w:rsidRPr="00FB707C" w:rsidRDefault="007D03E2" w:rsidP="00D4670E">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Click on Required Asset</w:t>
                      </w:r>
                    </w:p>
                    <w:p w14:paraId="5F10755F" w14:textId="77777777" w:rsidR="007D03E2" w:rsidRPr="00FB707C" w:rsidRDefault="007D03E2" w:rsidP="00D4670E">
                      <w:pPr>
                        <w:rPr>
                          <w:sz w:val="24"/>
                          <w:szCs w:val="24"/>
                        </w:rPr>
                      </w:pPr>
                    </w:p>
                  </w:txbxContent>
                </v:textbox>
              </v:roundrect>
            </w:pict>
          </mc:Fallback>
        </mc:AlternateContent>
      </w:r>
      <w:r w:rsidR="00D4670E">
        <w:rPr>
          <w:noProof/>
        </w:rPr>
        <mc:AlternateContent>
          <mc:Choice Requires="wps">
            <w:drawing>
              <wp:anchor distT="0" distB="0" distL="114300" distR="114300" simplePos="0" relativeHeight="251992064" behindDoc="0" locked="0" layoutInCell="1" allowOverlap="1" wp14:anchorId="6413C516" wp14:editId="3345DC40">
                <wp:simplePos x="0" y="0"/>
                <wp:positionH relativeFrom="column">
                  <wp:posOffset>6610350</wp:posOffset>
                </wp:positionH>
                <wp:positionV relativeFrom="paragraph">
                  <wp:posOffset>46355</wp:posOffset>
                </wp:positionV>
                <wp:extent cx="1102360" cy="819150"/>
                <wp:effectExtent l="0" t="0" r="21590" b="19050"/>
                <wp:wrapNone/>
                <wp:docPr id="15" name="Rounded Rectangle 57"/>
                <wp:cNvGraphicFramePr/>
                <a:graphic xmlns:a="http://schemas.openxmlformats.org/drawingml/2006/main">
                  <a:graphicData uri="http://schemas.microsoft.com/office/word/2010/wordprocessingShape">
                    <wps:wsp>
                      <wps:cNvSpPr/>
                      <wps:spPr>
                        <a:xfrm>
                          <a:off x="0" y="0"/>
                          <a:ext cx="1102360" cy="81915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28C602" w14:textId="77777777" w:rsidR="007D03E2" w:rsidRDefault="007D03E2" w:rsidP="00D4670E">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6.</w:t>
                            </w:r>
                          </w:p>
                          <w:p w14:paraId="7940FAF0" w14:textId="77777777" w:rsidR="007D03E2" w:rsidRPr="00EF1006" w:rsidRDefault="007D03E2" w:rsidP="00D4670E">
                            <w:pPr>
                              <w:pStyle w:val="NormalWeb"/>
                              <w:spacing w:before="0" w:beforeAutospacing="0" w:after="0" w:afterAutospacing="0"/>
                              <w:jc w:val="center"/>
                              <w:rPr>
                                <w:rFonts w:ascii="Adobe Arabic" w:hAnsi="Adobe Arabic" w:cs="Adobe Arabic"/>
                                <w:color w:val="000000" w:themeColor="text1"/>
                                <w:sz w:val="20"/>
                                <w:szCs w:val="20"/>
                              </w:rPr>
                            </w:pPr>
                            <w:r>
                              <w:rPr>
                                <w:rFonts w:ascii="Adobe Arabic" w:hAnsi="Adobe Arabic" w:cs="Adobe Arabic"/>
                                <w:bCs/>
                                <w:color w:val="000000" w:themeColor="text1"/>
                                <w:lang w:val="en-US"/>
                              </w:rPr>
                              <w:t>Click on FIS_Validation Tab</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3C516" id="_x0000_s1059" style="position:absolute;margin-left:520.5pt;margin-top:3.65pt;width:86.8pt;height:64.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" fillcolor="#f2f2f2 [3052]" strokecolor="#bfbfbf [2412]">
                <v:textbox inset="0,0,0,0">
                  <w:txbxContent>
                    <w:p w14:paraId="2A28C602" w14:textId="77777777" w:rsidR="007D03E2" w:rsidRDefault="007D03E2" w:rsidP="00D4670E">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6.</w:t>
                      </w:r>
                    </w:p>
                    <w:p w14:paraId="7940FAF0" w14:textId="77777777" w:rsidR="007D03E2" w:rsidRPr="00EF1006" w:rsidRDefault="007D03E2" w:rsidP="00D4670E">
                      <w:pPr>
                        <w:pStyle w:val="NormalWeb"/>
                        <w:spacing w:before="0" w:beforeAutospacing="0" w:after="0" w:afterAutospacing="0"/>
                        <w:jc w:val="center"/>
                        <w:rPr>
                          <w:rFonts w:ascii="Adobe Arabic" w:hAnsi="Adobe Arabic" w:cs="Adobe Arabic"/>
                          <w:color w:val="000000" w:themeColor="text1"/>
                          <w:sz w:val="20"/>
                          <w:szCs w:val="20"/>
                        </w:rPr>
                      </w:pPr>
                      <w:r>
                        <w:rPr>
                          <w:rFonts w:ascii="Adobe Arabic" w:hAnsi="Adobe Arabic" w:cs="Adobe Arabic"/>
                          <w:bCs/>
                          <w:color w:val="000000" w:themeColor="text1"/>
                          <w:lang w:val="en-US"/>
                        </w:rPr>
                        <w:t>Click on FIS_Validation Tab</w:t>
                      </w:r>
                    </w:p>
                  </w:txbxContent>
                </v:textbox>
              </v:roundrect>
            </w:pict>
          </mc:Fallback>
        </mc:AlternateContent>
      </w:r>
    </w:p>
    <w:p w14:paraId="7A6DFA14" w14:textId="3FAA2CED" w:rsidR="00ED28BB" w:rsidRDefault="00D4670E" w:rsidP="00536083">
      <w:pPr>
        <w:pStyle w:val="NoSpacing"/>
        <w:rPr>
          <w:rFonts w:ascii="Verdana" w:hAnsi="Verdana"/>
          <w:sz w:val="16"/>
          <w:szCs w:val="16"/>
        </w:rPr>
      </w:pPr>
      <w:r>
        <w:rPr>
          <w:noProof/>
        </w:rPr>
        <mc:AlternateContent>
          <mc:Choice Requires="wps">
            <w:drawing>
              <wp:anchor distT="0" distB="0" distL="114300" distR="114300" simplePos="0" relativeHeight="251987968" behindDoc="0" locked="0" layoutInCell="1" allowOverlap="1" wp14:anchorId="3F1208FE" wp14:editId="6203EAC5">
                <wp:simplePos x="0" y="0"/>
                <wp:positionH relativeFrom="column">
                  <wp:posOffset>4152900</wp:posOffset>
                </wp:positionH>
                <wp:positionV relativeFrom="paragraph">
                  <wp:posOffset>9525</wp:posOffset>
                </wp:positionV>
                <wp:extent cx="866775" cy="542925"/>
                <wp:effectExtent l="0" t="0" r="28575" b="28575"/>
                <wp:wrapNone/>
                <wp:docPr id="8" name="Rounded Rectangle 45"/>
                <wp:cNvGraphicFramePr/>
                <a:graphic xmlns:a="http://schemas.openxmlformats.org/drawingml/2006/main">
                  <a:graphicData uri="http://schemas.microsoft.com/office/word/2010/wordprocessingShape">
                    <wps:wsp>
                      <wps:cNvSpPr/>
                      <wps:spPr>
                        <a:xfrm>
                          <a:off x="0" y="0"/>
                          <a:ext cx="866775" cy="54292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11631" w14:textId="77777777" w:rsidR="007D03E2" w:rsidRDefault="007D03E2" w:rsidP="00B323B5">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4.</w:t>
                            </w:r>
                          </w:p>
                          <w:p w14:paraId="3DBD2F57" w14:textId="77777777" w:rsidR="007D03E2" w:rsidRPr="00FB707C" w:rsidRDefault="007D03E2" w:rsidP="00B323B5">
                            <w:pPr>
                              <w:pStyle w:val="NormalWeb"/>
                              <w:spacing w:before="0" w:beforeAutospacing="0" w:after="0" w:afterAutospacing="0"/>
                              <w:jc w:val="center"/>
                              <w:rPr>
                                <w:rFonts w:ascii="Adobe Arabic" w:hAnsi="Adobe Arabic" w:cs="Adobe Arabic"/>
                              </w:rPr>
                            </w:pPr>
                            <w:r w:rsidRPr="00FB707C">
                              <w:rPr>
                                <w:rFonts w:ascii="Adobe Arabic" w:hAnsi="Adobe Arabic" w:cs="Adobe Arabic"/>
                                <w:color w:val="000000" w:themeColor="text1"/>
                              </w:rPr>
                              <w:t xml:space="preserve">Click </w:t>
                            </w:r>
                            <w:r>
                              <w:rPr>
                                <w:rFonts w:ascii="Adobe Arabic" w:hAnsi="Adobe Arabic" w:cs="Adobe Arabic"/>
                                <w:color w:val="000000" w:themeColor="text1"/>
                              </w:rPr>
                              <w:t>on OK</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208FE" id="_x0000_s1060" style="position:absolute;margin-left:327pt;margin-top:.75pt;width:68.25pt;height:42.7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" fillcolor="#f2f2f2 [3052]" strokecolor="#bfbfbf [2412]">
                <v:textbox inset="0,0,0,0">
                  <w:txbxContent>
                    <w:p w14:paraId="4D011631" w14:textId="77777777" w:rsidR="007D03E2" w:rsidRDefault="007D03E2" w:rsidP="00B323B5">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4.</w:t>
                      </w:r>
                    </w:p>
                    <w:p w14:paraId="3DBD2F57" w14:textId="77777777" w:rsidR="007D03E2" w:rsidRPr="00FB707C" w:rsidRDefault="007D03E2" w:rsidP="00B323B5">
                      <w:pPr>
                        <w:pStyle w:val="NormalWeb"/>
                        <w:spacing w:before="0" w:beforeAutospacing="0" w:after="0" w:afterAutospacing="0"/>
                        <w:jc w:val="center"/>
                        <w:rPr>
                          <w:rFonts w:ascii="Adobe Arabic" w:hAnsi="Adobe Arabic" w:cs="Adobe Arabic"/>
                        </w:rPr>
                      </w:pPr>
                      <w:r w:rsidRPr="00FB707C">
                        <w:rPr>
                          <w:rFonts w:ascii="Adobe Arabic" w:hAnsi="Adobe Arabic" w:cs="Adobe Arabic"/>
                          <w:color w:val="000000" w:themeColor="text1"/>
                        </w:rPr>
                        <w:t xml:space="preserve">Click </w:t>
                      </w:r>
                      <w:r>
                        <w:rPr>
                          <w:rFonts w:ascii="Adobe Arabic" w:hAnsi="Adobe Arabic" w:cs="Adobe Arabic"/>
                          <w:color w:val="000000" w:themeColor="text1"/>
                        </w:rPr>
                        <w:t>on OK</w:t>
                      </w:r>
                    </w:p>
                  </w:txbxContent>
                </v:textbox>
              </v:roundrect>
            </w:pict>
          </mc:Fallback>
        </mc:AlternateContent>
      </w:r>
    </w:p>
    <w:p w14:paraId="2C43D6D0" w14:textId="2A247F2E" w:rsidR="00ED28BB" w:rsidRDefault="0080660F" w:rsidP="00536083">
      <w:pPr>
        <w:pStyle w:val="NoSpacing"/>
        <w:rPr>
          <w:rFonts w:ascii="Verdana" w:hAnsi="Verdana"/>
          <w:sz w:val="16"/>
          <w:szCs w:val="16"/>
        </w:rPr>
      </w:pPr>
      <w:r>
        <w:rPr>
          <w:rFonts w:ascii="Verdana" w:hAnsi="Verdana"/>
          <w:noProof/>
          <w:sz w:val="16"/>
          <w:szCs w:val="16"/>
        </w:rPr>
        <mc:AlternateContent>
          <mc:Choice Requires="wps">
            <w:drawing>
              <wp:anchor distT="0" distB="0" distL="114300" distR="114300" simplePos="0" relativeHeight="252033024" behindDoc="0" locked="0" layoutInCell="1" allowOverlap="1" wp14:anchorId="552FBF62" wp14:editId="09022335">
                <wp:simplePos x="0" y="0"/>
                <wp:positionH relativeFrom="margin">
                  <wp:posOffset>6343650</wp:posOffset>
                </wp:positionH>
                <wp:positionV relativeFrom="paragraph">
                  <wp:posOffset>132715</wp:posOffset>
                </wp:positionV>
                <wp:extent cx="285750" cy="7620"/>
                <wp:effectExtent l="0" t="57150" r="38100" b="87630"/>
                <wp:wrapNone/>
                <wp:docPr id="95" name="Straight Arrow Connector 95"/>
                <wp:cNvGraphicFramePr/>
                <a:graphic xmlns:a="http://schemas.openxmlformats.org/drawingml/2006/main">
                  <a:graphicData uri="http://schemas.microsoft.com/office/word/2010/wordprocessingShape">
                    <wps:wsp>
                      <wps:cNvCnPr/>
                      <wps:spPr>
                        <a:xfrm>
                          <a:off x="0" y="0"/>
                          <a:ext cx="285750"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0D7FCC" id="_x0000_t32" coordsize="21600,21600" o:spt="32" o:oned="t" path="m,l21600,21600e" filled="f">
                <v:path arrowok="t" fillok="f" o:connecttype="none"/>
                <o:lock v:ext="edit" shapetype="t"/>
              </v:shapetype>
              <v:shape id="Straight Arrow Connector 95" o:spid="_x0000_s1026" type="#_x0000_t32" style="position:absolute;margin-left:499.5pt;margin-top:10.45pt;width:22.5pt;height:.6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" strokecolor="#a5a5a5 [2092]" strokeweight="1.5pt">
                <v:stroke endarrow="block"/>
                <w10:wrap anchorx="margin"/>
              </v:shape>
            </w:pict>
          </mc:Fallback>
        </mc:AlternateContent>
      </w:r>
      <w:r>
        <w:rPr>
          <w:rFonts w:ascii="Verdana" w:hAnsi="Verdana"/>
          <w:noProof/>
          <w:sz w:val="16"/>
          <w:szCs w:val="16"/>
        </w:rPr>
        <mc:AlternateContent>
          <mc:Choice Requires="wps">
            <w:drawing>
              <wp:anchor distT="0" distB="0" distL="114300" distR="114300" simplePos="0" relativeHeight="252030976" behindDoc="0" locked="0" layoutInCell="1" allowOverlap="1" wp14:anchorId="7C9E5B2D" wp14:editId="496944E5">
                <wp:simplePos x="0" y="0"/>
                <wp:positionH relativeFrom="margin">
                  <wp:posOffset>5029200</wp:posOffset>
                </wp:positionH>
                <wp:positionV relativeFrom="paragraph">
                  <wp:posOffset>122555</wp:posOffset>
                </wp:positionV>
                <wp:extent cx="285750" cy="7620"/>
                <wp:effectExtent l="0" t="57150" r="38100" b="87630"/>
                <wp:wrapNone/>
                <wp:docPr id="93" name="Straight Arrow Connector 93"/>
                <wp:cNvGraphicFramePr/>
                <a:graphic xmlns:a="http://schemas.openxmlformats.org/drawingml/2006/main">
                  <a:graphicData uri="http://schemas.microsoft.com/office/word/2010/wordprocessingShape">
                    <wps:wsp>
                      <wps:cNvCnPr/>
                      <wps:spPr>
                        <a:xfrm>
                          <a:off x="0" y="0"/>
                          <a:ext cx="285750"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71E53" id="Straight Arrow Connector 93" o:spid="_x0000_s1026" type="#_x0000_t32" style="position:absolute;margin-left:396pt;margin-top:9.65pt;width:22.5pt;height:.6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" strokecolor="#a5a5a5 [2092]" strokeweight="1.5pt">
                <v:stroke endarrow="block"/>
                <w10:wrap anchorx="margin"/>
              </v:shape>
            </w:pict>
          </mc:Fallback>
        </mc:AlternateContent>
      </w:r>
      <w:r>
        <w:rPr>
          <w:rFonts w:ascii="Verdana" w:hAnsi="Verdana"/>
          <w:noProof/>
          <w:sz w:val="16"/>
          <w:szCs w:val="16"/>
        </w:rPr>
        <mc:AlternateContent>
          <mc:Choice Requires="wps">
            <w:drawing>
              <wp:anchor distT="0" distB="0" distL="114300" distR="114300" simplePos="0" relativeHeight="252028928" behindDoc="0" locked="0" layoutInCell="1" allowOverlap="1" wp14:anchorId="653C69CE" wp14:editId="5C9B0D4E">
                <wp:simplePos x="0" y="0"/>
                <wp:positionH relativeFrom="margin">
                  <wp:posOffset>3867150</wp:posOffset>
                </wp:positionH>
                <wp:positionV relativeFrom="paragraph">
                  <wp:posOffset>75565</wp:posOffset>
                </wp:positionV>
                <wp:extent cx="285750" cy="7620"/>
                <wp:effectExtent l="0" t="57150" r="38100" b="87630"/>
                <wp:wrapNone/>
                <wp:docPr id="92" name="Straight Arrow Connector 92"/>
                <wp:cNvGraphicFramePr/>
                <a:graphic xmlns:a="http://schemas.openxmlformats.org/drawingml/2006/main">
                  <a:graphicData uri="http://schemas.microsoft.com/office/word/2010/wordprocessingShape">
                    <wps:wsp>
                      <wps:cNvCnPr/>
                      <wps:spPr>
                        <a:xfrm>
                          <a:off x="0" y="0"/>
                          <a:ext cx="285750"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02F13" id="Straight Arrow Connector 92" o:spid="_x0000_s1026" type="#_x0000_t32" style="position:absolute;margin-left:304.5pt;margin-top:5.95pt;width:22.5pt;height:.6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" strokecolor="#a5a5a5 [2092]" strokeweight="1.5pt">
                <v:stroke endarrow="block"/>
                <w10:wrap anchorx="margin"/>
              </v:shape>
            </w:pict>
          </mc:Fallback>
        </mc:AlternateContent>
      </w:r>
      <w:r>
        <w:rPr>
          <w:rFonts w:ascii="Verdana" w:hAnsi="Verdana"/>
          <w:noProof/>
          <w:sz w:val="16"/>
          <w:szCs w:val="16"/>
        </w:rPr>
        <mc:AlternateContent>
          <mc:Choice Requires="wps">
            <w:drawing>
              <wp:anchor distT="0" distB="0" distL="114300" distR="114300" simplePos="0" relativeHeight="252026880" behindDoc="0" locked="0" layoutInCell="1" allowOverlap="1" wp14:anchorId="711D9912" wp14:editId="64CCC58A">
                <wp:simplePos x="0" y="0"/>
                <wp:positionH relativeFrom="margin">
                  <wp:posOffset>2581275</wp:posOffset>
                </wp:positionH>
                <wp:positionV relativeFrom="paragraph">
                  <wp:posOffset>74930</wp:posOffset>
                </wp:positionV>
                <wp:extent cx="285750" cy="7620"/>
                <wp:effectExtent l="0" t="57150" r="38100" b="87630"/>
                <wp:wrapNone/>
                <wp:docPr id="90" name="Straight Arrow Connector 90"/>
                <wp:cNvGraphicFramePr/>
                <a:graphic xmlns:a="http://schemas.openxmlformats.org/drawingml/2006/main">
                  <a:graphicData uri="http://schemas.microsoft.com/office/word/2010/wordprocessingShape">
                    <wps:wsp>
                      <wps:cNvCnPr/>
                      <wps:spPr>
                        <a:xfrm>
                          <a:off x="0" y="0"/>
                          <a:ext cx="285750"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BC73D" id="Straight Arrow Connector 90" o:spid="_x0000_s1026" type="#_x0000_t32" style="position:absolute;margin-left:203.25pt;margin-top:5.9pt;width:22.5pt;height:.6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" strokecolor="#a5a5a5 [2092]" strokeweight="1.5pt">
                <v:stroke endarrow="block"/>
                <w10:wrap anchorx="margin"/>
              </v:shape>
            </w:pict>
          </mc:Fallback>
        </mc:AlternateContent>
      </w:r>
      <w:r>
        <w:rPr>
          <w:rFonts w:ascii="Verdana" w:hAnsi="Verdana"/>
          <w:noProof/>
          <w:sz w:val="16"/>
          <w:szCs w:val="16"/>
        </w:rPr>
        <mc:AlternateContent>
          <mc:Choice Requires="wps">
            <w:drawing>
              <wp:anchor distT="0" distB="0" distL="114300" distR="114300" simplePos="0" relativeHeight="252024832" behindDoc="0" locked="0" layoutInCell="1" allowOverlap="1" wp14:anchorId="4B5F006D" wp14:editId="0709A6BB">
                <wp:simplePos x="0" y="0"/>
                <wp:positionH relativeFrom="margin">
                  <wp:posOffset>1381125</wp:posOffset>
                </wp:positionH>
                <wp:positionV relativeFrom="paragraph">
                  <wp:posOffset>56515</wp:posOffset>
                </wp:positionV>
                <wp:extent cx="285750" cy="7620"/>
                <wp:effectExtent l="0" t="57150" r="38100" b="87630"/>
                <wp:wrapNone/>
                <wp:docPr id="89" name="Straight Arrow Connector 89"/>
                <wp:cNvGraphicFramePr/>
                <a:graphic xmlns:a="http://schemas.openxmlformats.org/drawingml/2006/main">
                  <a:graphicData uri="http://schemas.microsoft.com/office/word/2010/wordprocessingShape">
                    <wps:wsp>
                      <wps:cNvCnPr/>
                      <wps:spPr>
                        <a:xfrm>
                          <a:off x="0" y="0"/>
                          <a:ext cx="285750"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74AE53" id="Straight Arrow Connector 89" o:spid="_x0000_s1026" type="#_x0000_t32" style="position:absolute;margin-left:108.75pt;margin-top:4.45pt;width:22.5pt;height:.6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" strokecolor="#a5a5a5 [2092]" strokeweight="1.5pt">
                <v:stroke endarrow="block"/>
                <w10:wrap anchorx="margin"/>
              </v:shape>
            </w:pict>
          </mc:Fallback>
        </mc:AlternateContent>
      </w:r>
    </w:p>
    <w:p w14:paraId="05FEBE29" w14:textId="4141A1CA" w:rsidR="00ED28BB" w:rsidRDefault="0080660F" w:rsidP="00536083">
      <w:pPr>
        <w:pStyle w:val="NoSpacing"/>
        <w:rPr>
          <w:rFonts w:ascii="Verdana" w:hAnsi="Verdana"/>
          <w:sz w:val="16"/>
          <w:szCs w:val="16"/>
        </w:rPr>
      </w:pPr>
      <w:r>
        <w:rPr>
          <w:rFonts w:ascii="Verdana" w:hAnsi="Verdana"/>
          <w:noProof/>
          <w:sz w:val="16"/>
          <w:szCs w:val="16"/>
        </w:rPr>
        <mc:AlternateContent>
          <mc:Choice Requires="wps">
            <w:drawing>
              <wp:anchor distT="0" distB="0" distL="114300" distR="114300" simplePos="0" relativeHeight="252035072" behindDoc="0" locked="0" layoutInCell="1" allowOverlap="1" wp14:anchorId="450C2C0A" wp14:editId="30594166">
                <wp:simplePos x="0" y="0"/>
                <wp:positionH relativeFrom="margin">
                  <wp:posOffset>7715250</wp:posOffset>
                </wp:positionH>
                <wp:positionV relativeFrom="paragraph">
                  <wp:posOffset>27305</wp:posOffset>
                </wp:positionV>
                <wp:extent cx="285750" cy="7620"/>
                <wp:effectExtent l="0" t="57150" r="38100" b="87630"/>
                <wp:wrapNone/>
                <wp:docPr id="96" name="Straight Arrow Connector 96"/>
                <wp:cNvGraphicFramePr/>
                <a:graphic xmlns:a="http://schemas.openxmlformats.org/drawingml/2006/main">
                  <a:graphicData uri="http://schemas.microsoft.com/office/word/2010/wordprocessingShape">
                    <wps:wsp>
                      <wps:cNvCnPr/>
                      <wps:spPr>
                        <a:xfrm>
                          <a:off x="0" y="0"/>
                          <a:ext cx="285750"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4A0E2" id="Straight Arrow Connector 96" o:spid="_x0000_s1026" type="#_x0000_t32" style="position:absolute;margin-left:607.5pt;margin-top:2.15pt;width:22.5pt;height:.6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" strokecolor="#a5a5a5 [2092]" strokeweight="1.5pt">
                <v:stroke endarrow="block"/>
                <w10:wrap anchorx="margin"/>
              </v:shape>
            </w:pict>
          </mc:Fallback>
        </mc:AlternateContent>
      </w:r>
      <w:r>
        <w:rPr>
          <w:rFonts w:ascii="Verdana" w:hAnsi="Verdana"/>
          <w:noProof/>
          <w:sz w:val="16"/>
          <w:szCs w:val="16"/>
        </w:rPr>
        <mc:AlternateContent>
          <mc:Choice Requires="wps">
            <w:drawing>
              <wp:anchor distT="0" distB="0" distL="114300" distR="114300" simplePos="0" relativeHeight="251922432" behindDoc="0" locked="0" layoutInCell="1" allowOverlap="1" wp14:anchorId="07508286" wp14:editId="115D43C1">
                <wp:simplePos x="0" y="0"/>
                <wp:positionH relativeFrom="column">
                  <wp:posOffset>8886824</wp:posOffset>
                </wp:positionH>
                <wp:positionV relativeFrom="paragraph">
                  <wp:posOffset>11430</wp:posOffset>
                </wp:positionV>
                <wp:extent cx="85725" cy="1476375"/>
                <wp:effectExtent l="38100" t="0" r="104775" b="85725"/>
                <wp:wrapNone/>
                <wp:docPr id="28" name="Elbow Connector 28"/>
                <wp:cNvGraphicFramePr/>
                <a:graphic xmlns:a="http://schemas.openxmlformats.org/drawingml/2006/main">
                  <a:graphicData uri="http://schemas.microsoft.com/office/word/2010/wordprocessingShape">
                    <wps:wsp>
                      <wps:cNvCnPr/>
                      <wps:spPr>
                        <a:xfrm flipH="1">
                          <a:off x="0" y="0"/>
                          <a:ext cx="85725" cy="1476375"/>
                        </a:xfrm>
                        <a:prstGeom prst="bentConnector3">
                          <a:avLst>
                            <a:gd name="adj1" fmla="val -85152"/>
                          </a:avLst>
                        </a:prstGeom>
                        <a:ln w="19050">
                          <a:solidFill>
                            <a:srgbClr val="7B7D8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B6C79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699.75pt;margin-top:.9pt;width:6.75pt;height:116.25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" adj="-18393" strokecolor="#7b7d80" strokeweight="1.5pt">
                <v:stroke endarrow="block"/>
              </v:shape>
            </w:pict>
          </mc:Fallback>
        </mc:AlternateContent>
      </w:r>
    </w:p>
    <w:p w14:paraId="4FE4BD99" w14:textId="0A678AB9" w:rsidR="00ED28BB" w:rsidRDefault="00ED28BB" w:rsidP="00536083">
      <w:pPr>
        <w:pStyle w:val="NoSpacing"/>
        <w:rPr>
          <w:rFonts w:ascii="Verdana" w:hAnsi="Verdana"/>
          <w:sz w:val="16"/>
          <w:szCs w:val="16"/>
        </w:rPr>
      </w:pPr>
    </w:p>
    <w:p w14:paraId="4802A813" w14:textId="01D027C6" w:rsidR="00ED28BB" w:rsidRDefault="00ED28BB" w:rsidP="00536083">
      <w:pPr>
        <w:pStyle w:val="NoSpacing"/>
        <w:rPr>
          <w:rFonts w:ascii="Verdana" w:hAnsi="Verdana"/>
          <w:sz w:val="16"/>
          <w:szCs w:val="16"/>
        </w:rPr>
      </w:pPr>
    </w:p>
    <w:p w14:paraId="7B2E4BC0" w14:textId="69BA7D67" w:rsidR="00ED28BB" w:rsidRDefault="00180028" w:rsidP="00662B20">
      <w:pPr>
        <w:pStyle w:val="NormalWeb"/>
        <w:kinsoku w:val="0"/>
        <w:overflowPunct w:val="0"/>
        <w:spacing w:before="0" w:beforeAutospacing="0" w:after="0" w:afterAutospacing="0"/>
        <w:jc w:val="center"/>
        <w:textAlignment w:val="baseline"/>
        <w:rPr>
          <w:rFonts w:ascii="Verdana" w:hAnsi="Verdana"/>
          <w:sz w:val="16"/>
          <w:szCs w:val="16"/>
        </w:rPr>
      </w:pPr>
      <w:r w:rsidRPr="00180028">
        <w:rPr>
          <w:rFonts w:ascii="Verdana" w:eastAsia="MS PGothic" w:hAnsi="Verdana"/>
          <w:color w:val="000000"/>
          <w:kern w:val="24"/>
          <w:sz w:val="18"/>
          <w:szCs w:val="18"/>
        </w:rPr>
        <w:t xml:space="preserve"> </w:t>
      </w:r>
    </w:p>
    <w:p w14:paraId="43425F04" w14:textId="78245208" w:rsidR="00ED28BB" w:rsidRDefault="00ED28BB" w:rsidP="00536083">
      <w:pPr>
        <w:pStyle w:val="NoSpacing"/>
        <w:rPr>
          <w:rFonts w:ascii="Verdana" w:hAnsi="Verdana"/>
          <w:sz w:val="16"/>
          <w:szCs w:val="16"/>
        </w:rPr>
      </w:pPr>
    </w:p>
    <w:p w14:paraId="3842D48A" w14:textId="714A2684" w:rsidR="00ED28BB" w:rsidRDefault="00ED28BB" w:rsidP="00536083">
      <w:pPr>
        <w:pStyle w:val="NoSpacing"/>
        <w:rPr>
          <w:rFonts w:ascii="Verdana" w:hAnsi="Verdana"/>
          <w:sz w:val="16"/>
          <w:szCs w:val="16"/>
        </w:rPr>
      </w:pPr>
    </w:p>
    <w:p w14:paraId="5EC79056" w14:textId="7D779991" w:rsidR="00ED28BB" w:rsidRDefault="00ED28BB" w:rsidP="00536083">
      <w:pPr>
        <w:pStyle w:val="NoSpacing"/>
        <w:rPr>
          <w:rFonts w:ascii="Verdana" w:hAnsi="Verdana"/>
          <w:sz w:val="16"/>
          <w:szCs w:val="16"/>
        </w:rPr>
      </w:pPr>
    </w:p>
    <w:p w14:paraId="1DD77390" w14:textId="27B5A156" w:rsidR="00ED28BB" w:rsidRDefault="008C6E3E" w:rsidP="00536083">
      <w:pPr>
        <w:pStyle w:val="NoSpacing"/>
        <w:rPr>
          <w:rFonts w:ascii="Verdana" w:hAnsi="Verdana"/>
          <w:sz w:val="16"/>
          <w:szCs w:val="16"/>
        </w:rPr>
      </w:pPr>
      <w:r>
        <w:rPr>
          <w:noProof/>
        </w:rPr>
        <mc:AlternateContent>
          <mc:Choice Requires="wps">
            <w:drawing>
              <wp:anchor distT="0" distB="0" distL="114300" distR="114300" simplePos="0" relativeHeight="252008448" behindDoc="0" locked="0" layoutInCell="1" allowOverlap="1" wp14:anchorId="710A2187" wp14:editId="205F1123">
                <wp:simplePos x="0" y="0"/>
                <wp:positionH relativeFrom="margin">
                  <wp:posOffset>514350</wp:posOffset>
                </wp:positionH>
                <wp:positionV relativeFrom="paragraph">
                  <wp:posOffset>64135</wp:posOffset>
                </wp:positionV>
                <wp:extent cx="942975" cy="714375"/>
                <wp:effectExtent l="0" t="0" r="28575" b="28575"/>
                <wp:wrapNone/>
                <wp:docPr id="81" name="Rounded Rectangle 12"/>
                <wp:cNvGraphicFramePr/>
                <a:graphic xmlns:a="http://schemas.openxmlformats.org/drawingml/2006/main">
                  <a:graphicData uri="http://schemas.microsoft.com/office/word/2010/wordprocessingShape">
                    <wps:wsp>
                      <wps:cNvSpPr/>
                      <wps:spPr>
                        <a:xfrm>
                          <a:off x="0" y="0"/>
                          <a:ext cx="942975" cy="71437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F9398"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14.</w:t>
                            </w:r>
                          </w:p>
                          <w:p w14:paraId="0CCE1699" w14:textId="77777777"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Click on Ford Report Choooser</w:t>
                            </w:r>
                          </w:p>
                          <w:p w14:paraId="5945A008" w14:textId="77777777" w:rsidR="007D03E2" w:rsidRPr="00FB707C" w:rsidRDefault="007D03E2" w:rsidP="0080660F">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A2187" id="_x0000_s1061" style="position:absolute;margin-left:40.5pt;margin-top:5.05pt;width:74.25pt;height:56.2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" fillcolor="#f2f2f2 [3052]" strokecolor="#bfbfbf [2412]">
                <v:textbox inset="0,0,0,0">
                  <w:txbxContent>
                    <w:p w14:paraId="69FF9398"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14.</w:t>
                      </w:r>
                    </w:p>
                    <w:p w14:paraId="0CCE1699" w14:textId="77777777"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Click on Ford Report Choooser</w:t>
                      </w:r>
                    </w:p>
                    <w:p w14:paraId="5945A008" w14:textId="77777777" w:rsidR="007D03E2" w:rsidRPr="00FB707C" w:rsidRDefault="007D03E2" w:rsidP="0080660F">
                      <w:pPr>
                        <w:rPr>
                          <w:rFonts w:ascii="Adobe Arabic" w:hAnsi="Adobe Arabic" w:cs="Adobe Arabic"/>
                          <w:sz w:val="24"/>
                          <w:szCs w:val="24"/>
                        </w:rPr>
                      </w:pPr>
                    </w:p>
                  </w:txbxContent>
                </v:textbox>
                <w10:wrap anchorx="margin"/>
              </v:roundrect>
            </w:pict>
          </mc:Fallback>
        </mc:AlternateContent>
      </w:r>
      <w:r w:rsidR="0080660F">
        <w:rPr>
          <w:noProof/>
        </w:rPr>
        <mc:AlternateContent>
          <mc:Choice Requires="wps">
            <w:drawing>
              <wp:anchor distT="0" distB="0" distL="114300" distR="114300" simplePos="0" relativeHeight="252000256" behindDoc="0" locked="0" layoutInCell="1" allowOverlap="1" wp14:anchorId="4E498C99" wp14:editId="37983803">
                <wp:simplePos x="0" y="0"/>
                <wp:positionH relativeFrom="column">
                  <wp:posOffset>5457825</wp:posOffset>
                </wp:positionH>
                <wp:positionV relativeFrom="paragraph">
                  <wp:posOffset>48260</wp:posOffset>
                </wp:positionV>
                <wp:extent cx="1133475" cy="971550"/>
                <wp:effectExtent l="0" t="0" r="28575" b="19050"/>
                <wp:wrapNone/>
                <wp:docPr id="63" name="Rounded Rectangle 54"/>
                <wp:cNvGraphicFramePr/>
                <a:graphic xmlns:a="http://schemas.openxmlformats.org/drawingml/2006/main">
                  <a:graphicData uri="http://schemas.microsoft.com/office/word/2010/wordprocessingShape">
                    <wps:wsp>
                      <wps:cNvSpPr/>
                      <wps:spPr>
                        <a:xfrm>
                          <a:off x="0" y="0"/>
                          <a:ext cx="1133475" cy="97155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0B2D60" w14:textId="77777777" w:rsidR="007D03E2"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10.</w:t>
                            </w:r>
                          </w:p>
                          <w:p w14:paraId="39D86B01" w14:textId="77777777" w:rsidR="007D03E2" w:rsidRPr="00FB707C" w:rsidRDefault="007D03E2" w:rsidP="0080660F">
                            <w:pPr>
                              <w:pStyle w:val="NormalWeb"/>
                              <w:spacing w:before="0" w:beforeAutospacing="0" w:after="0" w:afterAutospacing="0"/>
                              <w:jc w:val="center"/>
                              <w:rPr>
                                <w:rFonts w:ascii="Adobe Arabic" w:hAnsi="Adobe Arabic" w:cs="Adobe Arabic"/>
                              </w:rPr>
                            </w:pPr>
                            <w:r>
                              <w:rPr>
                                <w:rFonts w:ascii="Adobe Arabic" w:hAnsi="Adobe Arabic" w:cs="Adobe Arabic"/>
                                <w:color w:val="000000" w:themeColor="text1"/>
                              </w:rPr>
                              <w:t>Click on Time Interval Icon ,  Change the type by Day &amp; click on OK</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498C99" id="_x0000_s1062" style="position:absolute;margin-left:429.75pt;margin-top:3.8pt;width:89.25pt;height:76.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" fillcolor="#f2f2f2 [3052]" strokecolor="#bfbfbf [2412]">
                <v:textbox inset="0,0,0,0">
                  <w:txbxContent>
                    <w:p w14:paraId="1A0B2D60" w14:textId="77777777" w:rsidR="007D03E2"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10.</w:t>
                      </w:r>
                    </w:p>
                    <w:p w14:paraId="39D86B01" w14:textId="77777777" w:rsidR="007D03E2" w:rsidRPr="00FB707C" w:rsidRDefault="007D03E2" w:rsidP="0080660F">
                      <w:pPr>
                        <w:pStyle w:val="NormalWeb"/>
                        <w:spacing w:before="0" w:beforeAutospacing="0" w:after="0" w:afterAutospacing="0"/>
                        <w:jc w:val="center"/>
                        <w:rPr>
                          <w:rFonts w:ascii="Adobe Arabic" w:hAnsi="Adobe Arabic" w:cs="Adobe Arabic"/>
                        </w:rPr>
                      </w:pPr>
                      <w:r>
                        <w:rPr>
                          <w:rFonts w:ascii="Adobe Arabic" w:hAnsi="Adobe Arabic" w:cs="Adobe Arabic"/>
                          <w:color w:val="000000" w:themeColor="text1"/>
                        </w:rPr>
                        <w:t>Click on Time Interval Icon ,  Change the type by Day &amp; click on OK</w:t>
                      </w:r>
                    </w:p>
                  </w:txbxContent>
                </v:textbox>
              </v:roundrect>
            </w:pict>
          </mc:Fallback>
        </mc:AlternateContent>
      </w:r>
      <w:r w:rsidR="0080660F">
        <w:rPr>
          <w:noProof/>
        </w:rPr>
        <mc:AlternateContent>
          <mc:Choice Requires="wps">
            <w:drawing>
              <wp:anchor distT="0" distB="0" distL="114300" distR="114300" simplePos="0" relativeHeight="252002304" behindDoc="0" locked="0" layoutInCell="1" allowOverlap="1" wp14:anchorId="3F4207ED" wp14:editId="452CEFAB">
                <wp:simplePos x="0" y="0"/>
                <wp:positionH relativeFrom="margin">
                  <wp:posOffset>4333875</wp:posOffset>
                </wp:positionH>
                <wp:positionV relativeFrom="paragraph">
                  <wp:posOffset>47625</wp:posOffset>
                </wp:positionV>
                <wp:extent cx="885825" cy="86677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885825" cy="866775"/>
                        </a:xfrm>
                        <a:prstGeom prst="rect">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F956B" w14:textId="77777777" w:rsidR="007D03E2"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11.</w:t>
                            </w:r>
                          </w:p>
                          <w:p w14:paraId="67F41325" w14:textId="77777777" w:rsidR="007D03E2" w:rsidRPr="009D599A"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Click on Excel Icon &amp; Sort the required data in excel</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207ED" id="Rectangle 64" o:spid="_x0000_s1063" style="position:absolute;margin-left:341.25pt;margin-top:3.75pt;width:69.75pt;height:68.2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" fillcolor="#f2f2f2 [3052]" strokecolor="#bfbfbf [2412]">
                <v:textbox inset="0,0,0,0">
                  <w:txbxContent>
                    <w:p w14:paraId="425F956B" w14:textId="77777777" w:rsidR="007D03E2"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11.</w:t>
                      </w:r>
                    </w:p>
                    <w:p w14:paraId="67F41325" w14:textId="77777777" w:rsidR="007D03E2" w:rsidRPr="009D599A"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Click on Excel Icon &amp; Sort the required data in excel</w:t>
                      </w:r>
                    </w:p>
                  </w:txbxContent>
                </v:textbox>
                <w10:wrap anchorx="margin"/>
              </v:rect>
            </w:pict>
          </mc:Fallback>
        </mc:AlternateContent>
      </w:r>
      <w:r w:rsidR="0080660F">
        <w:rPr>
          <w:noProof/>
        </w:rPr>
        <mc:AlternateContent>
          <mc:Choice Requires="wps">
            <w:drawing>
              <wp:anchor distT="0" distB="0" distL="114300" distR="114300" simplePos="0" relativeHeight="252004352" behindDoc="0" locked="0" layoutInCell="1" allowOverlap="1" wp14:anchorId="4499E6A8" wp14:editId="74462559">
                <wp:simplePos x="0" y="0"/>
                <wp:positionH relativeFrom="margin">
                  <wp:posOffset>3009900</wp:posOffset>
                </wp:positionH>
                <wp:positionV relativeFrom="paragraph">
                  <wp:posOffset>9525</wp:posOffset>
                </wp:positionV>
                <wp:extent cx="1076325" cy="971550"/>
                <wp:effectExtent l="0" t="0" r="28575" b="19050"/>
                <wp:wrapNone/>
                <wp:docPr id="79" name="Rounded Rectangle 12"/>
                <wp:cNvGraphicFramePr/>
                <a:graphic xmlns:a="http://schemas.openxmlformats.org/drawingml/2006/main">
                  <a:graphicData uri="http://schemas.microsoft.com/office/word/2010/wordprocessingShape">
                    <wps:wsp>
                      <wps:cNvSpPr/>
                      <wps:spPr>
                        <a:xfrm flipH="1">
                          <a:off x="0" y="0"/>
                          <a:ext cx="1076325" cy="97155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9150C" w14:textId="77777777" w:rsidR="007D03E2"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12.</w:t>
                            </w:r>
                          </w:p>
                          <w:p w14:paraId="38695E80" w14:textId="77777777" w:rsidR="007D03E2"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Sorted data Paste it in new Excel by replacing the sheet name as Asset name</w:t>
                            </w:r>
                          </w:p>
                          <w:p w14:paraId="3D5B38FB" w14:textId="77777777" w:rsidR="007D03E2" w:rsidRPr="00FB707C" w:rsidRDefault="007D03E2" w:rsidP="0080660F">
                            <w:pPr>
                              <w:pStyle w:val="NormalWeb"/>
                              <w:spacing w:before="0" w:beforeAutospacing="0" w:after="0" w:afterAutospacing="0"/>
                              <w:rPr>
                                <w:rFonts w:ascii="Adobe Arabic" w:hAnsi="Adobe Arabic" w:cs="Adobe Arabic"/>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9E6A8" id="_x0000_s1064" style="position:absolute;margin-left:237pt;margin-top:.75pt;width:84.75pt;height:76.5pt;flip:x;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" fillcolor="#f2f2f2 [3052]" strokecolor="#bfbfbf [2412]">
                <v:textbox inset="0,0,0,0">
                  <w:txbxContent>
                    <w:p w14:paraId="55B9150C" w14:textId="77777777" w:rsidR="007D03E2"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12.</w:t>
                      </w:r>
                    </w:p>
                    <w:p w14:paraId="38695E80" w14:textId="77777777" w:rsidR="007D03E2"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Sorted data Paste it in new Excel by replacing the sheet name as Asset name</w:t>
                      </w:r>
                    </w:p>
                    <w:p w14:paraId="3D5B38FB" w14:textId="77777777" w:rsidR="007D03E2" w:rsidRPr="00FB707C" w:rsidRDefault="007D03E2" w:rsidP="0080660F">
                      <w:pPr>
                        <w:pStyle w:val="NormalWeb"/>
                        <w:spacing w:before="0" w:beforeAutospacing="0" w:after="0" w:afterAutospacing="0"/>
                        <w:rPr>
                          <w:rFonts w:ascii="Adobe Arabic" w:hAnsi="Adobe Arabic" w:cs="Adobe Arabic"/>
                        </w:rPr>
                      </w:pPr>
                    </w:p>
                  </w:txbxContent>
                </v:textbox>
                <w10:wrap anchorx="margin"/>
              </v:roundrect>
            </w:pict>
          </mc:Fallback>
        </mc:AlternateContent>
      </w:r>
      <w:r w:rsidR="0080660F">
        <w:rPr>
          <w:noProof/>
        </w:rPr>
        <mc:AlternateContent>
          <mc:Choice Requires="wps">
            <w:drawing>
              <wp:anchor distT="0" distB="0" distL="114300" distR="114300" simplePos="0" relativeHeight="252006400" behindDoc="0" locked="0" layoutInCell="1" allowOverlap="1" wp14:anchorId="1F3FF8AE" wp14:editId="7DFB2BD7">
                <wp:simplePos x="0" y="0"/>
                <wp:positionH relativeFrom="margin">
                  <wp:posOffset>1819275</wp:posOffset>
                </wp:positionH>
                <wp:positionV relativeFrom="paragraph">
                  <wp:posOffset>16510</wp:posOffset>
                </wp:positionV>
                <wp:extent cx="914400" cy="933450"/>
                <wp:effectExtent l="0" t="0" r="19050" b="19050"/>
                <wp:wrapNone/>
                <wp:docPr id="80" name="Rounded Rectangle 12"/>
                <wp:cNvGraphicFramePr/>
                <a:graphic xmlns:a="http://schemas.openxmlformats.org/drawingml/2006/main">
                  <a:graphicData uri="http://schemas.microsoft.com/office/word/2010/wordprocessingShape">
                    <wps:wsp>
                      <wps:cNvSpPr/>
                      <wps:spPr>
                        <a:xfrm>
                          <a:off x="0" y="0"/>
                          <a:ext cx="914400" cy="93345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BF538"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13.</w:t>
                            </w:r>
                          </w:p>
                          <w:p w14:paraId="440B5942" w14:textId="51E902CB"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Repeat 5,6, 10,11 &amp; 12 until all the required assets get completed</w:t>
                            </w:r>
                          </w:p>
                          <w:p w14:paraId="026C12D2" w14:textId="77777777" w:rsidR="007D03E2" w:rsidRPr="00FB707C" w:rsidRDefault="007D03E2" w:rsidP="0080660F">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FF8AE" id="_x0000_s1065" style="position:absolute;margin-left:143.25pt;margin-top:1.3pt;width:1in;height:73.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" fillcolor="#f2f2f2 [3052]" strokecolor="#bfbfbf [2412]">
                <v:textbox inset="0,0,0,0">
                  <w:txbxContent>
                    <w:p w14:paraId="734BF538"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13.</w:t>
                      </w:r>
                    </w:p>
                    <w:p w14:paraId="440B5942" w14:textId="51E902CB"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Repeat 5,6, 10,11 &amp; 12 until all the required assets get completed</w:t>
                      </w:r>
                    </w:p>
                    <w:p w14:paraId="026C12D2" w14:textId="77777777" w:rsidR="007D03E2" w:rsidRPr="00FB707C" w:rsidRDefault="007D03E2" w:rsidP="0080660F">
                      <w:pPr>
                        <w:rPr>
                          <w:rFonts w:ascii="Adobe Arabic" w:hAnsi="Adobe Arabic" w:cs="Adobe Arabic"/>
                          <w:sz w:val="24"/>
                          <w:szCs w:val="24"/>
                        </w:rPr>
                      </w:pPr>
                    </w:p>
                  </w:txbxContent>
                </v:textbox>
                <w10:wrap anchorx="margin"/>
              </v:roundrect>
            </w:pict>
          </mc:Fallback>
        </mc:AlternateContent>
      </w:r>
      <w:r w:rsidR="0080660F">
        <w:rPr>
          <w:noProof/>
        </w:rPr>
        <mc:AlternateContent>
          <mc:Choice Requires="wps">
            <w:drawing>
              <wp:anchor distT="0" distB="0" distL="114300" distR="114300" simplePos="0" relativeHeight="251998208" behindDoc="0" locked="0" layoutInCell="1" allowOverlap="1" wp14:anchorId="78333B35" wp14:editId="5152B804">
                <wp:simplePos x="0" y="0"/>
                <wp:positionH relativeFrom="column">
                  <wp:posOffset>6924675</wp:posOffset>
                </wp:positionH>
                <wp:positionV relativeFrom="paragraph">
                  <wp:posOffset>55245</wp:posOffset>
                </wp:positionV>
                <wp:extent cx="847725" cy="790575"/>
                <wp:effectExtent l="0" t="0" r="28575" b="28575"/>
                <wp:wrapNone/>
                <wp:docPr id="62" name="Rounded Rectangle 59"/>
                <wp:cNvGraphicFramePr/>
                <a:graphic xmlns:a="http://schemas.openxmlformats.org/drawingml/2006/main">
                  <a:graphicData uri="http://schemas.microsoft.com/office/word/2010/wordprocessingShape">
                    <wps:wsp>
                      <wps:cNvSpPr/>
                      <wps:spPr>
                        <a:xfrm>
                          <a:off x="0" y="0"/>
                          <a:ext cx="847725" cy="79057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336F7" w14:textId="77777777" w:rsidR="007D03E2" w:rsidRDefault="007D03E2" w:rsidP="0080660F">
                            <w:pPr>
                              <w:pStyle w:val="NormalWeb"/>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9.</w:t>
                            </w:r>
                          </w:p>
                          <w:p w14:paraId="5110634B" w14:textId="77777777" w:rsidR="007D03E2" w:rsidRPr="009D599A" w:rsidRDefault="007D03E2" w:rsidP="0080660F">
                            <w:pPr>
                              <w:pStyle w:val="NormalWeb"/>
                              <w:jc w:val="center"/>
                              <w:rPr>
                                <w:rFonts w:ascii="Adobe Arabic" w:hAnsi="Adobe Arabic" w:cs="Adobe Arabic"/>
                                <w:color w:val="000000" w:themeColor="text1"/>
                                <w:lang w:val="en-US"/>
                              </w:rPr>
                            </w:pPr>
                            <w:r>
                              <w:rPr>
                                <w:rFonts w:ascii="Adobe Arabic" w:hAnsi="Adobe Arabic" w:cs="Adobe Arabic"/>
                                <w:bCs/>
                                <w:color w:val="000000" w:themeColor="text1"/>
                                <w:lang w:val="en-US"/>
                              </w:rPr>
                              <w:t>Click on &lt; Tab &amp; OK</w:t>
                            </w:r>
                          </w:p>
                          <w:p w14:paraId="7CBE0B9C" w14:textId="77777777" w:rsidR="007D03E2" w:rsidRPr="00C12325" w:rsidRDefault="007D03E2" w:rsidP="0080660F">
                            <w:pPr>
                              <w:pStyle w:val="NormalWeb"/>
                              <w:spacing w:before="0" w:beforeAutospacing="0" w:after="0" w:afterAutospacing="0"/>
                              <w:rPr>
                                <w:rFonts w:ascii="Adobe Arabic" w:hAnsi="Adobe Arabic" w:cs="Adobe Arabic"/>
                                <w:sz w:val="20"/>
                                <w:szCs w:val="20"/>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33B35" id="_x0000_s1066" style="position:absolute;margin-left:545.25pt;margin-top:4.35pt;width:66.75pt;height:62.2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" fillcolor="#f2f2f2 [3052]" strokecolor="#bfbfbf [2412]">
                <v:textbox inset="0,0,0,0">
                  <w:txbxContent>
                    <w:p w14:paraId="1A7336F7" w14:textId="77777777" w:rsidR="007D03E2" w:rsidRDefault="007D03E2" w:rsidP="0080660F">
                      <w:pPr>
                        <w:pStyle w:val="NormalWeb"/>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9.</w:t>
                      </w:r>
                    </w:p>
                    <w:p w14:paraId="5110634B" w14:textId="77777777" w:rsidR="007D03E2" w:rsidRPr="009D599A" w:rsidRDefault="007D03E2" w:rsidP="0080660F">
                      <w:pPr>
                        <w:pStyle w:val="NormalWeb"/>
                        <w:jc w:val="center"/>
                        <w:rPr>
                          <w:rFonts w:ascii="Adobe Arabic" w:hAnsi="Adobe Arabic" w:cs="Adobe Arabic"/>
                          <w:color w:val="000000" w:themeColor="text1"/>
                          <w:lang w:val="en-US"/>
                        </w:rPr>
                      </w:pPr>
                      <w:r>
                        <w:rPr>
                          <w:rFonts w:ascii="Adobe Arabic" w:hAnsi="Adobe Arabic" w:cs="Adobe Arabic"/>
                          <w:bCs/>
                          <w:color w:val="000000" w:themeColor="text1"/>
                          <w:lang w:val="en-US"/>
                        </w:rPr>
                        <w:t>Click on &lt; Tab &amp; OK</w:t>
                      </w:r>
                    </w:p>
                    <w:p w14:paraId="7CBE0B9C" w14:textId="77777777" w:rsidR="007D03E2" w:rsidRPr="00C12325" w:rsidRDefault="007D03E2" w:rsidP="0080660F">
                      <w:pPr>
                        <w:pStyle w:val="NormalWeb"/>
                        <w:spacing w:before="0" w:beforeAutospacing="0" w:after="0" w:afterAutospacing="0"/>
                        <w:rPr>
                          <w:rFonts w:ascii="Adobe Arabic" w:hAnsi="Adobe Arabic" w:cs="Adobe Arabic"/>
                          <w:sz w:val="20"/>
                          <w:szCs w:val="20"/>
                        </w:rPr>
                      </w:pPr>
                    </w:p>
                  </w:txbxContent>
                </v:textbox>
              </v:roundrect>
            </w:pict>
          </mc:Fallback>
        </mc:AlternateContent>
      </w:r>
      <w:r w:rsidR="00D4670E">
        <w:rPr>
          <w:noProof/>
        </w:rPr>
        <mc:AlternateContent>
          <mc:Choice Requires="wps">
            <w:drawing>
              <wp:anchor distT="0" distB="0" distL="114300" distR="114300" simplePos="0" relativeHeight="251996160" behindDoc="0" locked="0" layoutInCell="1" allowOverlap="1" wp14:anchorId="2AA95741" wp14:editId="44574A34">
                <wp:simplePos x="0" y="0"/>
                <wp:positionH relativeFrom="column">
                  <wp:posOffset>7991475</wp:posOffset>
                </wp:positionH>
                <wp:positionV relativeFrom="paragraph">
                  <wp:posOffset>104140</wp:posOffset>
                </wp:positionV>
                <wp:extent cx="895350" cy="695325"/>
                <wp:effectExtent l="0" t="0" r="19050" b="28575"/>
                <wp:wrapNone/>
                <wp:docPr id="56" name="Rounded Rectangle 60"/>
                <wp:cNvGraphicFramePr/>
                <a:graphic xmlns:a="http://schemas.openxmlformats.org/drawingml/2006/main">
                  <a:graphicData uri="http://schemas.microsoft.com/office/word/2010/wordprocessingShape">
                    <wps:wsp>
                      <wps:cNvSpPr/>
                      <wps:spPr>
                        <a:xfrm>
                          <a:off x="0" y="0"/>
                          <a:ext cx="895350" cy="69532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23C3D3" w14:textId="77777777" w:rsidR="007D03E2" w:rsidRDefault="007D03E2" w:rsidP="00D4670E">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8.</w:t>
                            </w:r>
                          </w:p>
                          <w:p w14:paraId="7D1C3D21" w14:textId="77777777" w:rsidR="007D03E2" w:rsidRPr="00FB707C" w:rsidRDefault="007D03E2" w:rsidP="00D4670E">
                            <w:pPr>
                              <w:pStyle w:val="NormalWeb"/>
                              <w:spacing w:before="0" w:beforeAutospacing="0" w:after="0" w:afterAutospacing="0"/>
                              <w:jc w:val="center"/>
                              <w:rPr>
                                <w:rFonts w:ascii="Adobe Arabic" w:hAnsi="Adobe Arabic" w:cs="Adobe Arabic"/>
                              </w:rPr>
                            </w:pPr>
                            <w:r>
                              <w:rPr>
                                <w:rFonts w:ascii="Adobe Arabic" w:hAnsi="Adobe Arabic" w:cs="Adobe Arabic"/>
                                <w:bCs/>
                                <w:color w:val="000000" w:themeColor="text1"/>
                                <w:lang w:val="en-US"/>
                              </w:rPr>
                              <w:t>Change the Span as Days</w:t>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95741" id="_x0000_s1067" style="position:absolute;margin-left:629.25pt;margin-top:8.2pt;width:70.5pt;height:54.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" fillcolor="#f2f2f2 [3052]" strokecolor="#bfbfbf [2412]">
                <v:textbox inset="0,0,0,0">
                  <w:txbxContent>
                    <w:p w14:paraId="3E23C3D3" w14:textId="77777777" w:rsidR="007D03E2" w:rsidRDefault="007D03E2" w:rsidP="00D4670E">
                      <w:pPr>
                        <w:pStyle w:val="NormalWeb"/>
                        <w:spacing w:before="0" w:beforeAutospacing="0" w:after="0" w:afterAutospacing="0"/>
                        <w:jc w:val="center"/>
                        <w:rPr>
                          <w:rFonts w:ascii="Adobe Arabic" w:hAnsi="Adobe Arabic" w:cs="Adobe Arabic"/>
                          <w:bCs/>
                          <w:color w:val="000000" w:themeColor="text1"/>
                          <w:lang w:val="en-US"/>
                        </w:rPr>
                      </w:pPr>
                      <w:r>
                        <w:rPr>
                          <w:rFonts w:ascii="Adobe Arabic" w:hAnsi="Adobe Arabic" w:cs="Adobe Arabic"/>
                          <w:bCs/>
                          <w:color w:val="000000" w:themeColor="text1"/>
                          <w:lang w:val="en-US"/>
                        </w:rPr>
                        <w:t>8.</w:t>
                      </w:r>
                    </w:p>
                    <w:p w14:paraId="7D1C3D21" w14:textId="77777777" w:rsidR="007D03E2" w:rsidRPr="00FB707C" w:rsidRDefault="007D03E2" w:rsidP="00D4670E">
                      <w:pPr>
                        <w:pStyle w:val="NormalWeb"/>
                        <w:spacing w:before="0" w:beforeAutospacing="0" w:after="0" w:afterAutospacing="0"/>
                        <w:jc w:val="center"/>
                        <w:rPr>
                          <w:rFonts w:ascii="Adobe Arabic" w:hAnsi="Adobe Arabic" w:cs="Adobe Arabic"/>
                        </w:rPr>
                      </w:pPr>
                      <w:r>
                        <w:rPr>
                          <w:rFonts w:ascii="Adobe Arabic" w:hAnsi="Adobe Arabic" w:cs="Adobe Arabic"/>
                          <w:bCs/>
                          <w:color w:val="000000" w:themeColor="text1"/>
                          <w:lang w:val="en-US"/>
                        </w:rPr>
                        <w:t>Change the Span as Days</w:t>
                      </w:r>
                    </w:p>
                  </w:txbxContent>
                </v:textbox>
              </v:roundrect>
            </w:pict>
          </mc:Fallback>
        </mc:AlternateContent>
      </w:r>
    </w:p>
    <w:p w14:paraId="41F20A99" w14:textId="0D45CD7A" w:rsidR="00ED28BB" w:rsidRDefault="00ED28BB" w:rsidP="00536083">
      <w:pPr>
        <w:pStyle w:val="NoSpacing"/>
        <w:rPr>
          <w:rFonts w:ascii="Verdana" w:hAnsi="Verdana"/>
          <w:sz w:val="16"/>
          <w:szCs w:val="16"/>
        </w:rPr>
      </w:pPr>
    </w:p>
    <w:p w14:paraId="7EA1E600" w14:textId="260EE75B" w:rsidR="00ED28BB" w:rsidRDefault="008C6E3E" w:rsidP="00536083">
      <w:pPr>
        <w:pStyle w:val="NoSpacing"/>
        <w:rPr>
          <w:rFonts w:ascii="Verdana" w:hAnsi="Verdana"/>
          <w:sz w:val="16"/>
          <w:szCs w:val="16"/>
        </w:rPr>
      </w:pPr>
      <w:r>
        <w:rPr>
          <w:rFonts w:ascii="Verdana" w:hAnsi="Verdana"/>
          <w:noProof/>
          <w:sz w:val="16"/>
          <w:szCs w:val="16"/>
        </w:rPr>
        <mc:AlternateContent>
          <mc:Choice Requires="wps">
            <w:drawing>
              <wp:anchor distT="0" distB="0" distL="114300" distR="114300" simplePos="0" relativeHeight="252061696" behindDoc="0" locked="0" layoutInCell="1" allowOverlap="1" wp14:anchorId="54757B1E" wp14:editId="23314835">
                <wp:simplePos x="0" y="0"/>
                <wp:positionH relativeFrom="margin">
                  <wp:posOffset>1452880</wp:posOffset>
                </wp:positionH>
                <wp:positionV relativeFrom="paragraph">
                  <wp:posOffset>109855</wp:posOffset>
                </wp:positionV>
                <wp:extent cx="346710" cy="6985"/>
                <wp:effectExtent l="38100" t="76200" r="0" b="88265"/>
                <wp:wrapNone/>
                <wp:docPr id="109" name="Straight Arrow Connector 109"/>
                <wp:cNvGraphicFramePr/>
                <a:graphic xmlns:a="http://schemas.openxmlformats.org/drawingml/2006/main">
                  <a:graphicData uri="http://schemas.microsoft.com/office/word/2010/wordprocessingShape">
                    <wps:wsp>
                      <wps:cNvCnPr/>
                      <wps:spPr>
                        <a:xfrm flipH="1" flipV="1">
                          <a:off x="0" y="0"/>
                          <a:ext cx="346710" cy="698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D909D" id="Straight Arrow Connector 109" o:spid="_x0000_s1026" type="#_x0000_t32" style="position:absolute;margin-left:114.4pt;margin-top:8.65pt;width:27.3pt;height:.55pt;flip:x y;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" strokecolor="#a5a5a5 [2092]" strokeweight="1.5pt">
                <v:stroke endarrow="block"/>
                <w10:wrap anchorx="margin"/>
              </v:shape>
            </w:pict>
          </mc:Fallback>
        </mc:AlternateContent>
      </w:r>
    </w:p>
    <w:p w14:paraId="6A81B3E6" w14:textId="76689AFE" w:rsidR="00B323B5" w:rsidRDefault="008C6E3E" w:rsidP="00B323B5">
      <w:pPr>
        <w:pStyle w:val="NormalWeb"/>
        <w:jc w:val="center"/>
        <w:rPr>
          <w:rFonts w:ascii="Adobe Arabic" w:eastAsia="Adobe Fan Heiti Std B" w:hAnsi="Adobe Arabic" w:cs="Adobe Arabic"/>
          <w:bCs/>
          <w:color w:val="000000" w:themeColor="text1"/>
          <w:lang w:val="en-US"/>
        </w:rPr>
      </w:pPr>
      <w:r>
        <w:rPr>
          <w:rFonts w:ascii="Verdana" w:hAnsi="Verdana"/>
          <w:noProof/>
          <w:sz w:val="16"/>
          <w:szCs w:val="16"/>
          <w:lang w:val="en-US" w:eastAsia="en-US"/>
        </w:rPr>
        <mc:AlternateContent>
          <mc:Choice Requires="wps">
            <w:drawing>
              <wp:anchor distT="0" distB="0" distL="114300" distR="114300" simplePos="0" relativeHeight="252059648" behindDoc="0" locked="0" layoutInCell="1" allowOverlap="1" wp14:anchorId="2F0AF6B0" wp14:editId="34B5C68E">
                <wp:simplePos x="0" y="0"/>
                <wp:positionH relativeFrom="margin">
                  <wp:posOffset>2714625</wp:posOffset>
                </wp:positionH>
                <wp:positionV relativeFrom="paragraph">
                  <wp:posOffset>107315</wp:posOffset>
                </wp:positionV>
                <wp:extent cx="295275" cy="1905"/>
                <wp:effectExtent l="38100" t="76200" r="0" b="93345"/>
                <wp:wrapNone/>
                <wp:docPr id="108" name="Straight Arrow Connector 108"/>
                <wp:cNvGraphicFramePr/>
                <a:graphic xmlns:a="http://schemas.openxmlformats.org/drawingml/2006/main">
                  <a:graphicData uri="http://schemas.microsoft.com/office/word/2010/wordprocessingShape">
                    <wps:wsp>
                      <wps:cNvCnPr/>
                      <wps:spPr>
                        <a:xfrm flipH="1" flipV="1">
                          <a:off x="0" y="0"/>
                          <a:ext cx="295275" cy="190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FF3E2" id="Straight Arrow Connector 108" o:spid="_x0000_s1026" type="#_x0000_t32" style="position:absolute;margin-left:213.75pt;margin-top:8.45pt;width:23.25pt;height:.15pt;flip:x y;z-index:25205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" strokecolor="#a5a5a5 [2092]" strokeweight="1.5pt">
                <v:stroke endarrow="block"/>
                <w10:wrap anchorx="margin"/>
              </v:shape>
            </w:pict>
          </mc:Fallback>
        </mc:AlternateContent>
      </w:r>
      <w:r>
        <w:rPr>
          <w:rFonts w:ascii="Verdana" w:hAnsi="Verdana"/>
          <w:noProof/>
          <w:sz w:val="16"/>
          <w:szCs w:val="16"/>
          <w:lang w:val="en-US" w:eastAsia="en-US"/>
        </w:rPr>
        <mc:AlternateContent>
          <mc:Choice Requires="wps">
            <w:drawing>
              <wp:anchor distT="0" distB="0" distL="114300" distR="114300" simplePos="0" relativeHeight="252057600" behindDoc="0" locked="0" layoutInCell="1" allowOverlap="1" wp14:anchorId="7040DC7B" wp14:editId="59C81062">
                <wp:simplePos x="0" y="0"/>
                <wp:positionH relativeFrom="margin">
                  <wp:posOffset>4067175</wp:posOffset>
                </wp:positionH>
                <wp:positionV relativeFrom="paragraph">
                  <wp:posOffset>88265</wp:posOffset>
                </wp:positionV>
                <wp:extent cx="295275" cy="1905"/>
                <wp:effectExtent l="38100" t="76200" r="0" b="93345"/>
                <wp:wrapNone/>
                <wp:docPr id="107" name="Straight Arrow Connector 107"/>
                <wp:cNvGraphicFramePr/>
                <a:graphic xmlns:a="http://schemas.openxmlformats.org/drawingml/2006/main">
                  <a:graphicData uri="http://schemas.microsoft.com/office/word/2010/wordprocessingShape">
                    <wps:wsp>
                      <wps:cNvCnPr/>
                      <wps:spPr>
                        <a:xfrm flipH="1" flipV="1">
                          <a:off x="0" y="0"/>
                          <a:ext cx="295275" cy="190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FCE76" id="Straight Arrow Connector 107" o:spid="_x0000_s1026" type="#_x0000_t32" style="position:absolute;margin-left:320.25pt;margin-top:6.95pt;width:23.25pt;height:.15pt;flip:x y;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" strokecolor="#a5a5a5 [2092]" strokeweight="1.5pt">
                <v:stroke endarrow="block"/>
                <w10:wrap anchorx="margin"/>
              </v:shape>
            </w:pict>
          </mc:Fallback>
        </mc:AlternateContent>
      </w:r>
      <w:r>
        <w:rPr>
          <w:rFonts w:ascii="Verdana" w:hAnsi="Verdana"/>
          <w:noProof/>
          <w:sz w:val="16"/>
          <w:szCs w:val="16"/>
          <w:lang w:val="en-US" w:eastAsia="en-US"/>
        </w:rPr>
        <mc:AlternateContent>
          <mc:Choice Requires="wps">
            <w:drawing>
              <wp:anchor distT="0" distB="0" distL="114300" distR="114300" simplePos="0" relativeHeight="252055552" behindDoc="0" locked="0" layoutInCell="1" allowOverlap="1" wp14:anchorId="7AD4A6CF" wp14:editId="7636083F">
                <wp:simplePos x="0" y="0"/>
                <wp:positionH relativeFrom="margin">
                  <wp:posOffset>5181600</wp:posOffset>
                </wp:positionH>
                <wp:positionV relativeFrom="paragraph">
                  <wp:posOffset>116840</wp:posOffset>
                </wp:positionV>
                <wp:extent cx="295275" cy="1905"/>
                <wp:effectExtent l="38100" t="76200" r="0" b="93345"/>
                <wp:wrapNone/>
                <wp:docPr id="106" name="Straight Arrow Connector 106"/>
                <wp:cNvGraphicFramePr/>
                <a:graphic xmlns:a="http://schemas.openxmlformats.org/drawingml/2006/main">
                  <a:graphicData uri="http://schemas.microsoft.com/office/word/2010/wordprocessingShape">
                    <wps:wsp>
                      <wps:cNvCnPr/>
                      <wps:spPr>
                        <a:xfrm flipH="1" flipV="1">
                          <a:off x="0" y="0"/>
                          <a:ext cx="295275" cy="190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51C88" id="Straight Arrow Connector 106" o:spid="_x0000_s1026" type="#_x0000_t32" style="position:absolute;margin-left:408pt;margin-top:9.2pt;width:23.25pt;height:.15pt;flip:x y;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" strokecolor="#a5a5a5 [2092]" strokeweight="1.5pt">
                <v:stroke endarrow="block"/>
                <w10:wrap anchorx="margin"/>
              </v:shape>
            </w:pict>
          </mc:Fallback>
        </mc:AlternateContent>
      </w:r>
      <w:r>
        <w:rPr>
          <w:rFonts w:ascii="Verdana" w:hAnsi="Verdana"/>
          <w:noProof/>
          <w:sz w:val="16"/>
          <w:szCs w:val="16"/>
          <w:lang w:val="en-US" w:eastAsia="en-US"/>
        </w:rPr>
        <mc:AlternateContent>
          <mc:Choice Requires="wps">
            <w:drawing>
              <wp:anchor distT="0" distB="0" distL="114300" distR="114300" simplePos="0" relativeHeight="252053504" behindDoc="0" locked="0" layoutInCell="1" allowOverlap="1" wp14:anchorId="072F894C" wp14:editId="414745BF">
                <wp:simplePos x="0" y="0"/>
                <wp:positionH relativeFrom="margin">
                  <wp:posOffset>6581775</wp:posOffset>
                </wp:positionH>
                <wp:positionV relativeFrom="paragraph">
                  <wp:posOffset>98425</wp:posOffset>
                </wp:positionV>
                <wp:extent cx="342900" cy="0"/>
                <wp:effectExtent l="38100" t="76200" r="0" b="95250"/>
                <wp:wrapNone/>
                <wp:docPr id="105" name="Straight Arrow Connector 105"/>
                <wp:cNvGraphicFramePr/>
                <a:graphic xmlns:a="http://schemas.openxmlformats.org/drawingml/2006/main">
                  <a:graphicData uri="http://schemas.microsoft.com/office/word/2010/wordprocessingShape">
                    <wps:wsp>
                      <wps:cNvCnPr/>
                      <wps:spPr>
                        <a:xfrm flipH="1" flipV="1">
                          <a:off x="0" y="0"/>
                          <a:ext cx="342900" cy="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55F75A" id="Straight Arrow Connector 105" o:spid="_x0000_s1026" type="#_x0000_t32" style="position:absolute;margin-left:518.25pt;margin-top:7.75pt;width:27pt;height:0;flip:x y;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" strokecolor="#a5a5a5 [2092]" strokeweight="1.5pt">
                <v:stroke endarrow="block"/>
                <w10:wrap anchorx="margin"/>
              </v:shape>
            </w:pict>
          </mc:Fallback>
        </mc:AlternateContent>
      </w:r>
      <w:r>
        <w:rPr>
          <w:rFonts w:ascii="Verdana" w:hAnsi="Verdana"/>
          <w:noProof/>
          <w:sz w:val="16"/>
          <w:szCs w:val="16"/>
          <w:lang w:val="en-US" w:eastAsia="en-US"/>
        </w:rPr>
        <mc:AlternateContent>
          <mc:Choice Requires="wps">
            <w:drawing>
              <wp:anchor distT="0" distB="0" distL="114300" distR="114300" simplePos="0" relativeHeight="252051456" behindDoc="0" locked="0" layoutInCell="1" allowOverlap="1" wp14:anchorId="4CB2C63F" wp14:editId="0A759492">
                <wp:simplePos x="0" y="0"/>
                <wp:positionH relativeFrom="margin">
                  <wp:posOffset>7724775</wp:posOffset>
                </wp:positionH>
                <wp:positionV relativeFrom="paragraph">
                  <wp:posOffset>66040</wp:posOffset>
                </wp:positionV>
                <wp:extent cx="295275" cy="1905"/>
                <wp:effectExtent l="38100" t="76200" r="0" b="93345"/>
                <wp:wrapNone/>
                <wp:docPr id="104" name="Straight Arrow Connector 104"/>
                <wp:cNvGraphicFramePr/>
                <a:graphic xmlns:a="http://schemas.openxmlformats.org/drawingml/2006/main">
                  <a:graphicData uri="http://schemas.microsoft.com/office/word/2010/wordprocessingShape">
                    <wps:wsp>
                      <wps:cNvCnPr/>
                      <wps:spPr>
                        <a:xfrm flipH="1" flipV="1">
                          <a:off x="0" y="0"/>
                          <a:ext cx="295275" cy="190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5B8C1" id="Straight Arrow Connector 104" o:spid="_x0000_s1026" type="#_x0000_t32" style="position:absolute;margin-left:608.25pt;margin-top:5.2pt;width:23.25pt;height:.15pt;flip:x y;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" strokecolor="#a5a5a5 [2092]" strokeweight="1.5pt">
                <v:stroke endarrow="block"/>
                <w10:wrap anchorx="margin"/>
              </v:shape>
            </w:pict>
          </mc:Fallback>
        </mc:AlternateContent>
      </w:r>
      <w:r>
        <w:rPr>
          <w:rFonts w:ascii="Verdana" w:hAnsi="Verdana"/>
          <w:noProof/>
          <w:sz w:val="16"/>
          <w:szCs w:val="16"/>
          <w:lang w:val="en-US" w:eastAsia="en-US"/>
        </w:rPr>
        <mc:AlternateContent>
          <mc:Choice Requires="wps">
            <w:drawing>
              <wp:anchor distT="0" distB="0" distL="114300" distR="114300" simplePos="0" relativeHeight="252049408" behindDoc="0" locked="0" layoutInCell="1" allowOverlap="1" wp14:anchorId="0C64F022" wp14:editId="1E8A37E1">
                <wp:simplePos x="0" y="0"/>
                <wp:positionH relativeFrom="column">
                  <wp:posOffset>504825</wp:posOffset>
                </wp:positionH>
                <wp:positionV relativeFrom="paragraph">
                  <wp:posOffset>66040</wp:posOffset>
                </wp:positionV>
                <wp:extent cx="45085" cy="1076325"/>
                <wp:effectExtent l="304800" t="0" r="12065" b="85725"/>
                <wp:wrapNone/>
                <wp:docPr id="103" name="Elbow Connector 103"/>
                <wp:cNvGraphicFramePr/>
                <a:graphic xmlns:a="http://schemas.openxmlformats.org/drawingml/2006/main">
                  <a:graphicData uri="http://schemas.microsoft.com/office/word/2010/wordprocessingShape">
                    <wps:wsp>
                      <wps:cNvCnPr/>
                      <wps:spPr>
                        <a:xfrm>
                          <a:off x="0" y="0"/>
                          <a:ext cx="45085" cy="1076325"/>
                        </a:xfrm>
                        <a:prstGeom prst="bentConnector3">
                          <a:avLst>
                            <a:gd name="adj1" fmla="val -633975"/>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A7F07" id="Elbow Connector 103" o:spid="_x0000_s1026" type="#_x0000_t34" style="position:absolute;margin-left:39.75pt;margin-top:5.2pt;width:3.55pt;height:84.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" adj="-136939" strokecolor="#a5a5a5 [2092]" strokeweight="1.5pt">
                <v:stroke endarrow="block"/>
              </v:shape>
            </w:pict>
          </mc:Fallback>
        </mc:AlternateContent>
      </w:r>
    </w:p>
    <w:p w14:paraId="59AAB75D" w14:textId="3D86F97E" w:rsidR="00ED28BB" w:rsidRDefault="00ED28BB" w:rsidP="00536083">
      <w:pPr>
        <w:pStyle w:val="NoSpacing"/>
        <w:rPr>
          <w:rFonts w:ascii="Verdana" w:hAnsi="Verdana"/>
          <w:sz w:val="16"/>
          <w:szCs w:val="16"/>
        </w:rPr>
      </w:pPr>
    </w:p>
    <w:p w14:paraId="0707A22E" w14:textId="1B96C397" w:rsidR="00ED28BB" w:rsidRDefault="0080660F" w:rsidP="00536083">
      <w:pPr>
        <w:pStyle w:val="NoSpacing"/>
        <w:rPr>
          <w:rFonts w:ascii="Verdana" w:hAnsi="Verdana"/>
          <w:sz w:val="16"/>
          <w:szCs w:val="16"/>
        </w:rPr>
      </w:pPr>
      <w:r>
        <w:rPr>
          <w:noProof/>
        </w:rPr>
        <mc:AlternateContent>
          <mc:Choice Requires="wps">
            <w:drawing>
              <wp:anchor distT="0" distB="0" distL="114300" distR="114300" simplePos="0" relativeHeight="252022784" behindDoc="0" locked="0" layoutInCell="1" allowOverlap="1" wp14:anchorId="3632043F" wp14:editId="28FF7617">
                <wp:simplePos x="0" y="0"/>
                <wp:positionH relativeFrom="margin">
                  <wp:posOffset>7667625</wp:posOffset>
                </wp:positionH>
                <wp:positionV relativeFrom="paragraph">
                  <wp:posOffset>94615</wp:posOffset>
                </wp:positionV>
                <wp:extent cx="809625" cy="1162050"/>
                <wp:effectExtent l="0" t="0" r="28575" b="19050"/>
                <wp:wrapNone/>
                <wp:docPr id="88" name="Rounded Rectangle 12"/>
                <wp:cNvGraphicFramePr/>
                <a:graphic xmlns:a="http://schemas.openxmlformats.org/drawingml/2006/main">
                  <a:graphicData uri="http://schemas.microsoft.com/office/word/2010/wordprocessingShape">
                    <wps:wsp>
                      <wps:cNvSpPr/>
                      <wps:spPr>
                        <a:xfrm>
                          <a:off x="0" y="0"/>
                          <a:ext cx="809625" cy="116205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51DEC7"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21.</w:t>
                            </w:r>
                          </w:p>
                          <w:p w14:paraId="68DC2912" w14:textId="62F833E4"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 xml:space="preserve">Repeat 16,17,18,19&amp;20 until all the global tempates get completed. </w:t>
                            </w:r>
                          </w:p>
                          <w:p w14:paraId="61207AE4" w14:textId="77777777" w:rsidR="007D03E2" w:rsidRPr="00FB707C" w:rsidRDefault="007D03E2" w:rsidP="0080660F">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32043F" id="_x0000_s1068" style="position:absolute;margin-left:603.75pt;margin-top:7.45pt;width:63.75pt;height:91.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" fillcolor="#f2f2f2 [3052]" strokecolor="#bfbfbf [2412]">
                <v:textbox inset="0,0,0,0">
                  <w:txbxContent>
                    <w:p w14:paraId="1D51DEC7"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21.</w:t>
                      </w:r>
                    </w:p>
                    <w:p w14:paraId="68DC2912" w14:textId="62F833E4"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 xml:space="preserve">Repeat 16,17,18,19&amp;20 until all the global tempates get completed. </w:t>
                      </w:r>
                    </w:p>
                    <w:p w14:paraId="61207AE4" w14:textId="77777777" w:rsidR="007D03E2" w:rsidRPr="00FB707C" w:rsidRDefault="007D03E2" w:rsidP="0080660F">
                      <w:pPr>
                        <w:rPr>
                          <w:rFonts w:ascii="Adobe Arabic" w:hAnsi="Adobe Arabic" w:cs="Adobe Arabic"/>
                          <w:sz w:val="24"/>
                          <w:szCs w:val="24"/>
                        </w:rPr>
                      </w:pPr>
                    </w:p>
                  </w:txbxContent>
                </v:textbox>
                <w10:wrap anchorx="margin"/>
              </v:roundrect>
            </w:pict>
          </mc:Fallback>
        </mc:AlternateContent>
      </w:r>
      <w:r>
        <w:rPr>
          <w:noProof/>
        </w:rPr>
        <mc:AlternateContent>
          <mc:Choice Requires="wps">
            <w:drawing>
              <wp:anchor distT="0" distB="0" distL="114300" distR="114300" simplePos="0" relativeHeight="252020736" behindDoc="0" locked="0" layoutInCell="1" allowOverlap="1" wp14:anchorId="6FFCAD32" wp14:editId="3B2A185D">
                <wp:simplePos x="0" y="0"/>
                <wp:positionH relativeFrom="margin">
                  <wp:posOffset>6448425</wp:posOffset>
                </wp:positionH>
                <wp:positionV relativeFrom="paragraph">
                  <wp:posOffset>92075</wp:posOffset>
                </wp:positionV>
                <wp:extent cx="914400" cy="1190625"/>
                <wp:effectExtent l="0" t="0" r="19050" b="28575"/>
                <wp:wrapNone/>
                <wp:docPr id="87" name="Rounded Rectangle 12"/>
                <wp:cNvGraphicFramePr/>
                <a:graphic xmlns:a="http://schemas.openxmlformats.org/drawingml/2006/main">
                  <a:graphicData uri="http://schemas.microsoft.com/office/word/2010/wordprocessingShape">
                    <wps:wsp>
                      <wps:cNvSpPr/>
                      <wps:spPr>
                        <a:xfrm>
                          <a:off x="0" y="0"/>
                          <a:ext cx="914400" cy="1190625"/>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AAB86" w14:textId="77777777" w:rsidR="007D03E2"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20.</w:t>
                            </w:r>
                          </w:p>
                          <w:p w14:paraId="74932DE3" w14:textId="77777777" w:rsidR="007D03E2"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Paste it in new Excel by replacing the sheet name as Global Templates Name</w:t>
                            </w:r>
                          </w:p>
                          <w:p w14:paraId="4D54411E" w14:textId="77777777" w:rsidR="007D03E2" w:rsidRPr="00FB707C" w:rsidRDefault="007D03E2" w:rsidP="0080660F">
                            <w:pPr>
                              <w:pStyle w:val="NormalWeb"/>
                              <w:spacing w:before="0" w:beforeAutospacing="0" w:after="0" w:afterAutospacing="0"/>
                              <w:rPr>
                                <w:rFonts w:ascii="Adobe Arabic" w:hAnsi="Adobe Arabic" w:cs="Adobe Arabic"/>
                              </w:rPr>
                            </w:pPr>
                          </w:p>
                          <w:p w14:paraId="34530C38" w14:textId="77777777" w:rsidR="007D03E2" w:rsidRPr="00FB707C" w:rsidRDefault="007D03E2" w:rsidP="0080660F">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CAD32" id="_x0000_s1069" style="position:absolute;margin-left:507.75pt;margin-top:7.25pt;width:1in;height:93.75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" fillcolor="#f2f2f2 [3052]" strokecolor="#bfbfbf [2412]">
                <v:textbox inset="0,0,0,0">
                  <w:txbxContent>
                    <w:p w14:paraId="5DFAAB86" w14:textId="77777777" w:rsidR="007D03E2"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20.</w:t>
                      </w:r>
                    </w:p>
                    <w:p w14:paraId="74932DE3" w14:textId="77777777" w:rsidR="007D03E2" w:rsidRDefault="007D03E2" w:rsidP="0080660F">
                      <w:pPr>
                        <w:pStyle w:val="NormalWeb"/>
                        <w:spacing w:before="0" w:beforeAutospacing="0" w:after="0" w:afterAutospacing="0"/>
                        <w:jc w:val="center"/>
                        <w:rPr>
                          <w:rFonts w:ascii="Adobe Arabic" w:hAnsi="Adobe Arabic" w:cs="Adobe Arabic"/>
                          <w:color w:val="000000" w:themeColor="text1"/>
                        </w:rPr>
                      </w:pPr>
                      <w:r>
                        <w:rPr>
                          <w:rFonts w:ascii="Adobe Arabic" w:hAnsi="Adobe Arabic" w:cs="Adobe Arabic"/>
                          <w:color w:val="000000" w:themeColor="text1"/>
                        </w:rPr>
                        <w:t>Paste it in new Excel by replacing the sheet name as Global Templates Name</w:t>
                      </w:r>
                    </w:p>
                    <w:p w14:paraId="4D54411E" w14:textId="77777777" w:rsidR="007D03E2" w:rsidRPr="00FB707C" w:rsidRDefault="007D03E2" w:rsidP="0080660F">
                      <w:pPr>
                        <w:pStyle w:val="NormalWeb"/>
                        <w:spacing w:before="0" w:beforeAutospacing="0" w:after="0" w:afterAutospacing="0"/>
                        <w:rPr>
                          <w:rFonts w:ascii="Adobe Arabic" w:hAnsi="Adobe Arabic" w:cs="Adobe Arabic"/>
                        </w:rPr>
                      </w:pPr>
                    </w:p>
                    <w:p w14:paraId="34530C38" w14:textId="77777777" w:rsidR="007D03E2" w:rsidRPr="00FB707C" w:rsidRDefault="007D03E2" w:rsidP="0080660F">
                      <w:pPr>
                        <w:rPr>
                          <w:rFonts w:ascii="Adobe Arabic" w:hAnsi="Adobe Arabic" w:cs="Adobe Arabic"/>
                          <w:sz w:val="24"/>
                          <w:szCs w:val="24"/>
                        </w:rPr>
                      </w:pPr>
                    </w:p>
                  </w:txbxContent>
                </v:textbox>
                <w10:wrap anchorx="margin"/>
              </v:roundrect>
            </w:pict>
          </mc:Fallback>
        </mc:AlternateContent>
      </w:r>
    </w:p>
    <w:p w14:paraId="7001B059" w14:textId="160CFDC1" w:rsidR="00ED28BB" w:rsidRDefault="00397946" w:rsidP="00536083">
      <w:pPr>
        <w:pStyle w:val="NoSpacing"/>
        <w:rPr>
          <w:rFonts w:ascii="Verdana" w:hAnsi="Verdana"/>
          <w:sz w:val="16"/>
          <w:szCs w:val="16"/>
        </w:rPr>
      </w:pPr>
      <w:r>
        <w:rPr>
          <w:noProof/>
        </w:rPr>
        <mc:AlternateContent>
          <mc:Choice Requires="wps">
            <w:drawing>
              <wp:anchor distT="0" distB="0" distL="114300" distR="114300" simplePos="0" relativeHeight="252067840" behindDoc="0" locked="0" layoutInCell="1" allowOverlap="1" wp14:anchorId="20534646" wp14:editId="5267740D">
                <wp:simplePos x="0" y="0"/>
                <wp:positionH relativeFrom="margin">
                  <wp:posOffset>8763000</wp:posOffset>
                </wp:positionH>
                <wp:positionV relativeFrom="paragraph">
                  <wp:posOffset>111760</wp:posOffset>
                </wp:positionV>
                <wp:extent cx="914400" cy="781050"/>
                <wp:effectExtent l="0" t="0" r="19050" b="19050"/>
                <wp:wrapNone/>
                <wp:docPr id="21" name="Rounded Rectangle 2"/>
                <wp:cNvGraphicFramePr/>
                <a:graphic xmlns:a="http://schemas.openxmlformats.org/drawingml/2006/main">
                  <a:graphicData uri="http://schemas.microsoft.com/office/word/2010/wordprocessingShape">
                    <wps:wsp>
                      <wps:cNvSpPr/>
                      <wps:spPr>
                        <a:xfrm>
                          <a:off x="0" y="0"/>
                          <a:ext cx="914400" cy="78105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948942" w14:textId="65DC0162" w:rsidR="00397946" w:rsidRDefault="00397946" w:rsidP="00397946">
                            <w:pPr>
                              <w:pStyle w:val="NormalWeb"/>
                              <w:jc w:val="center"/>
                              <w:rPr>
                                <w:rFonts w:ascii="Adobe Arabic" w:eastAsia="Adobe Fan Heiti Std B" w:hAnsi="Adobe Arabic" w:cs="Adobe Arabic"/>
                                <w:bCs/>
                                <w:color w:val="000000" w:themeColor="text1"/>
                                <w:lang w:val="en-US"/>
                              </w:rPr>
                            </w:pPr>
                            <w:r>
                              <w:rPr>
                                <w:rFonts w:ascii="Adobe Arabic" w:eastAsia="Adobe Fan Heiti Std B" w:hAnsi="Adobe Arabic" w:cs="Adobe Arabic"/>
                                <w:bCs/>
                                <w:color w:val="000000" w:themeColor="text1"/>
                                <w:lang w:val="en-US"/>
                              </w:rPr>
                              <w:t>2</w:t>
                            </w:r>
                            <w:r>
                              <w:rPr>
                                <w:rFonts w:ascii="Adobe Arabic" w:eastAsia="Adobe Fan Heiti Std B" w:hAnsi="Adobe Arabic" w:cs="Adobe Arabic"/>
                                <w:bCs/>
                                <w:color w:val="000000" w:themeColor="text1"/>
                                <w:lang w:val="en-US"/>
                              </w:rPr>
                              <w:t>2</w:t>
                            </w:r>
                            <w:r>
                              <w:rPr>
                                <w:rFonts w:ascii="Adobe Arabic" w:eastAsia="Adobe Fan Heiti Std B" w:hAnsi="Adobe Arabic" w:cs="Adobe Arabic"/>
                                <w:bCs/>
                                <w:color w:val="000000" w:themeColor="text1"/>
                                <w:lang w:val="en-US"/>
                              </w:rPr>
                              <w:t>.</w:t>
                            </w:r>
                          </w:p>
                          <w:p w14:paraId="28627BB3" w14:textId="3F3DD442" w:rsidR="00397946" w:rsidRPr="00444D00" w:rsidRDefault="00397946" w:rsidP="00397946">
                            <w:pPr>
                              <w:pStyle w:val="NormalWeb"/>
                              <w:jc w:val="center"/>
                              <w:rPr>
                                <w:rFonts w:ascii="Adobe Arabic" w:eastAsia="Adobe Fan Heiti Std B" w:hAnsi="Adobe Arabic" w:cs="Adobe Arabic"/>
                                <w:color w:val="000000" w:themeColor="text1"/>
                                <w:lang w:val="en-US"/>
                              </w:rPr>
                            </w:pPr>
                            <w:r>
                              <w:rPr>
                                <w:rFonts w:ascii="Adobe Arabic" w:eastAsia="Adobe Fan Heiti Std B" w:hAnsi="Adobe Arabic" w:cs="Adobe Arabic"/>
                                <w:bCs/>
                                <w:color w:val="000000" w:themeColor="text1"/>
                                <w:lang w:val="en-US"/>
                              </w:rPr>
                              <w:t>Close All the Applications</w:t>
                            </w:r>
                          </w:p>
                          <w:p w14:paraId="653049E2" w14:textId="77777777" w:rsidR="00397946" w:rsidRPr="00816D65" w:rsidRDefault="00397946" w:rsidP="00397946">
                            <w:pPr>
                              <w:pStyle w:val="NormalWeb"/>
                              <w:spacing w:before="0" w:beforeAutospacing="0" w:after="0" w:afterAutospacing="0"/>
                              <w:jc w:val="center"/>
                              <w:rPr>
                                <w:rFonts w:ascii="Verdana" w:hAnsi="Verdana"/>
                                <w:color w:val="000000" w:themeColor="text1"/>
                                <w:sz w:val="20"/>
                                <w:szCs w:val="20"/>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534646" id="_x0000_s1070" style="position:absolute;margin-left:690pt;margin-top:8.8pt;width:1in;height:61.5pt;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" fillcolor="#f2f2f2 [3052]" strokecolor="#bfbfbf [2412]">
                <v:textbox inset="0,0,0,0">
                  <w:txbxContent>
                    <w:p w14:paraId="47948942" w14:textId="65DC0162" w:rsidR="00397946" w:rsidRDefault="00397946" w:rsidP="00397946">
                      <w:pPr>
                        <w:pStyle w:val="NormalWeb"/>
                        <w:jc w:val="center"/>
                        <w:rPr>
                          <w:rFonts w:ascii="Adobe Arabic" w:eastAsia="Adobe Fan Heiti Std B" w:hAnsi="Adobe Arabic" w:cs="Adobe Arabic"/>
                          <w:bCs/>
                          <w:color w:val="000000" w:themeColor="text1"/>
                          <w:lang w:val="en-US"/>
                        </w:rPr>
                      </w:pPr>
                      <w:r>
                        <w:rPr>
                          <w:rFonts w:ascii="Adobe Arabic" w:eastAsia="Adobe Fan Heiti Std B" w:hAnsi="Adobe Arabic" w:cs="Adobe Arabic"/>
                          <w:bCs/>
                          <w:color w:val="000000" w:themeColor="text1"/>
                          <w:lang w:val="en-US"/>
                        </w:rPr>
                        <w:t>2</w:t>
                      </w:r>
                      <w:r>
                        <w:rPr>
                          <w:rFonts w:ascii="Adobe Arabic" w:eastAsia="Adobe Fan Heiti Std B" w:hAnsi="Adobe Arabic" w:cs="Adobe Arabic"/>
                          <w:bCs/>
                          <w:color w:val="000000" w:themeColor="text1"/>
                          <w:lang w:val="en-US"/>
                        </w:rPr>
                        <w:t>2</w:t>
                      </w:r>
                      <w:r>
                        <w:rPr>
                          <w:rFonts w:ascii="Adobe Arabic" w:eastAsia="Adobe Fan Heiti Std B" w:hAnsi="Adobe Arabic" w:cs="Adobe Arabic"/>
                          <w:bCs/>
                          <w:color w:val="000000" w:themeColor="text1"/>
                          <w:lang w:val="en-US"/>
                        </w:rPr>
                        <w:t>.</w:t>
                      </w:r>
                    </w:p>
                    <w:p w14:paraId="28627BB3" w14:textId="3F3DD442" w:rsidR="00397946" w:rsidRPr="00444D00" w:rsidRDefault="00397946" w:rsidP="00397946">
                      <w:pPr>
                        <w:pStyle w:val="NormalWeb"/>
                        <w:jc w:val="center"/>
                        <w:rPr>
                          <w:rFonts w:ascii="Adobe Arabic" w:eastAsia="Adobe Fan Heiti Std B" w:hAnsi="Adobe Arabic" w:cs="Adobe Arabic"/>
                          <w:color w:val="000000" w:themeColor="text1"/>
                          <w:lang w:val="en-US"/>
                        </w:rPr>
                      </w:pPr>
                      <w:r>
                        <w:rPr>
                          <w:rFonts w:ascii="Adobe Arabic" w:eastAsia="Adobe Fan Heiti Std B" w:hAnsi="Adobe Arabic" w:cs="Adobe Arabic"/>
                          <w:bCs/>
                          <w:color w:val="000000" w:themeColor="text1"/>
                          <w:lang w:val="en-US"/>
                        </w:rPr>
                        <w:t>Close All the Applications</w:t>
                      </w:r>
                    </w:p>
                    <w:p w14:paraId="653049E2" w14:textId="77777777" w:rsidR="00397946" w:rsidRPr="00816D65" w:rsidRDefault="00397946" w:rsidP="00397946">
                      <w:pPr>
                        <w:pStyle w:val="NormalWeb"/>
                        <w:spacing w:before="0" w:beforeAutospacing="0" w:after="0" w:afterAutospacing="0"/>
                        <w:jc w:val="center"/>
                        <w:rPr>
                          <w:rFonts w:ascii="Verdana" w:hAnsi="Verdana"/>
                          <w:color w:val="000000" w:themeColor="text1"/>
                          <w:sz w:val="20"/>
                          <w:szCs w:val="20"/>
                        </w:rPr>
                      </w:pPr>
                    </w:p>
                  </w:txbxContent>
                </v:textbox>
                <w10:wrap anchorx="margin"/>
              </v:roundrect>
            </w:pict>
          </mc:Fallback>
        </mc:AlternateContent>
      </w:r>
      <w:r w:rsidR="0080660F">
        <w:rPr>
          <w:noProof/>
        </w:rPr>
        <mc:AlternateContent>
          <mc:Choice Requires="wps">
            <w:drawing>
              <wp:anchor distT="0" distB="0" distL="114300" distR="114300" simplePos="0" relativeHeight="252018688" behindDoc="0" locked="0" layoutInCell="1" allowOverlap="1" wp14:anchorId="65E475AC" wp14:editId="27D7907A">
                <wp:simplePos x="0" y="0"/>
                <wp:positionH relativeFrom="margin">
                  <wp:posOffset>5267325</wp:posOffset>
                </wp:positionH>
                <wp:positionV relativeFrom="paragraph">
                  <wp:posOffset>102235</wp:posOffset>
                </wp:positionV>
                <wp:extent cx="914400" cy="762000"/>
                <wp:effectExtent l="0" t="0" r="19050" b="19050"/>
                <wp:wrapNone/>
                <wp:docPr id="86" name="Rounded Rectangle 12"/>
                <wp:cNvGraphicFramePr/>
                <a:graphic xmlns:a="http://schemas.openxmlformats.org/drawingml/2006/main">
                  <a:graphicData uri="http://schemas.microsoft.com/office/word/2010/wordprocessingShape">
                    <wps:wsp>
                      <wps:cNvSpPr/>
                      <wps:spPr>
                        <a:xfrm>
                          <a:off x="0" y="0"/>
                          <a:ext cx="914400" cy="76200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C14A64"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19.</w:t>
                            </w:r>
                          </w:p>
                          <w:p w14:paraId="3A4FC967" w14:textId="77777777"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Save the Excel File &amp; Sort it.</w:t>
                            </w:r>
                          </w:p>
                          <w:p w14:paraId="21EE3D8D" w14:textId="77777777" w:rsidR="007D03E2" w:rsidRPr="00FB707C" w:rsidRDefault="007D03E2" w:rsidP="0080660F">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475AC" id="_x0000_s1071" style="position:absolute;margin-left:414.75pt;margin-top:8.05pt;width:1in;height:60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" fillcolor="#f2f2f2 [3052]" strokecolor="#bfbfbf [2412]">
                <v:textbox inset="0,0,0,0">
                  <w:txbxContent>
                    <w:p w14:paraId="48C14A64"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19.</w:t>
                      </w:r>
                    </w:p>
                    <w:p w14:paraId="3A4FC967" w14:textId="77777777"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Save the Excel File &amp; Sort it.</w:t>
                      </w:r>
                    </w:p>
                    <w:p w14:paraId="21EE3D8D" w14:textId="77777777" w:rsidR="007D03E2" w:rsidRPr="00FB707C" w:rsidRDefault="007D03E2" w:rsidP="0080660F">
                      <w:pPr>
                        <w:rPr>
                          <w:rFonts w:ascii="Adobe Arabic" w:hAnsi="Adobe Arabic" w:cs="Adobe Arabic"/>
                          <w:sz w:val="24"/>
                          <w:szCs w:val="24"/>
                        </w:rPr>
                      </w:pPr>
                    </w:p>
                  </w:txbxContent>
                </v:textbox>
                <w10:wrap anchorx="margin"/>
              </v:roundrect>
            </w:pict>
          </mc:Fallback>
        </mc:AlternateContent>
      </w:r>
      <w:r w:rsidR="0080660F">
        <w:rPr>
          <w:noProof/>
        </w:rPr>
        <mc:AlternateContent>
          <mc:Choice Requires="wps">
            <w:drawing>
              <wp:anchor distT="0" distB="0" distL="114300" distR="114300" simplePos="0" relativeHeight="252016640" behindDoc="0" locked="0" layoutInCell="1" allowOverlap="1" wp14:anchorId="4D6254E3" wp14:editId="7669019F">
                <wp:simplePos x="0" y="0"/>
                <wp:positionH relativeFrom="margin">
                  <wp:posOffset>4248150</wp:posOffset>
                </wp:positionH>
                <wp:positionV relativeFrom="paragraph">
                  <wp:posOffset>83820</wp:posOffset>
                </wp:positionV>
                <wp:extent cx="800100" cy="762000"/>
                <wp:effectExtent l="0" t="0" r="19050" b="19050"/>
                <wp:wrapNone/>
                <wp:docPr id="85" name="Rounded Rectangle 12"/>
                <wp:cNvGraphicFramePr/>
                <a:graphic xmlns:a="http://schemas.openxmlformats.org/drawingml/2006/main">
                  <a:graphicData uri="http://schemas.microsoft.com/office/word/2010/wordprocessingShape">
                    <wps:wsp>
                      <wps:cNvSpPr/>
                      <wps:spPr>
                        <a:xfrm>
                          <a:off x="0" y="0"/>
                          <a:ext cx="800100" cy="76200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10F48"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18.</w:t>
                            </w:r>
                          </w:p>
                          <w:p w14:paraId="64641EB6" w14:textId="77777777"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Click on Excel icon &amp; open Tab</w:t>
                            </w:r>
                          </w:p>
                          <w:p w14:paraId="6FFB18FC" w14:textId="77777777" w:rsidR="007D03E2" w:rsidRPr="00FB707C" w:rsidRDefault="007D03E2" w:rsidP="0080660F">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254E3" id="_x0000_s1072" style="position:absolute;margin-left:334.5pt;margin-top:6.6pt;width:63pt;height:60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" fillcolor="#f2f2f2 [3052]" strokecolor="#bfbfbf [2412]">
                <v:textbox inset="0,0,0,0">
                  <w:txbxContent>
                    <w:p w14:paraId="38710F48"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18.</w:t>
                      </w:r>
                    </w:p>
                    <w:p w14:paraId="64641EB6" w14:textId="77777777"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Click on Excel icon &amp; open Tab</w:t>
                      </w:r>
                    </w:p>
                    <w:p w14:paraId="6FFB18FC" w14:textId="77777777" w:rsidR="007D03E2" w:rsidRPr="00FB707C" w:rsidRDefault="007D03E2" w:rsidP="0080660F">
                      <w:pPr>
                        <w:rPr>
                          <w:rFonts w:ascii="Adobe Arabic" w:hAnsi="Adobe Arabic" w:cs="Adobe Arabic"/>
                          <w:sz w:val="24"/>
                          <w:szCs w:val="24"/>
                        </w:rPr>
                      </w:pPr>
                    </w:p>
                  </w:txbxContent>
                </v:textbox>
                <w10:wrap anchorx="margin"/>
              </v:roundrect>
            </w:pict>
          </mc:Fallback>
        </mc:AlternateContent>
      </w:r>
      <w:r w:rsidR="0080660F">
        <w:rPr>
          <w:noProof/>
        </w:rPr>
        <mc:AlternateContent>
          <mc:Choice Requires="wps">
            <w:drawing>
              <wp:anchor distT="0" distB="0" distL="114300" distR="114300" simplePos="0" relativeHeight="252014592" behindDoc="0" locked="0" layoutInCell="1" allowOverlap="1" wp14:anchorId="33CB870A" wp14:editId="1F51AFC5">
                <wp:simplePos x="0" y="0"/>
                <wp:positionH relativeFrom="margin">
                  <wp:posOffset>3067050</wp:posOffset>
                </wp:positionH>
                <wp:positionV relativeFrom="paragraph">
                  <wp:posOffset>95250</wp:posOffset>
                </wp:positionV>
                <wp:extent cx="914400" cy="723900"/>
                <wp:effectExtent l="0" t="0" r="19050" b="19050"/>
                <wp:wrapNone/>
                <wp:docPr id="84" name="Rounded Rectangle 12"/>
                <wp:cNvGraphicFramePr/>
                <a:graphic xmlns:a="http://schemas.openxmlformats.org/drawingml/2006/main">
                  <a:graphicData uri="http://schemas.microsoft.com/office/word/2010/wordprocessingShape">
                    <wps:wsp>
                      <wps:cNvSpPr/>
                      <wps:spPr>
                        <a:xfrm>
                          <a:off x="0" y="0"/>
                          <a:ext cx="914400" cy="72390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CD69BF"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17.</w:t>
                            </w:r>
                          </w:p>
                          <w:p w14:paraId="1A5E7A7D" w14:textId="77777777"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 xml:space="preserve">Click on Load </w:t>
                            </w:r>
                            <w:r w:rsidRPr="00BE5D70">
                              <w:rPr>
                                <w:rFonts w:ascii="Adobe Arabic" w:hAnsi="Adobe Arabic" w:cs="Adobe Arabic"/>
                                <w:color w:val="000000" w:themeColor="text1"/>
                                <w:sz w:val="24"/>
                                <w:szCs w:val="24"/>
                              </w:rPr>
                              <w:sym w:font="Wingdings" w:char="F0E0"/>
                            </w:r>
                            <w:r>
                              <w:rPr>
                                <w:rFonts w:ascii="Adobe Arabic" w:hAnsi="Adobe Arabic" w:cs="Adobe Arabic"/>
                                <w:color w:val="000000" w:themeColor="text1"/>
                                <w:sz w:val="24"/>
                                <w:szCs w:val="24"/>
                              </w:rPr>
                              <w:t xml:space="preserve"> OK</w:t>
                            </w:r>
                          </w:p>
                          <w:p w14:paraId="358DC66E" w14:textId="77777777" w:rsidR="007D03E2" w:rsidRPr="00FB707C" w:rsidRDefault="007D03E2" w:rsidP="0080660F">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B870A" id="_x0000_s1073" style="position:absolute;margin-left:241.5pt;margin-top:7.5pt;width:1in;height:57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" fillcolor="#f2f2f2 [3052]" strokecolor="#bfbfbf [2412]">
                <v:textbox inset="0,0,0,0">
                  <w:txbxContent>
                    <w:p w14:paraId="23CD69BF"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17.</w:t>
                      </w:r>
                    </w:p>
                    <w:p w14:paraId="1A5E7A7D" w14:textId="77777777"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 xml:space="preserve">Click on Load </w:t>
                      </w:r>
                      <w:r w:rsidRPr="00BE5D70">
                        <w:rPr>
                          <w:rFonts w:ascii="Adobe Arabic" w:hAnsi="Adobe Arabic" w:cs="Adobe Arabic"/>
                          <w:color w:val="000000" w:themeColor="text1"/>
                          <w:sz w:val="24"/>
                          <w:szCs w:val="24"/>
                        </w:rPr>
                        <w:sym w:font="Wingdings" w:char="F0E0"/>
                      </w:r>
                      <w:r>
                        <w:rPr>
                          <w:rFonts w:ascii="Adobe Arabic" w:hAnsi="Adobe Arabic" w:cs="Adobe Arabic"/>
                          <w:color w:val="000000" w:themeColor="text1"/>
                          <w:sz w:val="24"/>
                          <w:szCs w:val="24"/>
                        </w:rPr>
                        <w:t xml:space="preserve"> OK</w:t>
                      </w:r>
                    </w:p>
                    <w:p w14:paraId="358DC66E" w14:textId="77777777" w:rsidR="007D03E2" w:rsidRPr="00FB707C" w:rsidRDefault="007D03E2" w:rsidP="0080660F">
                      <w:pPr>
                        <w:rPr>
                          <w:rFonts w:ascii="Adobe Arabic" w:hAnsi="Adobe Arabic" w:cs="Adobe Arabic"/>
                          <w:sz w:val="24"/>
                          <w:szCs w:val="24"/>
                        </w:rPr>
                      </w:pPr>
                    </w:p>
                  </w:txbxContent>
                </v:textbox>
                <w10:wrap anchorx="margin"/>
              </v:roundrect>
            </w:pict>
          </mc:Fallback>
        </mc:AlternateContent>
      </w:r>
      <w:r w:rsidR="0080660F">
        <w:rPr>
          <w:noProof/>
        </w:rPr>
        <mc:AlternateContent>
          <mc:Choice Requires="wps">
            <w:drawing>
              <wp:anchor distT="0" distB="0" distL="114300" distR="114300" simplePos="0" relativeHeight="252012544" behindDoc="0" locked="0" layoutInCell="1" allowOverlap="1" wp14:anchorId="5A070F22" wp14:editId="2FA67FD2">
                <wp:simplePos x="0" y="0"/>
                <wp:positionH relativeFrom="margin">
                  <wp:posOffset>1676400</wp:posOffset>
                </wp:positionH>
                <wp:positionV relativeFrom="paragraph">
                  <wp:posOffset>74295</wp:posOffset>
                </wp:positionV>
                <wp:extent cx="1152525" cy="933450"/>
                <wp:effectExtent l="0" t="0" r="28575" b="19050"/>
                <wp:wrapNone/>
                <wp:docPr id="83" name="Rounded Rectangle 12"/>
                <wp:cNvGraphicFramePr/>
                <a:graphic xmlns:a="http://schemas.openxmlformats.org/drawingml/2006/main">
                  <a:graphicData uri="http://schemas.microsoft.com/office/word/2010/wordprocessingShape">
                    <wps:wsp>
                      <wps:cNvSpPr/>
                      <wps:spPr>
                        <a:xfrm>
                          <a:off x="0" y="0"/>
                          <a:ext cx="1152525" cy="93345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31360"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16.</w:t>
                            </w:r>
                          </w:p>
                          <w:p w14:paraId="145B13AF" w14:textId="77777777"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Select the Required Global Template from Select Report Template</w:t>
                            </w:r>
                          </w:p>
                          <w:p w14:paraId="050ED0D5" w14:textId="77777777" w:rsidR="007D03E2" w:rsidRPr="00FB707C" w:rsidRDefault="007D03E2" w:rsidP="0080660F">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070F22" id="_x0000_s1074" style="position:absolute;margin-left:132pt;margin-top:5.85pt;width:90.75pt;height:73.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" fillcolor="#f2f2f2 [3052]" strokecolor="#bfbfbf [2412]">
                <v:textbox inset="0,0,0,0">
                  <w:txbxContent>
                    <w:p w14:paraId="3B931360"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16.</w:t>
                      </w:r>
                    </w:p>
                    <w:p w14:paraId="145B13AF" w14:textId="77777777"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Select the Required Global Template from Select Report Template</w:t>
                      </w:r>
                    </w:p>
                    <w:p w14:paraId="050ED0D5" w14:textId="77777777" w:rsidR="007D03E2" w:rsidRPr="00FB707C" w:rsidRDefault="007D03E2" w:rsidP="0080660F">
                      <w:pPr>
                        <w:rPr>
                          <w:rFonts w:ascii="Adobe Arabic" w:hAnsi="Adobe Arabic" w:cs="Adobe Arabic"/>
                          <w:sz w:val="24"/>
                          <w:szCs w:val="24"/>
                        </w:rPr>
                      </w:pPr>
                    </w:p>
                  </w:txbxContent>
                </v:textbox>
                <w10:wrap anchorx="margin"/>
              </v:roundrect>
            </w:pict>
          </mc:Fallback>
        </mc:AlternateContent>
      </w:r>
      <w:r w:rsidR="0080660F">
        <w:rPr>
          <w:noProof/>
        </w:rPr>
        <mc:AlternateContent>
          <mc:Choice Requires="wps">
            <w:drawing>
              <wp:anchor distT="0" distB="0" distL="114300" distR="114300" simplePos="0" relativeHeight="252010496" behindDoc="0" locked="0" layoutInCell="1" allowOverlap="1" wp14:anchorId="3AA0836C" wp14:editId="7A1AC726">
                <wp:simplePos x="0" y="0"/>
                <wp:positionH relativeFrom="margin">
                  <wp:posOffset>533400</wp:posOffset>
                </wp:positionH>
                <wp:positionV relativeFrom="paragraph">
                  <wp:posOffset>83820</wp:posOffset>
                </wp:positionV>
                <wp:extent cx="914400" cy="762000"/>
                <wp:effectExtent l="0" t="0" r="19050" b="19050"/>
                <wp:wrapNone/>
                <wp:docPr id="82" name="Rounded Rectangle 12"/>
                <wp:cNvGraphicFramePr/>
                <a:graphic xmlns:a="http://schemas.openxmlformats.org/drawingml/2006/main">
                  <a:graphicData uri="http://schemas.microsoft.com/office/word/2010/wordprocessingShape">
                    <wps:wsp>
                      <wps:cNvSpPr/>
                      <wps:spPr>
                        <a:xfrm>
                          <a:off x="0" y="0"/>
                          <a:ext cx="914400" cy="762000"/>
                        </a:xfrm>
                        <a:prstGeom prst="roundRect">
                          <a:avLst>
                            <a:gd name="adj" fmla="val 7456"/>
                          </a:avLst>
                        </a:prstGeom>
                        <a:solidFill>
                          <a:schemeClr val="bg1">
                            <a:lumMod val="95000"/>
                          </a:schemeClr>
                        </a:solid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69627"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15.</w:t>
                            </w:r>
                          </w:p>
                          <w:p w14:paraId="66EB351A" w14:textId="77777777"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Click on Cycle time Report</w:t>
                            </w:r>
                          </w:p>
                          <w:p w14:paraId="6861059A" w14:textId="77777777" w:rsidR="007D03E2" w:rsidRPr="00FB707C" w:rsidRDefault="007D03E2" w:rsidP="0080660F">
                            <w:pPr>
                              <w:rPr>
                                <w:rFonts w:ascii="Adobe Arabic" w:hAnsi="Adobe Arabic" w:cs="Adobe Arabic"/>
                                <w:sz w:val="24"/>
                                <w:szCs w:val="24"/>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A0836C" id="_x0000_s1075" style="position:absolute;margin-left:42pt;margin-top:6.6pt;width:1in;height:60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" fillcolor="#f2f2f2 [3052]" strokecolor="#bfbfbf [2412]">
                <v:textbox inset="0,0,0,0">
                  <w:txbxContent>
                    <w:p w14:paraId="38F69627" w14:textId="77777777" w:rsidR="007D03E2"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15.</w:t>
                      </w:r>
                    </w:p>
                    <w:p w14:paraId="66EB351A" w14:textId="77777777" w:rsidR="007D03E2" w:rsidRPr="00FB707C" w:rsidRDefault="007D03E2" w:rsidP="0080660F">
                      <w:pPr>
                        <w:jc w:val="center"/>
                        <w:rPr>
                          <w:rFonts w:ascii="Adobe Arabic" w:hAnsi="Adobe Arabic" w:cs="Adobe Arabic"/>
                          <w:color w:val="000000" w:themeColor="text1"/>
                          <w:sz w:val="24"/>
                          <w:szCs w:val="24"/>
                        </w:rPr>
                      </w:pPr>
                      <w:r>
                        <w:rPr>
                          <w:rFonts w:ascii="Adobe Arabic" w:hAnsi="Adobe Arabic" w:cs="Adobe Arabic"/>
                          <w:color w:val="000000" w:themeColor="text1"/>
                          <w:sz w:val="24"/>
                          <w:szCs w:val="24"/>
                        </w:rPr>
                        <w:t>Click on Cycle time Report</w:t>
                      </w:r>
                    </w:p>
                    <w:p w14:paraId="6861059A" w14:textId="77777777" w:rsidR="007D03E2" w:rsidRPr="00FB707C" w:rsidRDefault="007D03E2" w:rsidP="0080660F">
                      <w:pPr>
                        <w:rPr>
                          <w:rFonts w:ascii="Adobe Arabic" w:hAnsi="Adobe Arabic" w:cs="Adobe Arabic"/>
                          <w:sz w:val="24"/>
                          <w:szCs w:val="24"/>
                        </w:rPr>
                      </w:pPr>
                    </w:p>
                  </w:txbxContent>
                </v:textbox>
                <w10:wrap anchorx="margin"/>
              </v:roundrect>
            </w:pict>
          </mc:Fallback>
        </mc:AlternateContent>
      </w:r>
    </w:p>
    <w:p w14:paraId="0479D364" w14:textId="76E5A432" w:rsidR="00ED28BB" w:rsidRDefault="00ED28BB" w:rsidP="00536083">
      <w:pPr>
        <w:pStyle w:val="NoSpacing"/>
        <w:rPr>
          <w:rFonts w:ascii="Verdana" w:hAnsi="Verdana"/>
          <w:sz w:val="16"/>
          <w:szCs w:val="16"/>
        </w:rPr>
      </w:pPr>
    </w:p>
    <w:p w14:paraId="71A7B7C8" w14:textId="12038378" w:rsidR="00ED28BB" w:rsidRDefault="00ED28BB" w:rsidP="00536083">
      <w:pPr>
        <w:pStyle w:val="NoSpacing"/>
        <w:rPr>
          <w:rFonts w:ascii="Verdana" w:hAnsi="Verdana"/>
          <w:sz w:val="16"/>
          <w:szCs w:val="16"/>
        </w:rPr>
      </w:pPr>
    </w:p>
    <w:p w14:paraId="2114FC9E" w14:textId="5ABE4CA4" w:rsidR="00ED28BB" w:rsidRDefault="00397946" w:rsidP="00536083">
      <w:pPr>
        <w:pStyle w:val="NoSpacing"/>
        <w:rPr>
          <w:rFonts w:ascii="Verdana" w:hAnsi="Verdana"/>
          <w:sz w:val="16"/>
          <w:szCs w:val="16"/>
        </w:rPr>
      </w:pPr>
      <w:r>
        <w:rPr>
          <w:rFonts w:ascii="Verdana" w:hAnsi="Verdana"/>
          <w:noProof/>
          <w:sz w:val="16"/>
          <w:szCs w:val="16"/>
        </w:rPr>
        <mc:AlternateContent>
          <mc:Choice Requires="wps">
            <w:drawing>
              <wp:anchor distT="0" distB="0" distL="114300" distR="114300" simplePos="0" relativeHeight="252069888" behindDoc="0" locked="0" layoutInCell="1" allowOverlap="1" wp14:anchorId="7588481F" wp14:editId="7C096A42">
                <wp:simplePos x="0" y="0"/>
                <wp:positionH relativeFrom="margin">
                  <wp:posOffset>8496300</wp:posOffset>
                </wp:positionH>
                <wp:positionV relativeFrom="paragraph">
                  <wp:posOffset>81280</wp:posOffset>
                </wp:positionV>
                <wp:extent cx="285750" cy="7620"/>
                <wp:effectExtent l="0" t="57150" r="38100" b="87630"/>
                <wp:wrapNone/>
                <wp:docPr id="26" name="Straight Arrow Connector 26"/>
                <wp:cNvGraphicFramePr/>
                <a:graphic xmlns:a="http://schemas.openxmlformats.org/drawingml/2006/main">
                  <a:graphicData uri="http://schemas.microsoft.com/office/word/2010/wordprocessingShape">
                    <wps:wsp>
                      <wps:cNvCnPr/>
                      <wps:spPr>
                        <a:xfrm>
                          <a:off x="0" y="0"/>
                          <a:ext cx="285750"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0156C" id="Straight Arrow Connector 26" o:spid="_x0000_s1026" type="#_x0000_t32" style="position:absolute;margin-left:669pt;margin-top:6.4pt;width:22.5pt;height:.6pt;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" strokecolor="#a5a5a5 [2092]" strokeweight="1.5pt">
                <v:stroke endarrow="block"/>
                <w10:wrap anchorx="margin"/>
              </v:shape>
            </w:pict>
          </mc:Fallback>
        </mc:AlternateContent>
      </w:r>
      <w:r w:rsidR="008C6E3E">
        <w:rPr>
          <w:rFonts w:ascii="Verdana" w:hAnsi="Verdana"/>
          <w:noProof/>
          <w:sz w:val="16"/>
          <w:szCs w:val="16"/>
        </w:rPr>
        <mc:AlternateContent>
          <mc:Choice Requires="wps">
            <w:drawing>
              <wp:anchor distT="0" distB="0" distL="114300" distR="114300" simplePos="0" relativeHeight="252047360" behindDoc="0" locked="0" layoutInCell="1" allowOverlap="1" wp14:anchorId="3CD56843" wp14:editId="2AACE5E2">
                <wp:simplePos x="0" y="0"/>
                <wp:positionH relativeFrom="margin">
                  <wp:posOffset>7381875</wp:posOffset>
                </wp:positionH>
                <wp:positionV relativeFrom="paragraph">
                  <wp:posOffset>97155</wp:posOffset>
                </wp:positionV>
                <wp:extent cx="285750" cy="7620"/>
                <wp:effectExtent l="0" t="57150" r="38100" b="87630"/>
                <wp:wrapNone/>
                <wp:docPr id="102" name="Straight Arrow Connector 102"/>
                <wp:cNvGraphicFramePr/>
                <a:graphic xmlns:a="http://schemas.openxmlformats.org/drawingml/2006/main">
                  <a:graphicData uri="http://schemas.microsoft.com/office/word/2010/wordprocessingShape">
                    <wps:wsp>
                      <wps:cNvCnPr/>
                      <wps:spPr>
                        <a:xfrm>
                          <a:off x="0" y="0"/>
                          <a:ext cx="285750"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AF25F" id="Straight Arrow Connector 102" o:spid="_x0000_s1026" type="#_x0000_t32" style="position:absolute;margin-left:581.25pt;margin-top:7.65pt;width:22.5pt;height:.6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" strokecolor="#a5a5a5 [2092]" strokeweight="1.5pt">
                <v:stroke endarrow="block"/>
                <w10:wrap anchorx="margin"/>
              </v:shape>
            </w:pict>
          </mc:Fallback>
        </mc:AlternateContent>
      </w:r>
      <w:r w:rsidR="008C6E3E">
        <w:rPr>
          <w:rFonts w:ascii="Verdana" w:hAnsi="Verdana"/>
          <w:noProof/>
          <w:sz w:val="16"/>
          <w:szCs w:val="16"/>
        </w:rPr>
        <mc:AlternateContent>
          <mc:Choice Requires="wps">
            <w:drawing>
              <wp:anchor distT="0" distB="0" distL="114300" distR="114300" simplePos="0" relativeHeight="252045312" behindDoc="0" locked="0" layoutInCell="1" allowOverlap="1" wp14:anchorId="56261B75" wp14:editId="56D0CAEF">
                <wp:simplePos x="0" y="0"/>
                <wp:positionH relativeFrom="margin">
                  <wp:posOffset>6172200</wp:posOffset>
                </wp:positionH>
                <wp:positionV relativeFrom="paragraph">
                  <wp:posOffset>106680</wp:posOffset>
                </wp:positionV>
                <wp:extent cx="285750" cy="7620"/>
                <wp:effectExtent l="0" t="57150" r="38100" b="87630"/>
                <wp:wrapNone/>
                <wp:docPr id="101" name="Straight Arrow Connector 101"/>
                <wp:cNvGraphicFramePr/>
                <a:graphic xmlns:a="http://schemas.openxmlformats.org/drawingml/2006/main">
                  <a:graphicData uri="http://schemas.microsoft.com/office/word/2010/wordprocessingShape">
                    <wps:wsp>
                      <wps:cNvCnPr/>
                      <wps:spPr>
                        <a:xfrm>
                          <a:off x="0" y="0"/>
                          <a:ext cx="285750"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40104" id="Straight Arrow Connector 101" o:spid="_x0000_s1026" type="#_x0000_t32" style="position:absolute;margin-left:486pt;margin-top:8.4pt;width:22.5pt;height:.6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" strokecolor="#a5a5a5 [2092]" strokeweight="1.5pt">
                <v:stroke endarrow="block"/>
                <w10:wrap anchorx="margin"/>
              </v:shape>
            </w:pict>
          </mc:Fallback>
        </mc:AlternateContent>
      </w:r>
      <w:r w:rsidR="008C6E3E">
        <w:rPr>
          <w:rFonts w:ascii="Verdana" w:hAnsi="Verdana"/>
          <w:noProof/>
          <w:sz w:val="16"/>
          <w:szCs w:val="16"/>
        </w:rPr>
        <mc:AlternateContent>
          <mc:Choice Requires="wps">
            <w:drawing>
              <wp:anchor distT="0" distB="0" distL="114300" distR="114300" simplePos="0" relativeHeight="252043264" behindDoc="0" locked="0" layoutInCell="1" allowOverlap="1" wp14:anchorId="134B3F02" wp14:editId="5F48CE37">
                <wp:simplePos x="0" y="0"/>
                <wp:positionH relativeFrom="margin">
                  <wp:posOffset>5038725</wp:posOffset>
                </wp:positionH>
                <wp:positionV relativeFrom="paragraph">
                  <wp:posOffset>87630</wp:posOffset>
                </wp:positionV>
                <wp:extent cx="285750" cy="7620"/>
                <wp:effectExtent l="0" t="57150" r="38100" b="87630"/>
                <wp:wrapNone/>
                <wp:docPr id="100" name="Straight Arrow Connector 100"/>
                <wp:cNvGraphicFramePr/>
                <a:graphic xmlns:a="http://schemas.openxmlformats.org/drawingml/2006/main">
                  <a:graphicData uri="http://schemas.microsoft.com/office/word/2010/wordprocessingShape">
                    <wps:wsp>
                      <wps:cNvCnPr/>
                      <wps:spPr>
                        <a:xfrm>
                          <a:off x="0" y="0"/>
                          <a:ext cx="285750"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BA3A8" id="Straight Arrow Connector 100" o:spid="_x0000_s1026" type="#_x0000_t32" style="position:absolute;margin-left:396.75pt;margin-top:6.9pt;width:22.5pt;height:.6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" strokecolor="#a5a5a5 [2092]" strokeweight="1.5pt">
                <v:stroke endarrow="block"/>
                <w10:wrap anchorx="margin"/>
              </v:shape>
            </w:pict>
          </mc:Fallback>
        </mc:AlternateContent>
      </w:r>
      <w:r w:rsidR="008C6E3E">
        <w:rPr>
          <w:rFonts w:ascii="Verdana" w:hAnsi="Verdana"/>
          <w:noProof/>
          <w:sz w:val="16"/>
          <w:szCs w:val="16"/>
        </w:rPr>
        <mc:AlternateContent>
          <mc:Choice Requires="wps">
            <w:drawing>
              <wp:anchor distT="0" distB="0" distL="114300" distR="114300" simplePos="0" relativeHeight="252041216" behindDoc="0" locked="0" layoutInCell="1" allowOverlap="1" wp14:anchorId="0232AF20" wp14:editId="4DFE6F25">
                <wp:simplePos x="0" y="0"/>
                <wp:positionH relativeFrom="margin">
                  <wp:posOffset>3990975</wp:posOffset>
                </wp:positionH>
                <wp:positionV relativeFrom="paragraph">
                  <wp:posOffset>40640</wp:posOffset>
                </wp:positionV>
                <wp:extent cx="285750" cy="7620"/>
                <wp:effectExtent l="0" t="57150" r="38100" b="87630"/>
                <wp:wrapNone/>
                <wp:docPr id="99" name="Straight Arrow Connector 99"/>
                <wp:cNvGraphicFramePr/>
                <a:graphic xmlns:a="http://schemas.openxmlformats.org/drawingml/2006/main">
                  <a:graphicData uri="http://schemas.microsoft.com/office/word/2010/wordprocessingShape">
                    <wps:wsp>
                      <wps:cNvCnPr/>
                      <wps:spPr>
                        <a:xfrm>
                          <a:off x="0" y="0"/>
                          <a:ext cx="285750"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0CC91" id="Straight Arrow Connector 99" o:spid="_x0000_s1026" type="#_x0000_t32" style="position:absolute;margin-left:314.25pt;margin-top:3.2pt;width:22.5pt;height:.6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" strokecolor="#a5a5a5 [2092]" strokeweight="1.5pt">
                <v:stroke endarrow="block"/>
                <w10:wrap anchorx="margin"/>
              </v:shape>
            </w:pict>
          </mc:Fallback>
        </mc:AlternateContent>
      </w:r>
      <w:r w:rsidR="008C6E3E">
        <w:rPr>
          <w:rFonts w:ascii="Verdana" w:hAnsi="Verdana"/>
          <w:noProof/>
          <w:sz w:val="16"/>
          <w:szCs w:val="16"/>
        </w:rPr>
        <mc:AlternateContent>
          <mc:Choice Requires="wps">
            <w:drawing>
              <wp:anchor distT="0" distB="0" distL="114300" distR="114300" simplePos="0" relativeHeight="252039168" behindDoc="0" locked="0" layoutInCell="1" allowOverlap="1" wp14:anchorId="1361BF4A" wp14:editId="633DBE81">
                <wp:simplePos x="0" y="0"/>
                <wp:positionH relativeFrom="margin">
                  <wp:posOffset>2819400</wp:posOffset>
                </wp:positionH>
                <wp:positionV relativeFrom="paragraph">
                  <wp:posOffset>59690</wp:posOffset>
                </wp:positionV>
                <wp:extent cx="285750" cy="7620"/>
                <wp:effectExtent l="0" t="57150" r="38100" b="87630"/>
                <wp:wrapNone/>
                <wp:docPr id="98" name="Straight Arrow Connector 98"/>
                <wp:cNvGraphicFramePr/>
                <a:graphic xmlns:a="http://schemas.openxmlformats.org/drawingml/2006/main">
                  <a:graphicData uri="http://schemas.microsoft.com/office/word/2010/wordprocessingShape">
                    <wps:wsp>
                      <wps:cNvCnPr/>
                      <wps:spPr>
                        <a:xfrm>
                          <a:off x="0" y="0"/>
                          <a:ext cx="285750"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1E1B1" id="Straight Arrow Connector 98" o:spid="_x0000_s1026" type="#_x0000_t32" style="position:absolute;margin-left:222pt;margin-top:4.7pt;width:22.5pt;height:.6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" strokecolor="#a5a5a5 [2092]" strokeweight="1.5pt">
                <v:stroke endarrow="block"/>
                <w10:wrap anchorx="margin"/>
              </v:shape>
            </w:pict>
          </mc:Fallback>
        </mc:AlternateContent>
      </w:r>
      <w:r w:rsidR="008C6E3E">
        <w:rPr>
          <w:rFonts w:ascii="Verdana" w:hAnsi="Verdana"/>
          <w:noProof/>
          <w:sz w:val="16"/>
          <w:szCs w:val="16"/>
        </w:rPr>
        <mc:AlternateContent>
          <mc:Choice Requires="wps">
            <w:drawing>
              <wp:anchor distT="0" distB="0" distL="114300" distR="114300" simplePos="0" relativeHeight="252037120" behindDoc="0" locked="0" layoutInCell="1" allowOverlap="1" wp14:anchorId="07D4EB84" wp14:editId="7209E00C">
                <wp:simplePos x="0" y="0"/>
                <wp:positionH relativeFrom="margin">
                  <wp:posOffset>1457325</wp:posOffset>
                </wp:positionH>
                <wp:positionV relativeFrom="paragraph">
                  <wp:posOffset>39370</wp:posOffset>
                </wp:positionV>
                <wp:extent cx="285750" cy="7620"/>
                <wp:effectExtent l="0" t="57150" r="38100" b="87630"/>
                <wp:wrapNone/>
                <wp:docPr id="97" name="Straight Arrow Connector 97"/>
                <wp:cNvGraphicFramePr/>
                <a:graphic xmlns:a="http://schemas.openxmlformats.org/drawingml/2006/main">
                  <a:graphicData uri="http://schemas.microsoft.com/office/word/2010/wordprocessingShape">
                    <wps:wsp>
                      <wps:cNvCnPr/>
                      <wps:spPr>
                        <a:xfrm>
                          <a:off x="0" y="0"/>
                          <a:ext cx="285750" cy="7620"/>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46865" id="Straight Arrow Connector 97" o:spid="_x0000_s1026" type="#_x0000_t32" style="position:absolute;margin-left:114.75pt;margin-top:3.1pt;width:22.5pt;height:.6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" strokecolor="#a5a5a5 [2092]" strokeweight="1.5pt">
                <v:stroke endarrow="block"/>
                <w10:wrap anchorx="margin"/>
              </v:shape>
            </w:pict>
          </mc:Fallback>
        </mc:AlternateContent>
      </w:r>
    </w:p>
    <w:p w14:paraId="0C924A75" w14:textId="34188B32" w:rsidR="00ED28BB" w:rsidRDefault="00ED28BB" w:rsidP="00536083">
      <w:pPr>
        <w:pStyle w:val="NoSpacing"/>
        <w:rPr>
          <w:rFonts w:ascii="Verdana" w:hAnsi="Verdana"/>
          <w:sz w:val="16"/>
          <w:szCs w:val="16"/>
        </w:rPr>
      </w:pPr>
    </w:p>
    <w:p w14:paraId="10C5D1F7" w14:textId="3B75708A" w:rsidR="00ED28BB" w:rsidRDefault="00ED28BB" w:rsidP="00536083">
      <w:pPr>
        <w:pStyle w:val="NoSpacing"/>
        <w:rPr>
          <w:rFonts w:ascii="Verdana" w:hAnsi="Verdana"/>
          <w:sz w:val="16"/>
          <w:szCs w:val="16"/>
        </w:rPr>
      </w:pPr>
    </w:p>
    <w:p w14:paraId="7A005E72" w14:textId="61B0627E" w:rsidR="00ED28BB" w:rsidRDefault="00ED28BB" w:rsidP="00536083">
      <w:pPr>
        <w:pStyle w:val="NoSpacing"/>
        <w:rPr>
          <w:rFonts w:ascii="Verdana" w:hAnsi="Verdana"/>
          <w:sz w:val="16"/>
          <w:szCs w:val="16"/>
        </w:rPr>
      </w:pPr>
    </w:p>
    <w:p w14:paraId="351F5A34" w14:textId="7FD99A21" w:rsidR="00ED28BB" w:rsidRDefault="00ED28BB" w:rsidP="00536083">
      <w:pPr>
        <w:pStyle w:val="NoSpacing"/>
        <w:rPr>
          <w:rFonts w:ascii="Verdana" w:hAnsi="Verdana"/>
          <w:sz w:val="16"/>
          <w:szCs w:val="16"/>
        </w:rPr>
      </w:pPr>
    </w:p>
    <w:p w14:paraId="59FAE2FE" w14:textId="77777777" w:rsidR="00ED28BB" w:rsidRDefault="00ED28BB" w:rsidP="00536083">
      <w:pPr>
        <w:pStyle w:val="NoSpacing"/>
        <w:rPr>
          <w:rFonts w:ascii="Verdana" w:hAnsi="Verdana"/>
          <w:sz w:val="16"/>
          <w:szCs w:val="16"/>
        </w:rPr>
      </w:pPr>
    </w:p>
    <w:p w14:paraId="31AED242" w14:textId="12762D8E" w:rsidR="0010641B" w:rsidRDefault="0010641B" w:rsidP="00536083">
      <w:pPr>
        <w:pStyle w:val="NoSpacing"/>
        <w:rPr>
          <w:rFonts w:ascii="Verdana" w:hAnsi="Verdana"/>
          <w:sz w:val="16"/>
          <w:szCs w:val="16"/>
        </w:rPr>
      </w:pPr>
    </w:p>
    <w:p w14:paraId="3F447518" w14:textId="77777777" w:rsidR="0010641B" w:rsidRDefault="0010641B" w:rsidP="00536083">
      <w:pPr>
        <w:pStyle w:val="NoSpacing"/>
        <w:rPr>
          <w:rFonts w:ascii="Verdana" w:hAnsi="Verdana"/>
          <w:sz w:val="16"/>
          <w:szCs w:val="16"/>
        </w:rPr>
      </w:pPr>
    </w:p>
    <w:p w14:paraId="4ED03DFB" w14:textId="380CB9E2" w:rsidR="0010641B" w:rsidRDefault="0010641B" w:rsidP="00536083">
      <w:pPr>
        <w:pStyle w:val="NoSpacing"/>
        <w:rPr>
          <w:rFonts w:ascii="Verdana" w:hAnsi="Verdana"/>
          <w:sz w:val="16"/>
          <w:szCs w:val="16"/>
        </w:rPr>
      </w:pPr>
    </w:p>
    <w:p w14:paraId="3E009089" w14:textId="3E48A24E" w:rsidR="00E96478" w:rsidRDefault="00E96478" w:rsidP="00536083">
      <w:pPr>
        <w:pStyle w:val="NoSpacing"/>
        <w:rPr>
          <w:rFonts w:ascii="Verdana" w:hAnsi="Verdana"/>
          <w:sz w:val="16"/>
          <w:szCs w:val="16"/>
        </w:rPr>
      </w:pPr>
    </w:p>
    <w:p w14:paraId="2EBFDB15" w14:textId="235D082C" w:rsidR="00536083" w:rsidRDefault="00536083" w:rsidP="00536083">
      <w:pPr>
        <w:pStyle w:val="NoSpacing"/>
        <w:rPr>
          <w:rFonts w:ascii="Verdana" w:hAnsi="Verdana"/>
          <w:sz w:val="16"/>
          <w:szCs w:val="16"/>
        </w:rPr>
      </w:pPr>
      <w:r>
        <w:rPr>
          <w:rFonts w:ascii="Verdana" w:hAnsi="Verdana"/>
          <w:sz w:val="16"/>
          <w:szCs w:val="16"/>
        </w:rPr>
        <w:t>The high level process description (at L0 activity) has been provided in below table</w:t>
      </w:r>
    </w:p>
    <w:p w14:paraId="430F4871" w14:textId="3C5AE354" w:rsidR="009008E2" w:rsidRDefault="009008E2" w:rsidP="00536083">
      <w:pPr>
        <w:pStyle w:val="NoSpacing"/>
        <w:rPr>
          <w:rFonts w:ascii="Verdana" w:hAnsi="Verdana"/>
          <w:sz w:val="16"/>
          <w:szCs w:val="16"/>
        </w:rPr>
      </w:pPr>
    </w:p>
    <w:tbl>
      <w:tblPr>
        <w:tblStyle w:val="LightGrid-Accent4"/>
        <w:tblpPr w:leftFromText="180" w:rightFromText="180" w:vertAnchor="page" w:horzAnchor="margin" w:tblpY="2611"/>
        <w:tblW w:w="5000" w:type="pct"/>
        <w:tblLook w:val="04A0" w:firstRow="1" w:lastRow="0" w:firstColumn="1" w:lastColumn="0" w:noHBand="0" w:noVBand="1"/>
      </w:tblPr>
      <w:tblGrid>
        <w:gridCol w:w="1073"/>
        <w:gridCol w:w="6609"/>
        <w:gridCol w:w="15654"/>
      </w:tblGrid>
      <w:tr w:rsidR="009008E2" w:rsidRPr="00DF6524" w14:paraId="751F1A2A" w14:textId="77777777" w:rsidTr="005F5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 w:type="pct"/>
          </w:tcPr>
          <w:p w14:paraId="136725AF" w14:textId="77777777" w:rsidR="009008E2" w:rsidRPr="00DF6524" w:rsidRDefault="009008E2" w:rsidP="005F51BF">
            <w:pPr>
              <w:pStyle w:val="NoSpacing"/>
              <w:spacing w:line="276" w:lineRule="auto"/>
              <w:rPr>
                <w:rFonts w:ascii="Verdana" w:hAnsi="Verdana"/>
                <w:sz w:val="16"/>
                <w:szCs w:val="16"/>
              </w:rPr>
            </w:pPr>
            <w:r>
              <w:rPr>
                <w:rFonts w:ascii="Verdana" w:hAnsi="Verdana"/>
                <w:sz w:val="16"/>
                <w:szCs w:val="16"/>
              </w:rPr>
              <w:t>Sr. #</w:t>
            </w:r>
          </w:p>
        </w:tc>
        <w:tc>
          <w:tcPr>
            <w:tcW w:w="1416" w:type="pct"/>
          </w:tcPr>
          <w:p w14:paraId="771D5B59" w14:textId="77777777" w:rsidR="009008E2" w:rsidRPr="00DF6524" w:rsidRDefault="009008E2" w:rsidP="005F51BF">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DF6524">
              <w:rPr>
                <w:rFonts w:ascii="Verdana" w:hAnsi="Verdana"/>
                <w:sz w:val="16"/>
                <w:szCs w:val="16"/>
              </w:rPr>
              <w:t>Process Step</w:t>
            </w:r>
          </w:p>
        </w:tc>
        <w:tc>
          <w:tcPr>
            <w:tcW w:w="3354" w:type="pct"/>
            <w:hideMark/>
          </w:tcPr>
          <w:p w14:paraId="3C466F0D" w14:textId="77777777" w:rsidR="009008E2" w:rsidRPr="00DF6524" w:rsidRDefault="009008E2" w:rsidP="005F51BF">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Pr>
                <w:rFonts w:ascii="Verdana" w:hAnsi="Verdana"/>
                <w:sz w:val="16"/>
                <w:szCs w:val="16"/>
              </w:rPr>
              <w:t>Description</w:t>
            </w:r>
          </w:p>
        </w:tc>
      </w:tr>
      <w:tr w:rsidR="009008E2" w:rsidRPr="00DF6524" w14:paraId="7DC04478" w14:textId="77777777" w:rsidTr="005F51B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453BB24C" w14:textId="77777777" w:rsidR="009008E2" w:rsidRPr="00DF6524" w:rsidRDefault="009008E2" w:rsidP="005F51BF">
            <w:pPr>
              <w:pStyle w:val="NoSpacing"/>
              <w:spacing w:line="276" w:lineRule="auto"/>
              <w:rPr>
                <w:rFonts w:ascii="Verdana" w:hAnsi="Verdana"/>
                <w:b w:val="0"/>
                <w:sz w:val="16"/>
                <w:szCs w:val="16"/>
              </w:rPr>
            </w:pPr>
            <w:r>
              <w:rPr>
                <w:rFonts w:ascii="Verdana" w:hAnsi="Verdana"/>
                <w:b w:val="0"/>
                <w:sz w:val="16"/>
                <w:szCs w:val="16"/>
              </w:rPr>
              <w:t>1</w:t>
            </w:r>
          </w:p>
        </w:tc>
        <w:tc>
          <w:tcPr>
            <w:tcW w:w="1416" w:type="pct"/>
          </w:tcPr>
          <w:p w14:paraId="1E33DCF6" w14:textId="77777777" w:rsidR="009008E2" w:rsidRPr="00DF6524"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Pr>
                <w:rFonts w:ascii="Verdana" w:hAnsi="Verdana"/>
                <w:b/>
                <w:sz w:val="16"/>
                <w:szCs w:val="16"/>
              </w:rPr>
              <w:t>Open the FIS WebPage</w:t>
            </w:r>
          </w:p>
        </w:tc>
        <w:tc>
          <w:tcPr>
            <w:tcW w:w="3354" w:type="pct"/>
          </w:tcPr>
          <w:p w14:paraId="46B08A8E" w14:textId="77777777" w:rsidR="009008E2" w:rsidRPr="0092313F"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8"/>
                <w:szCs w:val="18"/>
              </w:rPr>
            </w:pPr>
            <w:r w:rsidRPr="0092313F">
              <w:rPr>
                <w:rFonts w:ascii="Verdana" w:hAnsi="Verdana" w:cs="Arial"/>
                <w:sz w:val="18"/>
                <w:szCs w:val="18"/>
              </w:rPr>
              <w:t xml:space="preserve">The process open the </w:t>
            </w:r>
            <w:r>
              <w:rPr>
                <w:rFonts w:ascii="Calibri" w:hAnsi="Calibri" w:cs="Calibri"/>
                <w:sz w:val="18"/>
                <w:szCs w:val="18"/>
              </w:rPr>
              <w:t>FIS</w:t>
            </w:r>
            <w:r w:rsidRPr="0092313F">
              <w:rPr>
                <w:rFonts w:ascii="Calibri" w:hAnsi="Calibri" w:cs="Calibri"/>
                <w:sz w:val="18"/>
                <w:szCs w:val="18"/>
              </w:rPr>
              <w:t xml:space="preserve"> Application</w:t>
            </w:r>
          </w:p>
        </w:tc>
      </w:tr>
      <w:tr w:rsidR="009008E2" w:rsidRPr="00F2128D" w14:paraId="7091D558" w14:textId="77777777" w:rsidTr="005F51BF">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540FBC75" w14:textId="77777777" w:rsidR="009008E2" w:rsidRPr="00F2128D" w:rsidRDefault="009008E2" w:rsidP="005F51BF">
            <w:pPr>
              <w:pStyle w:val="Heading8"/>
              <w:numPr>
                <w:ilvl w:val="0"/>
                <w:numId w:val="0"/>
              </w:numPr>
              <w:ind w:left="360" w:hanging="360"/>
              <w:outlineLvl w:val="7"/>
              <w:rPr>
                <w:rFonts w:ascii="Verdana" w:hAnsi="Verdana"/>
                <w:b w:val="0"/>
                <w:sz w:val="16"/>
                <w:szCs w:val="16"/>
              </w:rPr>
            </w:pPr>
            <w:r w:rsidRPr="00F2128D">
              <w:rPr>
                <w:rFonts w:ascii="Verdana" w:hAnsi="Verdana"/>
                <w:b w:val="0"/>
                <w:sz w:val="16"/>
                <w:szCs w:val="16"/>
              </w:rPr>
              <w:t>2.</w:t>
            </w:r>
          </w:p>
        </w:tc>
        <w:tc>
          <w:tcPr>
            <w:tcW w:w="1416" w:type="pct"/>
          </w:tcPr>
          <w:p w14:paraId="7ABDC0EC" w14:textId="77777777" w:rsidR="009008E2" w:rsidRPr="00F2128D"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r>
              <w:rPr>
                <w:rFonts w:ascii="Verdana" w:hAnsi="Verdana"/>
                <w:b/>
                <w:sz w:val="16"/>
                <w:szCs w:val="16"/>
              </w:rPr>
              <w:t>Click  ADFS</w:t>
            </w:r>
          </w:p>
        </w:tc>
        <w:tc>
          <w:tcPr>
            <w:tcW w:w="3354" w:type="pct"/>
          </w:tcPr>
          <w:p w14:paraId="5C9F1791" w14:textId="77777777" w:rsidR="009008E2" w:rsidRPr="0092313F"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8"/>
                <w:szCs w:val="18"/>
              </w:rPr>
            </w:pPr>
            <w:r>
              <w:rPr>
                <w:rFonts w:ascii="Verdana" w:hAnsi="Verdana" w:cs="Arial"/>
                <w:sz w:val="16"/>
                <w:szCs w:val="16"/>
              </w:rPr>
              <w:t xml:space="preserve">The Process involves to </w:t>
            </w:r>
            <w:r>
              <w:rPr>
                <w:rFonts w:ascii="Verdana" w:hAnsi="Verdana" w:cs="Arial"/>
                <w:sz w:val="18"/>
                <w:szCs w:val="18"/>
              </w:rPr>
              <w:t>login as Guest User</w:t>
            </w:r>
            <w:r w:rsidRPr="0092313F">
              <w:rPr>
                <w:rFonts w:ascii="Verdana" w:hAnsi="Verdana" w:cs="Arial"/>
                <w:sz w:val="18"/>
                <w:szCs w:val="18"/>
              </w:rPr>
              <w:t>.</w:t>
            </w:r>
          </w:p>
          <w:p w14:paraId="5E57FD00" w14:textId="77777777" w:rsidR="009008E2" w:rsidRPr="00F2128D"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r>
      <w:tr w:rsidR="009008E2" w:rsidRPr="00F2128D" w14:paraId="6E8F1741" w14:textId="77777777" w:rsidTr="005F51B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25B283D6" w14:textId="77777777" w:rsidR="009008E2" w:rsidRPr="00F2128D" w:rsidRDefault="009008E2" w:rsidP="005F51BF">
            <w:pPr>
              <w:pStyle w:val="Heading8"/>
              <w:numPr>
                <w:ilvl w:val="0"/>
                <w:numId w:val="0"/>
              </w:numPr>
              <w:ind w:left="360" w:hanging="360"/>
              <w:outlineLvl w:val="7"/>
              <w:rPr>
                <w:rFonts w:ascii="Verdana" w:hAnsi="Verdana"/>
                <w:b w:val="0"/>
                <w:sz w:val="16"/>
                <w:szCs w:val="16"/>
              </w:rPr>
            </w:pPr>
            <w:r w:rsidRPr="00F2128D">
              <w:rPr>
                <w:rFonts w:ascii="Verdana" w:hAnsi="Verdana"/>
                <w:b w:val="0"/>
                <w:sz w:val="16"/>
                <w:szCs w:val="16"/>
              </w:rPr>
              <w:t>3.</w:t>
            </w:r>
          </w:p>
        </w:tc>
        <w:tc>
          <w:tcPr>
            <w:tcW w:w="1416" w:type="pct"/>
          </w:tcPr>
          <w:p w14:paraId="4C786DC0" w14:textId="77777777" w:rsidR="009008E2" w:rsidRPr="00F2128D"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Pr>
                <w:rFonts w:ascii="Verdana" w:hAnsi="Verdana"/>
                <w:b/>
                <w:sz w:val="16"/>
                <w:szCs w:val="16"/>
              </w:rPr>
              <w:t>Click on Body</w:t>
            </w:r>
          </w:p>
        </w:tc>
        <w:tc>
          <w:tcPr>
            <w:tcW w:w="3354" w:type="pct"/>
          </w:tcPr>
          <w:p w14:paraId="431743C1" w14:textId="77777777" w:rsidR="009008E2"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This process involves to do a click operation on Body Tab.</w:t>
            </w:r>
          </w:p>
        </w:tc>
      </w:tr>
      <w:tr w:rsidR="009008E2" w:rsidRPr="00F2128D" w14:paraId="551E18B7" w14:textId="77777777" w:rsidTr="005F51BF">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027C1825" w14:textId="77777777" w:rsidR="009008E2" w:rsidRPr="00F2128D" w:rsidRDefault="009008E2" w:rsidP="005F51BF">
            <w:pPr>
              <w:pStyle w:val="Heading8"/>
              <w:numPr>
                <w:ilvl w:val="0"/>
                <w:numId w:val="0"/>
              </w:numPr>
              <w:ind w:left="360" w:hanging="360"/>
              <w:outlineLvl w:val="7"/>
              <w:rPr>
                <w:rFonts w:ascii="Verdana" w:hAnsi="Verdana"/>
                <w:b w:val="0"/>
                <w:sz w:val="16"/>
                <w:szCs w:val="16"/>
              </w:rPr>
            </w:pPr>
            <w:r>
              <w:rPr>
                <w:rFonts w:ascii="Verdana" w:hAnsi="Verdana"/>
                <w:b w:val="0"/>
                <w:sz w:val="16"/>
                <w:szCs w:val="16"/>
              </w:rPr>
              <w:t xml:space="preserve">4. </w:t>
            </w:r>
          </w:p>
        </w:tc>
        <w:tc>
          <w:tcPr>
            <w:tcW w:w="1416" w:type="pct"/>
          </w:tcPr>
          <w:p w14:paraId="6DB6FCE9"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r>
              <w:rPr>
                <w:rFonts w:ascii="Verdana" w:hAnsi="Verdana"/>
                <w:b/>
                <w:sz w:val="16"/>
                <w:szCs w:val="16"/>
              </w:rPr>
              <w:t>Click OK</w:t>
            </w:r>
          </w:p>
        </w:tc>
        <w:tc>
          <w:tcPr>
            <w:tcW w:w="3354" w:type="pct"/>
          </w:tcPr>
          <w:p w14:paraId="20115CB4" w14:textId="77777777" w:rsidR="009008E2" w:rsidRPr="0092313F"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This process is used to confirm the login as a guest user.</w:t>
            </w:r>
          </w:p>
        </w:tc>
      </w:tr>
      <w:tr w:rsidR="009008E2" w:rsidRPr="00F2128D" w14:paraId="66D9E69B" w14:textId="77777777" w:rsidTr="005F51B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7EA70E93" w14:textId="77777777" w:rsidR="009008E2" w:rsidRDefault="009008E2" w:rsidP="005F51BF">
            <w:pPr>
              <w:pStyle w:val="Heading8"/>
              <w:numPr>
                <w:ilvl w:val="0"/>
                <w:numId w:val="0"/>
              </w:numPr>
              <w:ind w:left="360" w:hanging="360"/>
              <w:outlineLvl w:val="7"/>
              <w:rPr>
                <w:rFonts w:ascii="Verdana" w:hAnsi="Verdana"/>
                <w:b w:val="0"/>
                <w:sz w:val="16"/>
                <w:szCs w:val="16"/>
              </w:rPr>
            </w:pPr>
            <w:r>
              <w:rPr>
                <w:rFonts w:ascii="Verdana" w:hAnsi="Verdana"/>
                <w:b w:val="0"/>
                <w:sz w:val="16"/>
                <w:szCs w:val="16"/>
              </w:rPr>
              <w:t>5.</w:t>
            </w:r>
          </w:p>
        </w:tc>
        <w:tc>
          <w:tcPr>
            <w:tcW w:w="1416" w:type="pct"/>
          </w:tcPr>
          <w:p w14:paraId="69E72565" w14:textId="77777777" w:rsidR="009008E2"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Pr>
                <w:rFonts w:ascii="Verdana" w:hAnsi="Verdana"/>
                <w:b/>
                <w:sz w:val="16"/>
                <w:szCs w:val="16"/>
              </w:rPr>
              <w:t xml:space="preserve">Click on Production view &amp; Required Assets. </w:t>
            </w:r>
          </w:p>
        </w:tc>
        <w:tc>
          <w:tcPr>
            <w:tcW w:w="3354" w:type="pct"/>
          </w:tcPr>
          <w:p w14:paraId="6392879B" w14:textId="77777777" w:rsidR="009008E2" w:rsidRDefault="009008E2" w:rsidP="005F51BF">
            <w:pPr>
              <w:tabs>
                <w:tab w:val="clear" w:pos="851"/>
                <w:tab w:val="clear" w:pos="1418"/>
                <w:tab w:val="clear" w:pos="1701"/>
                <w:tab w:val="clear" w:pos="2410"/>
                <w:tab w:val="clear" w:pos="3119"/>
                <w:tab w:val="clear" w:pos="3827"/>
                <w:tab w:val="clear" w:pos="4536"/>
                <w:tab w:val="left" w:pos="2340"/>
              </w:tabs>
              <w:cnfStyle w:val="000000100000" w:firstRow="0" w:lastRow="0" w:firstColumn="0" w:lastColumn="0" w:oddVBand="0" w:evenVBand="0" w:oddHBand="1" w:evenHBand="0" w:firstRowFirstColumn="0" w:firstRowLastColumn="0" w:lastRowFirstColumn="0" w:lastRowLastColumn="0"/>
              <w:rPr>
                <w:rFonts w:ascii="Verdana" w:eastAsiaTheme="minorEastAsia" w:hAnsi="Verdana" w:cs="Arial"/>
                <w:sz w:val="16"/>
                <w:szCs w:val="16"/>
                <w:lang w:eastAsia="en-US"/>
              </w:rPr>
            </w:pPr>
            <w:r>
              <w:rPr>
                <w:rFonts w:ascii="Verdana" w:eastAsiaTheme="minorEastAsia" w:hAnsi="Verdana" w:cs="Arial"/>
                <w:sz w:val="16"/>
                <w:szCs w:val="16"/>
                <w:lang w:eastAsia="en-US"/>
              </w:rPr>
              <w:t>This Process involves to do click operation on Production View &amp; select the required assets.</w:t>
            </w:r>
          </w:p>
          <w:p w14:paraId="07691F14" w14:textId="77777777" w:rsidR="009008E2" w:rsidRPr="0092313F" w:rsidRDefault="009008E2" w:rsidP="005F51BF">
            <w:pPr>
              <w:tabs>
                <w:tab w:val="clear" w:pos="851"/>
                <w:tab w:val="clear" w:pos="1418"/>
                <w:tab w:val="clear" w:pos="1701"/>
                <w:tab w:val="clear" w:pos="2410"/>
                <w:tab w:val="clear" w:pos="3119"/>
                <w:tab w:val="clear" w:pos="3827"/>
                <w:tab w:val="clear" w:pos="4536"/>
                <w:tab w:val="left" w:pos="3540"/>
              </w:tabs>
              <w:cnfStyle w:val="000000100000" w:firstRow="0" w:lastRow="0" w:firstColumn="0" w:lastColumn="0" w:oddVBand="0" w:evenVBand="0" w:oddHBand="1" w:evenHBand="0" w:firstRowFirstColumn="0" w:firstRowLastColumn="0" w:lastRowFirstColumn="0" w:lastRowLastColumn="0"/>
              <w:rPr>
                <w:lang w:eastAsia="en-US"/>
              </w:rPr>
            </w:pPr>
          </w:p>
        </w:tc>
      </w:tr>
      <w:tr w:rsidR="009008E2" w:rsidRPr="00F2128D" w14:paraId="75FB7046" w14:textId="77777777" w:rsidTr="005F51BF">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5070A5D2" w14:textId="77777777" w:rsidR="009008E2" w:rsidRDefault="009008E2" w:rsidP="005F51BF">
            <w:pPr>
              <w:pStyle w:val="Heading8"/>
              <w:numPr>
                <w:ilvl w:val="0"/>
                <w:numId w:val="0"/>
              </w:numPr>
              <w:ind w:left="360" w:hanging="360"/>
              <w:outlineLvl w:val="7"/>
              <w:rPr>
                <w:rFonts w:ascii="Verdana" w:hAnsi="Verdana"/>
                <w:b w:val="0"/>
                <w:sz w:val="16"/>
                <w:szCs w:val="16"/>
              </w:rPr>
            </w:pPr>
            <w:r>
              <w:rPr>
                <w:rFonts w:ascii="Verdana" w:hAnsi="Verdana"/>
                <w:b w:val="0"/>
                <w:sz w:val="16"/>
                <w:szCs w:val="16"/>
              </w:rPr>
              <w:t>6.</w:t>
            </w:r>
          </w:p>
        </w:tc>
        <w:tc>
          <w:tcPr>
            <w:tcW w:w="1416" w:type="pct"/>
          </w:tcPr>
          <w:p w14:paraId="0C963725"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r>
              <w:rPr>
                <w:rFonts w:ascii="Verdana" w:hAnsi="Verdana"/>
                <w:b/>
                <w:sz w:val="16"/>
                <w:szCs w:val="16"/>
              </w:rPr>
              <w:t>Click on FIS Validation Tab</w:t>
            </w:r>
          </w:p>
        </w:tc>
        <w:tc>
          <w:tcPr>
            <w:tcW w:w="3354" w:type="pct"/>
          </w:tcPr>
          <w:p w14:paraId="79CE2F59"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 xml:space="preserve"> The Process involves to click on FIS Validation Tab.</w:t>
            </w:r>
          </w:p>
        </w:tc>
      </w:tr>
      <w:tr w:rsidR="009008E2" w:rsidRPr="00DF6524" w14:paraId="2DCA07DA" w14:textId="77777777" w:rsidTr="005F51B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4A0F32E0" w14:textId="77777777" w:rsidR="009008E2" w:rsidRDefault="009008E2" w:rsidP="005F51BF">
            <w:pPr>
              <w:pStyle w:val="NoSpacing"/>
              <w:spacing w:line="276" w:lineRule="auto"/>
              <w:rPr>
                <w:rFonts w:ascii="Verdana" w:hAnsi="Verdana"/>
                <w:b w:val="0"/>
                <w:sz w:val="16"/>
                <w:szCs w:val="16"/>
              </w:rPr>
            </w:pPr>
            <w:r>
              <w:rPr>
                <w:rFonts w:ascii="Verdana" w:hAnsi="Verdana"/>
                <w:b w:val="0"/>
                <w:sz w:val="16"/>
                <w:szCs w:val="16"/>
              </w:rPr>
              <w:t>7.</w:t>
            </w:r>
          </w:p>
        </w:tc>
        <w:tc>
          <w:tcPr>
            <w:tcW w:w="1416" w:type="pct"/>
          </w:tcPr>
          <w:p w14:paraId="441FA88C" w14:textId="77777777" w:rsidR="009008E2"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Pr>
                <w:rFonts w:ascii="Verdana" w:hAnsi="Verdana"/>
                <w:b/>
                <w:sz w:val="16"/>
                <w:szCs w:val="16"/>
              </w:rPr>
              <w:t xml:space="preserve">Click on StartTime </w:t>
            </w:r>
            <w:r w:rsidRPr="00B848DD">
              <w:rPr>
                <w:rFonts w:ascii="Verdana" w:hAnsi="Verdana"/>
                <w:b/>
                <w:sz w:val="16"/>
                <w:szCs w:val="16"/>
              </w:rPr>
              <w:sym w:font="Wingdings" w:char="F0E0"/>
            </w:r>
            <w:r>
              <w:rPr>
                <w:rFonts w:ascii="Verdana" w:hAnsi="Verdana"/>
                <w:b/>
                <w:sz w:val="16"/>
                <w:szCs w:val="16"/>
              </w:rPr>
              <w:t xml:space="preserve"> Today &amp; EndTime </w:t>
            </w:r>
            <w:r w:rsidRPr="00B848DD">
              <w:rPr>
                <w:rFonts w:ascii="Verdana" w:hAnsi="Verdana"/>
                <w:b/>
                <w:sz w:val="16"/>
                <w:szCs w:val="16"/>
              </w:rPr>
              <w:sym w:font="Wingdings" w:char="F0E0"/>
            </w:r>
            <w:r>
              <w:rPr>
                <w:rFonts w:ascii="Verdana" w:hAnsi="Verdana"/>
                <w:b/>
                <w:sz w:val="16"/>
                <w:szCs w:val="16"/>
              </w:rPr>
              <w:t xml:space="preserve"> Today</w:t>
            </w:r>
          </w:p>
        </w:tc>
        <w:tc>
          <w:tcPr>
            <w:tcW w:w="3354" w:type="pct"/>
          </w:tcPr>
          <w:p w14:paraId="0D91CF4A" w14:textId="77777777" w:rsidR="009008E2"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This process involves to click on Start Time followed by Today &amp; EndTime followed by Today </w:t>
            </w:r>
          </w:p>
        </w:tc>
      </w:tr>
      <w:tr w:rsidR="009008E2" w:rsidRPr="00DF6524" w14:paraId="60A1F277" w14:textId="77777777" w:rsidTr="005F51BF">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3A9BF1FD" w14:textId="77777777" w:rsidR="009008E2" w:rsidRDefault="009008E2" w:rsidP="005F51BF">
            <w:pPr>
              <w:pStyle w:val="NoSpacing"/>
              <w:spacing w:line="276" w:lineRule="auto"/>
              <w:rPr>
                <w:rFonts w:ascii="Verdana" w:hAnsi="Verdana"/>
                <w:b w:val="0"/>
                <w:sz w:val="16"/>
                <w:szCs w:val="16"/>
              </w:rPr>
            </w:pPr>
            <w:r>
              <w:rPr>
                <w:rFonts w:ascii="Verdana" w:hAnsi="Verdana"/>
                <w:b w:val="0"/>
                <w:sz w:val="16"/>
                <w:szCs w:val="16"/>
              </w:rPr>
              <w:t>8.</w:t>
            </w:r>
          </w:p>
        </w:tc>
        <w:tc>
          <w:tcPr>
            <w:tcW w:w="1416" w:type="pct"/>
          </w:tcPr>
          <w:p w14:paraId="0B9F4ECE"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r>
              <w:rPr>
                <w:rFonts w:ascii="Verdana" w:hAnsi="Verdana"/>
                <w:b/>
                <w:sz w:val="16"/>
                <w:szCs w:val="16"/>
              </w:rPr>
              <w:t>Change the span as Days</w:t>
            </w:r>
          </w:p>
        </w:tc>
        <w:tc>
          <w:tcPr>
            <w:tcW w:w="3354" w:type="pct"/>
          </w:tcPr>
          <w:p w14:paraId="799EEAC8"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involves to change the span as Days.</w:t>
            </w:r>
          </w:p>
        </w:tc>
      </w:tr>
      <w:tr w:rsidR="009008E2" w:rsidRPr="00DF6524" w14:paraId="36EEB730" w14:textId="77777777" w:rsidTr="005F51B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3FDFAA27" w14:textId="77777777" w:rsidR="009008E2" w:rsidRDefault="009008E2" w:rsidP="005F51BF">
            <w:pPr>
              <w:pStyle w:val="NoSpacing"/>
              <w:spacing w:line="276" w:lineRule="auto"/>
              <w:rPr>
                <w:rFonts w:ascii="Verdana" w:hAnsi="Verdana"/>
                <w:b w:val="0"/>
                <w:sz w:val="16"/>
                <w:szCs w:val="16"/>
              </w:rPr>
            </w:pPr>
            <w:r>
              <w:rPr>
                <w:rFonts w:ascii="Verdana" w:hAnsi="Verdana"/>
                <w:b w:val="0"/>
                <w:sz w:val="16"/>
                <w:szCs w:val="16"/>
              </w:rPr>
              <w:t>9.</w:t>
            </w:r>
          </w:p>
        </w:tc>
        <w:tc>
          <w:tcPr>
            <w:tcW w:w="1416" w:type="pct"/>
          </w:tcPr>
          <w:p w14:paraId="028F7BBB" w14:textId="77777777" w:rsidR="009008E2"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Pr>
                <w:rFonts w:ascii="Verdana" w:hAnsi="Verdana"/>
                <w:b/>
                <w:sz w:val="16"/>
                <w:szCs w:val="16"/>
              </w:rPr>
              <w:t>Click on &lt; Tab &amp; OK</w:t>
            </w:r>
          </w:p>
        </w:tc>
        <w:tc>
          <w:tcPr>
            <w:tcW w:w="3354" w:type="pct"/>
          </w:tcPr>
          <w:p w14:paraId="558A5514" w14:textId="77777777" w:rsidR="009008E2"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The process involves to click on &lt; Tab &amp; Click on OK</w:t>
            </w:r>
          </w:p>
        </w:tc>
      </w:tr>
      <w:tr w:rsidR="009008E2" w:rsidRPr="00DF6524" w14:paraId="51015A78" w14:textId="77777777" w:rsidTr="005F51BF">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7EF66B86" w14:textId="77777777" w:rsidR="009008E2" w:rsidRDefault="009008E2" w:rsidP="005F51BF">
            <w:pPr>
              <w:pStyle w:val="NoSpacing"/>
              <w:spacing w:line="276" w:lineRule="auto"/>
              <w:rPr>
                <w:rFonts w:ascii="Verdana" w:hAnsi="Verdana"/>
                <w:b w:val="0"/>
                <w:sz w:val="16"/>
                <w:szCs w:val="16"/>
              </w:rPr>
            </w:pPr>
            <w:r>
              <w:rPr>
                <w:rFonts w:ascii="Verdana" w:hAnsi="Verdana"/>
                <w:b w:val="0"/>
                <w:sz w:val="16"/>
                <w:szCs w:val="16"/>
              </w:rPr>
              <w:t>10.</w:t>
            </w:r>
          </w:p>
        </w:tc>
        <w:tc>
          <w:tcPr>
            <w:tcW w:w="1416" w:type="pct"/>
          </w:tcPr>
          <w:p w14:paraId="4E87F1A2"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r>
              <w:rPr>
                <w:rFonts w:ascii="Verdana" w:hAnsi="Verdana"/>
                <w:b/>
                <w:sz w:val="16"/>
                <w:szCs w:val="16"/>
              </w:rPr>
              <w:t>Click on Time Interval Icon, Change the type by Day &amp; Click on OK</w:t>
            </w:r>
          </w:p>
        </w:tc>
        <w:tc>
          <w:tcPr>
            <w:tcW w:w="3354" w:type="pct"/>
          </w:tcPr>
          <w:p w14:paraId="504DBABA"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performs click operation on Time Interval Icon, Change the Type by Days &amp; click on OK</w:t>
            </w:r>
          </w:p>
        </w:tc>
      </w:tr>
      <w:tr w:rsidR="009008E2" w:rsidRPr="00DF6524" w14:paraId="11986969" w14:textId="77777777" w:rsidTr="005F51B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3BF892D3" w14:textId="77777777" w:rsidR="009008E2" w:rsidRDefault="009008E2" w:rsidP="005F51BF">
            <w:pPr>
              <w:pStyle w:val="NoSpacing"/>
              <w:spacing w:line="276" w:lineRule="auto"/>
              <w:rPr>
                <w:rFonts w:ascii="Verdana" w:hAnsi="Verdana"/>
                <w:sz w:val="16"/>
                <w:szCs w:val="16"/>
              </w:rPr>
            </w:pPr>
            <w:r>
              <w:rPr>
                <w:rFonts w:ascii="Verdana" w:hAnsi="Verdana"/>
                <w:sz w:val="16"/>
                <w:szCs w:val="16"/>
              </w:rPr>
              <w:t>11.</w:t>
            </w:r>
          </w:p>
        </w:tc>
        <w:tc>
          <w:tcPr>
            <w:tcW w:w="1416" w:type="pct"/>
          </w:tcPr>
          <w:p w14:paraId="4A256B57" w14:textId="77777777" w:rsidR="009008E2" w:rsidRPr="00EB2E05" w:rsidRDefault="009008E2" w:rsidP="005F51B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r w:rsidRPr="00EB2E05">
              <w:rPr>
                <w:rFonts w:ascii="Verdana" w:hAnsi="Verdana" w:cs="Adobe Arabic"/>
                <w:b/>
                <w:color w:val="000000" w:themeColor="text1"/>
                <w:sz w:val="16"/>
                <w:szCs w:val="16"/>
              </w:rPr>
              <w:t>Click on Excel Icon &amp; Sort the required data in excel</w:t>
            </w:r>
          </w:p>
          <w:p w14:paraId="1893B569" w14:textId="77777777" w:rsidR="009008E2"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p>
        </w:tc>
        <w:tc>
          <w:tcPr>
            <w:tcW w:w="3354" w:type="pct"/>
          </w:tcPr>
          <w:p w14:paraId="75A33796" w14:textId="77777777" w:rsidR="009008E2"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The process involves to click on Excel Icon &amp; Sort the required data in excel</w:t>
            </w:r>
          </w:p>
        </w:tc>
      </w:tr>
      <w:tr w:rsidR="009008E2" w:rsidRPr="00DF6524" w14:paraId="2FEC5035" w14:textId="77777777" w:rsidTr="005F51BF">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1F10949F" w14:textId="77777777" w:rsidR="009008E2" w:rsidRDefault="009008E2" w:rsidP="005F51BF">
            <w:pPr>
              <w:pStyle w:val="NoSpacing"/>
              <w:spacing w:line="276" w:lineRule="auto"/>
              <w:rPr>
                <w:rFonts w:ascii="Verdana" w:hAnsi="Verdana"/>
                <w:sz w:val="16"/>
                <w:szCs w:val="16"/>
              </w:rPr>
            </w:pPr>
            <w:r>
              <w:rPr>
                <w:rFonts w:ascii="Verdana" w:hAnsi="Verdana"/>
                <w:sz w:val="16"/>
                <w:szCs w:val="16"/>
              </w:rPr>
              <w:t>12.</w:t>
            </w:r>
          </w:p>
        </w:tc>
        <w:tc>
          <w:tcPr>
            <w:tcW w:w="1416" w:type="pct"/>
          </w:tcPr>
          <w:p w14:paraId="5A22696F" w14:textId="77777777" w:rsidR="009008E2" w:rsidRPr="00EB2E05" w:rsidRDefault="009008E2" w:rsidP="005F51BF">
            <w:pPr>
              <w:pStyle w:val="NormalWe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sidRPr="00EB2E05">
              <w:rPr>
                <w:rFonts w:ascii="Verdana" w:hAnsi="Verdana" w:cs="Adobe Arabic"/>
                <w:b/>
                <w:color w:val="000000" w:themeColor="text1"/>
                <w:sz w:val="16"/>
                <w:szCs w:val="16"/>
              </w:rPr>
              <w:t>Sorted data Paste it in new Excel by replacing the sheet name as Asset name</w:t>
            </w:r>
          </w:p>
          <w:p w14:paraId="7533A0B6" w14:textId="77777777" w:rsidR="009008E2" w:rsidRPr="00FB707C" w:rsidRDefault="009008E2" w:rsidP="005F51BF">
            <w:pPr>
              <w:pStyle w:val="NormalWe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Adobe Arabic" w:hAnsi="Adobe Arabic" w:cs="Adobe Arabic"/>
              </w:rPr>
            </w:pPr>
          </w:p>
          <w:p w14:paraId="58A95AB4"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p>
        </w:tc>
        <w:tc>
          <w:tcPr>
            <w:tcW w:w="3354" w:type="pct"/>
          </w:tcPr>
          <w:p w14:paraId="74099D81"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involves to paste the sorted data in new excel by replacing the sheet name as Asset name</w:t>
            </w:r>
          </w:p>
        </w:tc>
      </w:tr>
      <w:tr w:rsidR="009008E2" w:rsidRPr="00DF6524" w14:paraId="7922EEB7" w14:textId="77777777" w:rsidTr="005F51B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17CDBBED" w14:textId="77777777" w:rsidR="009008E2" w:rsidRDefault="009008E2" w:rsidP="005F51BF">
            <w:pPr>
              <w:pStyle w:val="NoSpacing"/>
              <w:spacing w:line="276" w:lineRule="auto"/>
              <w:rPr>
                <w:rFonts w:ascii="Verdana" w:hAnsi="Verdana"/>
                <w:sz w:val="16"/>
                <w:szCs w:val="16"/>
              </w:rPr>
            </w:pPr>
            <w:r>
              <w:rPr>
                <w:rFonts w:ascii="Verdana" w:hAnsi="Verdana"/>
                <w:sz w:val="16"/>
                <w:szCs w:val="16"/>
              </w:rPr>
              <w:t>13.</w:t>
            </w:r>
          </w:p>
        </w:tc>
        <w:tc>
          <w:tcPr>
            <w:tcW w:w="1416" w:type="pct"/>
          </w:tcPr>
          <w:p w14:paraId="4AAF2F31" w14:textId="2178B781" w:rsidR="009008E2" w:rsidRPr="00EB2E05" w:rsidRDefault="009008E2" w:rsidP="009008E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sidRPr="00EB2E05">
              <w:rPr>
                <w:rFonts w:ascii="Verdana" w:hAnsi="Verdana" w:cs="Adobe Arabic"/>
                <w:b/>
                <w:color w:val="000000" w:themeColor="text1"/>
                <w:sz w:val="16"/>
                <w:szCs w:val="16"/>
              </w:rPr>
              <w:t>Repeat 5,6</w:t>
            </w:r>
            <w:r>
              <w:rPr>
                <w:rFonts w:ascii="Verdana" w:hAnsi="Verdana" w:cs="Adobe Arabic"/>
                <w:b/>
                <w:color w:val="000000" w:themeColor="text1"/>
                <w:sz w:val="16"/>
                <w:szCs w:val="16"/>
              </w:rPr>
              <w:t>,</w:t>
            </w:r>
            <w:r w:rsidRPr="00EB2E05">
              <w:rPr>
                <w:rFonts w:ascii="Verdana" w:hAnsi="Verdana" w:cs="Adobe Arabic"/>
                <w:b/>
                <w:color w:val="000000" w:themeColor="text1"/>
                <w:sz w:val="16"/>
                <w:szCs w:val="16"/>
              </w:rPr>
              <w:t>10,11 &amp; 12 until all the required assets get completed</w:t>
            </w:r>
          </w:p>
        </w:tc>
        <w:tc>
          <w:tcPr>
            <w:tcW w:w="3354" w:type="pct"/>
          </w:tcPr>
          <w:p w14:paraId="3DB23834" w14:textId="2A58E98B" w:rsidR="009008E2" w:rsidRDefault="009008E2" w:rsidP="009008E2">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The process involves to repeat 5,6, 10,11 &amp; 12 until all the required assets get completed.</w:t>
            </w:r>
          </w:p>
        </w:tc>
      </w:tr>
      <w:tr w:rsidR="009008E2" w:rsidRPr="00DF6524" w14:paraId="39C1F4C6" w14:textId="77777777" w:rsidTr="005F51BF">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4C2CDBCA" w14:textId="77777777" w:rsidR="009008E2" w:rsidRDefault="009008E2" w:rsidP="005F51BF">
            <w:pPr>
              <w:pStyle w:val="NoSpacing"/>
              <w:spacing w:line="276" w:lineRule="auto"/>
              <w:rPr>
                <w:rFonts w:ascii="Verdana" w:hAnsi="Verdana"/>
                <w:sz w:val="16"/>
                <w:szCs w:val="16"/>
              </w:rPr>
            </w:pPr>
            <w:r>
              <w:rPr>
                <w:rFonts w:ascii="Verdana" w:hAnsi="Verdana"/>
                <w:sz w:val="16"/>
                <w:szCs w:val="16"/>
              </w:rPr>
              <w:t>14.</w:t>
            </w:r>
          </w:p>
        </w:tc>
        <w:tc>
          <w:tcPr>
            <w:tcW w:w="1416" w:type="pct"/>
          </w:tcPr>
          <w:p w14:paraId="6FF8B137" w14:textId="77777777" w:rsidR="009008E2" w:rsidRPr="00EB2E05" w:rsidRDefault="009008E2" w:rsidP="005F51BF">
            <w:pPr>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sidRPr="00EB2E05">
              <w:rPr>
                <w:rFonts w:ascii="Verdana" w:hAnsi="Verdana" w:cs="Adobe Arabic"/>
                <w:b/>
                <w:color w:val="000000" w:themeColor="text1"/>
                <w:sz w:val="16"/>
                <w:szCs w:val="16"/>
              </w:rPr>
              <w:t>Click on Ford Report Choooser</w:t>
            </w:r>
          </w:p>
          <w:p w14:paraId="32B38D35" w14:textId="77777777" w:rsidR="009008E2" w:rsidRPr="00FB707C" w:rsidRDefault="009008E2" w:rsidP="005F51BF">
            <w:pPr>
              <w:cnfStyle w:val="000000010000" w:firstRow="0" w:lastRow="0" w:firstColumn="0" w:lastColumn="0" w:oddVBand="0" w:evenVBand="0" w:oddHBand="0" w:evenHBand="1" w:firstRowFirstColumn="0" w:firstRowLastColumn="0" w:lastRowFirstColumn="0" w:lastRowLastColumn="0"/>
              <w:rPr>
                <w:rFonts w:ascii="Adobe Arabic" w:hAnsi="Adobe Arabic" w:cs="Adobe Arabic"/>
                <w:sz w:val="24"/>
                <w:szCs w:val="24"/>
              </w:rPr>
            </w:pPr>
          </w:p>
          <w:p w14:paraId="2D3CF868"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p>
        </w:tc>
        <w:tc>
          <w:tcPr>
            <w:tcW w:w="3354" w:type="pct"/>
          </w:tcPr>
          <w:p w14:paraId="17127291"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involves to click on Ford Report Chooser</w:t>
            </w:r>
          </w:p>
        </w:tc>
      </w:tr>
      <w:tr w:rsidR="009008E2" w:rsidRPr="00DF6524" w14:paraId="589A8F0E" w14:textId="77777777" w:rsidTr="005F51B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60D83070" w14:textId="77777777" w:rsidR="009008E2" w:rsidRDefault="009008E2" w:rsidP="005F51BF">
            <w:pPr>
              <w:pStyle w:val="NoSpacing"/>
              <w:spacing w:line="276" w:lineRule="auto"/>
              <w:rPr>
                <w:rFonts w:ascii="Verdana" w:hAnsi="Verdana"/>
                <w:sz w:val="16"/>
                <w:szCs w:val="16"/>
              </w:rPr>
            </w:pPr>
            <w:r>
              <w:rPr>
                <w:rFonts w:ascii="Verdana" w:hAnsi="Verdana"/>
                <w:sz w:val="16"/>
                <w:szCs w:val="16"/>
              </w:rPr>
              <w:t>15.</w:t>
            </w:r>
          </w:p>
        </w:tc>
        <w:tc>
          <w:tcPr>
            <w:tcW w:w="1416" w:type="pct"/>
          </w:tcPr>
          <w:p w14:paraId="60C710BA" w14:textId="77777777" w:rsidR="009008E2" w:rsidRPr="00EB2E05" w:rsidRDefault="009008E2" w:rsidP="005F51BF">
            <w:pPr>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r w:rsidRPr="00EB2E05">
              <w:rPr>
                <w:rFonts w:ascii="Verdana" w:hAnsi="Verdana" w:cs="Adobe Arabic"/>
                <w:b/>
                <w:color w:val="000000" w:themeColor="text1"/>
                <w:sz w:val="16"/>
                <w:szCs w:val="16"/>
              </w:rPr>
              <w:t>Click on Cycle time Report</w:t>
            </w:r>
          </w:p>
          <w:p w14:paraId="4FD999D1" w14:textId="77777777" w:rsidR="009008E2" w:rsidRPr="00FB707C" w:rsidRDefault="009008E2" w:rsidP="005F51BF">
            <w:pPr>
              <w:cnfStyle w:val="000000100000" w:firstRow="0" w:lastRow="0" w:firstColumn="0" w:lastColumn="0" w:oddVBand="0" w:evenVBand="0" w:oddHBand="1" w:evenHBand="0" w:firstRowFirstColumn="0" w:firstRowLastColumn="0" w:lastRowFirstColumn="0" w:lastRowLastColumn="0"/>
              <w:rPr>
                <w:rFonts w:ascii="Adobe Arabic" w:hAnsi="Adobe Arabic" w:cs="Adobe Arabic"/>
                <w:sz w:val="24"/>
                <w:szCs w:val="24"/>
              </w:rPr>
            </w:pPr>
          </w:p>
          <w:p w14:paraId="69EED67E" w14:textId="77777777" w:rsidR="009008E2"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p>
        </w:tc>
        <w:tc>
          <w:tcPr>
            <w:tcW w:w="3354" w:type="pct"/>
          </w:tcPr>
          <w:p w14:paraId="0AA78B60" w14:textId="77777777" w:rsidR="009008E2"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The process involves to click on Cycle Time Report</w:t>
            </w:r>
          </w:p>
        </w:tc>
      </w:tr>
      <w:tr w:rsidR="009008E2" w:rsidRPr="00DF6524" w14:paraId="5937B10F" w14:textId="77777777" w:rsidTr="005F51BF">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3C6EFA3B" w14:textId="77777777" w:rsidR="009008E2" w:rsidRDefault="009008E2" w:rsidP="005F51BF">
            <w:pPr>
              <w:pStyle w:val="NoSpacing"/>
              <w:spacing w:line="276" w:lineRule="auto"/>
              <w:rPr>
                <w:rFonts w:ascii="Verdana" w:hAnsi="Verdana"/>
                <w:sz w:val="16"/>
                <w:szCs w:val="16"/>
              </w:rPr>
            </w:pPr>
            <w:r>
              <w:rPr>
                <w:rFonts w:ascii="Verdana" w:hAnsi="Verdana"/>
                <w:sz w:val="16"/>
                <w:szCs w:val="16"/>
              </w:rPr>
              <w:t>16.</w:t>
            </w:r>
          </w:p>
        </w:tc>
        <w:tc>
          <w:tcPr>
            <w:tcW w:w="1416" w:type="pct"/>
          </w:tcPr>
          <w:p w14:paraId="088283BA" w14:textId="77777777" w:rsidR="009008E2" w:rsidRPr="00EB2E05" w:rsidRDefault="009008E2" w:rsidP="005F51BF">
            <w:pPr>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sidRPr="00EB2E05">
              <w:rPr>
                <w:rFonts w:ascii="Verdana" w:hAnsi="Verdana" w:cs="Adobe Arabic"/>
                <w:b/>
                <w:color w:val="000000" w:themeColor="text1"/>
                <w:sz w:val="16"/>
                <w:szCs w:val="16"/>
              </w:rPr>
              <w:t>Select the Required Global Template from Select Report Template</w:t>
            </w:r>
          </w:p>
          <w:p w14:paraId="12042554" w14:textId="77777777" w:rsidR="009008E2" w:rsidRPr="00FB707C" w:rsidRDefault="009008E2" w:rsidP="005F51BF">
            <w:pPr>
              <w:cnfStyle w:val="000000010000" w:firstRow="0" w:lastRow="0" w:firstColumn="0" w:lastColumn="0" w:oddVBand="0" w:evenVBand="0" w:oddHBand="0" w:evenHBand="1" w:firstRowFirstColumn="0" w:firstRowLastColumn="0" w:lastRowFirstColumn="0" w:lastRowLastColumn="0"/>
              <w:rPr>
                <w:rFonts w:ascii="Adobe Arabic" w:hAnsi="Adobe Arabic" w:cs="Adobe Arabic"/>
                <w:sz w:val="24"/>
                <w:szCs w:val="24"/>
              </w:rPr>
            </w:pPr>
          </w:p>
          <w:p w14:paraId="4418C82E"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b/>
                <w:sz w:val="16"/>
                <w:szCs w:val="16"/>
              </w:rPr>
            </w:pPr>
          </w:p>
        </w:tc>
        <w:tc>
          <w:tcPr>
            <w:tcW w:w="3354" w:type="pct"/>
          </w:tcPr>
          <w:p w14:paraId="05C45D30"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involves to Select the Required Global Template from Select Report Template</w:t>
            </w:r>
          </w:p>
        </w:tc>
      </w:tr>
      <w:tr w:rsidR="009008E2" w:rsidRPr="00DF6524" w14:paraId="238D8A75" w14:textId="77777777" w:rsidTr="005F51B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4890763F" w14:textId="77777777" w:rsidR="009008E2" w:rsidRDefault="009008E2" w:rsidP="005F51BF">
            <w:pPr>
              <w:pStyle w:val="NoSpacing"/>
              <w:spacing w:line="276" w:lineRule="auto"/>
              <w:rPr>
                <w:rFonts w:ascii="Verdana" w:hAnsi="Verdana"/>
                <w:sz w:val="16"/>
                <w:szCs w:val="16"/>
              </w:rPr>
            </w:pPr>
            <w:r>
              <w:rPr>
                <w:rFonts w:ascii="Verdana" w:hAnsi="Verdana"/>
                <w:sz w:val="16"/>
                <w:szCs w:val="16"/>
              </w:rPr>
              <w:t>17.</w:t>
            </w:r>
          </w:p>
        </w:tc>
        <w:tc>
          <w:tcPr>
            <w:tcW w:w="1416" w:type="pct"/>
          </w:tcPr>
          <w:p w14:paraId="69153B02" w14:textId="77777777" w:rsidR="009008E2" w:rsidRPr="00BF7A55" w:rsidRDefault="009008E2" w:rsidP="005F51BF">
            <w:pPr>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r w:rsidRPr="00BF7A55">
              <w:rPr>
                <w:rFonts w:ascii="Verdana" w:hAnsi="Verdana" w:cs="Adobe Arabic"/>
                <w:b/>
                <w:color w:val="000000" w:themeColor="text1"/>
                <w:sz w:val="16"/>
                <w:szCs w:val="16"/>
              </w:rPr>
              <w:t xml:space="preserve">Click on Load </w:t>
            </w:r>
            <w:r w:rsidRPr="00BF7A55">
              <w:rPr>
                <w:rFonts w:ascii="Verdana" w:hAnsi="Verdana" w:cs="Adobe Arabic"/>
                <w:b/>
                <w:color w:val="000000" w:themeColor="text1"/>
                <w:sz w:val="16"/>
                <w:szCs w:val="16"/>
              </w:rPr>
              <w:sym w:font="Wingdings" w:char="F0E0"/>
            </w:r>
            <w:r w:rsidRPr="00BF7A55">
              <w:rPr>
                <w:rFonts w:ascii="Verdana" w:hAnsi="Verdana" w:cs="Adobe Arabic"/>
                <w:b/>
                <w:color w:val="000000" w:themeColor="text1"/>
                <w:sz w:val="16"/>
                <w:szCs w:val="16"/>
              </w:rPr>
              <w:t xml:space="preserve"> OK</w:t>
            </w:r>
          </w:p>
          <w:p w14:paraId="6E8599AF" w14:textId="77777777" w:rsidR="009008E2" w:rsidRPr="00FB707C" w:rsidRDefault="009008E2" w:rsidP="005F51BF">
            <w:pPr>
              <w:cnfStyle w:val="000000100000" w:firstRow="0" w:lastRow="0" w:firstColumn="0" w:lastColumn="0" w:oddVBand="0" w:evenVBand="0" w:oddHBand="1" w:evenHBand="0" w:firstRowFirstColumn="0" w:firstRowLastColumn="0" w:lastRowFirstColumn="0" w:lastRowLastColumn="0"/>
              <w:rPr>
                <w:rFonts w:ascii="Adobe Arabic" w:hAnsi="Adobe Arabic" w:cs="Adobe Arabic"/>
                <w:sz w:val="24"/>
                <w:szCs w:val="24"/>
              </w:rPr>
            </w:pPr>
          </w:p>
          <w:p w14:paraId="1665C63D" w14:textId="77777777" w:rsidR="009008E2" w:rsidRPr="00EB2E05" w:rsidRDefault="009008E2" w:rsidP="005F51BF">
            <w:pPr>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p>
        </w:tc>
        <w:tc>
          <w:tcPr>
            <w:tcW w:w="3354" w:type="pct"/>
          </w:tcPr>
          <w:p w14:paraId="5972C8C8" w14:textId="77777777" w:rsidR="009008E2"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The process involves to Click on Load </w:t>
            </w:r>
            <w:r w:rsidRPr="00BF7A55">
              <w:rPr>
                <w:rFonts w:ascii="Verdana" w:hAnsi="Verdana" w:cs="Arial"/>
                <w:sz w:val="16"/>
                <w:szCs w:val="16"/>
              </w:rPr>
              <w:sym w:font="Wingdings" w:char="F0E0"/>
            </w:r>
            <w:r>
              <w:rPr>
                <w:rFonts w:ascii="Verdana" w:hAnsi="Verdana" w:cs="Arial"/>
                <w:sz w:val="16"/>
                <w:szCs w:val="16"/>
              </w:rPr>
              <w:t xml:space="preserve"> Ok</w:t>
            </w:r>
          </w:p>
        </w:tc>
      </w:tr>
      <w:tr w:rsidR="009008E2" w:rsidRPr="00DF6524" w14:paraId="586A0F8C" w14:textId="77777777" w:rsidTr="005F51BF">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08057044" w14:textId="77777777" w:rsidR="009008E2" w:rsidRDefault="009008E2" w:rsidP="005F51BF">
            <w:pPr>
              <w:pStyle w:val="NoSpacing"/>
              <w:spacing w:line="276" w:lineRule="auto"/>
              <w:rPr>
                <w:rFonts w:ascii="Verdana" w:hAnsi="Verdana"/>
                <w:sz w:val="16"/>
                <w:szCs w:val="16"/>
              </w:rPr>
            </w:pPr>
            <w:r>
              <w:rPr>
                <w:rFonts w:ascii="Verdana" w:hAnsi="Verdana"/>
                <w:sz w:val="16"/>
                <w:szCs w:val="16"/>
              </w:rPr>
              <w:t>18.</w:t>
            </w:r>
          </w:p>
        </w:tc>
        <w:tc>
          <w:tcPr>
            <w:tcW w:w="1416" w:type="pct"/>
          </w:tcPr>
          <w:p w14:paraId="53B0984D" w14:textId="77777777" w:rsidR="009008E2" w:rsidRPr="00BF7A55" w:rsidRDefault="009008E2" w:rsidP="005F51BF">
            <w:pPr>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sidRPr="00BF7A55">
              <w:rPr>
                <w:rFonts w:ascii="Verdana" w:hAnsi="Verdana" w:cs="Adobe Arabic"/>
                <w:b/>
                <w:color w:val="000000" w:themeColor="text1"/>
                <w:sz w:val="16"/>
                <w:szCs w:val="16"/>
              </w:rPr>
              <w:t>Click on Excel icon &amp; open Tab</w:t>
            </w:r>
          </w:p>
          <w:p w14:paraId="38CF9345" w14:textId="77777777" w:rsidR="009008E2" w:rsidRPr="00FB707C" w:rsidRDefault="009008E2" w:rsidP="005F51BF">
            <w:pPr>
              <w:cnfStyle w:val="000000010000" w:firstRow="0" w:lastRow="0" w:firstColumn="0" w:lastColumn="0" w:oddVBand="0" w:evenVBand="0" w:oddHBand="0" w:evenHBand="1" w:firstRowFirstColumn="0" w:firstRowLastColumn="0" w:lastRowFirstColumn="0" w:lastRowLastColumn="0"/>
              <w:rPr>
                <w:rFonts w:ascii="Adobe Arabic" w:hAnsi="Adobe Arabic" w:cs="Adobe Arabic"/>
                <w:sz w:val="24"/>
                <w:szCs w:val="24"/>
              </w:rPr>
            </w:pPr>
          </w:p>
          <w:p w14:paraId="0E519AFB" w14:textId="77777777" w:rsidR="009008E2" w:rsidRPr="00EB2E05" w:rsidRDefault="009008E2" w:rsidP="005F51BF">
            <w:pPr>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p>
        </w:tc>
        <w:tc>
          <w:tcPr>
            <w:tcW w:w="3354" w:type="pct"/>
          </w:tcPr>
          <w:p w14:paraId="6BB34BA6"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involves to Click on Excel icon &amp; Open Tab</w:t>
            </w:r>
          </w:p>
        </w:tc>
      </w:tr>
      <w:tr w:rsidR="009008E2" w:rsidRPr="00DF6524" w14:paraId="2D750143" w14:textId="77777777" w:rsidTr="005F51B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77E34B97" w14:textId="77777777" w:rsidR="009008E2" w:rsidRDefault="009008E2" w:rsidP="005F51BF">
            <w:pPr>
              <w:pStyle w:val="NoSpacing"/>
              <w:spacing w:line="276" w:lineRule="auto"/>
              <w:rPr>
                <w:rFonts w:ascii="Verdana" w:hAnsi="Verdana"/>
                <w:sz w:val="16"/>
                <w:szCs w:val="16"/>
              </w:rPr>
            </w:pPr>
            <w:r>
              <w:rPr>
                <w:rFonts w:ascii="Verdana" w:hAnsi="Verdana"/>
                <w:sz w:val="16"/>
                <w:szCs w:val="16"/>
              </w:rPr>
              <w:t>19.</w:t>
            </w:r>
          </w:p>
        </w:tc>
        <w:tc>
          <w:tcPr>
            <w:tcW w:w="1416" w:type="pct"/>
          </w:tcPr>
          <w:p w14:paraId="65D7E8F9" w14:textId="77777777" w:rsidR="009008E2" w:rsidRPr="00BF7A55" w:rsidRDefault="009008E2" w:rsidP="005F51BF">
            <w:pPr>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r w:rsidRPr="00BF7A55">
              <w:rPr>
                <w:rFonts w:ascii="Verdana" w:hAnsi="Verdana" w:cs="Adobe Arabic"/>
                <w:b/>
                <w:color w:val="000000" w:themeColor="text1"/>
                <w:sz w:val="16"/>
                <w:szCs w:val="16"/>
              </w:rPr>
              <w:t>Save the Excel File &amp; Sort it.</w:t>
            </w:r>
          </w:p>
          <w:p w14:paraId="271181E2" w14:textId="77777777" w:rsidR="009008E2" w:rsidRPr="00FB707C" w:rsidRDefault="009008E2" w:rsidP="005F51BF">
            <w:pPr>
              <w:cnfStyle w:val="000000100000" w:firstRow="0" w:lastRow="0" w:firstColumn="0" w:lastColumn="0" w:oddVBand="0" w:evenVBand="0" w:oddHBand="1" w:evenHBand="0" w:firstRowFirstColumn="0" w:firstRowLastColumn="0" w:lastRowFirstColumn="0" w:lastRowLastColumn="0"/>
              <w:rPr>
                <w:rFonts w:ascii="Adobe Arabic" w:hAnsi="Adobe Arabic" w:cs="Adobe Arabic"/>
                <w:sz w:val="24"/>
                <w:szCs w:val="24"/>
              </w:rPr>
            </w:pPr>
          </w:p>
          <w:p w14:paraId="65B08461" w14:textId="77777777" w:rsidR="009008E2" w:rsidRPr="00EB2E05" w:rsidRDefault="009008E2" w:rsidP="005F51BF">
            <w:pPr>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p>
        </w:tc>
        <w:tc>
          <w:tcPr>
            <w:tcW w:w="3354" w:type="pct"/>
          </w:tcPr>
          <w:p w14:paraId="3FD36FCE" w14:textId="77777777" w:rsidR="009008E2" w:rsidRDefault="009008E2" w:rsidP="005F51B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The process involves to Save the Excel File &amp; Sort it</w:t>
            </w:r>
          </w:p>
        </w:tc>
      </w:tr>
      <w:tr w:rsidR="009008E2" w:rsidRPr="00DF6524" w14:paraId="1F01D424" w14:textId="77777777" w:rsidTr="005F51BF">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7CBE2F7E" w14:textId="77777777" w:rsidR="009008E2" w:rsidRDefault="009008E2" w:rsidP="005F51BF">
            <w:pPr>
              <w:pStyle w:val="NoSpacing"/>
              <w:spacing w:line="276" w:lineRule="auto"/>
              <w:rPr>
                <w:rFonts w:ascii="Verdana" w:hAnsi="Verdana"/>
                <w:sz w:val="16"/>
                <w:szCs w:val="16"/>
              </w:rPr>
            </w:pPr>
            <w:r>
              <w:rPr>
                <w:rFonts w:ascii="Verdana" w:hAnsi="Verdana"/>
                <w:sz w:val="16"/>
                <w:szCs w:val="16"/>
              </w:rPr>
              <w:t>20.</w:t>
            </w:r>
          </w:p>
        </w:tc>
        <w:tc>
          <w:tcPr>
            <w:tcW w:w="1416" w:type="pct"/>
          </w:tcPr>
          <w:p w14:paraId="2730F1E8" w14:textId="77777777" w:rsidR="009008E2" w:rsidRPr="00BF7A55" w:rsidRDefault="009008E2" w:rsidP="005F51BF">
            <w:pPr>
              <w:pStyle w:val="NormalWe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sidRPr="00BF7A55">
              <w:rPr>
                <w:rFonts w:ascii="Verdana" w:hAnsi="Verdana" w:cs="Adobe Arabic"/>
                <w:b/>
                <w:color w:val="000000" w:themeColor="text1"/>
                <w:sz w:val="16"/>
                <w:szCs w:val="16"/>
              </w:rPr>
              <w:t>Paste it in new Excel by replacing the sheet name as Global Templates Name</w:t>
            </w:r>
          </w:p>
          <w:p w14:paraId="1BBD11F2" w14:textId="77777777" w:rsidR="009008E2" w:rsidRPr="00FB707C" w:rsidRDefault="009008E2" w:rsidP="005F51BF">
            <w:pPr>
              <w:pStyle w:val="NormalWe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Adobe Arabic" w:hAnsi="Adobe Arabic" w:cs="Adobe Arabic"/>
              </w:rPr>
            </w:pPr>
          </w:p>
          <w:p w14:paraId="3F664163" w14:textId="77777777" w:rsidR="009008E2" w:rsidRPr="00FB707C" w:rsidRDefault="009008E2" w:rsidP="005F51BF">
            <w:pPr>
              <w:cnfStyle w:val="000000010000" w:firstRow="0" w:lastRow="0" w:firstColumn="0" w:lastColumn="0" w:oddVBand="0" w:evenVBand="0" w:oddHBand="0" w:evenHBand="1" w:firstRowFirstColumn="0" w:firstRowLastColumn="0" w:lastRowFirstColumn="0" w:lastRowLastColumn="0"/>
              <w:rPr>
                <w:rFonts w:ascii="Adobe Arabic" w:hAnsi="Adobe Arabic" w:cs="Adobe Arabic"/>
                <w:sz w:val="24"/>
                <w:szCs w:val="24"/>
              </w:rPr>
            </w:pPr>
          </w:p>
          <w:p w14:paraId="50E74FF3" w14:textId="77777777" w:rsidR="009008E2" w:rsidRPr="00BF7A55" w:rsidRDefault="009008E2" w:rsidP="005F51BF">
            <w:pPr>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p>
        </w:tc>
        <w:tc>
          <w:tcPr>
            <w:tcW w:w="3354" w:type="pct"/>
          </w:tcPr>
          <w:p w14:paraId="54F30713" w14:textId="77777777" w:rsidR="009008E2" w:rsidRPr="00BF7A55" w:rsidRDefault="009008E2" w:rsidP="005F51BF">
            <w:pPr>
              <w:pStyle w:val="NormalWe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Pr>
                <w:rFonts w:ascii="Verdana" w:hAnsi="Verdana" w:cs="Arial"/>
                <w:sz w:val="16"/>
                <w:szCs w:val="16"/>
              </w:rPr>
              <w:t xml:space="preserve">The process </w:t>
            </w:r>
            <w:r w:rsidRPr="00BF7A55">
              <w:rPr>
                <w:rFonts w:ascii="Verdana" w:hAnsi="Verdana" w:cs="Arial"/>
                <w:sz w:val="16"/>
                <w:szCs w:val="16"/>
              </w:rPr>
              <w:t xml:space="preserve">involves to </w:t>
            </w:r>
            <w:r w:rsidRPr="00BF7A55">
              <w:rPr>
                <w:rFonts w:ascii="Verdana" w:hAnsi="Verdana" w:cs="Adobe Arabic"/>
                <w:color w:val="000000" w:themeColor="text1"/>
                <w:sz w:val="16"/>
                <w:szCs w:val="16"/>
              </w:rPr>
              <w:t xml:space="preserve"> Paste it in new Excel by replacing the sheet name as Global Templates Name</w:t>
            </w:r>
          </w:p>
          <w:p w14:paraId="0A635007" w14:textId="77777777" w:rsidR="009008E2" w:rsidRDefault="009008E2" w:rsidP="005F51B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r>
      <w:tr w:rsidR="009008E2" w:rsidRPr="00DF6524" w14:paraId="12E95CB4" w14:textId="77777777" w:rsidTr="005F51B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24343A61" w14:textId="77777777" w:rsidR="009008E2" w:rsidRDefault="009008E2" w:rsidP="005F51BF">
            <w:pPr>
              <w:pStyle w:val="NoSpacing"/>
              <w:spacing w:line="276" w:lineRule="auto"/>
              <w:rPr>
                <w:rFonts w:ascii="Verdana" w:hAnsi="Verdana"/>
                <w:sz w:val="16"/>
                <w:szCs w:val="16"/>
              </w:rPr>
            </w:pPr>
            <w:r>
              <w:rPr>
                <w:rFonts w:ascii="Verdana" w:hAnsi="Verdana"/>
                <w:sz w:val="16"/>
                <w:szCs w:val="16"/>
              </w:rPr>
              <w:t>21.</w:t>
            </w:r>
          </w:p>
        </w:tc>
        <w:tc>
          <w:tcPr>
            <w:tcW w:w="1416" w:type="pct"/>
          </w:tcPr>
          <w:p w14:paraId="02B051CA" w14:textId="77777777" w:rsidR="009008E2" w:rsidRPr="00BF7A55" w:rsidRDefault="009008E2" w:rsidP="005F51BF">
            <w:pPr>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r w:rsidRPr="00BF7A55">
              <w:rPr>
                <w:rFonts w:ascii="Verdana" w:hAnsi="Verdana" w:cs="Adobe Arabic"/>
                <w:b/>
                <w:color w:val="000000" w:themeColor="text1"/>
                <w:sz w:val="16"/>
                <w:szCs w:val="16"/>
              </w:rPr>
              <w:t xml:space="preserve">Repeat 15,16,17,18,19&amp;20 until all the global tempates get completed. </w:t>
            </w:r>
          </w:p>
          <w:p w14:paraId="413E6EDA" w14:textId="77777777" w:rsidR="009008E2" w:rsidRPr="00BF7A55" w:rsidRDefault="009008E2" w:rsidP="005F51BF">
            <w:pPr>
              <w:cnfStyle w:val="000000100000" w:firstRow="0" w:lastRow="0" w:firstColumn="0" w:lastColumn="0" w:oddVBand="0" w:evenVBand="0" w:oddHBand="1" w:evenHBand="0" w:firstRowFirstColumn="0" w:firstRowLastColumn="0" w:lastRowFirstColumn="0" w:lastRowLastColumn="0"/>
              <w:rPr>
                <w:rFonts w:ascii="Verdana" w:hAnsi="Verdana" w:cs="Adobe Arabic"/>
                <w:b/>
                <w:sz w:val="16"/>
                <w:szCs w:val="16"/>
              </w:rPr>
            </w:pPr>
          </w:p>
          <w:p w14:paraId="132F6B14" w14:textId="77777777" w:rsidR="009008E2" w:rsidRPr="00BF7A55" w:rsidRDefault="009008E2" w:rsidP="005F51B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Verdana" w:hAnsi="Verdana" w:cs="Adobe Arabic"/>
                <w:b/>
                <w:color w:val="000000" w:themeColor="text1"/>
                <w:sz w:val="16"/>
                <w:szCs w:val="16"/>
              </w:rPr>
            </w:pPr>
          </w:p>
        </w:tc>
        <w:tc>
          <w:tcPr>
            <w:tcW w:w="3354" w:type="pct"/>
          </w:tcPr>
          <w:p w14:paraId="1D2BAC7E" w14:textId="4D5E4810" w:rsidR="009008E2" w:rsidRPr="00BF7A55" w:rsidRDefault="009008E2" w:rsidP="005F51BF">
            <w:pPr>
              <w:cnfStyle w:val="000000100000" w:firstRow="0" w:lastRow="0" w:firstColumn="0" w:lastColumn="0" w:oddVBand="0" w:evenVBand="0" w:oddHBand="1" w:evenHBand="0" w:firstRowFirstColumn="0" w:firstRowLastColumn="0" w:lastRowFirstColumn="0" w:lastRowLastColumn="0"/>
              <w:rPr>
                <w:rFonts w:ascii="Verdana" w:hAnsi="Verdana" w:cs="Adobe Arabic"/>
                <w:color w:val="000000" w:themeColor="text1"/>
                <w:sz w:val="16"/>
                <w:szCs w:val="16"/>
              </w:rPr>
            </w:pPr>
            <w:r w:rsidRPr="00BF7A55">
              <w:rPr>
                <w:rFonts w:ascii="Verdana" w:hAnsi="Verdana" w:cs="Arial"/>
                <w:sz w:val="16"/>
                <w:szCs w:val="16"/>
              </w:rPr>
              <w:t>The process involves to</w:t>
            </w:r>
            <w:r>
              <w:rPr>
                <w:rFonts w:ascii="Verdana" w:hAnsi="Verdana" w:cs="Arial"/>
                <w:sz w:val="16"/>
                <w:szCs w:val="16"/>
              </w:rPr>
              <w:t xml:space="preserve"> </w:t>
            </w:r>
            <w:r w:rsidR="008E0FA8">
              <w:rPr>
                <w:rFonts w:ascii="Verdana" w:hAnsi="Verdana" w:cs="Adobe Arabic"/>
                <w:color w:val="000000" w:themeColor="text1"/>
                <w:sz w:val="16"/>
                <w:szCs w:val="16"/>
              </w:rPr>
              <w:t xml:space="preserve">Repeat </w:t>
            </w:r>
            <w:r w:rsidRPr="00BF7A55">
              <w:rPr>
                <w:rFonts w:ascii="Verdana" w:hAnsi="Verdana" w:cs="Adobe Arabic"/>
                <w:color w:val="000000" w:themeColor="text1"/>
                <w:sz w:val="16"/>
                <w:szCs w:val="16"/>
              </w:rPr>
              <w:t>16,17,18,19</w:t>
            </w:r>
            <w:r w:rsidR="00DD1534">
              <w:rPr>
                <w:rFonts w:ascii="Verdana" w:hAnsi="Verdana" w:cs="Adobe Arabic"/>
                <w:color w:val="000000" w:themeColor="text1"/>
                <w:sz w:val="16"/>
                <w:szCs w:val="16"/>
              </w:rPr>
              <w:t xml:space="preserve"> </w:t>
            </w:r>
            <w:r w:rsidRPr="00BF7A55">
              <w:rPr>
                <w:rFonts w:ascii="Verdana" w:hAnsi="Verdana" w:cs="Adobe Arabic"/>
                <w:color w:val="000000" w:themeColor="text1"/>
                <w:sz w:val="16"/>
                <w:szCs w:val="16"/>
              </w:rPr>
              <w:t>&amp;</w:t>
            </w:r>
            <w:r w:rsidR="00DD1534">
              <w:rPr>
                <w:rFonts w:ascii="Verdana" w:hAnsi="Verdana" w:cs="Adobe Arabic"/>
                <w:color w:val="000000" w:themeColor="text1"/>
                <w:sz w:val="16"/>
                <w:szCs w:val="16"/>
              </w:rPr>
              <w:t xml:space="preserve"> </w:t>
            </w:r>
            <w:r w:rsidRPr="00BF7A55">
              <w:rPr>
                <w:rFonts w:ascii="Verdana" w:hAnsi="Verdana" w:cs="Adobe Arabic"/>
                <w:color w:val="000000" w:themeColor="text1"/>
                <w:sz w:val="16"/>
                <w:szCs w:val="16"/>
              </w:rPr>
              <w:t xml:space="preserve">20 until all the global tempates get completed. </w:t>
            </w:r>
          </w:p>
          <w:p w14:paraId="2F852987" w14:textId="77777777" w:rsidR="009008E2" w:rsidRPr="00FB707C" w:rsidRDefault="009008E2" w:rsidP="005F51BF">
            <w:pPr>
              <w:cnfStyle w:val="000000100000" w:firstRow="0" w:lastRow="0" w:firstColumn="0" w:lastColumn="0" w:oddVBand="0" w:evenVBand="0" w:oddHBand="1" w:evenHBand="0" w:firstRowFirstColumn="0" w:firstRowLastColumn="0" w:lastRowFirstColumn="0" w:lastRowLastColumn="0"/>
              <w:rPr>
                <w:rFonts w:ascii="Adobe Arabic" w:hAnsi="Adobe Arabic" w:cs="Adobe Arabic"/>
                <w:sz w:val="24"/>
                <w:szCs w:val="24"/>
              </w:rPr>
            </w:pPr>
          </w:p>
          <w:p w14:paraId="2296EC06" w14:textId="77777777" w:rsidR="009008E2" w:rsidRDefault="009008E2" w:rsidP="005F51B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r>
      <w:tr w:rsidR="00397946" w:rsidRPr="00DF6524" w14:paraId="2212D013" w14:textId="77777777" w:rsidTr="005F51BF">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0" w:type="pct"/>
          </w:tcPr>
          <w:p w14:paraId="6E465868" w14:textId="3EDDE411" w:rsidR="00397946" w:rsidRDefault="00397946" w:rsidP="005F51BF">
            <w:pPr>
              <w:pStyle w:val="NoSpacing"/>
              <w:spacing w:line="276" w:lineRule="auto"/>
              <w:rPr>
                <w:rFonts w:ascii="Verdana" w:hAnsi="Verdana"/>
                <w:sz w:val="16"/>
                <w:szCs w:val="16"/>
              </w:rPr>
            </w:pPr>
            <w:r>
              <w:rPr>
                <w:rFonts w:ascii="Verdana" w:hAnsi="Verdana"/>
                <w:sz w:val="16"/>
                <w:szCs w:val="16"/>
              </w:rPr>
              <w:t>22.</w:t>
            </w:r>
          </w:p>
        </w:tc>
        <w:tc>
          <w:tcPr>
            <w:tcW w:w="1416" w:type="pct"/>
          </w:tcPr>
          <w:p w14:paraId="1BBA7389" w14:textId="0286A391" w:rsidR="00397946" w:rsidRPr="00BF7A55" w:rsidRDefault="00397946" w:rsidP="005F51BF">
            <w:pPr>
              <w:cnfStyle w:val="000000010000" w:firstRow="0" w:lastRow="0" w:firstColumn="0" w:lastColumn="0" w:oddVBand="0" w:evenVBand="0" w:oddHBand="0" w:evenHBand="1" w:firstRowFirstColumn="0" w:firstRowLastColumn="0" w:lastRowFirstColumn="0" w:lastRowLastColumn="0"/>
              <w:rPr>
                <w:rFonts w:ascii="Verdana" w:hAnsi="Verdana" w:cs="Adobe Arabic"/>
                <w:b/>
                <w:color w:val="000000" w:themeColor="text1"/>
                <w:sz w:val="16"/>
                <w:szCs w:val="16"/>
              </w:rPr>
            </w:pPr>
            <w:r>
              <w:rPr>
                <w:rFonts w:ascii="Verdana" w:hAnsi="Verdana" w:cs="Adobe Arabic"/>
                <w:b/>
                <w:color w:val="000000" w:themeColor="text1"/>
                <w:sz w:val="16"/>
                <w:szCs w:val="16"/>
              </w:rPr>
              <w:t>Close All the Application</w:t>
            </w:r>
          </w:p>
        </w:tc>
        <w:tc>
          <w:tcPr>
            <w:tcW w:w="3354" w:type="pct"/>
          </w:tcPr>
          <w:p w14:paraId="5AEF1C05" w14:textId="63ACC5BB" w:rsidR="00397946" w:rsidRPr="00BF7A55" w:rsidRDefault="00397946" w:rsidP="005F51BF">
            <w:pPr>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involves to Close All the Applications</w:t>
            </w:r>
          </w:p>
        </w:tc>
      </w:tr>
    </w:tbl>
    <w:p w14:paraId="1767F72D" w14:textId="59072DC3" w:rsidR="00692ED9" w:rsidRDefault="00692ED9" w:rsidP="003A14B6">
      <w:pPr>
        <w:rPr>
          <w:rFonts w:ascii="Verdana" w:hAnsi="Verdana"/>
          <w:sz w:val="16"/>
          <w:szCs w:val="16"/>
          <w:lang w:val="en-GB"/>
        </w:rPr>
      </w:pPr>
    </w:p>
    <w:p w14:paraId="79157950" w14:textId="77777777" w:rsidR="00692ED9" w:rsidRDefault="00692ED9" w:rsidP="00692ED9">
      <w:pPr>
        <w:pStyle w:val="NoSpacing"/>
        <w:rPr>
          <w:rFonts w:ascii="Verdana" w:hAnsi="Verdana"/>
          <w:sz w:val="16"/>
          <w:szCs w:val="16"/>
          <w:lang w:val="en-GB"/>
        </w:rPr>
      </w:pPr>
      <w:r w:rsidRPr="00DF6524">
        <w:rPr>
          <w:rFonts w:ascii="Verdana" w:hAnsi="Verdana"/>
          <w:sz w:val="16"/>
          <w:szCs w:val="16"/>
        </w:rPr>
        <w:t xml:space="preserve">For more details </w:t>
      </w:r>
      <w:r>
        <w:rPr>
          <w:rFonts w:ascii="Verdana" w:hAnsi="Verdana"/>
          <w:sz w:val="16"/>
          <w:szCs w:val="16"/>
        </w:rPr>
        <w:t xml:space="preserve">about the TO-BE process, </w:t>
      </w:r>
      <w:r w:rsidRPr="00DF6524">
        <w:rPr>
          <w:rFonts w:ascii="Verdana" w:hAnsi="Verdana"/>
          <w:sz w:val="16"/>
          <w:szCs w:val="16"/>
        </w:rPr>
        <w:t>please refer</w:t>
      </w:r>
      <w:r>
        <w:rPr>
          <w:rFonts w:ascii="Verdana" w:hAnsi="Verdana"/>
          <w:sz w:val="16"/>
          <w:szCs w:val="16"/>
        </w:rPr>
        <w:t xml:space="preserve"> the To – Be process map at section </w:t>
      </w:r>
      <w:hyperlink w:anchor="_Reference_Documents,_Links" w:history="1">
        <w:r w:rsidRPr="00961A85">
          <w:rPr>
            <w:rStyle w:val="Hyperlink"/>
            <w:rFonts w:ascii="Verdana" w:hAnsi="Verdana"/>
            <w:sz w:val="16"/>
            <w:szCs w:val="16"/>
          </w:rPr>
          <w:t>Reference Documents, Links and Templates</w:t>
        </w:r>
      </w:hyperlink>
    </w:p>
    <w:p w14:paraId="17803A15" w14:textId="047B14B0" w:rsidR="00692ED9" w:rsidRPr="00692ED9" w:rsidRDefault="00692ED9" w:rsidP="00692ED9">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b/>
          <w:sz w:val="16"/>
          <w:szCs w:val="16"/>
          <w:u w:val="single"/>
          <w:lang w:val="en-GB"/>
        </w:rPr>
      </w:pPr>
    </w:p>
    <w:p w14:paraId="335830D3" w14:textId="2F9CEA7F" w:rsidR="00692ED9" w:rsidRPr="00692ED9" w:rsidRDefault="00692ED9" w:rsidP="00692ED9">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b/>
          <w:sz w:val="16"/>
          <w:szCs w:val="16"/>
          <w:u w:val="single"/>
          <w:lang w:val="en-GB"/>
        </w:rPr>
      </w:pPr>
    </w:p>
    <w:p w14:paraId="2C8C5F82" w14:textId="77777777" w:rsidR="00692ED9" w:rsidRDefault="00692ED9" w:rsidP="00692ED9">
      <w:pPr>
        <w:rPr>
          <w:rFonts w:ascii="Verdana" w:hAnsi="Verdana"/>
          <w:sz w:val="16"/>
          <w:szCs w:val="16"/>
          <w:lang w:val="en-GB"/>
        </w:rPr>
      </w:pPr>
    </w:p>
    <w:p w14:paraId="2038D957" w14:textId="77777777" w:rsidR="00692ED9" w:rsidRPr="00420E7B" w:rsidRDefault="00692ED9" w:rsidP="00692ED9">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r w:rsidRPr="00420E7B">
        <w:rPr>
          <w:rFonts w:ascii="Verdana" w:eastAsiaTheme="minorEastAsia" w:hAnsi="Verdana"/>
          <w:sz w:val="16"/>
          <w:szCs w:val="16"/>
          <w:lang w:val="en-GB"/>
        </w:rPr>
        <w:t xml:space="preserve">Process Variations </w:t>
      </w:r>
    </w:p>
    <w:p w14:paraId="3FF6B3A6" w14:textId="77777777" w:rsidR="00692ED9" w:rsidRPr="00420E7B" w:rsidRDefault="00692ED9" w:rsidP="00692ED9">
      <w:pPr>
        <w:rPr>
          <w:lang w:val="en-GB"/>
        </w:rPr>
      </w:pPr>
    </w:p>
    <w:p w14:paraId="7656C75C" w14:textId="77777777" w:rsidR="00692ED9" w:rsidRPr="00420E7B" w:rsidRDefault="00692ED9" w:rsidP="00692ED9">
      <w:pPr>
        <w:pStyle w:val="NoSpacing"/>
        <w:spacing w:line="276" w:lineRule="auto"/>
        <w:rPr>
          <w:rFonts w:ascii="Verdana" w:hAnsi="Verdana"/>
          <w:b/>
          <w:sz w:val="16"/>
          <w:szCs w:val="16"/>
          <w:u w:val="single"/>
          <w:lang w:val="en-GB"/>
        </w:rPr>
      </w:pPr>
      <w:r w:rsidRPr="00420E7B">
        <w:rPr>
          <w:rFonts w:ascii="Verdana" w:hAnsi="Verdana"/>
          <w:sz w:val="16"/>
          <w:szCs w:val="16"/>
        </w:rPr>
        <w:t>The table below provides the list of process variations and the solution incorporated in the automated process. Variations that were considered out of scope and not automated are indicated below</w:t>
      </w:r>
    </w:p>
    <w:p w14:paraId="7A2B0F60" w14:textId="77777777" w:rsidR="00692ED9" w:rsidRPr="00420E7B" w:rsidRDefault="00692ED9" w:rsidP="00692ED9">
      <w:pPr>
        <w:pStyle w:val="ListParagraph"/>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b/>
          <w:sz w:val="16"/>
          <w:szCs w:val="16"/>
          <w:u w:val="single"/>
          <w:lang w:val="en-GB"/>
        </w:rPr>
      </w:pPr>
    </w:p>
    <w:tbl>
      <w:tblPr>
        <w:tblStyle w:val="LightGrid-Accent4"/>
        <w:tblW w:w="4922" w:type="pct"/>
        <w:tblLook w:val="04A0" w:firstRow="1" w:lastRow="0" w:firstColumn="1" w:lastColumn="0" w:noHBand="0" w:noVBand="1"/>
      </w:tblPr>
      <w:tblGrid>
        <w:gridCol w:w="1232"/>
        <w:gridCol w:w="3260"/>
        <w:gridCol w:w="2503"/>
        <w:gridCol w:w="9520"/>
        <w:gridCol w:w="9767"/>
      </w:tblGrid>
      <w:tr w:rsidR="00692ED9" w:rsidRPr="00420E7B" w14:paraId="79449B55" w14:textId="77777777" w:rsidTr="00354C29">
        <w:trPr>
          <w:cnfStyle w:val="100000000000" w:firstRow="1" w:lastRow="0" w:firstColumn="0" w:lastColumn="0" w:oddVBand="0" w:evenVBand="0" w:oddHBand="0" w:evenHBand="0" w:firstRowFirstColumn="0" w:firstRowLastColumn="0" w:lastRowFirstColumn="0" w:lastRowLastColumn="0"/>
          <w:trHeight w:val="305"/>
          <w:tblHeader/>
        </w:trPr>
        <w:tc>
          <w:tcPr>
            <w:cnfStyle w:val="001000000000" w:firstRow="0" w:lastRow="0" w:firstColumn="1" w:lastColumn="0" w:oddVBand="0" w:evenVBand="0" w:oddHBand="0" w:evenHBand="0" w:firstRowFirstColumn="0" w:firstRowLastColumn="0" w:lastRowFirstColumn="0" w:lastRowLastColumn="0"/>
            <w:tcW w:w="234" w:type="pct"/>
            <w:shd w:val="clear" w:color="auto" w:fill="F2F2F2" w:themeFill="background1" w:themeFillShade="F2"/>
            <w:vAlign w:val="center"/>
          </w:tcPr>
          <w:p w14:paraId="60F9D8EC" w14:textId="77777777" w:rsidR="00692ED9" w:rsidRPr="00420E7B" w:rsidRDefault="00692ED9" w:rsidP="00354C29">
            <w:pPr>
              <w:pStyle w:val="NoSpacing"/>
              <w:spacing w:line="276" w:lineRule="auto"/>
              <w:rPr>
                <w:rFonts w:ascii="Verdana" w:hAnsi="Verdana"/>
                <w:sz w:val="16"/>
                <w:szCs w:val="16"/>
              </w:rPr>
            </w:pPr>
            <w:r w:rsidRPr="00420E7B">
              <w:rPr>
                <w:rFonts w:ascii="Verdana" w:hAnsi="Verdana"/>
                <w:sz w:val="16"/>
                <w:szCs w:val="16"/>
              </w:rPr>
              <w:t>Sr. #</w:t>
            </w:r>
          </w:p>
        </w:tc>
        <w:tc>
          <w:tcPr>
            <w:tcW w:w="620" w:type="pct"/>
            <w:shd w:val="clear" w:color="auto" w:fill="F2F2F2" w:themeFill="background1" w:themeFillShade="F2"/>
            <w:vAlign w:val="center"/>
            <w:hideMark/>
          </w:tcPr>
          <w:p w14:paraId="6C03CA18" w14:textId="77777777" w:rsidR="00692ED9" w:rsidRPr="00420E7B" w:rsidRDefault="00692ED9" w:rsidP="00354C29">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Variation Type</w:t>
            </w:r>
          </w:p>
        </w:tc>
        <w:tc>
          <w:tcPr>
            <w:tcW w:w="476" w:type="pct"/>
            <w:shd w:val="clear" w:color="auto" w:fill="F2F2F2" w:themeFill="background1" w:themeFillShade="F2"/>
            <w:vAlign w:val="center"/>
          </w:tcPr>
          <w:p w14:paraId="686CFE4A" w14:textId="77777777" w:rsidR="00692ED9" w:rsidRPr="00420E7B" w:rsidRDefault="00692ED9" w:rsidP="00354C29">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Variations</w:t>
            </w:r>
          </w:p>
        </w:tc>
        <w:tc>
          <w:tcPr>
            <w:tcW w:w="1811" w:type="pct"/>
            <w:shd w:val="clear" w:color="auto" w:fill="F2F2F2" w:themeFill="background1" w:themeFillShade="F2"/>
            <w:vAlign w:val="center"/>
          </w:tcPr>
          <w:p w14:paraId="38645B96" w14:textId="77777777" w:rsidR="00692ED9" w:rsidRPr="00420E7B" w:rsidRDefault="00692ED9" w:rsidP="00354C29">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Variation Description</w:t>
            </w:r>
          </w:p>
        </w:tc>
        <w:tc>
          <w:tcPr>
            <w:tcW w:w="1858" w:type="pct"/>
            <w:shd w:val="clear" w:color="auto" w:fill="F2F2F2" w:themeFill="background1" w:themeFillShade="F2"/>
            <w:vAlign w:val="center"/>
          </w:tcPr>
          <w:p w14:paraId="7D1A693F" w14:textId="77777777" w:rsidR="00692ED9" w:rsidRPr="00420E7B" w:rsidRDefault="00692ED9" w:rsidP="00354C29">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Automated Process</w:t>
            </w:r>
          </w:p>
        </w:tc>
      </w:tr>
      <w:tr w:rsidR="00692ED9" w:rsidRPr="00420E7B" w14:paraId="7B2BA1B5" w14:textId="77777777" w:rsidTr="00354C29">
        <w:trPr>
          <w:cnfStyle w:val="000000100000" w:firstRow="0" w:lastRow="0" w:firstColumn="0" w:lastColumn="0" w:oddVBand="0" w:evenVBand="0" w:oddHBand="1" w:evenHBand="0" w:firstRowFirstColumn="0" w:firstRowLastColumn="0" w:lastRowFirstColumn="0" w:lastRowLastColumn="0"/>
          <w:trHeight w:val="1477"/>
        </w:trPr>
        <w:tc>
          <w:tcPr>
            <w:cnfStyle w:val="001000000000" w:firstRow="0" w:lastRow="0" w:firstColumn="1" w:lastColumn="0" w:oddVBand="0" w:evenVBand="0" w:oddHBand="0" w:evenHBand="0" w:firstRowFirstColumn="0" w:firstRowLastColumn="0" w:lastRowFirstColumn="0" w:lastRowLastColumn="0"/>
            <w:tcW w:w="234" w:type="pct"/>
            <w:shd w:val="clear" w:color="auto" w:fill="FFFFFF" w:themeFill="background1"/>
            <w:vAlign w:val="center"/>
          </w:tcPr>
          <w:p w14:paraId="5807F90C" w14:textId="77777777" w:rsidR="00692ED9" w:rsidRPr="00420E7B" w:rsidRDefault="00692ED9" w:rsidP="00354C29">
            <w:pPr>
              <w:pStyle w:val="NoSpacing"/>
              <w:spacing w:line="276" w:lineRule="auto"/>
              <w:rPr>
                <w:rFonts w:ascii="Verdana" w:hAnsi="Verdana" w:cs="Arial"/>
                <w:b w:val="0"/>
                <w:sz w:val="16"/>
                <w:szCs w:val="16"/>
              </w:rPr>
            </w:pPr>
            <w:r>
              <w:rPr>
                <w:rFonts w:ascii="Verdana" w:hAnsi="Verdana" w:cs="Arial"/>
                <w:b w:val="0"/>
                <w:sz w:val="16"/>
                <w:szCs w:val="16"/>
              </w:rPr>
              <w:t>1.</w:t>
            </w:r>
          </w:p>
        </w:tc>
        <w:tc>
          <w:tcPr>
            <w:tcW w:w="620" w:type="pct"/>
            <w:shd w:val="clear" w:color="auto" w:fill="FFFFFF" w:themeFill="background1"/>
            <w:vAlign w:val="center"/>
          </w:tcPr>
          <w:p w14:paraId="44EA3439" w14:textId="77777777" w:rsidR="00692ED9" w:rsidRPr="00420E7B" w:rsidRDefault="00692ED9" w:rsidP="00354C29">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b/>
                <w:sz w:val="16"/>
                <w:szCs w:val="16"/>
              </w:rPr>
            </w:pPr>
            <w:r>
              <w:rPr>
                <w:rFonts w:ascii="Verdana" w:hAnsi="Verdana" w:cs="Arial"/>
                <w:b/>
                <w:sz w:val="16"/>
                <w:szCs w:val="16"/>
              </w:rPr>
              <w:t>Keep the All the Files in Public Folder</w:t>
            </w:r>
          </w:p>
        </w:tc>
        <w:tc>
          <w:tcPr>
            <w:tcW w:w="476" w:type="pct"/>
            <w:shd w:val="clear" w:color="auto" w:fill="FFFFFF" w:themeFill="background1"/>
            <w:vAlign w:val="center"/>
          </w:tcPr>
          <w:p w14:paraId="67E25A01" w14:textId="77777777" w:rsidR="00692ED9" w:rsidRDefault="00692ED9" w:rsidP="00354C29">
            <w:pPr>
              <w:pStyle w:val="Heading6"/>
              <w:numPr>
                <w:ilvl w:val="0"/>
                <w:numId w:val="0"/>
              </w:numPr>
              <w:spacing w:after="0" w:line="0" w:lineRule="atLeast"/>
              <w:ind w:left="360" w:hanging="360"/>
              <w:outlineLvl w:val="5"/>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File names</w:t>
            </w:r>
          </w:p>
          <w:p w14:paraId="71A3B665" w14:textId="77777777" w:rsidR="00692ED9" w:rsidRPr="00420E7B" w:rsidRDefault="00692ED9" w:rsidP="00354C29">
            <w:pPr>
              <w:pStyle w:val="Heading6"/>
              <w:numPr>
                <w:ilvl w:val="0"/>
                <w:numId w:val="0"/>
              </w:numPr>
              <w:spacing w:after="0" w:line="0" w:lineRule="atLeast"/>
              <w:ind w:left="360" w:hanging="360"/>
              <w:outlineLvl w:val="5"/>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p>
        </w:tc>
        <w:tc>
          <w:tcPr>
            <w:tcW w:w="1811" w:type="pct"/>
            <w:shd w:val="clear" w:color="auto" w:fill="FFFFFF" w:themeFill="background1"/>
            <w:vAlign w:val="center"/>
          </w:tcPr>
          <w:p w14:paraId="30993F52" w14:textId="77777777" w:rsidR="00692ED9" w:rsidRPr="00420E7B" w:rsidRDefault="00692ED9" w:rsidP="00354C29">
            <w:pP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Name of the file may be changed. In that case, the engineer has to update the new file name in the public Folder.</w:t>
            </w:r>
          </w:p>
        </w:tc>
        <w:tc>
          <w:tcPr>
            <w:tcW w:w="1858" w:type="pct"/>
            <w:shd w:val="clear" w:color="auto" w:fill="FFFFFF" w:themeFill="background1"/>
            <w:vAlign w:val="center"/>
          </w:tcPr>
          <w:p w14:paraId="021F05BC" w14:textId="77777777" w:rsidR="00692ED9" w:rsidRPr="00420E7B" w:rsidRDefault="00692ED9" w:rsidP="00354C29">
            <w:pP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In case of change in file name, the robot would not be able to find the file. The engineer will be notified that the file is not there or the file name has changed</w:t>
            </w:r>
          </w:p>
        </w:tc>
      </w:tr>
    </w:tbl>
    <w:p w14:paraId="5EA77344" w14:textId="77777777" w:rsidR="00265F71" w:rsidRPr="00420E7B" w:rsidRDefault="00265F71" w:rsidP="00CE0C9E">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b/>
          <w:sz w:val="16"/>
          <w:szCs w:val="16"/>
          <w:u w:val="single"/>
          <w:lang w:val="en-GB"/>
        </w:rPr>
      </w:pPr>
    </w:p>
    <w:p w14:paraId="7D6B77B7" w14:textId="5B141A29" w:rsidR="00375807" w:rsidRPr="00420E7B" w:rsidRDefault="00375807" w:rsidP="000B4D50">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120" w:line="276" w:lineRule="auto"/>
        <w:ind w:left="562" w:hanging="576"/>
        <w:textAlignment w:val="auto"/>
        <w:rPr>
          <w:rFonts w:ascii="Verdana" w:eastAsiaTheme="minorEastAsia" w:hAnsi="Verdana"/>
          <w:sz w:val="16"/>
          <w:szCs w:val="16"/>
          <w:lang w:val="en-GB"/>
        </w:rPr>
      </w:pPr>
      <w:bookmarkStart w:id="75" w:name="_Toc493261181"/>
      <w:bookmarkStart w:id="76" w:name="_Toc513529196"/>
      <w:r w:rsidRPr="00420E7B">
        <w:rPr>
          <w:rFonts w:ascii="Verdana" w:eastAsiaTheme="minorEastAsia" w:hAnsi="Verdana"/>
          <w:sz w:val="16"/>
          <w:szCs w:val="16"/>
          <w:lang w:val="en-GB"/>
        </w:rPr>
        <w:t>Process Re</w:t>
      </w:r>
      <w:r w:rsidR="00A34D68" w:rsidRPr="00420E7B">
        <w:rPr>
          <w:rFonts w:ascii="Verdana" w:eastAsiaTheme="minorEastAsia" w:hAnsi="Verdana"/>
          <w:sz w:val="16"/>
          <w:szCs w:val="16"/>
          <w:lang w:val="en-GB"/>
        </w:rPr>
        <w:t>-</w:t>
      </w:r>
      <w:r w:rsidRPr="00420E7B">
        <w:rPr>
          <w:rFonts w:ascii="Verdana" w:eastAsiaTheme="minorEastAsia" w:hAnsi="Verdana"/>
          <w:sz w:val="16"/>
          <w:szCs w:val="16"/>
          <w:lang w:val="en-GB"/>
        </w:rPr>
        <w:t xml:space="preserve">engineering </w:t>
      </w:r>
      <w:r w:rsidR="006D1C23" w:rsidRPr="00420E7B">
        <w:rPr>
          <w:rFonts w:ascii="Verdana" w:eastAsiaTheme="minorEastAsia" w:hAnsi="Verdana"/>
          <w:sz w:val="16"/>
          <w:szCs w:val="16"/>
          <w:lang w:val="en-GB"/>
        </w:rPr>
        <w:t>for Automated P</w:t>
      </w:r>
      <w:r w:rsidR="004932D8" w:rsidRPr="00420E7B">
        <w:rPr>
          <w:rFonts w:ascii="Verdana" w:eastAsiaTheme="minorEastAsia" w:hAnsi="Verdana"/>
          <w:sz w:val="16"/>
          <w:szCs w:val="16"/>
          <w:lang w:val="en-GB"/>
        </w:rPr>
        <w:t>rocess</w:t>
      </w:r>
      <w:bookmarkEnd w:id="75"/>
      <w:bookmarkEnd w:id="76"/>
    </w:p>
    <w:p w14:paraId="290EF979" w14:textId="503BE0B2" w:rsidR="000B4D50" w:rsidRPr="00420E7B" w:rsidRDefault="000B4D50" w:rsidP="00375807">
      <w:pPr>
        <w:pStyle w:val="NoSpacing"/>
        <w:spacing w:line="276" w:lineRule="auto"/>
        <w:rPr>
          <w:rFonts w:ascii="Verdana" w:hAnsi="Verdana"/>
          <w:sz w:val="16"/>
          <w:szCs w:val="16"/>
        </w:rPr>
      </w:pPr>
      <w:r w:rsidRPr="00420E7B">
        <w:rPr>
          <w:rFonts w:ascii="Verdana" w:hAnsi="Verdana"/>
          <w:sz w:val="16"/>
          <w:szCs w:val="16"/>
        </w:rPr>
        <w:t xml:space="preserve">The table below provides the list of process re-engineering carried out during automation. </w:t>
      </w:r>
      <w:r w:rsidR="002E5F60" w:rsidRPr="00420E7B">
        <w:rPr>
          <w:rFonts w:ascii="Verdana" w:hAnsi="Verdana"/>
          <w:sz w:val="16"/>
          <w:szCs w:val="16"/>
        </w:rPr>
        <w:t>R</w:t>
      </w:r>
      <w:r w:rsidRPr="00420E7B">
        <w:rPr>
          <w:rFonts w:ascii="Verdana" w:hAnsi="Verdana"/>
          <w:sz w:val="16"/>
          <w:szCs w:val="16"/>
        </w:rPr>
        <w:t xml:space="preserve">e-engineering was done with an objective to bring in standardization in the process to increase </w:t>
      </w:r>
      <w:r w:rsidR="002E5F60" w:rsidRPr="00420E7B">
        <w:rPr>
          <w:rFonts w:ascii="Verdana" w:hAnsi="Verdana"/>
          <w:sz w:val="16"/>
          <w:szCs w:val="16"/>
        </w:rPr>
        <w:t>scalability without impacting the outcome of the process</w:t>
      </w:r>
    </w:p>
    <w:p w14:paraId="673E3C54" w14:textId="77777777" w:rsidR="00375807" w:rsidRPr="00420E7B" w:rsidRDefault="00375807" w:rsidP="00375807">
      <w:pPr>
        <w:pStyle w:val="NoSpacing"/>
        <w:spacing w:line="276" w:lineRule="auto"/>
        <w:rPr>
          <w:rFonts w:ascii="Verdana" w:hAnsi="Verdana"/>
          <w:sz w:val="16"/>
          <w:szCs w:val="16"/>
          <w:lang w:val="en-GB"/>
        </w:rPr>
      </w:pPr>
    </w:p>
    <w:tbl>
      <w:tblPr>
        <w:tblStyle w:val="LightGrid-Accent4"/>
        <w:tblW w:w="4913" w:type="pct"/>
        <w:tblLook w:val="04A0" w:firstRow="1" w:lastRow="0" w:firstColumn="1" w:lastColumn="0" w:noHBand="0" w:noVBand="1"/>
      </w:tblPr>
      <w:tblGrid>
        <w:gridCol w:w="1224"/>
        <w:gridCol w:w="4057"/>
        <w:gridCol w:w="7110"/>
        <w:gridCol w:w="7116"/>
        <w:gridCol w:w="3810"/>
        <w:gridCol w:w="2917"/>
      </w:tblGrid>
      <w:tr w:rsidR="002E5F60" w:rsidRPr="00420E7B" w14:paraId="70B39E4F" w14:textId="77777777" w:rsidTr="002869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 w:type="pct"/>
            <w:shd w:val="clear" w:color="auto" w:fill="F2F2F2" w:themeFill="background1" w:themeFillShade="F2"/>
            <w:vAlign w:val="center"/>
          </w:tcPr>
          <w:p w14:paraId="599D5BF9" w14:textId="77777777" w:rsidR="00375807" w:rsidRPr="00420E7B" w:rsidRDefault="00375807" w:rsidP="00F774A0">
            <w:pPr>
              <w:pStyle w:val="NoSpacing"/>
              <w:spacing w:line="276" w:lineRule="auto"/>
              <w:rPr>
                <w:rFonts w:ascii="Verdana" w:hAnsi="Verdana"/>
                <w:sz w:val="16"/>
                <w:szCs w:val="16"/>
              </w:rPr>
            </w:pPr>
            <w:r w:rsidRPr="00420E7B">
              <w:rPr>
                <w:rFonts w:ascii="Verdana" w:hAnsi="Verdana"/>
                <w:sz w:val="16"/>
                <w:szCs w:val="16"/>
              </w:rPr>
              <w:t>Sr. #</w:t>
            </w:r>
          </w:p>
        </w:tc>
        <w:tc>
          <w:tcPr>
            <w:tcW w:w="773" w:type="pct"/>
            <w:shd w:val="clear" w:color="auto" w:fill="F2F2F2" w:themeFill="background1" w:themeFillShade="F2"/>
            <w:vAlign w:val="center"/>
          </w:tcPr>
          <w:p w14:paraId="04DE4A29" w14:textId="77777777" w:rsidR="00375807" w:rsidRPr="00420E7B" w:rsidRDefault="00375807" w:rsidP="00F774A0">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Process Step</w:t>
            </w:r>
          </w:p>
        </w:tc>
        <w:tc>
          <w:tcPr>
            <w:tcW w:w="1355" w:type="pct"/>
            <w:shd w:val="clear" w:color="auto" w:fill="F2F2F2" w:themeFill="background1" w:themeFillShade="F2"/>
            <w:vAlign w:val="center"/>
            <w:hideMark/>
          </w:tcPr>
          <w:p w14:paraId="5ECFAD2E" w14:textId="77777777" w:rsidR="00375807" w:rsidRPr="00420E7B" w:rsidRDefault="00375807" w:rsidP="00F774A0">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Original Process</w:t>
            </w:r>
          </w:p>
        </w:tc>
        <w:tc>
          <w:tcPr>
            <w:tcW w:w="1356" w:type="pct"/>
            <w:shd w:val="clear" w:color="auto" w:fill="F2F2F2" w:themeFill="background1" w:themeFillShade="F2"/>
            <w:vAlign w:val="center"/>
          </w:tcPr>
          <w:p w14:paraId="6033B6F1" w14:textId="77777777" w:rsidR="00375807" w:rsidRPr="00420E7B" w:rsidRDefault="00375807" w:rsidP="00F774A0">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Changed Process (Automated)</w:t>
            </w:r>
          </w:p>
        </w:tc>
        <w:tc>
          <w:tcPr>
            <w:tcW w:w="726" w:type="pct"/>
            <w:shd w:val="clear" w:color="auto" w:fill="F2F2F2" w:themeFill="background1" w:themeFillShade="F2"/>
            <w:vAlign w:val="center"/>
            <w:hideMark/>
          </w:tcPr>
          <w:p w14:paraId="3AFE37B5" w14:textId="77777777" w:rsidR="00375807" w:rsidRPr="00420E7B" w:rsidRDefault="00375807" w:rsidP="00F774A0">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Reason for change</w:t>
            </w:r>
          </w:p>
        </w:tc>
        <w:tc>
          <w:tcPr>
            <w:tcW w:w="556" w:type="pct"/>
            <w:shd w:val="clear" w:color="auto" w:fill="F2F2F2" w:themeFill="background1" w:themeFillShade="F2"/>
            <w:vAlign w:val="center"/>
          </w:tcPr>
          <w:p w14:paraId="45ABF3C5" w14:textId="77777777" w:rsidR="00375807" w:rsidRPr="00420E7B" w:rsidRDefault="00375807" w:rsidP="00F774A0">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Impact, if any</w:t>
            </w:r>
          </w:p>
        </w:tc>
      </w:tr>
      <w:tr w:rsidR="002E5F60" w:rsidRPr="00420E7B" w14:paraId="4B367E0E" w14:textId="77777777" w:rsidTr="0028690F">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233" w:type="pct"/>
            <w:shd w:val="clear" w:color="auto" w:fill="auto"/>
            <w:vAlign w:val="center"/>
          </w:tcPr>
          <w:p w14:paraId="35CD436C" w14:textId="77777777" w:rsidR="00375807" w:rsidRPr="00420E7B" w:rsidRDefault="00375807" w:rsidP="00F774A0">
            <w:pPr>
              <w:pStyle w:val="NoSpacing"/>
              <w:spacing w:line="276" w:lineRule="auto"/>
              <w:rPr>
                <w:rFonts w:ascii="Verdana" w:hAnsi="Verdana"/>
                <w:b w:val="0"/>
                <w:sz w:val="16"/>
                <w:szCs w:val="16"/>
              </w:rPr>
            </w:pPr>
            <w:r w:rsidRPr="00420E7B">
              <w:rPr>
                <w:rFonts w:ascii="Verdana" w:hAnsi="Verdana"/>
                <w:b w:val="0"/>
                <w:sz w:val="16"/>
                <w:szCs w:val="16"/>
              </w:rPr>
              <w:t>1</w:t>
            </w:r>
          </w:p>
        </w:tc>
        <w:tc>
          <w:tcPr>
            <w:tcW w:w="773" w:type="pct"/>
            <w:shd w:val="clear" w:color="auto" w:fill="auto"/>
            <w:vAlign w:val="center"/>
          </w:tcPr>
          <w:p w14:paraId="1EA0507E" w14:textId="2F8ABB87" w:rsidR="00FE2CB5" w:rsidRPr="00420E7B" w:rsidRDefault="00692ED9" w:rsidP="00F774A0">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Pr>
                <w:rFonts w:ascii="Verdana" w:hAnsi="Verdana"/>
                <w:b/>
                <w:sz w:val="16"/>
                <w:szCs w:val="16"/>
              </w:rPr>
              <w:t>Clicking on Start Data &amp; End Date for every Asset</w:t>
            </w:r>
          </w:p>
        </w:tc>
        <w:tc>
          <w:tcPr>
            <w:tcW w:w="1355" w:type="pct"/>
            <w:shd w:val="clear" w:color="auto" w:fill="auto"/>
            <w:vAlign w:val="center"/>
          </w:tcPr>
          <w:p w14:paraId="073CA57A" w14:textId="18EE07C3" w:rsidR="00375807" w:rsidRPr="00420E7B" w:rsidRDefault="00692ED9" w:rsidP="00CF76F8">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For Each Asset, The Click operation needs to be done</w:t>
            </w:r>
            <w:r w:rsidR="0028690F">
              <w:rPr>
                <w:rFonts w:ascii="Verdana" w:hAnsi="Verdana" w:cs="Arial"/>
                <w:sz w:val="16"/>
                <w:szCs w:val="16"/>
              </w:rPr>
              <w:t xml:space="preserve"> on Start date, End date, &lt; </w:t>
            </w:r>
          </w:p>
        </w:tc>
        <w:tc>
          <w:tcPr>
            <w:tcW w:w="1356" w:type="pct"/>
            <w:shd w:val="clear" w:color="auto" w:fill="auto"/>
            <w:vAlign w:val="center"/>
          </w:tcPr>
          <w:p w14:paraId="69955E21" w14:textId="77777777" w:rsidR="00375807" w:rsidRDefault="0028690F" w:rsidP="008159F4">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For the First Asset Selection, The Original process will done</w:t>
            </w:r>
          </w:p>
          <w:p w14:paraId="3CA4F989" w14:textId="14D151C7" w:rsidR="0028690F" w:rsidRPr="00420E7B" w:rsidRDefault="0028690F" w:rsidP="008159F4">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For Rest Assets, there is no need of click operation</w:t>
            </w:r>
          </w:p>
        </w:tc>
        <w:tc>
          <w:tcPr>
            <w:tcW w:w="726" w:type="pct"/>
            <w:shd w:val="clear" w:color="auto" w:fill="auto"/>
            <w:vAlign w:val="center"/>
          </w:tcPr>
          <w:p w14:paraId="2005C9CC" w14:textId="68683C09" w:rsidR="00375807" w:rsidRPr="00420E7B" w:rsidRDefault="000E74AB" w:rsidP="00F774A0">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To make ease the process.</w:t>
            </w:r>
          </w:p>
        </w:tc>
        <w:tc>
          <w:tcPr>
            <w:tcW w:w="556" w:type="pct"/>
            <w:shd w:val="clear" w:color="auto" w:fill="auto"/>
            <w:vAlign w:val="center"/>
          </w:tcPr>
          <w:p w14:paraId="191B6676" w14:textId="1B12AF23" w:rsidR="00375807" w:rsidRPr="00420E7B" w:rsidRDefault="0028690F" w:rsidP="00F774A0">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efficiency</w:t>
            </w:r>
          </w:p>
        </w:tc>
      </w:tr>
    </w:tbl>
    <w:p w14:paraId="6987E093" w14:textId="5BD7CA4C" w:rsidR="00F05E3B" w:rsidRPr="00420E7B" w:rsidRDefault="00F05E3B">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b/>
          <w:sz w:val="16"/>
          <w:szCs w:val="16"/>
          <w:lang w:val="en-GB"/>
        </w:rPr>
      </w:pPr>
    </w:p>
    <w:p w14:paraId="1E06D972" w14:textId="77777777" w:rsidR="003C7E66" w:rsidRPr="00420E7B" w:rsidRDefault="003C7E66" w:rsidP="003C7E66">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b w:val="0"/>
          <w:sz w:val="16"/>
          <w:szCs w:val="16"/>
          <w:lang w:val="en-GB"/>
        </w:rPr>
      </w:pPr>
      <w:bookmarkStart w:id="77" w:name="_Toc493261182"/>
      <w:bookmarkStart w:id="78" w:name="_Toc513529197"/>
      <w:r w:rsidRPr="00420E7B">
        <w:rPr>
          <w:rFonts w:ascii="Verdana" w:eastAsiaTheme="minorEastAsia" w:hAnsi="Verdana"/>
          <w:sz w:val="16"/>
          <w:szCs w:val="16"/>
          <w:lang w:val="en-GB"/>
        </w:rPr>
        <w:t>Process Triggers</w:t>
      </w:r>
      <w:bookmarkEnd w:id="77"/>
      <w:bookmarkEnd w:id="78"/>
      <w:r w:rsidRPr="00420E7B">
        <w:rPr>
          <w:rFonts w:ascii="Verdana" w:eastAsiaTheme="minorEastAsia" w:hAnsi="Verdana"/>
          <w:sz w:val="16"/>
          <w:szCs w:val="16"/>
          <w:lang w:val="en-GB"/>
        </w:rPr>
        <w:t xml:space="preserve"> </w:t>
      </w:r>
    </w:p>
    <w:p w14:paraId="07D0AF34" w14:textId="77777777" w:rsidR="003C7E66" w:rsidRPr="00420E7B" w:rsidRDefault="003C7E66" w:rsidP="003C7E66">
      <w:pPr>
        <w:pStyle w:val="NoSpacing"/>
        <w:spacing w:line="276" w:lineRule="auto"/>
        <w:rPr>
          <w:rFonts w:ascii="Verdana" w:hAnsi="Verdana"/>
          <w:sz w:val="16"/>
          <w:szCs w:val="16"/>
        </w:rPr>
      </w:pPr>
    </w:p>
    <w:p w14:paraId="576D6F0B" w14:textId="0DF923C6" w:rsidR="002E5F60" w:rsidRPr="00420E7B" w:rsidRDefault="002E5F60" w:rsidP="002E5F60">
      <w:pPr>
        <w:rPr>
          <w:rFonts w:ascii="Verdana" w:hAnsi="Verdana"/>
          <w:sz w:val="16"/>
          <w:szCs w:val="16"/>
        </w:rPr>
      </w:pPr>
      <w:r w:rsidRPr="00420E7B">
        <w:rPr>
          <w:rFonts w:ascii="Verdana" w:hAnsi="Verdana"/>
          <w:sz w:val="16"/>
          <w:szCs w:val="16"/>
        </w:rPr>
        <w:t>The table below provides the trigger coded for the Bot to start the automated process</w:t>
      </w:r>
    </w:p>
    <w:p w14:paraId="3FD765A2" w14:textId="77777777" w:rsidR="003C7E66" w:rsidRPr="00420E7B" w:rsidRDefault="003C7E66" w:rsidP="003C7E66">
      <w:pPr>
        <w:rPr>
          <w:rFonts w:ascii="Verdana" w:hAnsi="Verdana"/>
          <w:sz w:val="16"/>
          <w:szCs w:val="16"/>
        </w:rPr>
      </w:pPr>
    </w:p>
    <w:tbl>
      <w:tblPr>
        <w:tblStyle w:val="LightGrid-Accent4"/>
        <w:tblW w:w="5000" w:type="pct"/>
        <w:tblLook w:val="04A0" w:firstRow="1" w:lastRow="0" w:firstColumn="1" w:lastColumn="0" w:noHBand="0" w:noVBand="1"/>
      </w:tblPr>
      <w:tblGrid>
        <w:gridCol w:w="1140"/>
        <w:gridCol w:w="5090"/>
        <w:gridCol w:w="2863"/>
        <w:gridCol w:w="2506"/>
        <w:gridCol w:w="2232"/>
      </w:tblGrid>
      <w:tr w:rsidR="003C7E66" w:rsidRPr="00420E7B" w14:paraId="47D43601" w14:textId="77777777" w:rsidTr="002E5F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 w:type="pct"/>
            <w:shd w:val="clear" w:color="auto" w:fill="F2F2F2" w:themeFill="background1" w:themeFillShade="F2"/>
            <w:vAlign w:val="center"/>
          </w:tcPr>
          <w:p w14:paraId="4562CFE4" w14:textId="77777777" w:rsidR="003C7E66" w:rsidRPr="00420E7B" w:rsidRDefault="003C7E66" w:rsidP="000F0D13">
            <w:pPr>
              <w:pStyle w:val="NoSpacing"/>
              <w:spacing w:line="276" w:lineRule="auto"/>
              <w:rPr>
                <w:rFonts w:ascii="Verdana" w:hAnsi="Verdana"/>
                <w:sz w:val="16"/>
                <w:szCs w:val="16"/>
              </w:rPr>
            </w:pPr>
            <w:r w:rsidRPr="00420E7B">
              <w:rPr>
                <w:rFonts w:ascii="Verdana" w:hAnsi="Verdana"/>
                <w:sz w:val="16"/>
                <w:szCs w:val="16"/>
              </w:rPr>
              <w:t>Sr. #</w:t>
            </w:r>
          </w:p>
        </w:tc>
        <w:tc>
          <w:tcPr>
            <w:tcW w:w="1840" w:type="pct"/>
            <w:shd w:val="clear" w:color="auto" w:fill="F2F2F2" w:themeFill="background1" w:themeFillShade="F2"/>
            <w:vAlign w:val="center"/>
          </w:tcPr>
          <w:p w14:paraId="7ACE4813" w14:textId="77777777" w:rsidR="003C7E66" w:rsidRPr="00420E7B" w:rsidRDefault="003C7E66" w:rsidP="000F0D13">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Process Trigger</w:t>
            </w:r>
          </w:p>
        </w:tc>
        <w:tc>
          <w:tcPr>
            <w:tcW w:w="1035" w:type="pct"/>
            <w:shd w:val="clear" w:color="auto" w:fill="F2F2F2" w:themeFill="background1" w:themeFillShade="F2"/>
            <w:vAlign w:val="center"/>
          </w:tcPr>
          <w:p w14:paraId="56AFF078" w14:textId="77777777" w:rsidR="003C7E66" w:rsidRPr="00420E7B" w:rsidRDefault="003C7E66" w:rsidP="000F0D13">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Application Used</w:t>
            </w:r>
          </w:p>
        </w:tc>
        <w:tc>
          <w:tcPr>
            <w:tcW w:w="906" w:type="pct"/>
            <w:shd w:val="clear" w:color="auto" w:fill="F2F2F2" w:themeFill="background1" w:themeFillShade="F2"/>
            <w:vAlign w:val="center"/>
          </w:tcPr>
          <w:p w14:paraId="36A91744" w14:textId="77777777" w:rsidR="003C7E66" w:rsidRPr="00420E7B" w:rsidRDefault="003C7E66" w:rsidP="000F0D13">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Start Time</w:t>
            </w:r>
          </w:p>
        </w:tc>
        <w:tc>
          <w:tcPr>
            <w:tcW w:w="807" w:type="pct"/>
            <w:shd w:val="clear" w:color="auto" w:fill="F2F2F2" w:themeFill="background1" w:themeFillShade="F2"/>
            <w:vAlign w:val="center"/>
          </w:tcPr>
          <w:p w14:paraId="0FEE6638" w14:textId="77777777" w:rsidR="003C7E66" w:rsidRPr="00420E7B" w:rsidRDefault="003C7E66" w:rsidP="000F0D13">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Frequency</w:t>
            </w:r>
          </w:p>
        </w:tc>
      </w:tr>
      <w:tr w:rsidR="003C7E66" w:rsidRPr="00420E7B" w14:paraId="65E17B1D" w14:textId="77777777" w:rsidTr="002E5F6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12" w:type="pct"/>
            <w:shd w:val="clear" w:color="auto" w:fill="auto"/>
            <w:vAlign w:val="center"/>
          </w:tcPr>
          <w:p w14:paraId="33289F07" w14:textId="77777777" w:rsidR="003C7E66" w:rsidRPr="00420E7B" w:rsidRDefault="003C7E66" w:rsidP="000F0D13">
            <w:pPr>
              <w:pStyle w:val="NoSpacing"/>
              <w:spacing w:line="276" w:lineRule="auto"/>
              <w:rPr>
                <w:rFonts w:ascii="Verdana" w:hAnsi="Verdana"/>
                <w:b w:val="0"/>
                <w:sz w:val="16"/>
                <w:szCs w:val="16"/>
              </w:rPr>
            </w:pPr>
            <w:r w:rsidRPr="00420E7B">
              <w:rPr>
                <w:rFonts w:ascii="Verdana" w:hAnsi="Verdana"/>
                <w:b w:val="0"/>
                <w:sz w:val="16"/>
                <w:szCs w:val="16"/>
              </w:rPr>
              <w:t>1.</w:t>
            </w:r>
          </w:p>
        </w:tc>
        <w:tc>
          <w:tcPr>
            <w:tcW w:w="1840" w:type="pct"/>
            <w:shd w:val="clear" w:color="auto" w:fill="auto"/>
            <w:vAlign w:val="center"/>
          </w:tcPr>
          <w:p w14:paraId="3869A124" w14:textId="0E8D2E12" w:rsidR="003C7E66" w:rsidRPr="00420E7B" w:rsidRDefault="002E5F60" w:rsidP="00513E74">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420E7B">
              <w:rPr>
                <w:rFonts w:ascii="Verdana" w:hAnsi="Verdana"/>
                <w:sz w:val="16"/>
                <w:szCs w:val="16"/>
              </w:rPr>
              <w:t>Scheduled to start automatically</w:t>
            </w:r>
          </w:p>
        </w:tc>
        <w:tc>
          <w:tcPr>
            <w:tcW w:w="1035" w:type="pct"/>
            <w:shd w:val="clear" w:color="auto" w:fill="auto"/>
            <w:vAlign w:val="center"/>
          </w:tcPr>
          <w:p w14:paraId="4757B480" w14:textId="7609F848" w:rsidR="003C7E66" w:rsidRPr="00420E7B" w:rsidRDefault="0028690F" w:rsidP="0000585B">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FIS</w:t>
            </w:r>
            <w:r w:rsidR="0000585B">
              <w:rPr>
                <w:rFonts w:ascii="Verdana" w:hAnsi="Verdana"/>
                <w:sz w:val="16"/>
                <w:szCs w:val="16"/>
                <w:lang w:val="en-GB"/>
              </w:rPr>
              <w:t>,</w:t>
            </w:r>
            <w:r w:rsidR="0059685C">
              <w:rPr>
                <w:rFonts w:ascii="Verdana" w:hAnsi="Verdana"/>
                <w:sz w:val="16"/>
                <w:szCs w:val="16"/>
                <w:lang w:val="en-GB"/>
              </w:rPr>
              <w:t>Excel</w:t>
            </w:r>
          </w:p>
        </w:tc>
        <w:tc>
          <w:tcPr>
            <w:tcW w:w="906" w:type="pct"/>
            <w:shd w:val="clear" w:color="auto" w:fill="auto"/>
            <w:vAlign w:val="center"/>
          </w:tcPr>
          <w:p w14:paraId="0AB464DA" w14:textId="5B8CB42E" w:rsidR="003C7E66" w:rsidRPr="00420E7B" w:rsidRDefault="00DA683F" w:rsidP="000F0D13">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TBD</w:t>
            </w:r>
          </w:p>
        </w:tc>
        <w:tc>
          <w:tcPr>
            <w:tcW w:w="807" w:type="pct"/>
            <w:shd w:val="clear" w:color="auto" w:fill="auto"/>
            <w:vAlign w:val="center"/>
          </w:tcPr>
          <w:p w14:paraId="458DA436" w14:textId="77777777" w:rsidR="003C7E66" w:rsidRPr="00420E7B" w:rsidRDefault="003C7E66" w:rsidP="000F0D13">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Multiple</w:t>
            </w:r>
          </w:p>
        </w:tc>
      </w:tr>
    </w:tbl>
    <w:p w14:paraId="5E42AC82" w14:textId="67D4CB4B" w:rsidR="003A14B6" w:rsidRPr="00420E7B" w:rsidRDefault="003A14B6" w:rsidP="003A14B6">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bookmarkStart w:id="79" w:name="_Toc493261183"/>
      <w:bookmarkStart w:id="80" w:name="_Toc513529198"/>
      <w:r w:rsidRPr="00420E7B">
        <w:rPr>
          <w:rFonts w:ascii="Verdana" w:eastAsiaTheme="minorEastAsia" w:hAnsi="Verdana"/>
          <w:sz w:val="16"/>
          <w:szCs w:val="16"/>
          <w:lang w:val="en-GB"/>
        </w:rPr>
        <w:t xml:space="preserve">Automated Process </w:t>
      </w:r>
      <w:r w:rsidR="0044030E" w:rsidRPr="00420E7B">
        <w:rPr>
          <w:rFonts w:ascii="Verdana" w:eastAsiaTheme="minorEastAsia" w:hAnsi="Verdana"/>
          <w:sz w:val="16"/>
          <w:szCs w:val="16"/>
          <w:lang w:val="en-GB"/>
        </w:rPr>
        <w:t>–</w:t>
      </w:r>
      <w:r w:rsidRPr="00420E7B">
        <w:rPr>
          <w:rFonts w:ascii="Verdana" w:eastAsiaTheme="minorEastAsia" w:hAnsi="Verdana"/>
          <w:sz w:val="16"/>
          <w:szCs w:val="16"/>
          <w:lang w:val="en-GB"/>
        </w:rPr>
        <w:t xml:space="preserve"> Screen flow</w:t>
      </w:r>
      <w:bookmarkEnd w:id="79"/>
      <w:bookmarkEnd w:id="80"/>
    </w:p>
    <w:p w14:paraId="3EE0CD9F" w14:textId="77777777" w:rsidR="00363533" w:rsidRPr="00420E7B" w:rsidRDefault="00363533" w:rsidP="00363533">
      <w:pPr>
        <w:pStyle w:val="NoSpacing"/>
        <w:spacing w:line="276" w:lineRule="auto"/>
        <w:rPr>
          <w:rFonts w:ascii="Verdana" w:hAnsi="Verdana"/>
          <w:sz w:val="16"/>
          <w:szCs w:val="16"/>
        </w:rPr>
      </w:pPr>
    </w:p>
    <w:p w14:paraId="545FBC8C" w14:textId="66ACF052" w:rsidR="0016623F" w:rsidRPr="00420E7B" w:rsidRDefault="00971FE9" w:rsidP="00363533">
      <w:pPr>
        <w:pStyle w:val="NoSpacing"/>
        <w:spacing w:line="276" w:lineRule="auto"/>
        <w:rPr>
          <w:rFonts w:ascii="Verdana" w:hAnsi="Verdana"/>
          <w:sz w:val="16"/>
          <w:szCs w:val="16"/>
        </w:rPr>
      </w:pPr>
      <w:r w:rsidRPr="00420E7B">
        <w:rPr>
          <w:rFonts w:ascii="Verdana" w:hAnsi="Verdana"/>
          <w:sz w:val="16"/>
          <w:szCs w:val="16"/>
        </w:rPr>
        <w:t>This section provides</w:t>
      </w:r>
      <w:r w:rsidR="0016623F" w:rsidRPr="00420E7B">
        <w:rPr>
          <w:rFonts w:ascii="Verdana" w:hAnsi="Verdana"/>
          <w:sz w:val="16"/>
          <w:szCs w:val="16"/>
        </w:rPr>
        <w:t xml:space="preserve"> the detailed </w:t>
      </w:r>
      <w:r w:rsidR="00281479" w:rsidRPr="00420E7B">
        <w:rPr>
          <w:rFonts w:ascii="Verdana" w:hAnsi="Verdana"/>
          <w:sz w:val="16"/>
          <w:szCs w:val="16"/>
        </w:rPr>
        <w:t xml:space="preserve">(keystroke) </w:t>
      </w:r>
      <w:r w:rsidR="0016623F" w:rsidRPr="00420E7B">
        <w:rPr>
          <w:rFonts w:ascii="Verdana" w:hAnsi="Verdana"/>
          <w:sz w:val="16"/>
          <w:szCs w:val="16"/>
        </w:rPr>
        <w:t xml:space="preserve">automated process along with screenshots of </w:t>
      </w:r>
      <w:r w:rsidRPr="00420E7B">
        <w:rPr>
          <w:rFonts w:ascii="Verdana" w:hAnsi="Verdana"/>
          <w:sz w:val="16"/>
          <w:szCs w:val="16"/>
        </w:rPr>
        <w:t xml:space="preserve">various </w:t>
      </w:r>
      <w:r w:rsidR="0016623F" w:rsidRPr="00420E7B">
        <w:rPr>
          <w:rFonts w:ascii="Verdana" w:hAnsi="Verdana"/>
          <w:sz w:val="16"/>
          <w:szCs w:val="16"/>
        </w:rPr>
        <w:t xml:space="preserve">screens </w:t>
      </w:r>
      <w:r w:rsidRPr="00420E7B">
        <w:rPr>
          <w:rFonts w:ascii="Verdana" w:hAnsi="Verdana"/>
          <w:sz w:val="16"/>
          <w:szCs w:val="16"/>
        </w:rPr>
        <w:t xml:space="preserve">accessed and updated </w:t>
      </w:r>
      <w:r w:rsidR="0016623F" w:rsidRPr="00420E7B">
        <w:rPr>
          <w:rFonts w:ascii="Verdana" w:hAnsi="Verdana"/>
          <w:sz w:val="16"/>
          <w:szCs w:val="16"/>
        </w:rPr>
        <w:t xml:space="preserve">as </w:t>
      </w:r>
      <w:r w:rsidR="003B1319">
        <w:rPr>
          <w:rFonts w:ascii="Verdana" w:hAnsi="Verdana"/>
          <w:sz w:val="16"/>
          <w:szCs w:val="16"/>
        </w:rPr>
        <w:t>Partial</w:t>
      </w:r>
      <w:r w:rsidR="0016623F" w:rsidRPr="00420E7B">
        <w:rPr>
          <w:rFonts w:ascii="Verdana" w:hAnsi="Verdana"/>
          <w:sz w:val="16"/>
          <w:szCs w:val="16"/>
        </w:rPr>
        <w:t xml:space="preserve"> of the process. The automation of Invoice Processing Pre-Handling has been achieved by modularizing the key functions i.e. </w:t>
      </w:r>
      <w:r w:rsidR="004500DE" w:rsidRPr="00420E7B">
        <w:rPr>
          <w:rFonts w:ascii="Verdana" w:hAnsi="Verdana"/>
          <w:sz w:val="16"/>
          <w:szCs w:val="16"/>
        </w:rPr>
        <w:t xml:space="preserve">each </w:t>
      </w:r>
      <w:r w:rsidR="0016623F" w:rsidRPr="00420E7B">
        <w:rPr>
          <w:rFonts w:ascii="Verdana" w:hAnsi="Verdana"/>
          <w:sz w:val="16"/>
          <w:szCs w:val="16"/>
        </w:rPr>
        <w:t>L0 steps in</w:t>
      </w:r>
      <w:r w:rsidR="004500DE" w:rsidRPr="00420E7B">
        <w:rPr>
          <w:rFonts w:ascii="Verdana" w:hAnsi="Verdana"/>
          <w:sz w:val="16"/>
          <w:szCs w:val="16"/>
        </w:rPr>
        <w:t>to</w:t>
      </w:r>
      <w:r w:rsidR="0016623F" w:rsidRPr="00420E7B">
        <w:rPr>
          <w:rFonts w:ascii="Verdana" w:hAnsi="Verdana"/>
          <w:sz w:val="16"/>
          <w:szCs w:val="16"/>
        </w:rPr>
        <w:t xml:space="preserve"> modules and each table </w:t>
      </w:r>
      <w:r w:rsidR="004500DE" w:rsidRPr="00420E7B">
        <w:rPr>
          <w:rFonts w:ascii="Verdana" w:hAnsi="Verdana"/>
          <w:sz w:val="16"/>
          <w:szCs w:val="16"/>
        </w:rPr>
        <w:t xml:space="preserve">further </w:t>
      </w:r>
      <w:r w:rsidR="0016623F" w:rsidRPr="00420E7B">
        <w:rPr>
          <w:rFonts w:ascii="Verdana" w:hAnsi="Verdana"/>
          <w:sz w:val="16"/>
          <w:szCs w:val="16"/>
        </w:rPr>
        <w:t>represents the detailed steps/activities</w:t>
      </w:r>
      <w:r w:rsidR="004500DE" w:rsidRPr="00420E7B">
        <w:rPr>
          <w:rFonts w:ascii="Verdana" w:hAnsi="Verdana"/>
          <w:sz w:val="16"/>
          <w:szCs w:val="16"/>
        </w:rPr>
        <w:t xml:space="preserve"> i.e. L1 and L2 activities</w:t>
      </w:r>
      <w:r w:rsidR="0016623F" w:rsidRPr="00420E7B">
        <w:rPr>
          <w:rFonts w:ascii="Verdana" w:hAnsi="Verdana"/>
          <w:sz w:val="16"/>
          <w:szCs w:val="16"/>
        </w:rPr>
        <w:t xml:space="preserve"> carried out for automation of the respective module.</w:t>
      </w:r>
    </w:p>
    <w:p w14:paraId="5B2BD436" w14:textId="77777777" w:rsidR="00975EA0" w:rsidRPr="00420E7B" w:rsidRDefault="00975EA0" w:rsidP="00363533">
      <w:pPr>
        <w:pStyle w:val="NoSpacing"/>
        <w:spacing w:line="276" w:lineRule="auto"/>
        <w:rPr>
          <w:rFonts w:ascii="Verdana" w:hAnsi="Verdana"/>
          <w:sz w:val="16"/>
          <w:szCs w:val="16"/>
        </w:rPr>
      </w:pPr>
    </w:p>
    <w:p w14:paraId="3B790FD5" w14:textId="20C6C98E" w:rsidR="00975EA0" w:rsidRPr="00420E7B" w:rsidRDefault="00975EA0" w:rsidP="004E1921">
      <w:pPr>
        <w:pStyle w:val="Heading6"/>
        <w:numPr>
          <w:ilvl w:val="5"/>
          <w:numId w:val="63"/>
        </w:numPr>
        <w:rPr>
          <w:rFonts w:ascii="Verdana" w:hAnsi="Verdana"/>
          <w:b/>
          <w:sz w:val="16"/>
          <w:szCs w:val="16"/>
        </w:rPr>
      </w:pPr>
      <w:r w:rsidRPr="00420E7B">
        <w:rPr>
          <w:rFonts w:ascii="Verdana" w:hAnsi="Verdana"/>
          <w:b/>
          <w:sz w:val="16"/>
          <w:szCs w:val="16"/>
        </w:rPr>
        <w:t>Module Name</w:t>
      </w:r>
    </w:p>
    <w:p w14:paraId="6955EF36" w14:textId="0B70C225" w:rsidR="00975EA0" w:rsidRPr="00420E7B" w:rsidRDefault="00975EA0" w:rsidP="00975EA0">
      <w:r w:rsidRPr="00420E7B">
        <w:rPr>
          <w:rFonts w:ascii="Verdana" w:hAnsi="Verdana"/>
          <w:color w:val="7F7F7F" w:themeColor="text1" w:themeTint="80"/>
          <w:sz w:val="16"/>
          <w:szCs w:val="16"/>
        </w:rPr>
        <w:t xml:space="preserve">Description of the L0 activity and further steps performed as </w:t>
      </w:r>
      <w:r w:rsidR="003B1319">
        <w:rPr>
          <w:rFonts w:ascii="Verdana" w:hAnsi="Verdana"/>
          <w:color w:val="7F7F7F" w:themeColor="text1" w:themeTint="80"/>
          <w:sz w:val="16"/>
          <w:szCs w:val="16"/>
        </w:rPr>
        <w:t>Partial</w:t>
      </w:r>
      <w:r w:rsidRPr="00420E7B">
        <w:rPr>
          <w:rFonts w:ascii="Verdana" w:hAnsi="Verdana"/>
          <w:color w:val="7F7F7F" w:themeColor="text1" w:themeTint="80"/>
          <w:sz w:val="16"/>
          <w:szCs w:val="16"/>
        </w:rPr>
        <w:t xml:space="preserve"> of the L0 activity</w:t>
      </w:r>
    </w:p>
    <w:p w14:paraId="201F23A5" w14:textId="77777777" w:rsidR="0016623F" w:rsidRPr="00420E7B" w:rsidRDefault="0016623F" w:rsidP="00363533">
      <w:pPr>
        <w:pStyle w:val="NoSpacing"/>
        <w:spacing w:line="276" w:lineRule="auto"/>
        <w:rPr>
          <w:rFonts w:ascii="Verdana" w:hAnsi="Verdana"/>
          <w:sz w:val="16"/>
          <w:szCs w:val="16"/>
        </w:rPr>
      </w:pPr>
    </w:p>
    <w:tbl>
      <w:tblPr>
        <w:tblStyle w:val="LightGrid-Accent4"/>
        <w:tblW w:w="15162" w:type="dxa"/>
        <w:tblLayout w:type="fixed"/>
        <w:tblLook w:val="04A0" w:firstRow="1" w:lastRow="0" w:firstColumn="1" w:lastColumn="0" w:noHBand="0" w:noVBand="1"/>
      </w:tblPr>
      <w:tblGrid>
        <w:gridCol w:w="2166"/>
        <w:gridCol w:w="2166"/>
        <w:gridCol w:w="2166"/>
        <w:gridCol w:w="2166"/>
        <w:gridCol w:w="2166"/>
        <w:gridCol w:w="2166"/>
        <w:gridCol w:w="2166"/>
      </w:tblGrid>
      <w:tr w:rsidR="0016623F" w:rsidRPr="00420E7B" w14:paraId="2183BA54" w14:textId="77777777" w:rsidTr="00805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tcBorders>
              <w:top w:val="single" w:sz="4" w:space="0" w:color="D6E9F4" w:themeColor="accent1" w:themeTint="33"/>
              <w:left w:val="single" w:sz="4" w:space="0" w:color="D6E9F4" w:themeColor="accent1" w:themeTint="33"/>
              <w:bottom w:val="single" w:sz="4" w:space="0" w:color="D6E9F4" w:themeColor="accent1" w:themeTint="33"/>
            </w:tcBorders>
          </w:tcPr>
          <w:p w14:paraId="257D7390" w14:textId="42020B04" w:rsidR="0016623F" w:rsidRPr="00420E7B" w:rsidRDefault="009A7C09" w:rsidP="00656E25">
            <w:pPr>
              <w:rPr>
                <w:rFonts w:ascii="Verdana" w:hAnsi="Verdana"/>
                <w:i/>
                <w:sz w:val="16"/>
                <w:szCs w:val="16"/>
              </w:rPr>
            </w:pPr>
            <w:r w:rsidRPr="00420E7B">
              <w:rPr>
                <w:rFonts w:ascii="Verdana" w:hAnsi="Verdana"/>
                <w:noProof/>
                <w:sz w:val="16"/>
                <w:szCs w:val="16"/>
                <w:lang w:eastAsia="en-US"/>
              </w:rPr>
              <mc:AlternateContent>
                <mc:Choice Requires="wps">
                  <w:drawing>
                    <wp:anchor distT="0" distB="0" distL="114300" distR="114300" simplePos="0" relativeHeight="251722752" behindDoc="0" locked="0" layoutInCell="1" allowOverlap="1" wp14:anchorId="636D72BD" wp14:editId="5F673AE3">
                      <wp:simplePos x="0" y="0"/>
                      <wp:positionH relativeFrom="column">
                        <wp:posOffset>314960</wp:posOffset>
                      </wp:positionH>
                      <wp:positionV relativeFrom="paragraph">
                        <wp:posOffset>90805</wp:posOffset>
                      </wp:positionV>
                      <wp:extent cx="228600" cy="360000"/>
                      <wp:effectExtent l="0" t="0" r="76200" b="59690"/>
                      <wp:wrapNone/>
                      <wp:docPr id="812" name="Elbow Connector 812"/>
                      <wp:cNvGraphicFramePr/>
                      <a:graphic xmlns:a="http://schemas.openxmlformats.org/drawingml/2006/main">
                        <a:graphicData uri="http://schemas.microsoft.com/office/word/2010/wordprocessingShape">
                          <wps:wsp>
                            <wps:cNvCnPr/>
                            <wps:spPr>
                              <a:xfrm>
                                <a:off x="0" y="0"/>
                                <a:ext cx="228600" cy="360000"/>
                              </a:xfrm>
                              <a:prstGeom prst="bentConnector3">
                                <a:avLst>
                                  <a:gd name="adj1" fmla="val 100000"/>
                                </a:avLst>
                              </a:prstGeom>
                              <a:ln w="9525">
                                <a:tailEnd type="triangle"/>
                              </a:ln>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BC4D0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12" o:spid="_x0000_s1026" type="#_x0000_t34" style="position:absolute;margin-left:24.8pt;margin-top:7.15pt;width:18pt;height:2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" adj="21600" strokecolor="#a43725 [3209]">
                      <v:stroke endarrow="block"/>
                    </v:shape>
                  </w:pict>
                </mc:Fallback>
              </mc:AlternateContent>
            </w:r>
            <w:r w:rsidR="0016623F" w:rsidRPr="00420E7B">
              <w:rPr>
                <w:rFonts w:ascii="Verdana" w:hAnsi="Verdana"/>
                <w:sz w:val="16"/>
                <w:szCs w:val="16"/>
              </w:rPr>
              <w:t>Step</w:t>
            </w:r>
          </w:p>
        </w:tc>
        <w:tc>
          <w:tcPr>
            <w:tcW w:w="2166" w:type="dxa"/>
            <w:tcBorders>
              <w:top w:val="single" w:sz="4" w:space="0" w:color="D6E9F4" w:themeColor="accent1" w:themeTint="33"/>
              <w:bottom w:val="single" w:sz="4" w:space="0" w:color="D6E9F4" w:themeColor="accent1" w:themeTint="33"/>
            </w:tcBorders>
          </w:tcPr>
          <w:p w14:paraId="58C72A83" w14:textId="4BA31964" w:rsidR="0016623F" w:rsidRPr="00420E7B" w:rsidRDefault="009A7C09" w:rsidP="00656E25">
            <w:pP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noProof/>
                <w:sz w:val="16"/>
                <w:szCs w:val="16"/>
                <w:lang w:eastAsia="en-US"/>
              </w:rPr>
              <mc:AlternateContent>
                <mc:Choice Requires="wps">
                  <w:drawing>
                    <wp:anchor distT="0" distB="0" distL="114300" distR="114300" simplePos="0" relativeHeight="251724800" behindDoc="0" locked="0" layoutInCell="1" allowOverlap="1" wp14:anchorId="499E7F4D" wp14:editId="164AF57A">
                      <wp:simplePos x="0" y="0"/>
                      <wp:positionH relativeFrom="column">
                        <wp:posOffset>547370</wp:posOffset>
                      </wp:positionH>
                      <wp:positionV relativeFrom="paragraph">
                        <wp:posOffset>90805</wp:posOffset>
                      </wp:positionV>
                      <wp:extent cx="228600" cy="360000"/>
                      <wp:effectExtent l="0" t="0" r="76200" b="59690"/>
                      <wp:wrapNone/>
                      <wp:docPr id="813" name="Elbow Connector 813"/>
                      <wp:cNvGraphicFramePr/>
                      <a:graphic xmlns:a="http://schemas.openxmlformats.org/drawingml/2006/main">
                        <a:graphicData uri="http://schemas.microsoft.com/office/word/2010/wordprocessingShape">
                          <wps:wsp>
                            <wps:cNvCnPr/>
                            <wps:spPr>
                              <a:xfrm>
                                <a:off x="0" y="0"/>
                                <a:ext cx="228600" cy="360000"/>
                              </a:xfrm>
                              <a:prstGeom prst="bentConnector3">
                                <a:avLst>
                                  <a:gd name="adj1" fmla="val 100000"/>
                                </a:avLst>
                              </a:prstGeom>
                              <a:ln w="9525">
                                <a:tailEnd type="triangle"/>
                              </a:ln>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18475" id="Elbow Connector 813" o:spid="_x0000_s1026" type="#_x0000_t34" style="position:absolute;margin-left:43.1pt;margin-top:7.15pt;width:18pt;height:28.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" adj="21600" strokecolor="#a43725 [3209]">
                      <v:stroke endarrow="block"/>
                    </v:shape>
                  </w:pict>
                </mc:Fallback>
              </mc:AlternateContent>
            </w:r>
            <w:r w:rsidR="0016623F" w:rsidRPr="00420E7B">
              <w:rPr>
                <w:rFonts w:ascii="Verdana" w:hAnsi="Verdana"/>
                <w:sz w:val="16"/>
                <w:szCs w:val="16"/>
              </w:rPr>
              <w:t>Sub Step</w:t>
            </w:r>
          </w:p>
        </w:tc>
        <w:tc>
          <w:tcPr>
            <w:tcW w:w="2166" w:type="dxa"/>
            <w:tcBorders>
              <w:top w:val="single" w:sz="4" w:space="0" w:color="D6E9F4" w:themeColor="accent1" w:themeTint="33"/>
              <w:bottom w:val="single" w:sz="4" w:space="0" w:color="D6E9F4" w:themeColor="accent1" w:themeTint="33"/>
            </w:tcBorders>
          </w:tcPr>
          <w:p w14:paraId="6BB6BD34" w14:textId="2073B85B" w:rsidR="0016623F" w:rsidRPr="00420E7B" w:rsidRDefault="009A7C09" w:rsidP="00656E25">
            <w:pPr>
              <w:cnfStyle w:val="100000000000" w:firstRow="1" w:lastRow="0" w:firstColumn="0" w:lastColumn="0" w:oddVBand="0" w:evenVBand="0" w:oddHBand="0" w:evenHBand="0" w:firstRowFirstColumn="0" w:firstRowLastColumn="0" w:lastRowFirstColumn="0" w:lastRowLastColumn="0"/>
              <w:rPr>
                <w:rFonts w:ascii="Verdana" w:hAnsi="Verdana"/>
                <w:i/>
                <w:sz w:val="16"/>
                <w:szCs w:val="16"/>
              </w:rPr>
            </w:pPr>
            <w:r w:rsidRPr="00420E7B">
              <w:rPr>
                <w:rFonts w:ascii="Verdana" w:hAnsi="Verdana"/>
                <w:noProof/>
                <w:sz w:val="16"/>
                <w:szCs w:val="16"/>
                <w:lang w:eastAsia="en-US"/>
              </w:rPr>
              <mc:AlternateContent>
                <mc:Choice Requires="wps">
                  <w:drawing>
                    <wp:anchor distT="0" distB="0" distL="114300" distR="114300" simplePos="0" relativeHeight="251726848" behindDoc="0" locked="0" layoutInCell="1" allowOverlap="1" wp14:anchorId="7FDE5088" wp14:editId="54B80915">
                      <wp:simplePos x="0" y="0"/>
                      <wp:positionH relativeFrom="column">
                        <wp:posOffset>853440</wp:posOffset>
                      </wp:positionH>
                      <wp:positionV relativeFrom="paragraph">
                        <wp:posOffset>90805</wp:posOffset>
                      </wp:positionV>
                      <wp:extent cx="129540" cy="360000"/>
                      <wp:effectExtent l="0" t="0" r="80010" b="59690"/>
                      <wp:wrapNone/>
                      <wp:docPr id="814" name="Elbow Connector 814"/>
                      <wp:cNvGraphicFramePr/>
                      <a:graphic xmlns:a="http://schemas.openxmlformats.org/drawingml/2006/main">
                        <a:graphicData uri="http://schemas.microsoft.com/office/word/2010/wordprocessingShape">
                          <wps:wsp>
                            <wps:cNvCnPr/>
                            <wps:spPr>
                              <a:xfrm>
                                <a:off x="0" y="0"/>
                                <a:ext cx="129540" cy="360000"/>
                              </a:xfrm>
                              <a:prstGeom prst="bentConnector3">
                                <a:avLst>
                                  <a:gd name="adj1" fmla="val 100000"/>
                                </a:avLst>
                              </a:prstGeom>
                              <a:ln w="9525">
                                <a:tailEnd type="triangle"/>
                              </a:ln>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747A7" id="Elbow Connector 814" o:spid="_x0000_s1026" type="#_x0000_t34" style="position:absolute;margin-left:67.2pt;margin-top:7.15pt;width:10.2pt;height:28.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" adj="21600" strokecolor="#a43725 [3209]">
                      <v:stroke endarrow="block"/>
                    </v:shape>
                  </w:pict>
                </mc:Fallback>
              </mc:AlternateContent>
            </w:r>
            <w:r w:rsidR="0016623F" w:rsidRPr="00420E7B">
              <w:rPr>
                <w:rFonts w:ascii="Verdana" w:hAnsi="Verdana"/>
                <w:sz w:val="16"/>
                <w:szCs w:val="16"/>
              </w:rPr>
              <w:t>Description of functionality</w:t>
            </w:r>
          </w:p>
        </w:tc>
        <w:tc>
          <w:tcPr>
            <w:tcW w:w="2166" w:type="dxa"/>
            <w:tcBorders>
              <w:top w:val="single" w:sz="4" w:space="0" w:color="D6E9F4" w:themeColor="accent1" w:themeTint="33"/>
              <w:bottom w:val="single" w:sz="4" w:space="0" w:color="D6E9F4" w:themeColor="accent1" w:themeTint="33"/>
            </w:tcBorders>
          </w:tcPr>
          <w:p w14:paraId="5C855705" w14:textId="17615A11" w:rsidR="0016623F" w:rsidRPr="00420E7B" w:rsidRDefault="009A7C09" w:rsidP="00656E25">
            <w:pPr>
              <w:cnfStyle w:val="100000000000" w:firstRow="1" w:lastRow="0" w:firstColumn="0" w:lastColumn="0" w:oddVBand="0" w:evenVBand="0" w:oddHBand="0" w:evenHBand="0" w:firstRowFirstColumn="0" w:firstRowLastColumn="0" w:lastRowFirstColumn="0" w:lastRowLastColumn="0"/>
              <w:rPr>
                <w:rFonts w:ascii="Verdana" w:hAnsi="Verdana"/>
                <w:i/>
                <w:sz w:val="16"/>
                <w:szCs w:val="16"/>
              </w:rPr>
            </w:pPr>
            <w:r w:rsidRPr="00420E7B">
              <w:rPr>
                <w:rFonts w:ascii="Verdana" w:hAnsi="Verdana"/>
                <w:noProof/>
                <w:sz w:val="16"/>
                <w:szCs w:val="16"/>
                <w:lang w:eastAsia="en-US"/>
              </w:rPr>
              <mc:AlternateContent>
                <mc:Choice Requires="wps">
                  <w:drawing>
                    <wp:anchor distT="0" distB="0" distL="114300" distR="114300" simplePos="0" relativeHeight="251728896" behindDoc="0" locked="0" layoutInCell="1" allowOverlap="1" wp14:anchorId="284A6B96" wp14:editId="33415A93">
                      <wp:simplePos x="0" y="0"/>
                      <wp:positionH relativeFrom="column">
                        <wp:posOffset>699770</wp:posOffset>
                      </wp:positionH>
                      <wp:positionV relativeFrom="paragraph">
                        <wp:posOffset>90805</wp:posOffset>
                      </wp:positionV>
                      <wp:extent cx="129540" cy="360000"/>
                      <wp:effectExtent l="0" t="0" r="80010" b="59690"/>
                      <wp:wrapNone/>
                      <wp:docPr id="816" name="Elbow Connector 816"/>
                      <wp:cNvGraphicFramePr/>
                      <a:graphic xmlns:a="http://schemas.openxmlformats.org/drawingml/2006/main">
                        <a:graphicData uri="http://schemas.microsoft.com/office/word/2010/wordprocessingShape">
                          <wps:wsp>
                            <wps:cNvCnPr/>
                            <wps:spPr>
                              <a:xfrm>
                                <a:off x="0" y="0"/>
                                <a:ext cx="129540" cy="360000"/>
                              </a:xfrm>
                              <a:prstGeom prst="bentConnector3">
                                <a:avLst>
                                  <a:gd name="adj1" fmla="val 100000"/>
                                </a:avLst>
                              </a:prstGeom>
                              <a:ln w="9525">
                                <a:tailEnd type="triangle"/>
                              </a:ln>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3B4C5" id="Elbow Connector 816" o:spid="_x0000_s1026" type="#_x0000_t34" style="position:absolute;margin-left:55.1pt;margin-top:7.15pt;width:10.2pt;height:28.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" adj="21600" strokecolor="#a43725 [3209]">
                      <v:stroke endarrow="block"/>
                    </v:shape>
                  </w:pict>
                </mc:Fallback>
              </mc:AlternateContent>
            </w:r>
            <w:r w:rsidR="0016623F" w:rsidRPr="00420E7B">
              <w:rPr>
                <w:rFonts w:ascii="Verdana" w:hAnsi="Verdana"/>
                <w:sz w:val="16"/>
                <w:szCs w:val="16"/>
              </w:rPr>
              <w:t>Screenshot</w:t>
            </w:r>
          </w:p>
        </w:tc>
        <w:tc>
          <w:tcPr>
            <w:tcW w:w="2166" w:type="dxa"/>
            <w:tcBorders>
              <w:top w:val="single" w:sz="4" w:space="0" w:color="D6E9F4" w:themeColor="accent1" w:themeTint="33"/>
              <w:bottom w:val="single" w:sz="4" w:space="0" w:color="D6E9F4" w:themeColor="accent1" w:themeTint="33"/>
            </w:tcBorders>
          </w:tcPr>
          <w:p w14:paraId="026840A6" w14:textId="06392706" w:rsidR="0016623F" w:rsidRPr="00420E7B" w:rsidRDefault="00B970C7" w:rsidP="00656E25">
            <w:pP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noProof/>
                <w:sz w:val="16"/>
                <w:szCs w:val="16"/>
                <w:lang w:eastAsia="en-US"/>
              </w:rPr>
              <mc:AlternateContent>
                <mc:Choice Requires="wps">
                  <w:drawing>
                    <wp:anchor distT="0" distB="0" distL="114300" distR="114300" simplePos="0" relativeHeight="251734016" behindDoc="0" locked="0" layoutInCell="1" allowOverlap="1" wp14:anchorId="3853265A" wp14:editId="213490C9">
                      <wp:simplePos x="0" y="0"/>
                      <wp:positionH relativeFrom="column">
                        <wp:posOffset>563880</wp:posOffset>
                      </wp:positionH>
                      <wp:positionV relativeFrom="paragraph">
                        <wp:posOffset>174625</wp:posOffset>
                      </wp:positionV>
                      <wp:extent cx="0" cy="324000"/>
                      <wp:effectExtent l="76200" t="0" r="76200" b="57150"/>
                      <wp:wrapNone/>
                      <wp:docPr id="820" name="Straight Arrow Connector 820"/>
                      <wp:cNvGraphicFramePr/>
                      <a:graphic xmlns:a="http://schemas.openxmlformats.org/drawingml/2006/main">
                        <a:graphicData uri="http://schemas.microsoft.com/office/word/2010/wordprocessingShape">
                          <wps:wsp>
                            <wps:cNvCnPr/>
                            <wps:spPr>
                              <a:xfrm>
                                <a:off x="0" y="0"/>
                                <a:ext cx="0" cy="324000"/>
                              </a:xfrm>
                              <a:prstGeom prst="straightConnector1">
                                <a:avLst/>
                              </a:prstGeom>
                              <a:ln w="9525">
                                <a:tailEnd type="triangle"/>
                              </a:ln>
                              <a:effectLst/>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shapetype w14:anchorId="332DD4E8" id="_x0000_t32" coordsize="21600,21600" o:spt="32" o:oned="t" path="m,l21600,21600e" filled="f">
                      <v:path arrowok="t" fillok="f" o:connecttype="none"/>
                      <o:lock v:ext="edit" shapetype="t"/>
                    </v:shapetype>
                    <v:shape id="Straight Arrow Connector 820" o:spid="_x0000_s1026" type="#_x0000_t32" style="position:absolute;margin-left:44.4pt;margin-top:13.75pt;width:0;height:25.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" strokecolor="#a43725 [3209]">
                      <v:stroke endarrow="block"/>
                    </v:shape>
                  </w:pict>
                </mc:Fallback>
              </mc:AlternateContent>
            </w:r>
            <w:r w:rsidR="0016623F" w:rsidRPr="00420E7B">
              <w:rPr>
                <w:rFonts w:ascii="Verdana" w:hAnsi="Verdana"/>
                <w:sz w:val="16"/>
                <w:szCs w:val="16"/>
              </w:rPr>
              <w:t>Template Reference</w:t>
            </w:r>
          </w:p>
        </w:tc>
        <w:tc>
          <w:tcPr>
            <w:tcW w:w="2166" w:type="dxa"/>
            <w:tcBorders>
              <w:top w:val="single" w:sz="4" w:space="0" w:color="D6E9F4" w:themeColor="accent1" w:themeTint="33"/>
              <w:bottom w:val="single" w:sz="4" w:space="0" w:color="D6E9F4" w:themeColor="accent1" w:themeTint="33"/>
            </w:tcBorders>
          </w:tcPr>
          <w:p w14:paraId="7484CE02" w14:textId="39DDC6FE" w:rsidR="0016623F" w:rsidRPr="00420E7B" w:rsidRDefault="009A7C09" w:rsidP="00656E25">
            <w:pP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noProof/>
                <w:sz w:val="16"/>
                <w:szCs w:val="16"/>
                <w:lang w:eastAsia="en-US"/>
              </w:rPr>
              <mc:AlternateContent>
                <mc:Choice Requires="wps">
                  <w:drawing>
                    <wp:anchor distT="0" distB="0" distL="114300" distR="114300" simplePos="0" relativeHeight="251730944" behindDoc="0" locked="0" layoutInCell="1" allowOverlap="1" wp14:anchorId="6670CF18" wp14:editId="62123076">
                      <wp:simplePos x="0" y="0"/>
                      <wp:positionH relativeFrom="column">
                        <wp:posOffset>956310</wp:posOffset>
                      </wp:positionH>
                      <wp:positionV relativeFrom="paragraph">
                        <wp:posOffset>235585</wp:posOffset>
                      </wp:positionV>
                      <wp:extent cx="114300" cy="252000"/>
                      <wp:effectExtent l="0" t="0" r="76200" b="53340"/>
                      <wp:wrapNone/>
                      <wp:docPr id="818" name="Elbow Connector 818"/>
                      <wp:cNvGraphicFramePr/>
                      <a:graphic xmlns:a="http://schemas.openxmlformats.org/drawingml/2006/main">
                        <a:graphicData uri="http://schemas.microsoft.com/office/word/2010/wordprocessingShape">
                          <wps:wsp>
                            <wps:cNvCnPr/>
                            <wps:spPr>
                              <a:xfrm>
                                <a:off x="0" y="0"/>
                                <a:ext cx="114300" cy="252000"/>
                              </a:xfrm>
                              <a:prstGeom prst="bentConnector3">
                                <a:avLst>
                                  <a:gd name="adj1" fmla="val 100000"/>
                                </a:avLst>
                              </a:prstGeom>
                              <a:ln w="9525">
                                <a:tailEnd type="triangle"/>
                              </a:ln>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1A2D2" id="Elbow Connector 818" o:spid="_x0000_s1026" type="#_x0000_t34" style="position:absolute;margin-left:75.3pt;margin-top:18.55pt;width:9pt;height:19.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" adj="21600" strokecolor="#a43725 [3209]">
                      <v:stroke endarrow="block"/>
                    </v:shape>
                  </w:pict>
                </mc:Fallback>
              </mc:AlternateContent>
            </w:r>
            <w:r w:rsidR="0016623F" w:rsidRPr="00420E7B">
              <w:rPr>
                <w:rFonts w:ascii="Verdana" w:hAnsi="Verdana"/>
                <w:sz w:val="16"/>
                <w:szCs w:val="16"/>
              </w:rPr>
              <w:t>Suggested feature of automation tool</w:t>
            </w:r>
          </w:p>
        </w:tc>
        <w:tc>
          <w:tcPr>
            <w:tcW w:w="2166" w:type="dxa"/>
            <w:tcBorders>
              <w:top w:val="single" w:sz="4" w:space="0" w:color="D6E9F4" w:themeColor="accent1" w:themeTint="33"/>
              <w:bottom w:val="single" w:sz="4" w:space="0" w:color="D6E9F4" w:themeColor="accent1" w:themeTint="33"/>
              <w:right w:val="single" w:sz="4" w:space="0" w:color="D6E9F4" w:themeColor="accent1" w:themeTint="33"/>
            </w:tcBorders>
          </w:tcPr>
          <w:p w14:paraId="25E01B4A" w14:textId="5BF5AEF9" w:rsidR="0016623F" w:rsidRPr="00420E7B" w:rsidRDefault="009A7C09" w:rsidP="00656E25">
            <w:pP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noProof/>
                <w:sz w:val="16"/>
                <w:szCs w:val="16"/>
                <w:lang w:eastAsia="en-US"/>
              </w:rPr>
              <mc:AlternateContent>
                <mc:Choice Requires="wps">
                  <w:drawing>
                    <wp:anchor distT="0" distB="0" distL="114300" distR="114300" simplePos="0" relativeHeight="251732992" behindDoc="0" locked="0" layoutInCell="1" allowOverlap="1" wp14:anchorId="1C88BCB9" wp14:editId="3C7FF9E8">
                      <wp:simplePos x="0" y="0"/>
                      <wp:positionH relativeFrom="column">
                        <wp:posOffset>800100</wp:posOffset>
                      </wp:positionH>
                      <wp:positionV relativeFrom="paragraph">
                        <wp:posOffset>235585</wp:posOffset>
                      </wp:positionV>
                      <wp:extent cx="60960" cy="252000"/>
                      <wp:effectExtent l="19050" t="0" r="72390" b="53340"/>
                      <wp:wrapNone/>
                      <wp:docPr id="819" name="Elbow Connector 819"/>
                      <wp:cNvGraphicFramePr/>
                      <a:graphic xmlns:a="http://schemas.openxmlformats.org/drawingml/2006/main">
                        <a:graphicData uri="http://schemas.microsoft.com/office/word/2010/wordprocessingShape">
                          <wps:wsp>
                            <wps:cNvCnPr/>
                            <wps:spPr>
                              <a:xfrm>
                                <a:off x="0" y="0"/>
                                <a:ext cx="60960" cy="252000"/>
                              </a:xfrm>
                              <a:prstGeom prst="bentConnector3">
                                <a:avLst>
                                  <a:gd name="adj1" fmla="val 100000"/>
                                </a:avLst>
                              </a:prstGeom>
                              <a:ln w="9525">
                                <a:tailEnd type="triangle"/>
                              </a:ln>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25F8B" id="Elbow Connector 819" o:spid="_x0000_s1026" type="#_x0000_t34" style="position:absolute;margin-left:63pt;margin-top:18.55pt;width:4.8pt;height:19.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" adj="21600" strokecolor="#a43725 [3209]">
                      <v:stroke endarrow="block"/>
                    </v:shape>
                  </w:pict>
                </mc:Fallback>
              </mc:AlternateContent>
            </w:r>
            <w:r w:rsidR="0016623F" w:rsidRPr="00420E7B">
              <w:rPr>
                <w:rFonts w:ascii="Verdana" w:hAnsi="Verdana"/>
                <w:sz w:val="16"/>
                <w:szCs w:val="16"/>
              </w:rPr>
              <w:t>Robustness (High, Medium Low)</w:t>
            </w:r>
          </w:p>
        </w:tc>
      </w:tr>
      <w:tr w:rsidR="0016623F" w:rsidRPr="00420E7B" w14:paraId="2BF65801" w14:textId="77777777" w:rsidTr="0086565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66" w:type="dxa"/>
            <w:tcBorders>
              <w:top w:val="single" w:sz="4" w:space="0" w:color="D6E9F4" w:themeColor="accent1" w:themeTint="33"/>
              <w:left w:val="nil"/>
              <w:bottom w:val="nil"/>
              <w:right w:val="nil"/>
            </w:tcBorders>
            <w:shd w:val="clear" w:color="auto" w:fill="FFFFFF" w:themeFill="background1"/>
            <w:vAlign w:val="center"/>
          </w:tcPr>
          <w:p w14:paraId="558FF730" w14:textId="2FCA9EFA" w:rsidR="0016623F" w:rsidRPr="00420E7B" w:rsidRDefault="0016623F" w:rsidP="0086565F">
            <w:pPr>
              <w:rPr>
                <w:rFonts w:ascii="Verdana" w:hAnsi="Verdana"/>
                <w:b w:val="0"/>
                <w:color w:val="7F7F7F" w:themeColor="text1" w:themeTint="80"/>
                <w:sz w:val="16"/>
                <w:szCs w:val="16"/>
              </w:rPr>
            </w:pPr>
            <w:r w:rsidRPr="00420E7B">
              <w:rPr>
                <w:rFonts w:ascii="Verdana" w:hAnsi="Verdana"/>
                <w:b w:val="0"/>
                <w:color w:val="7F7F7F" w:themeColor="text1" w:themeTint="80"/>
                <w:sz w:val="16"/>
                <w:szCs w:val="16"/>
              </w:rPr>
              <w:t xml:space="preserve">Corresponds to </w:t>
            </w:r>
            <w:r w:rsidRPr="00420E7B">
              <w:rPr>
                <w:rFonts w:ascii="Verdana" w:hAnsi="Verdana"/>
                <w:color w:val="7F7F7F" w:themeColor="text1" w:themeTint="80"/>
                <w:sz w:val="16"/>
                <w:szCs w:val="16"/>
              </w:rPr>
              <w:t>L1</w:t>
            </w:r>
            <w:r w:rsidRPr="00420E7B">
              <w:rPr>
                <w:rFonts w:ascii="Verdana" w:hAnsi="Verdana"/>
                <w:b w:val="0"/>
                <w:color w:val="7F7F7F" w:themeColor="text1" w:themeTint="80"/>
                <w:sz w:val="16"/>
                <w:szCs w:val="16"/>
              </w:rPr>
              <w:t xml:space="preserve"> activity of the Module or L0 activity</w:t>
            </w:r>
          </w:p>
        </w:tc>
        <w:tc>
          <w:tcPr>
            <w:tcW w:w="2166" w:type="dxa"/>
            <w:tcBorders>
              <w:top w:val="single" w:sz="4" w:space="0" w:color="D6E9F4" w:themeColor="accent1" w:themeTint="33"/>
              <w:left w:val="nil"/>
              <w:bottom w:val="nil"/>
              <w:right w:val="nil"/>
            </w:tcBorders>
            <w:shd w:val="clear" w:color="auto" w:fill="FFFFFF" w:themeFill="background1"/>
            <w:vAlign w:val="center"/>
          </w:tcPr>
          <w:p w14:paraId="7DBF7A04" w14:textId="0FFC82C2" w:rsidR="0016623F" w:rsidRPr="00420E7B" w:rsidRDefault="0016623F" w:rsidP="0086565F">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r w:rsidRPr="00420E7B">
              <w:rPr>
                <w:rFonts w:ascii="Verdana" w:hAnsi="Verdana"/>
                <w:color w:val="7F7F7F" w:themeColor="text1" w:themeTint="80"/>
                <w:sz w:val="16"/>
                <w:szCs w:val="16"/>
              </w:rPr>
              <w:t xml:space="preserve">Corresponds to </w:t>
            </w:r>
            <w:r w:rsidRPr="00420E7B">
              <w:rPr>
                <w:rFonts w:ascii="Verdana" w:hAnsi="Verdana"/>
                <w:b/>
                <w:color w:val="7F7F7F" w:themeColor="text1" w:themeTint="80"/>
                <w:sz w:val="16"/>
                <w:szCs w:val="16"/>
              </w:rPr>
              <w:t>L2</w:t>
            </w:r>
            <w:r w:rsidRPr="00420E7B">
              <w:rPr>
                <w:rFonts w:ascii="Verdana" w:hAnsi="Verdana"/>
                <w:color w:val="7F7F7F" w:themeColor="text1" w:themeTint="80"/>
                <w:sz w:val="16"/>
                <w:szCs w:val="16"/>
              </w:rPr>
              <w:t xml:space="preserve"> activity of the respective L1 activity</w:t>
            </w:r>
          </w:p>
        </w:tc>
        <w:tc>
          <w:tcPr>
            <w:tcW w:w="2166" w:type="dxa"/>
            <w:tcBorders>
              <w:top w:val="single" w:sz="4" w:space="0" w:color="D6E9F4" w:themeColor="accent1" w:themeTint="33"/>
              <w:left w:val="nil"/>
              <w:bottom w:val="nil"/>
              <w:right w:val="nil"/>
            </w:tcBorders>
            <w:shd w:val="clear" w:color="auto" w:fill="FFFFFF" w:themeFill="background1"/>
            <w:vAlign w:val="center"/>
          </w:tcPr>
          <w:p w14:paraId="2F8CF39E" w14:textId="24E3594A" w:rsidR="0016623F" w:rsidRPr="00420E7B" w:rsidRDefault="0016623F" w:rsidP="0086565F">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color w:val="7F7F7F" w:themeColor="text1" w:themeTint="80"/>
                <w:sz w:val="16"/>
                <w:szCs w:val="16"/>
                <w:lang w:eastAsia="en-US"/>
              </w:rPr>
            </w:pPr>
            <w:r w:rsidRPr="00420E7B">
              <w:rPr>
                <w:rFonts w:ascii="Verdana" w:eastAsiaTheme="minorEastAsia" w:hAnsi="Verdana" w:cstheme="minorBidi"/>
                <w:color w:val="7F7F7F" w:themeColor="text1" w:themeTint="80"/>
                <w:sz w:val="16"/>
                <w:szCs w:val="16"/>
                <w:lang w:eastAsia="en-US"/>
              </w:rPr>
              <w:t>Detailed description at key stroke level of the activity</w:t>
            </w:r>
          </w:p>
        </w:tc>
        <w:tc>
          <w:tcPr>
            <w:tcW w:w="2166" w:type="dxa"/>
            <w:tcBorders>
              <w:top w:val="single" w:sz="4" w:space="0" w:color="D6E9F4" w:themeColor="accent1" w:themeTint="33"/>
              <w:left w:val="nil"/>
              <w:bottom w:val="nil"/>
              <w:right w:val="nil"/>
            </w:tcBorders>
            <w:shd w:val="clear" w:color="auto" w:fill="FFFFFF" w:themeFill="background1"/>
            <w:vAlign w:val="center"/>
          </w:tcPr>
          <w:p w14:paraId="682A47C7" w14:textId="347D0AB2" w:rsidR="0016623F" w:rsidRPr="00420E7B" w:rsidRDefault="007D3AA4" w:rsidP="0086565F">
            <w:pPr>
              <w:tabs>
                <w:tab w:val="clear" w:pos="3827"/>
              </w:tabs>
              <w:cnfStyle w:val="000000100000" w:firstRow="0" w:lastRow="0" w:firstColumn="0" w:lastColumn="0" w:oddVBand="0" w:evenVBand="0" w:oddHBand="1" w:evenHBand="0" w:firstRowFirstColumn="0" w:firstRowLastColumn="0" w:lastRowFirstColumn="0" w:lastRowLastColumn="0"/>
              <w:rPr>
                <w:rFonts w:ascii="Verdana" w:hAnsi="Verdana"/>
                <w:i/>
                <w:color w:val="7F7F7F" w:themeColor="text1" w:themeTint="80"/>
                <w:sz w:val="16"/>
                <w:szCs w:val="16"/>
              </w:rPr>
            </w:pPr>
            <w:r w:rsidRPr="00420E7B">
              <w:rPr>
                <w:rFonts w:ascii="Verdana" w:eastAsiaTheme="minorEastAsia" w:hAnsi="Verdana" w:cstheme="minorBidi"/>
                <w:color w:val="7F7F7F" w:themeColor="text1" w:themeTint="80"/>
                <w:sz w:val="16"/>
                <w:szCs w:val="16"/>
                <w:lang w:eastAsia="en-US"/>
              </w:rPr>
              <w:t>Desktop screenshot of the activity performed</w:t>
            </w:r>
          </w:p>
        </w:tc>
        <w:tc>
          <w:tcPr>
            <w:tcW w:w="2166" w:type="dxa"/>
            <w:tcBorders>
              <w:top w:val="single" w:sz="4" w:space="0" w:color="D6E9F4" w:themeColor="accent1" w:themeTint="33"/>
              <w:left w:val="nil"/>
              <w:bottom w:val="nil"/>
              <w:right w:val="nil"/>
            </w:tcBorders>
            <w:shd w:val="clear" w:color="auto" w:fill="FFFFFF" w:themeFill="background1"/>
            <w:vAlign w:val="center"/>
          </w:tcPr>
          <w:p w14:paraId="39108046" w14:textId="1E0369D7" w:rsidR="0016623F" w:rsidRPr="00420E7B" w:rsidRDefault="007D3AA4" w:rsidP="0086565F">
            <w:pPr>
              <w:cnfStyle w:val="000000100000" w:firstRow="0" w:lastRow="0" w:firstColumn="0" w:lastColumn="0" w:oddVBand="0" w:evenVBand="0" w:oddHBand="1" w:evenHBand="0" w:firstRowFirstColumn="0" w:firstRowLastColumn="0" w:lastRowFirstColumn="0" w:lastRowLastColumn="0"/>
              <w:rPr>
                <w:rFonts w:ascii="Verdana" w:hAnsi="Verdana"/>
                <w:noProof/>
                <w:color w:val="7F7F7F" w:themeColor="text1" w:themeTint="80"/>
                <w:sz w:val="16"/>
                <w:szCs w:val="16"/>
                <w:lang w:eastAsia="en-US"/>
              </w:rPr>
            </w:pPr>
            <w:r w:rsidRPr="00420E7B">
              <w:rPr>
                <w:rFonts w:ascii="Verdana" w:eastAsiaTheme="minorEastAsia" w:hAnsi="Verdana" w:cstheme="minorBidi"/>
                <w:color w:val="7F7F7F" w:themeColor="text1" w:themeTint="80"/>
                <w:sz w:val="16"/>
                <w:szCs w:val="16"/>
                <w:lang w:eastAsia="en-US"/>
              </w:rPr>
              <w:t xml:space="preserve">Template referred to as </w:t>
            </w:r>
            <w:r w:rsidR="003B1319">
              <w:rPr>
                <w:rFonts w:ascii="Verdana" w:eastAsiaTheme="minorEastAsia" w:hAnsi="Verdana" w:cstheme="minorBidi"/>
                <w:color w:val="7F7F7F" w:themeColor="text1" w:themeTint="80"/>
                <w:sz w:val="16"/>
                <w:szCs w:val="16"/>
                <w:lang w:eastAsia="en-US"/>
              </w:rPr>
              <w:t>Partial</w:t>
            </w:r>
            <w:r w:rsidRPr="00420E7B">
              <w:rPr>
                <w:rFonts w:ascii="Verdana" w:eastAsiaTheme="minorEastAsia" w:hAnsi="Verdana" w:cstheme="minorBidi"/>
                <w:color w:val="7F7F7F" w:themeColor="text1" w:themeTint="80"/>
                <w:sz w:val="16"/>
                <w:szCs w:val="16"/>
                <w:lang w:eastAsia="en-US"/>
              </w:rPr>
              <w:t xml:space="preserve"> of the process</w:t>
            </w:r>
          </w:p>
        </w:tc>
        <w:tc>
          <w:tcPr>
            <w:tcW w:w="2166" w:type="dxa"/>
            <w:tcBorders>
              <w:top w:val="single" w:sz="4" w:space="0" w:color="D6E9F4" w:themeColor="accent1" w:themeTint="33"/>
              <w:left w:val="nil"/>
              <w:bottom w:val="nil"/>
              <w:right w:val="nil"/>
            </w:tcBorders>
            <w:shd w:val="clear" w:color="auto" w:fill="FFFFFF" w:themeFill="background1"/>
            <w:vAlign w:val="center"/>
          </w:tcPr>
          <w:p w14:paraId="4915D53F" w14:textId="547E20E7" w:rsidR="0016623F" w:rsidRPr="00420E7B" w:rsidRDefault="007D3AA4" w:rsidP="0086565F">
            <w:pPr>
              <w:cnfStyle w:val="000000100000" w:firstRow="0" w:lastRow="0" w:firstColumn="0" w:lastColumn="0" w:oddVBand="0" w:evenVBand="0" w:oddHBand="1" w:evenHBand="0" w:firstRowFirstColumn="0" w:firstRowLastColumn="0" w:lastRowFirstColumn="0" w:lastRowLastColumn="0"/>
              <w:rPr>
                <w:rFonts w:ascii="Verdana" w:hAnsi="Verdana"/>
                <w:i/>
                <w:color w:val="7F7F7F" w:themeColor="text1" w:themeTint="80"/>
                <w:sz w:val="16"/>
                <w:szCs w:val="16"/>
              </w:rPr>
            </w:pPr>
            <w:r w:rsidRPr="00420E7B">
              <w:rPr>
                <w:rFonts w:ascii="Verdana" w:eastAsiaTheme="minorEastAsia" w:hAnsi="Verdana" w:cstheme="minorBidi"/>
                <w:color w:val="7F7F7F" w:themeColor="text1" w:themeTint="80"/>
                <w:sz w:val="16"/>
                <w:szCs w:val="16"/>
                <w:lang w:eastAsia="en-US"/>
              </w:rPr>
              <w:t>Automation tool feature used to automate the activity</w:t>
            </w:r>
          </w:p>
        </w:tc>
        <w:tc>
          <w:tcPr>
            <w:tcW w:w="2166" w:type="dxa"/>
            <w:tcBorders>
              <w:top w:val="single" w:sz="4" w:space="0" w:color="D6E9F4" w:themeColor="accent1" w:themeTint="33"/>
              <w:left w:val="nil"/>
              <w:bottom w:val="nil"/>
              <w:right w:val="nil"/>
            </w:tcBorders>
            <w:shd w:val="clear" w:color="auto" w:fill="FFFFFF" w:themeFill="background1"/>
            <w:vAlign w:val="center"/>
          </w:tcPr>
          <w:p w14:paraId="65A2A73A" w14:textId="02D26191" w:rsidR="0016623F" w:rsidRPr="00420E7B" w:rsidRDefault="007D3AA4" w:rsidP="0086565F">
            <w:pPr>
              <w:cnfStyle w:val="000000100000" w:firstRow="0" w:lastRow="0" w:firstColumn="0" w:lastColumn="0" w:oddVBand="0" w:evenVBand="0" w:oddHBand="1" w:evenHBand="0" w:firstRowFirstColumn="0" w:firstRowLastColumn="0" w:lastRowFirstColumn="0" w:lastRowLastColumn="0"/>
              <w:rPr>
                <w:rFonts w:ascii="Verdana" w:hAnsi="Verdana"/>
                <w:i/>
                <w:color w:val="7F7F7F" w:themeColor="text1" w:themeTint="80"/>
                <w:sz w:val="16"/>
                <w:szCs w:val="16"/>
              </w:rPr>
            </w:pPr>
            <w:r w:rsidRPr="00420E7B">
              <w:rPr>
                <w:rFonts w:ascii="Verdana" w:eastAsiaTheme="minorEastAsia" w:hAnsi="Verdana" w:cstheme="minorBidi"/>
                <w:color w:val="7F7F7F" w:themeColor="text1" w:themeTint="80"/>
                <w:sz w:val="16"/>
                <w:szCs w:val="16"/>
                <w:lang w:eastAsia="en-US"/>
              </w:rPr>
              <w:t>Robustness of the automation feature</w:t>
            </w:r>
          </w:p>
        </w:tc>
      </w:tr>
    </w:tbl>
    <w:p w14:paraId="513D10CC" w14:textId="12C0E79A" w:rsidR="000A0372" w:rsidRPr="00420E7B" w:rsidRDefault="0000585B" w:rsidP="00F7042C">
      <w:pPr>
        <w:pStyle w:val="Heading6"/>
        <w:rPr>
          <w:rFonts w:ascii="Verdana" w:hAnsi="Verdana"/>
          <w:b/>
          <w:sz w:val="16"/>
          <w:szCs w:val="16"/>
        </w:rPr>
      </w:pPr>
      <w:r>
        <w:rPr>
          <w:rFonts w:ascii="Verdana" w:hAnsi="Verdana"/>
          <w:b/>
          <w:sz w:val="16"/>
          <w:szCs w:val="16"/>
        </w:rPr>
        <w:t xml:space="preserve">Launch the </w:t>
      </w:r>
      <w:r w:rsidR="007B78C1">
        <w:rPr>
          <w:rFonts w:ascii="Verdana" w:hAnsi="Verdana"/>
          <w:b/>
          <w:sz w:val="16"/>
          <w:szCs w:val="16"/>
        </w:rPr>
        <w:t>FIS Website</w:t>
      </w:r>
      <w:r>
        <w:rPr>
          <w:rFonts w:ascii="Verdana" w:hAnsi="Verdana"/>
          <w:b/>
          <w:sz w:val="16"/>
          <w:szCs w:val="16"/>
        </w:rPr>
        <w:t>.</w:t>
      </w:r>
    </w:p>
    <w:p w14:paraId="455EFB47" w14:textId="27EAD8E4" w:rsidR="00886E6F" w:rsidRPr="00420E7B" w:rsidRDefault="00886E6F" w:rsidP="00886E6F">
      <w:pPr>
        <w:rPr>
          <w:rFonts w:ascii="Verdana" w:hAnsi="Verdana"/>
          <w:sz w:val="16"/>
          <w:szCs w:val="16"/>
        </w:rPr>
      </w:pPr>
      <w:r w:rsidRPr="00420E7B">
        <w:rPr>
          <w:rFonts w:ascii="Verdana" w:hAnsi="Verdana"/>
          <w:sz w:val="16"/>
          <w:szCs w:val="16"/>
        </w:rPr>
        <w:t>The process</w:t>
      </w:r>
      <w:r w:rsidR="00A7037F" w:rsidRPr="00420E7B">
        <w:rPr>
          <w:rFonts w:ascii="Verdana" w:hAnsi="Verdana"/>
          <w:sz w:val="16"/>
          <w:szCs w:val="16"/>
        </w:rPr>
        <w:t>/module</w:t>
      </w:r>
      <w:r w:rsidRPr="00420E7B">
        <w:rPr>
          <w:rFonts w:ascii="Verdana" w:hAnsi="Verdana"/>
          <w:sz w:val="16"/>
          <w:szCs w:val="16"/>
        </w:rPr>
        <w:t xml:space="preserve"> highlights the detailed activities performed </w:t>
      </w:r>
      <w:r w:rsidR="002618BE">
        <w:rPr>
          <w:rFonts w:ascii="Verdana" w:hAnsi="Verdana"/>
          <w:sz w:val="16"/>
          <w:szCs w:val="16"/>
        </w:rPr>
        <w:t xml:space="preserve">to </w:t>
      </w:r>
      <w:r w:rsidR="00064F3D">
        <w:rPr>
          <w:rFonts w:ascii="Verdana" w:hAnsi="Verdana"/>
          <w:sz w:val="16"/>
          <w:szCs w:val="16"/>
        </w:rPr>
        <w:t>launch</w:t>
      </w:r>
      <w:r w:rsidR="0000585B">
        <w:rPr>
          <w:rFonts w:ascii="Verdana" w:hAnsi="Verdana"/>
          <w:sz w:val="16"/>
          <w:szCs w:val="16"/>
        </w:rPr>
        <w:t xml:space="preserve"> the </w:t>
      </w:r>
      <w:r w:rsidR="0028690F">
        <w:rPr>
          <w:rFonts w:ascii="Verdana" w:hAnsi="Verdana"/>
          <w:sz w:val="16"/>
          <w:szCs w:val="16"/>
        </w:rPr>
        <w:t>FIS</w:t>
      </w:r>
      <w:r w:rsidRPr="00420E7B">
        <w:rPr>
          <w:rFonts w:ascii="Verdana" w:hAnsi="Verdana"/>
          <w:sz w:val="16"/>
          <w:szCs w:val="16"/>
        </w:rPr>
        <w:t>.</w:t>
      </w:r>
    </w:p>
    <w:p w14:paraId="640B38EF" w14:textId="77777777" w:rsidR="00886E6F" w:rsidRPr="00420E7B" w:rsidRDefault="00886E6F" w:rsidP="00886E6F"/>
    <w:tbl>
      <w:tblPr>
        <w:tblStyle w:val="LightGrid-Accent4"/>
        <w:tblW w:w="15088" w:type="dxa"/>
        <w:tblLayout w:type="fixed"/>
        <w:tblLook w:val="04A0" w:firstRow="1" w:lastRow="0" w:firstColumn="1" w:lastColumn="0" w:noHBand="0" w:noVBand="1"/>
      </w:tblPr>
      <w:tblGrid>
        <w:gridCol w:w="699"/>
        <w:gridCol w:w="709"/>
        <w:gridCol w:w="2880"/>
        <w:gridCol w:w="6768"/>
        <w:gridCol w:w="1152"/>
        <w:gridCol w:w="1440"/>
        <w:gridCol w:w="1440"/>
      </w:tblGrid>
      <w:tr w:rsidR="00570CD5" w:rsidRPr="00420E7B" w14:paraId="27948057" w14:textId="77777777" w:rsidTr="007B78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9" w:type="dxa"/>
            <w:shd w:val="clear" w:color="auto" w:fill="F2F2F2" w:themeFill="background1" w:themeFillShade="F2"/>
          </w:tcPr>
          <w:p w14:paraId="2EBA3941" w14:textId="77777777" w:rsidR="00AD2A5B" w:rsidRPr="00420E7B" w:rsidRDefault="00AD2A5B" w:rsidP="00570CD5">
            <w:pPr>
              <w:jc w:val="center"/>
              <w:rPr>
                <w:rFonts w:ascii="Verdana" w:hAnsi="Verdana"/>
                <w:i/>
                <w:sz w:val="16"/>
                <w:szCs w:val="16"/>
              </w:rPr>
            </w:pPr>
            <w:r w:rsidRPr="00420E7B">
              <w:rPr>
                <w:rFonts w:ascii="Verdana" w:hAnsi="Verdana"/>
                <w:sz w:val="16"/>
                <w:szCs w:val="16"/>
              </w:rPr>
              <w:t>Step</w:t>
            </w:r>
          </w:p>
        </w:tc>
        <w:tc>
          <w:tcPr>
            <w:tcW w:w="709" w:type="dxa"/>
            <w:shd w:val="clear" w:color="auto" w:fill="F2F2F2" w:themeFill="background1" w:themeFillShade="F2"/>
          </w:tcPr>
          <w:p w14:paraId="5BAADC78" w14:textId="3DC6D2A8" w:rsidR="00AD2A5B" w:rsidRPr="00420E7B" w:rsidRDefault="00AD2A5B" w:rsidP="00570CD5">
            <w:pPr>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Sub Step</w:t>
            </w:r>
          </w:p>
        </w:tc>
        <w:tc>
          <w:tcPr>
            <w:tcW w:w="2880" w:type="dxa"/>
            <w:shd w:val="clear" w:color="auto" w:fill="F2F2F2" w:themeFill="background1" w:themeFillShade="F2"/>
          </w:tcPr>
          <w:p w14:paraId="39332F9B" w14:textId="0EEAAAE5" w:rsidR="00AD2A5B" w:rsidRPr="00420E7B" w:rsidRDefault="00AD2A5B" w:rsidP="00570CD5">
            <w:pPr>
              <w:jc w:val="center"/>
              <w:cnfStyle w:val="100000000000" w:firstRow="1" w:lastRow="0" w:firstColumn="0" w:lastColumn="0" w:oddVBand="0" w:evenVBand="0" w:oddHBand="0" w:evenHBand="0" w:firstRowFirstColumn="0" w:firstRowLastColumn="0" w:lastRowFirstColumn="0" w:lastRowLastColumn="0"/>
              <w:rPr>
                <w:rFonts w:ascii="Verdana" w:hAnsi="Verdana"/>
                <w:i/>
                <w:sz w:val="16"/>
                <w:szCs w:val="16"/>
              </w:rPr>
            </w:pPr>
            <w:r w:rsidRPr="00420E7B">
              <w:rPr>
                <w:rFonts w:ascii="Verdana" w:hAnsi="Verdana"/>
                <w:sz w:val="16"/>
                <w:szCs w:val="16"/>
              </w:rPr>
              <w:t>Description of functionality</w:t>
            </w:r>
          </w:p>
        </w:tc>
        <w:tc>
          <w:tcPr>
            <w:tcW w:w="6768" w:type="dxa"/>
            <w:shd w:val="clear" w:color="auto" w:fill="F2F2F2" w:themeFill="background1" w:themeFillShade="F2"/>
          </w:tcPr>
          <w:p w14:paraId="7BB62199" w14:textId="77777777" w:rsidR="00AD2A5B" w:rsidRPr="00420E7B" w:rsidRDefault="00AD2A5B" w:rsidP="00570CD5">
            <w:pPr>
              <w:jc w:val="center"/>
              <w:cnfStyle w:val="100000000000" w:firstRow="1" w:lastRow="0" w:firstColumn="0" w:lastColumn="0" w:oddVBand="0" w:evenVBand="0" w:oddHBand="0" w:evenHBand="0" w:firstRowFirstColumn="0" w:firstRowLastColumn="0" w:lastRowFirstColumn="0" w:lastRowLastColumn="0"/>
              <w:rPr>
                <w:rFonts w:ascii="Verdana" w:hAnsi="Verdana"/>
                <w:i/>
                <w:sz w:val="16"/>
                <w:szCs w:val="16"/>
              </w:rPr>
            </w:pPr>
            <w:r w:rsidRPr="00420E7B">
              <w:rPr>
                <w:rFonts w:ascii="Verdana" w:hAnsi="Verdana"/>
                <w:sz w:val="16"/>
                <w:szCs w:val="16"/>
              </w:rPr>
              <w:t>Screenshot</w:t>
            </w:r>
          </w:p>
        </w:tc>
        <w:tc>
          <w:tcPr>
            <w:tcW w:w="1152" w:type="dxa"/>
            <w:shd w:val="clear" w:color="auto" w:fill="F2F2F2" w:themeFill="background1" w:themeFillShade="F2"/>
          </w:tcPr>
          <w:p w14:paraId="45B38E9F" w14:textId="7EE321BA" w:rsidR="00AD2A5B" w:rsidRPr="00420E7B" w:rsidRDefault="00AD2A5B" w:rsidP="00570CD5">
            <w:pPr>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Template Reference</w:t>
            </w:r>
          </w:p>
        </w:tc>
        <w:tc>
          <w:tcPr>
            <w:tcW w:w="1440" w:type="dxa"/>
            <w:shd w:val="clear" w:color="auto" w:fill="F2F2F2" w:themeFill="background1" w:themeFillShade="F2"/>
          </w:tcPr>
          <w:p w14:paraId="1533F80D" w14:textId="2D37228E" w:rsidR="00AD2A5B" w:rsidRPr="00420E7B" w:rsidRDefault="00AD2A5B" w:rsidP="00570CD5">
            <w:pPr>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Suggested tool</w:t>
            </w:r>
            <w:r w:rsidR="00570CD5" w:rsidRPr="00420E7B">
              <w:rPr>
                <w:rFonts w:ascii="Verdana" w:hAnsi="Verdana"/>
                <w:sz w:val="16"/>
                <w:szCs w:val="16"/>
              </w:rPr>
              <w:t xml:space="preserve"> functionality</w:t>
            </w:r>
          </w:p>
        </w:tc>
        <w:tc>
          <w:tcPr>
            <w:tcW w:w="1440" w:type="dxa"/>
            <w:shd w:val="clear" w:color="auto" w:fill="F2F2F2" w:themeFill="background1" w:themeFillShade="F2"/>
          </w:tcPr>
          <w:p w14:paraId="05BFBBCE" w14:textId="77777777" w:rsidR="00AD2A5B" w:rsidRPr="00420E7B" w:rsidRDefault="00AD2A5B" w:rsidP="00570CD5">
            <w:pPr>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Robustness (High, Medium Low)</w:t>
            </w:r>
          </w:p>
        </w:tc>
      </w:tr>
      <w:tr w:rsidR="00036FD7" w:rsidRPr="00420E7B" w14:paraId="04447FBA" w14:textId="77777777" w:rsidTr="007B78C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99" w:type="dxa"/>
            <w:shd w:val="clear" w:color="auto" w:fill="auto"/>
          </w:tcPr>
          <w:p w14:paraId="070C4D6B" w14:textId="095FC4B6" w:rsidR="00036FD7" w:rsidRPr="00420E7B" w:rsidRDefault="00036FD7" w:rsidP="002618BE">
            <w:pPr>
              <w:rPr>
                <w:rFonts w:ascii="Verdana" w:hAnsi="Verdana"/>
                <w:sz w:val="16"/>
                <w:szCs w:val="16"/>
              </w:rPr>
            </w:pPr>
            <w:r w:rsidRPr="00420E7B">
              <w:rPr>
                <w:rFonts w:ascii="Verdana" w:hAnsi="Verdana"/>
                <w:sz w:val="16"/>
                <w:szCs w:val="16"/>
              </w:rPr>
              <w:t>1</w:t>
            </w:r>
          </w:p>
        </w:tc>
        <w:tc>
          <w:tcPr>
            <w:tcW w:w="709" w:type="dxa"/>
            <w:shd w:val="clear" w:color="auto" w:fill="auto"/>
          </w:tcPr>
          <w:p w14:paraId="4E362651" w14:textId="79419C90" w:rsidR="00036FD7" w:rsidRPr="00420E7B" w:rsidRDefault="00036FD7" w:rsidP="00477885">
            <w:pPr>
              <w:spacing w:after="120"/>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p>
        </w:tc>
        <w:tc>
          <w:tcPr>
            <w:tcW w:w="2880" w:type="dxa"/>
            <w:shd w:val="clear" w:color="auto" w:fill="auto"/>
          </w:tcPr>
          <w:p w14:paraId="4F2D50F1" w14:textId="37713B96" w:rsidR="00036FD7" w:rsidRPr="0000585B" w:rsidRDefault="0000585B" w:rsidP="007B78C1">
            <w:pPr>
              <w:spacing w:after="120"/>
              <w:cnfStyle w:val="000000100000" w:firstRow="0" w:lastRow="0" w:firstColumn="0" w:lastColumn="0" w:oddVBand="0" w:evenVBand="0" w:oddHBand="1" w:evenHBand="0" w:firstRowFirstColumn="0" w:firstRowLastColumn="0" w:lastRowFirstColumn="0" w:lastRowLastColumn="0"/>
              <w:rPr>
                <w:rFonts w:ascii="Verdana" w:hAnsi="Verdana"/>
                <w:b/>
                <w:sz w:val="16"/>
                <w:szCs w:val="16"/>
              </w:rPr>
            </w:pPr>
            <w:r>
              <w:rPr>
                <w:rFonts w:ascii="Verdana" w:hAnsi="Verdana"/>
                <w:sz w:val="16"/>
                <w:szCs w:val="16"/>
              </w:rPr>
              <w:t xml:space="preserve">Open the </w:t>
            </w:r>
            <w:r w:rsidR="007B78C1">
              <w:rPr>
                <w:rFonts w:ascii="Verdana" w:hAnsi="Verdana"/>
                <w:b/>
                <w:sz w:val="16"/>
                <w:szCs w:val="16"/>
              </w:rPr>
              <w:t>FIS Website</w:t>
            </w:r>
          </w:p>
        </w:tc>
        <w:tc>
          <w:tcPr>
            <w:tcW w:w="6768" w:type="dxa"/>
            <w:shd w:val="clear" w:color="auto" w:fill="auto"/>
          </w:tcPr>
          <w:p w14:paraId="1887012C" w14:textId="5B3AE211" w:rsidR="00036FD7" w:rsidRPr="00420E7B" w:rsidRDefault="007B2E4C" w:rsidP="00807751">
            <w:pPr>
              <w:tabs>
                <w:tab w:val="clear" w:pos="3827"/>
              </w:tabs>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noProof/>
                <w:sz w:val="16"/>
                <w:szCs w:val="16"/>
                <w:lang w:eastAsia="en-US"/>
              </w:rPr>
              <w:t xml:space="preserve">                          </w:t>
            </w:r>
            <w:r w:rsidR="007B78C1">
              <w:rPr>
                <w:noProof/>
                <w:lang w:eastAsia="en-US"/>
              </w:rPr>
              <w:drawing>
                <wp:inline distT="0" distB="0" distL="0" distR="0" wp14:anchorId="7CFF9118" wp14:editId="736E4DA3">
                  <wp:extent cx="4160520" cy="24790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0520" cy="2479040"/>
                          </a:xfrm>
                          <a:prstGeom prst="rect">
                            <a:avLst/>
                          </a:prstGeom>
                        </pic:spPr>
                      </pic:pic>
                    </a:graphicData>
                  </a:graphic>
                </wp:inline>
              </w:drawing>
            </w:r>
          </w:p>
        </w:tc>
        <w:tc>
          <w:tcPr>
            <w:tcW w:w="1152" w:type="dxa"/>
            <w:shd w:val="clear" w:color="auto" w:fill="auto"/>
          </w:tcPr>
          <w:p w14:paraId="25F5111C" w14:textId="22961D81" w:rsidR="00036FD7" w:rsidRPr="00420E7B" w:rsidRDefault="00036FD7" w:rsidP="00807751">
            <w:pP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p>
        </w:tc>
        <w:tc>
          <w:tcPr>
            <w:tcW w:w="1440" w:type="dxa"/>
            <w:shd w:val="clear" w:color="auto" w:fill="auto"/>
          </w:tcPr>
          <w:p w14:paraId="0E44C3BD" w14:textId="58811206" w:rsidR="00036FD7" w:rsidRPr="00420E7B" w:rsidRDefault="0048649B" w:rsidP="00807751">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r>
              <w:rPr>
                <w:rFonts w:ascii="Verdana" w:hAnsi="Verdana"/>
                <w:noProof/>
                <w:sz w:val="16"/>
                <w:szCs w:val="16"/>
                <w:lang w:eastAsia="en-US"/>
              </w:rPr>
              <w:t xml:space="preserve">RPA Tool </w:t>
            </w:r>
            <w:r w:rsidR="005A7030" w:rsidRPr="00420E7B">
              <w:rPr>
                <w:rFonts w:ascii="Verdana" w:hAnsi="Verdana"/>
                <w:noProof/>
                <w:sz w:val="16"/>
                <w:szCs w:val="16"/>
                <w:lang w:eastAsia="en-US"/>
              </w:rPr>
              <w:t xml:space="preserve"> Element Selector</w:t>
            </w:r>
          </w:p>
        </w:tc>
        <w:tc>
          <w:tcPr>
            <w:tcW w:w="1440" w:type="dxa"/>
            <w:shd w:val="clear" w:color="auto" w:fill="auto"/>
          </w:tcPr>
          <w:p w14:paraId="7F15D976" w14:textId="5C07A4F5" w:rsidR="00036FD7" w:rsidRPr="00420E7B" w:rsidRDefault="00242A09" w:rsidP="00807751">
            <w:pP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420E7B">
              <w:rPr>
                <w:rFonts w:ascii="Verdana" w:hAnsi="Verdana"/>
                <w:sz w:val="16"/>
                <w:szCs w:val="16"/>
              </w:rPr>
              <w:t>High</w:t>
            </w:r>
          </w:p>
        </w:tc>
      </w:tr>
    </w:tbl>
    <w:p w14:paraId="1884EC15" w14:textId="77777777" w:rsidR="00F6553B" w:rsidRPr="00420E7B" w:rsidRDefault="00F6553B">
      <w:pPr>
        <w:tabs>
          <w:tab w:val="clear" w:pos="851"/>
          <w:tab w:val="clear" w:pos="1418"/>
          <w:tab w:val="clear" w:pos="1701"/>
          <w:tab w:val="clear" w:pos="2410"/>
          <w:tab w:val="clear" w:pos="3119"/>
          <w:tab w:val="clear" w:pos="3827"/>
          <w:tab w:val="clear" w:pos="4536"/>
        </w:tabs>
        <w:spacing w:line="240" w:lineRule="auto"/>
        <w:rPr>
          <w:rFonts w:ascii="Verdana" w:hAnsi="Verdana"/>
          <w:sz w:val="16"/>
          <w:szCs w:val="16"/>
        </w:rPr>
      </w:pPr>
      <w:r w:rsidRPr="00420E7B">
        <w:rPr>
          <w:rFonts w:ascii="Verdana" w:hAnsi="Verdana"/>
          <w:sz w:val="16"/>
          <w:szCs w:val="16"/>
        </w:rPr>
        <w:br w:type="page"/>
      </w:r>
    </w:p>
    <w:p w14:paraId="3E619E3F" w14:textId="2A071F20" w:rsidR="00C41BEA" w:rsidRPr="00420E7B" w:rsidRDefault="003159F2" w:rsidP="000A0372">
      <w:pPr>
        <w:pStyle w:val="Heading6"/>
        <w:rPr>
          <w:rFonts w:ascii="Verdana" w:hAnsi="Verdana"/>
          <w:b/>
          <w:sz w:val="16"/>
          <w:szCs w:val="16"/>
        </w:rPr>
      </w:pPr>
      <w:r>
        <w:rPr>
          <w:rFonts w:ascii="Verdana" w:hAnsi="Verdana"/>
          <w:b/>
          <w:sz w:val="16"/>
          <w:szCs w:val="16"/>
        </w:rPr>
        <w:t xml:space="preserve">Login </w:t>
      </w:r>
    </w:p>
    <w:p w14:paraId="740BE108" w14:textId="2E134046" w:rsidR="0028497A" w:rsidRPr="00420E7B" w:rsidRDefault="0028497A" w:rsidP="0028497A">
      <w:pPr>
        <w:rPr>
          <w:rFonts w:ascii="Verdana" w:hAnsi="Verdana"/>
          <w:sz w:val="16"/>
          <w:szCs w:val="16"/>
        </w:rPr>
      </w:pPr>
      <w:r w:rsidRPr="00420E7B">
        <w:rPr>
          <w:rFonts w:ascii="Verdana" w:hAnsi="Verdana"/>
          <w:sz w:val="16"/>
          <w:szCs w:val="16"/>
        </w:rPr>
        <w:t>The process</w:t>
      </w:r>
      <w:r w:rsidR="00A7037F" w:rsidRPr="00420E7B">
        <w:rPr>
          <w:rFonts w:ascii="Verdana" w:hAnsi="Verdana"/>
          <w:sz w:val="16"/>
          <w:szCs w:val="16"/>
        </w:rPr>
        <w:t>/module</w:t>
      </w:r>
      <w:r w:rsidRPr="00420E7B">
        <w:rPr>
          <w:rFonts w:ascii="Verdana" w:hAnsi="Verdana"/>
          <w:sz w:val="16"/>
          <w:szCs w:val="16"/>
        </w:rPr>
        <w:t xml:space="preserve"> highlights the detailed activities performed for </w:t>
      </w:r>
      <w:r w:rsidR="00E83FB7">
        <w:rPr>
          <w:rFonts w:ascii="Verdana" w:hAnsi="Verdana"/>
          <w:sz w:val="16"/>
          <w:szCs w:val="16"/>
        </w:rPr>
        <w:t xml:space="preserve">logging into the </w:t>
      </w:r>
      <w:r w:rsidR="00721182">
        <w:rPr>
          <w:rFonts w:ascii="Verdana" w:hAnsi="Verdana"/>
          <w:sz w:val="16"/>
          <w:szCs w:val="16"/>
        </w:rPr>
        <w:t>FIS Website</w:t>
      </w:r>
    </w:p>
    <w:p w14:paraId="66B976B5" w14:textId="77777777" w:rsidR="0028497A" w:rsidRPr="00420E7B" w:rsidRDefault="0028497A" w:rsidP="0028497A"/>
    <w:tbl>
      <w:tblPr>
        <w:tblStyle w:val="LightGrid-Accent4"/>
        <w:tblW w:w="15088" w:type="dxa"/>
        <w:tblLayout w:type="fixed"/>
        <w:tblLook w:val="04A0" w:firstRow="1" w:lastRow="0" w:firstColumn="1" w:lastColumn="0" w:noHBand="0" w:noVBand="1"/>
      </w:tblPr>
      <w:tblGrid>
        <w:gridCol w:w="695"/>
        <w:gridCol w:w="713"/>
        <w:gridCol w:w="2880"/>
        <w:gridCol w:w="6768"/>
        <w:gridCol w:w="1152"/>
        <w:gridCol w:w="1440"/>
        <w:gridCol w:w="1440"/>
      </w:tblGrid>
      <w:tr w:rsidR="00570CD5" w:rsidRPr="00420E7B" w14:paraId="2F6B1ABA" w14:textId="77777777" w:rsidTr="007211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5" w:type="dxa"/>
            <w:shd w:val="clear" w:color="auto" w:fill="F2F2F2" w:themeFill="background1" w:themeFillShade="F2"/>
          </w:tcPr>
          <w:p w14:paraId="4200AEB4" w14:textId="1C1AE0F7" w:rsidR="00570CD5" w:rsidRPr="00420E7B" w:rsidRDefault="00570CD5" w:rsidP="00570CD5">
            <w:pPr>
              <w:rPr>
                <w:rFonts w:ascii="Verdana" w:hAnsi="Verdana"/>
                <w:i/>
                <w:sz w:val="16"/>
                <w:szCs w:val="16"/>
              </w:rPr>
            </w:pPr>
            <w:r w:rsidRPr="00420E7B">
              <w:rPr>
                <w:rFonts w:ascii="Verdana" w:hAnsi="Verdana"/>
                <w:sz w:val="16"/>
                <w:szCs w:val="16"/>
              </w:rPr>
              <w:t>Step</w:t>
            </w:r>
          </w:p>
        </w:tc>
        <w:tc>
          <w:tcPr>
            <w:tcW w:w="713" w:type="dxa"/>
            <w:shd w:val="clear" w:color="auto" w:fill="F2F2F2" w:themeFill="background1" w:themeFillShade="F2"/>
          </w:tcPr>
          <w:p w14:paraId="75296A1F" w14:textId="68408179" w:rsidR="00570CD5" w:rsidRPr="00420E7B" w:rsidRDefault="00570CD5" w:rsidP="00570CD5">
            <w:pP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Sub Step</w:t>
            </w:r>
          </w:p>
        </w:tc>
        <w:tc>
          <w:tcPr>
            <w:tcW w:w="2880" w:type="dxa"/>
            <w:shd w:val="clear" w:color="auto" w:fill="F2F2F2" w:themeFill="background1" w:themeFillShade="F2"/>
          </w:tcPr>
          <w:p w14:paraId="2F3B04BC" w14:textId="499C043E" w:rsidR="00570CD5" w:rsidRPr="00420E7B" w:rsidRDefault="00570CD5" w:rsidP="00570CD5">
            <w:pPr>
              <w:cnfStyle w:val="100000000000" w:firstRow="1" w:lastRow="0" w:firstColumn="0" w:lastColumn="0" w:oddVBand="0" w:evenVBand="0" w:oddHBand="0" w:evenHBand="0" w:firstRowFirstColumn="0" w:firstRowLastColumn="0" w:lastRowFirstColumn="0" w:lastRowLastColumn="0"/>
              <w:rPr>
                <w:rFonts w:ascii="Verdana" w:hAnsi="Verdana"/>
                <w:i/>
                <w:sz w:val="16"/>
                <w:szCs w:val="16"/>
              </w:rPr>
            </w:pPr>
            <w:r w:rsidRPr="00420E7B">
              <w:rPr>
                <w:rFonts w:ascii="Verdana" w:hAnsi="Verdana"/>
                <w:sz w:val="16"/>
                <w:szCs w:val="16"/>
              </w:rPr>
              <w:t>Description of functionality</w:t>
            </w:r>
          </w:p>
        </w:tc>
        <w:tc>
          <w:tcPr>
            <w:tcW w:w="6768" w:type="dxa"/>
            <w:shd w:val="clear" w:color="auto" w:fill="F2F2F2" w:themeFill="background1" w:themeFillShade="F2"/>
          </w:tcPr>
          <w:p w14:paraId="063175DE" w14:textId="3474DC7D" w:rsidR="00570CD5" w:rsidRPr="00420E7B" w:rsidRDefault="00570CD5" w:rsidP="00570CD5">
            <w:pPr>
              <w:cnfStyle w:val="100000000000" w:firstRow="1" w:lastRow="0" w:firstColumn="0" w:lastColumn="0" w:oddVBand="0" w:evenVBand="0" w:oddHBand="0" w:evenHBand="0" w:firstRowFirstColumn="0" w:firstRowLastColumn="0" w:lastRowFirstColumn="0" w:lastRowLastColumn="0"/>
              <w:rPr>
                <w:rFonts w:ascii="Verdana" w:hAnsi="Verdana"/>
                <w:i/>
                <w:sz w:val="16"/>
                <w:szCs w:val="16"/>
              </w:rPr>
            </w:pPr>
            <w:r w:rsidRPr="00420E7B">
              <w:rPr>
                <w:rFonts w:ascii="Verdana" w:hAnsi="Verdana"/>
                <w:sz w:val="16"/>
                <w:szCs w:val="16"/>
              </w:rPr>
              <w:t>Screenshot</w:t>
            </w:r>
          </w:p>
        </w:tc>
        <w:tc>
          <w:tcPr>
            <w:tcW w:w="1152" w:type="dxa"/>
            <w:shd w:val="clear" w:color="auto" w:fill="F2F2F2" w:themeFill="background1" w:themeFillShade="F2"/>
          </w:tcPr>
          <w:p w14:paraId="047691BF" w14:textId="3F6D1657" w:rsidR="00570CD5" w:rsidRPr="00420E7B" w:rsidRDefault="00570CD5" w:rsidP="00570CD5">
            <w:pP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Template Reference</w:t>
            </w:r>
          </w:p>
        </w:tc>
        <w:tc>
          <w:tcPr>
            <w:tcW w:w="1440" w:type="dxa"/>
            <w:shd w:val="clear" w:color="auto" w:fill="F2F2F2" w:themeFill="background1" w:themeFillShade="F2"/>
          </w:tcPr>
          <w:p w14:paraId="328389C2" w14:textId="07F56F55" w:rsidR="00570CD5" w:rsidRPr="00420E7B" w:rsidRDefault="00570CD5" w:rsidP="00570CD5">
            <w:pP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Suggested tool functionality</w:t>
            </w:r>
          </w:p>
        </w:tc>
        <w:tc>
          <w:tcPr>
            <w:tcW w:w="1440" w:type="dxa"/>
            <w:shd w:val="clear" w:color="auto" w:fill="F2F2F2" w:themeFill="background1" w:themeFillShade="F2"/>
          </w:tcPr>
          <w:p w14:paraId="7B48B595" w14:textId="7C6E9970" w:rsidR="00570CD5" w:rsidRPr="00420E7B" w:rsidRDefault="00570CD5" w:rsidP="00570CD5">
            <w:pP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Robustness (High, Medium Low)</w:t>
            </w:r>
          </w:p>
        </w:tc>
      </w:tr>
      <w:tr w:rsidR="00247785" w:rsidRPr="00420E7B" w14:paraId="227664EA" w14:textId="77777777" w:rsidTr="00721182">
        <w:trPr>
          <w:cnfStyle w:val="000000100000" w:firstRow="0" w:lastRow="0" w:firstColumn="0" w:lastColumn="0" w:oddVBand="0" w:evenVBand="0" w:oddHBand="1" w:evenHBand="0" w:firstRowFirstColumn="0" w:firstRowLastColumn="0" w:lastRowFirstColumn="0" w:lastRowLastColumn="0"/>
          <w:trHeight w:val="1819"/>
        </w:trPr>
        <w:tc>
          <w:tcPr>
            <w:cnfStyle w:val="001000000000" w:firstRow="0" w:lastRow="0" w:firstColumn="1" w:lastColumn="0" w:oddVBand="0" w:evenVBand="0" w:oddHBand="0" w:evenHBand="0" w:firstRowFirstColumn="0" w:firstRowLastColumn="0" w:lastRowFirstColumn="0" w:lastRowLastColumn="0"/>
            <w:tcW w:w="695" w:type="dxa"/>
            <w:shd w:val="clear" w:color="auto" w:fill="auto"/>
          </w:tcPr>
          <w:p w14:paraId="3AED2651" w14:textId="4FFE9F62" w:rsidR="00247785" w:rsidRPr="00420E7B" w:rsidRDefault="00E83FB7" w:rsidP="00A26499">
            <w:pPr>
              <w:rPr>
                <w:rFonts w:ascii="Verdana" w:hAnsi="Verdana"/>
                <w:sz w:val="16"/>
                <w:szCs w:val="16"/>
              </w:rPr>
            </w:pPr>
            <w:r>
              <w:rPr>
                <w:rFonts w:ascii="Verdana" w:hAnsi="Verdana"/>
                <w:sz w:val="16"/>
                <w:szCs w:val="16"/>
              </w:rPr>
              <w:t>2</w:t>
            </w:r>
          </w:p>
        </w:tc>
        <w:tc>
          <w:tcPr>
            <w:tcW w:w="713" w:type="dxa"/>
            <w:shd w:val="clear" w:color="auto" w:fill="auto"/>
          </w:tcPr>
          <w:p w14:paraId="3721E2AA" w14:textId="77777777" w:rsidR="00247785" w:rsidRPr="00420E7B" w:rsidRDefault="00247785" w:rsidP="00A26499">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p>
        </w:tc>
        <w:tc>
          <w:tcPr>
            <w:tcW w:w="2880" w:type="dxa"/>
            <w:shd w:val="clear" w:color="auto" w:fill="auto"/>
          </w:tcPr>
          <w:p w14:paraId="0C938EB2" w14:textId="61E5E249" w:rsidR="00247785" w:rsidRPr="00420E7B" w:rsidRDefault="0000585B" w:rsidP="00721182">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 xml:space="preserve">Click </w:t>
            </w:r>
            <w:r w:rsidR="00721182">
              <w:rPr>
                <w:rFonts w:ascii="Verdana" w:eastAsiaTheme="minorEastAsia" w:hAnsi="Verdana" w:cstheme="minorBidi"/>
                <w:b/>
                <w:sz w:val="16"/>
                <w:szCs w:val="16"/>
                <w:lang w:eastAsia="en-US"/>
              </w:rPr>
              <w:t>on ADFS</w:t>
            </w:r>
          </w:p>
        </w:tc>
        <w:tc>
          <w:tcPr>
            <w:tcW w:w="6768" w:type="dxa"/>
            <w:shd w:val="clear" w:color="auto" w:fill="auto"/>
          </w:tcPr>
          <w:p w14:paraId="0A4A0373" w14:textId="262B7E9B" w:rsidR="00247785" w:rsidRPr="002618BE" w:rsidRDefault="00247785" w:rsidP="002618BE">
            <w:pP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420E7B">
              <w:rPr>
                <w:rFonts w:ascii="Verdana" w:hAnsi="Verdana"/>
                <w:sz w:val="16"/>
                <w:szCs w:val="16"/>
              </w:rPr>
              <w:t xml:space="preserve">   </w:t>
            </w:r>
            <w:r w:rsidR="002618BE">
              <w:rPr>
                <w:noProof/>
                <w:lang w:eastAsia="en-US"/>
              </w:rPr>
              <w:t xml:space="preserve">                                      </w:t>
            </w:r>
            <w:r w:rsidR="00721182">
              <w:rPr>
                <w:noProof/>
                <w:lang w:eastAsia="en-US"/>
              </w:rPr>
              <w:drawing>
                <wp:inline distT="0" distB="0" distL="0" distR="0" wp14:anchorId="6DA4CEAE" wp14:editId="6699E943">
                  <wp:extent cx="142875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8750" cy="428625"/>
                          </a:xfrm>
                          <a:prstGeom prst="rect">
                            <a:avLst/>
                          </a:prstGeom>
                        </pic:spPr>
                      </pic:pic>
                    </a:graphicData>
                  </a:graphic>
                </wp:inline>
              </w:drawing>
            </w:r>
          </w:p>
        </w:tc>
        <w:tc>
          <w:tcPr>
            <w:tcW w:w="1152" w:type="dxa"/>
            <w:shd w:val="clear" w:color="auto" w:fill="auto"/>
          </w:tcPr>
          <w:p w14:paraId="56226034" w14:textId="77777777" w:rsidR="00247785" w:rsidRPr="00420E7B" w:rsidRDefault="00247785" w:rsidP="00A26499">
            <w:pPr>
              <w:cnfStyle w:val="000000100000" w:firstRow="0" w:lastRow="0" w:firstColumn="0" w:lastColumn="0" w:oddVBand="0" w:evenVBand="0" w:oddHBand="1" w:evenHBand="0" w:firstRowFirstColumn="0" w:firstRowLastColumn="0" w:lastRowFirstColumn="0" w:lastRowLastColumn="0"/>
              <w:rPr>
                <w:rFonts w:ascii="Verdana" w:hAnsi="Verdana"/>
                <w:noProof/>
                <w:sz w:val="16"/>
                <w:szCs w:val="16"/>
                <w:lang w:eastAsia="en-US"/>
              </w:rPr>
            </w:pPr>
          </w:p>
        </w:tc>
        <w:tc>
          <w:tcPr>
            <w:tcW w:w="1440" w:type="dxa"/>
            <w:shd w:val="clear" w:color="auto" w:fill="auto"/>
          </w:tcPr>
          <w:p w14:paraId="54730FD8" w14:textId="0B7BF8E3" w:rsidR="00247785" w:rsidRPr="00420E7B" w:rsidRDefault="0048649B" w:rsidP="00A26499">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r>
              <w:rPr>
                <w:rFonts w:ascii="Verdana" w:hAnsi="Verdana"/>
                <w:noProof/>
                <w:sz w:val="16"/>
                <w:szCs w:val="16"/>
                <w:lang w:eastAsia="en-US"/>
              </w:rPr>
              <w:t xml:space="preserve">RPA Tool </w:t>
            </w:r>
            <w:r w:rsidR="00247785" w:rsidRPr="00420E7B">
              <w:rPr>
                <w:rFonts w:ascii="Verdana" w:hAnsi="Verdana"/>
                <w:noProof/>
                <w:sz w:val="16"/>
                <w:szCs w:val="16"/>
                <w:lang w:eastAsia="en-US"/>
              </w:rPr>
              <w:t xml:space="preserve"> Element Selector</w:t>
            </w:r>
          </w:p>
        </w:tc>
        <w:tc>
          <w:tcPr>
            <w:tcW w:w="1440" w:type="dxa"/>
            <w:shd w:val="clear" w:color="auto" w:fill="auto"/>
          </w:tcPr>
          <w:p w14:paraId="5D33ACBB" w14:textId="4ECE6CAD" w:rsidR="00247785" w:rsidRPr="00420E7B" w:rsidRDefault="00247785" w:rsidP="00A26499">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r w:rsidRPr="00420E7B">
              <w:rPr>
                <w:rFonts w:ascii="Verdana" w:hAnsi="Verdana"/>
                <w:noProof/>
                <w:sz w:val="16"/>
                <w:szCs w:val="16"/>
                <w:lang w:eastAsia="en-US"/>
              </w:rPr>
              <w:t>High</w:t>
            </w:r>
          </w:p>
        </w:tc>
      </w:tr>
    </w:tbl>
    <w:p w14:paraId="10409E04" w14:textId="1A2651B7" w:rsidR="007D1250" w:rsidRPr="00420E7B" w:rsidRDefault="007D1250">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sz w:val="16"/>
          <w:szCs w:val="16"/>
          <w:lang w:val="en-GB"/>
        </w:rPr>
      </w:pPr>
    </w:p>
    <w:p w14:paraId="19FAC823" w14:textId="54CB7B11" w:rsidR="00362338" w:rsidRDefault="00362338">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sz w:val="16"/>
          <w:szCs w:val="16"/>
          <w:lang w:val="en-GB"/>
        </w:rPr>
      </w:pPr>
    </w:p>
    <w:p w14:paraId="1D3D1B76" w14:textId="5843A448" w:rsidR="00536083" w:rsidRDefault="00536083">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sz w:val="16"/>
          <w:szCs w:val="16"/>
          <w:lang w:val="en-GB"/>
        </w:rPr>
      </w:pPr>
    </w:p>
    <w:p w14:paraId="61CA1D6E" w14:textId="647E4153" w:rsidR="00536083" w:rsidRDefault="00721182" w:rsidP="00536083">
      <w:pPr>
        <w:pStyle w:val="Heading6"/>
        <w:rPr>
          <w:rFonts w:ascii="Verdana" w:hAnsi="Verdana"/>
          <w:b/>
          <w:sz w:val="16"/>
          <w:szCs w:val="16"/>
        </w:rPr>
      </w:pPr>
      <w:r>
        <w:rPr>
          <w:rFonts w:ascii="Verdana" w:hAnsi="Verdana"/>
          <w:b/>
          <w:sz w:val="16"/>
          <w:szCs w:val="16"/>
        </w:rPr>
        <w:t>Production View</w:t>
      </w:r>
    </w:p>
    <w:p w14:paraId="21D7DEF4" w14:textId="037260FC" w:rsidR="00536083" w:rsidRPr="00886E6F" w:rsidRDefault="00536083" w:rsidP="00536083">
      <w:pPr>
        <w:rPr>
          <w:rFonts w:ascii="Verdana" w:hAnsi="Verdana"/>
          <w:sz w:val="16"/>
          <w:szCs w:val="16"/>
        </w:rPr>
      </w:pPr>
      <w:r w:rsidRPr="00886E6F">
        <w:rPr>
          <w:rFonts w:ascii="Verdana" w:hAnsi="Verdana"/>
          <w:sz w:val="16"/>
          <w:szCs w:val="16"/>
        </w:rPr>
        <w:t>The process</w:t>
      </w:r>
      <w:r>
        <w:rPr>
          <w:rFonts w:ascii="Verdana" w:hAnsi="Verdana"/>
          <w:sz w:val="16"/>
          <w:szCs w:val="16"/>
        </w:rPr>
        <w:t>/module</w:t>
      </w:r>
      <w:r w:rsidRPr="00886E6F">
        <w:rPr>
          <w:rFonts w:ascii="Verdana" w:hAnsi="Verdana"/>
          <w:sz w:val="16"/>
          <w:szCs w:val="16"/>
        </w:rPr>
        <w:t xml:space="preserve"> highlights </w:t>
      </w:r>
      <w:r>
        <w:rPr>
          <w:rFonts w:ascii="Verdana" w:hAnsi="Verdana"/>
          <w:sz w:val="16"/>
          <w:szCs w:val="16"/>
        </w:rPr>
        <w:t xml:space="preserve">the detailed activities performed for </w:t>
      </w:r>
      <w:r w:rsidR="00CE38F3">
        <w:rPr>
          <w:rFonts w:ascii="Verdana" w:hAnsi="Verdana"/>
          <w:sz w:val="16"/>
          <w:szCs w:val="16"/>
        </w:rPr>
        <w:t xml:space="preserve">to open the </w:t>
      </w:r>
      <w:r w:rsidR="0028690F">
        <w:rPr>
          <w:rFonts w:ascii="Verdana" w:hAnsi="Verdana"/>
          <w:sz w:val="16"/>
          <w:szCs w:val="16"/>
        </w:rPr>
        <w:t>Production View</w:t>
      </w:r>
      <w:r w:rsidR="00CE38F3">
        <w:rPr>
          <w:rFonts w:ascii="Verdana" w:hAnsi="Verdana"/>
          <w:sz w:val="16"/>
          <w:szCs w:val="16"/>
        </w:rPr>
        <w:t xml:space="preserve"> </w:t>
      </w:r>
    </w:p>
    <w:p w14:paraId="7190EFE2" w14:textId="77777777" w:rsidR="00536083" w:rsidRPr="00A7037F" w:rsidRDefault="00536083" w:rsidP="00536083"/>
    <w:tbl>
      <w:tblPr>
        <w:tblStyle w:val="LightGrid-Accent4"/>
        <w:tblW w:w="15158" w:type="dxa"/>
        <w:tblLayout w:type="fixed"/>
        <w:tblLook w:val="04A0" w:firstRow="1" w:lastRow="0" w:firstColumn="1" w:lastColumn="0" w:noHBand="0" w:noVBand="1"/>
      </w:tblPr>
      <w:tblGrid>
        <w:gridCol w:w="657"/>
        <w:gridCol w:w="653"/>
        <w:gridCol w:w="3333"/>
        <w:gridCol w:w="7808"/>
        <w:gridCol w:w="902"/>
        <w:gridCol w:w="902"/>
        <w:gridCol w:w="903"/>
      </w:tblGrid>
      <w:tr w:rsidR="00536083" w:rsidRPr="00C843F9" w14:paraId="026FBE91" w14:textId="77777777" w:rsidTr="00721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dxa"/>
          </w:tcPr>
          <w:p w14:paraId="604FA89C" w14:textId="340096AC" w:rsidR="00536083" w:rsidRPr="00C843F9" w:rsidRDefault="00536083" w:rsidP="00565728">
            <w:pPr>
              <w:rPr>
                <w:rFonts w:ascii="Verdana" w:hAnsi="Verdana"/>
                <w:i/>
                <w:sz w:val="16"/>
                <w:szCs w:val="16"/>
              </w:rPr>
            </w:pPr>
          </w:p>
        </w:tc>
        <w:tc>
          <w:tcPr>
            <w:tcW w:w="653" w:type="dxa"/>
          </w:tcPr>
          <w:p w14:paraId="6B045E15" w14:textId="59FC02B4" w:rsidR="00536083" w:rsidRPr="00C843F9" w:rsidRDefault="00536083" w:rsidP="00565728">
            <w:pP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p>
        </w:tc>
        <w:tc>
          <w:tcPr>
            <w:tcW w:w="3333" w:type="dxa"/>
          </w:tcPr>
          <w:p w14:paraId="219A3DAC" w14:textId="09E60FE2" w:rsidR="00536083" w:rsidRPr="00C843F9" w:rsidRDefault="00536083" w:rsidP="00565728">
            <w:pPr>
              <w:cnfStyle w:val="100000000000" w:firstRow="1" w:lastRow="0" w:firstColumn="0" w:lastColumn="0" w:oddVBand="0" w:evenVBand="0" w:oddHBand="0" w:evenHBand="0" w:firstRowFirstColumn="0" w:firstRowLastColumn="0" w:lastRowFirstColumn="0" w:lastRowLastColumn="0"/>
              <w:rPr>
                <w:rFonts w:ascii="Verdana" w:hAnsi="Verdana"/>
                <w:i/>
                <w:sz w:val="16"/>
                <w:szCs w:val="16"/>
              </w:rPr>
            </w:pPr>
          </w:p>
        </w:tc>
        <w:tc>
          <w:tcPr>
            <w:tcW w:w="7808" w:type="dxa"/>
          </w:tcPr>
          <w:p w14:paraId="353CB4A5" w14:textId="601467FC" w:rsidR="00536083" w:rsidRPr="00C843F9" w:rsidRDefault="00536083" w:rsidP="00565728">
            <w:pPr>
              <w:cnfStyle w:val="100000000000" w:firstRow="1" w:lastRow="0" w:firstColumn="0" w:lastColumn="0" w:oddVBand="0" w:evenVBand="0" w:oddHBand="0" w:evenHBand="0" w:firstRowFirstColumn="0" w:firstRowLastColumn="0" w:lastRowFirstColumn="0" w:lastRowLastColumn="0"/>
              <w:rPr>
                <w:rFonts w:ascii="Verdana" w:hAnsi="Verdana"/>
                <w:i/>
                <w:sz w:val="16"/>
                <w:szCs w:val="16"/>
              </w:rPr>
            </w:pPr>
          </w:p>
        </w:tc>
        <w:tc>
          <w:tcPr>
            <w:tcW w:w="902" w:type="dxa"/>
          </w:tcPr>
          <w:p w14:paraId="74EAEA84" w14:textId="725FCBA5" w:rsidR="00536083" w:rsidRPr="00C843F9" w:rsidRDefault="00536083" w:rsidP="00565728">
            <w:pPr>
              <w:cnfStyle w:val="100000000000" w:firstRow="1" w:lastRow="0" w:firstColumn="0" w:lastColumn="0" w:oddVBand="0" w:evenVBand="0" w:oddHBand="0" w:evenHBand="0" w:firstRowFirstColumn="0" w:firstRowLastColumn="0" w:lastRowFirstColumn="0" w:lastRowLastColumn="0"/>
              <w:rPr>
                <w:rFonts w:ascii="Verdana" w:hAnsi="Verdana"/>
                <w:b w:val="0"/>
                <w:sz w:val="16"/>
                <w:szCs w:val="16"/>
              </w:rPr>
            </w:pPr>
          </w:p>
        </w:tc>
        <w:tc>
          <w:tcPr>
            <w:tcW w:w="902" w:type="dxa"/>
          </w:tcPr>
          <w:p w14:paraId="7333BC37" w14:textId="55672E15" w:rsidR="00536083" w:rsidRPr="00C843F9" w:rsidRDefault="00536083" w:rsidP="00565728">
            <w:pP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p>
        </w:tc>
        <w:tc>
          <w:tcPr>
            <w:tcW w:w="903" w:type="dxa"/>
          </w:tcPr>
          <w:p w14:paraId="22C88A56" w14:textId="75DA5E79" w:rsidR="00536083" w:rsidRPr="00C843F9" w:rsidRDefault="00536083" w:rsidP="00565728">
            <w:pP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p>
        </w:tc>
      </w:tr>
      <w:tr w:rsidR="00536083" w:rsidRPr="00DF6524" w14:paraId="791170A6" w14:textId="77777777" w:rsidTr="0072118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13EE726E" w14:textId="5F72E8F7" w:rsidR="00536083" w:rsidRPr="00DF6524" w:rsidRDefault="00E83FB7" w:rsidP="00565728">
            <w:pPr>
              <w:rPr>
                <w:rFonts w:ascii="Verdana" w:hAnsi="Verdana"/>
                <w:sz w:val="16"/>
                <w:szCs w:val="16"/>
              </w:rPr>
            </w:pPr>
            <w:r>
              <w:rPr>
                <w:rFonts w:ascii="Verdana" w:hAnsi="Verdana"/>
                <w:sz w:val="16"/>
                <w:szCs w:val="16"/>
              </w:rPr>
              <w:t>3</w:t>
            </w:r>
          </w:p>
        </w:tc>
        <w:tc>
          <w:tcPr>
            <w:tcW w:w="653" w:type="dxa"/>
            <w:shd w:val="clear" w:color="auto" w:fill="auto"/>
          </w:tcPr>
          <w:p w14:paraId="3DA8B0D1" w14:textId="77777777" w:rsidR="00536083" w:rsidRPr="00DF6524" w:rsidRDefault="00536083" w:rsidP="00565728">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0B941E04" w14:textId="0D187E91" w:rsidR="00536083" w:rsidRPr="001D2176" w:rsidRDefault="00CE38F3" w:rsidP="00721182">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 xml:space="preserve">Click </w:t>
            </w:r>
            <w:r w:rsidR="00721182">
              <w:rPr>
                <w:rFonts w:ascii="Verdana" w:eastAsiaTheme="minorEastAsia" w:hAnsi="Verdana" w:cstheme="minorBidi"/>
                <w:b/>
                <w:sz w:val="16"/>
                <w:szCs w:val="16"/>
                <w:lang w:eastAsia="en-US"/>
              </w:rPr>
              <w:t>on Body</w:t>
            </w:r>
          </w:p>
        </w:tc>
        <w:tc>
          <w:tcPr>
            <w:tcW w:w="7808" w:type="dxa"/>
            <w:shd w:val="clear" w:color="auto" w:fill="auto"/>
          </w:tcPr>
          <w:p w14:paraId="4C503BFF" w14:textId="556E0C0C" w:rsidR="00CE38F3" w:rsidRDefault="00CE38F3"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highlight w:val="yellow"/>
              </w:rPr>
            </w:pPr>
          </w:p>
          <w:p w14:paraId="79D1106E" w14:textId="4B00245A" w:rsidR="00536083" w:rsidRPr="00CE38F3" w:rsidRDefault="00721182" w:rsidP="00CE38F3">
            <w:pPr>
              <w:ind w:firstLine="720"/>
              <w:cnfStyle w:val="000000100000" w:firstRow="0" w:lastRow="0" w:firstColumn="0" w:lastColumn="0" w:oddVBand="0" w:evenVBand="0" w:oddHBand="1" w:evenHBand="0" w:firstRowFirstColumn="0" w:firstRowLastColumn="0" w:lastRowFirstColumn="0" w:lastRowLastColumn="0"/>
              <w:rPr>
                <w:rFonts w:ascii="Verdana" w:hAnsi="Verdana"/>
                <w:sz w:val="16"/>
                <w:szCs w:val="16"/>
                <w:highlight w:val="yellow"/>
              </w:rPr>
            </w:pPr>
            <w:r>
              <w:rPr>
                <w:noProof/>
                <w:lang w:eastAsia="en-US"/>
              </w:rPr>
              <w:drawing>
                <wp:inline distT="0" distB="0" distL="0" distR="0" wp14:anchorId="5F7F75D9" wp14:editId="37D8E7EA">
                  <wp:extent cx="1895475" cy="1095375"/>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5475" cy="1095375"/>
                          </a:xfrm>
                          <a:prstGeom prst="rect">
                            <a:avLst/>
                          </a:prstGeom>
                        </pic:spPr>
                      </pic:pic>
                    </a:graphicData>
                  </a:graphic>
                </wp:inline>
              </w:drawing>
            </w:r>
          </w:p>
        </w:tc>
        <w:tc>
          <w:tcPr>
            <w:tcW w:w="902" w:type="dxa"/>
            <w:shd w:val="clear" w:color="auto" w:fill="auto"/>
          </w:tcPr>
          <w:p w14:paraId="3D1A767C" w14:textId="77777777" w:rsidR="00536083" w:rsidRPr="00DF6524" w:rsidRDefault="00536083" w:rsidP="00565728">
            <w:pPr>
              <w:cnfStyle w:val="000000100000" w:firstRow="0" w:lastRow="0" w:firstColumn="0" w:lastColumn="0" w:oddVBand="0" w:evenVBand="0" w:oddHBand="1" w:evenHBand="0"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3B404C83" w14:textId="5F351D6C" w:rsidR="00536083" w:rsidRPr="00DF6524" w:rsidRDefault="00536083"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c>
          <w:tcPr>
            <w:tcW w:w="903" w:type="dxa"/>
            <w:shd w:val="clear" w:color="auto" w:fill="auto"/>
          </w:tcPr>
          <w:p w14:paraId="2CC412C9" w14:textId="15A111D0" w:rsidR="00536083" w:rsidRPr="00DF6524" w:rsidRDefault="00536083"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r>
      <w:tr w:rsidR="00721182" w:rsidRPr="00DF6524" w14:paraId="08024495" w14:textId="77777777" w:rsidTr="00721182">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00431F6D" w14:textId="09D3A7EE" w:rsidR="00721182" w:rsidRDefault="00721182" w:rsidP="00565728">
            <w:pPr>
              <w:rPr>
                <w:rFonts w:ascii="Verdana" w:hAnsi="Verdana"/>
                <w:sz w:val="16"/>
                <w:szCs w:val="16"/>
              </w:rPr>
            </w:pPr>
            <w:r>
              <w:rPr>
                <w:rFonts w:ascii="Verdana" w:hAnsi="Verdana"/>
                <w:sz w:val="16"/>
                <w:szCs w:val="16"/>
              </w:rPr>
              <w:t>3.1</w:t>
            </w:r>
          </w:p>
        </w:tc>
        <w:tc>
          <w:tcPr>
            <w:tcW w:w="653" w:type="dxa"/>
            <w:shd w:val="clear" w:color="auto" w:fill="auto"/>
          </w:tcPr>
          <w:p w14:paraId="2A19578A" w14:textId="77777777" w:rsidR="00721182" w:rsidRPr="00DF6524" w:rsidRDefault="00721182" w:rsidP="00565728">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294012CA" w14:textId="5D982872" w:rsidR="00721182" w:rsidRDefault="00721182" w:rsidP="00721182">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Click on Ok</w:t>
            </w:r>
          </w:p>
        </w:tc>
        <w:tc>
          <w:tcPr>
            <w:tcW w:w="7808" w:type="dxa"/>
            <w:shd w:val="clear" w:color="auto" w:fill="auto"/>
          </w:tcPr>
          <w:p w14:paraId="1A1DA674" w14:textId="155AA2E7" w:rsidR="00721182" w:rsidRDefault="00721182"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highlight w:val="yellow"/>
              </w:rPr>
            </w:pPr>
            <w:r>
              <w:rPr>
                <w:noProof/>
                <w:lang w:eastAsia="en-US"/>
              </w:rPr>
              <w:drawing>
                <wp:inline distT="0" distB="0" distL="0" distR="0" wp14:anchorId="51283642" wp14:editId="0EB6609D">
                  <wp:extent cx="4820920" cy="188976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0920" cy="1889760"/>
                          </a:xfrm>
                          <a:prstGeom prst="rect">
                            <a:avLst/>
                          </a:prstGeom>
                        </pic:spPr>
                      </pic:pic>
                    </a:graphicData>
                  </a:graphic>
                </wp:inline>
              </w:drawing>
            </w:r>
          </w:p>
        </w:tc>
        <w:tc>
          <w:tcPr>
            <w:tcW w:w="902" w:type="dxa"/>
            <w:shd w:val="clear" w:color="auto" w:fill="auto"/>
          </w:tcPr>
          <w:p w14:paraId="7E876629" w14:textId="77777777" w:rsidR="00721182" w:rsidRPr="00DF6524" w:rsidRDefault="00721182" w:rsidP="00565728">
            <w:pPr>
              <w:cnfStyle w:val="000000010000" w:firstRow="0" w:lastRow="0" w:firstColumn="0" w:lastColumn="0" w:oddVBand="0" w:evenVBand="0" w:oddHBand="0" w:evenHBand="1"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2B6731AD" w14:textId="77777777" w:rsidR="00721182" w:rsidRPr="00DF6524" w:rsidRDefault="00721182"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c>
          <w:tcPr>
            <w:tcW w:w="903" w:type="dxa"/>
            <w:shd w:val="clear" w:color="auto" w:fill="auto"/>
          </w:tcPr>
          <w:p w14:paraId="30E97A36" w14:textId="77777777" w:rsidR="00721182" w:rsidRPr="00DF6524" w:rsidRDefault="00721182"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r>
      <w:tr w:rsidR="00A6101F" w:rsidRPr="00DF6524" w14:paraId="5AFAB013" w14:textId="77777777" w:rsidTr="0072118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54600F7B" w14:textId="0DDCE508" w:rsidR="00A6101F" w:rsidRDefault="00A6101F" w:rsidP="00565728">
            <w:pPr>
              <w:rPr>
                <w:rFonts w:ascii="Verdana" w:hAnsi="Verdana"/>
                <w:sz w:val="16"/>
                <w:szCs w:val="16"/>
              </w:rPr>
            </w:pPr>
            <w:r>
              <w:rPr>
                <w:rFonts w:ascii="Verdana" w:hAnsi="Verdana"/>
                <w:sz w:val="16"/>
                <w:szCs w:val="16"/>
              </w:rPr>
              <w:t>3.2</w:t>
            </w:r>
          </w:p>
        </w:tc>
        <w:tc>
          <w:tcPr>
            <w:tcW w:w="653" w:type="dxa"/>
            <w:shd w:val="clear" w:color="auto" w:fill="auto"/>
          </w:tcPr>
          <w:p w14:paraId="043ECEB5"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788CB43E" w14:textId="3B2AAB0B" w:rsidR="00A6101F" w:rsidRDefault="00A6101F" w:rsidP="00721182">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Double Click on Required Asset</w:t>
            </w:r>
          </w:p>
        </w:tc>
        <w:tc>
          <w:tcPr>
            <w:tcW w:w="7808" w:type="dxa"/>
            <w:shd w:val="clear" w:color="auto" w:fill="auto"/>
          </w:tcPr>
          <w:p w14:paraId="48EB9B18" w14:textId="025BE21F" w:rsidR="00A6101F" w:rsidRDefault="00A6101F" w:rsidP="00565728">
            <w:pPr>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drawing>
                <wp:inline distT="0" distB="0" distL="0" distR="0" wp14:anchorId="19FE6062" wp14:editId="4EC44E05">
                  <wp:extent cx="1200150" cy="28575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0150" cy="285750"/>
                          </a:xfrm>
                          <a:prstGeom prst="rect">
                            <a:avLst/>
                          </a:prstGeom>
                        </pic:spPr>
                      </pic:pic>
                    </a:graphicData>
                  </a:graphic>
                </wp:inline>
              </w:drawing>
            </w:r>
          </w:p>
        </w:tc>
        <w:tc>
          <w:tcPr>
            <w:tcW w:w="902" w:type="dxa"/>
            <w:shd w:val="clear" w:color="auto" w:fill="auto"/>
          </w:tcPr>
          <w:p w14:paraId="11A9C934"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39988F6E"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c>
          <w:tcPr>
            <w:tcW w:w="903" w:type="dxa"/>
            <w:shd w:val="clear" w:color="auto" w:fill="auto"/>
          </w:tcPr>
          <w:p w14:paraId="2CC34A00"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r>
      <w:tr w:rsidR="00A6101F" w:rsidRPr="00DF6524" w14:paraId="69012358" w14:textId="77777777" w:rsidTr="00721182">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701FE9B2" w14:textId="5A1E15EC" w:rsidR="00A6101F" w:rsidRDefault="00A6101F" w:rsidP="00565728">
            <w:pPr>
              <w:rPr>
                <w:rFonts w:ascii="Verdana" w:hAnsi="Verdana"/>
                <w:sz w:val="16"/>
                <w:szCs w:val="16"/>
              </w:rPr>
            </w:pPr>
            <w:r>
              <w:rPr>
                <w:rFonts w:ascii="Verdana" w:hAnsi="Verdana"/>
                <w:sz w:val="16"/>
                <w:szCs w:val="16"/>
              </w:rPr>
              <w:t>3.3</w:t>
            </w:r>
          </w:p>
        </w:tc>
        <w:tc>
          <w:tcPr>
            <w:tcW w:w="653" w:type="dxa"/>
            <w:shd w:val="clear" w:color="auto" w:fill="auto"/>
          </w:tcPr>
          <w:p w14:paraId="13554EB9"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4AB9C8D4" w14:textId="49232761" w:rsidR="00A6101F" w:rsidRDefault="00A6101F" w:rsidP="00721182">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Click on FIS_Validation</w:t>
            </w:r>
          </w:p>
        </w:tc>
        <w:tc>
          <w:tcPr>
            <w:tcW w:w="7808" w:type="dxa"/>
            <w:shd w:val="clear" w:color="auto" w:fill="auto"/>
          </w:tcPr>
          <w:p w14:paraId="545A3AA4" w14:textId="0B863DD2" w:rsidR="00A6101F" w:rsidRDefault="00A6101F" w:rsidP="00565728">
            <w:pPr>
              <w:cnfStyle w:val="000000010000" w:firstRow="0" w:lastRow="0" w:firstColumn="0" w:lastColumn="0" w:oddVBand="0" w:evenVBand="0" w:oddHBand="0" w:evenHBand="1" w:firstRowFirstColumn="0" w:firstRowLastColumn="0" w:lastRowFirstColumn="0" w:lastRowLastColumn="0"/>
              <w:rPr>
                <w:noProof/>
                <w:lang w:eastAsia="en-US"/>
              </w:rPr>
            </w:pPr>
            <w:r>
              <w:rPr>
                <w:noProof/>
                <w:lang w:eastAsia="en-US"/>
              </w:rPr>
              <w:drawing>
                <wp:inline distT="0" distB="0" distL="0" distR="0" wp14:anchorId="37FE5B82" wp14:editId="3409693D">
                  <wp:extent cx="2095500" cy="4476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95500" cy="447675"/>
                          </a:xfrm>
                          <a:prstGeom prst="rect">
                            <a:avLst/>
                          </a:prstGeom>
                        </pic:spPr>
                      </pic:pic>
                    </a:graphicData>
                  </a:graphic>
                </wp:inline>
              </w:drawing>
            </w:r>
          </w:p>
        </w:tc>
        <w:tc>
          <w:tcPr>
            <w:tcW w:w="902" w:type="dxa"/>
            <w:shd w:val="clear" w:color="auto" w:fill="auto"/>
          </w:tcPr>
          <w:p w14:paraId="24888650"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249571A6"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c>
          <w:tcPr>
            <w:tcW w:w="903" w:type="dxa"/>
            <w:shd w:val="clear" w:color="auto" w:fill="auto"/>
          </w:tcPr>
          <w:p w14:paraId="1435A4D4"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r>
      <w:tr w:rsidR="00A6101F" w:rsidRPr="00DF6524" w14:paraId="28E25A67" w14:textId="77777777" w:rsidTr="0072118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5594CCDD" w14:textId="1B2FEF80" w:rsidR="00A6101F" w:rsidRDefault="00A6101F" w:rsidP="00565728">
            <w:pPr>
              <w:rPr>
                <w:rFonts w:ascii="Verdana" w:hAnsi="Verdana"/>
                <w:sz w:val="16"/>
                <w:szCs w:val="16"/>
              </w:rPr>
            </w:pPr>
            <w:r>
              <w:rPr>
                <w:rFonts w:ascii="Verdana" w:hAnsi="Verdana"/>
                <w:sz w:val="16"/>
                <w:szCs w:val="16"/>
              </w:rPr>
              <w:t>3.4</w:t>
            </w:r>
          </w:p>
        </w:tc>
        <w:tc>
          <w:tcPr>
            <w:tcW w:w="653" w:type="dxa"/>
            <w:shd w:val="clear" w:color="auto" w:fill="auto"/>
          </w:tcPr>
          <w:p w14:paraId="4884213D"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0FFBEAAB" w14:textId="16F5C696" w:rsidR="00A6101F" w:rsidRDefault="00A6101F" w:rsidP="00721182">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Click on Start Time Dropdown</w:t>
            </w:r>
          </w:p>
        </w:tc>
        <w:tc>
          <w:tcPr>
            <w:tcW w:w="7808" w:type="dxa"/>
            <w:shd w:val="clear" w:color="auto" w:fill="auto"/>
          </w:tcPr>
          <w:p w14:paraId="6651ADCB" w14:textId="77777777" w:rsidR="00A6101F" w:rsidRDefault="00A6101F" w:rsidP="00565728">
            <w:pPr>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drawing>
                <wp:inline distT="0" distB="0" distL="0" distR="0" wp14:anchorId="760529D3" wp14:editId="3F226E80">
                  <wp:extent cx="1219200" cy="4572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9200" cy="457200"/>
                          </a:xfrm>
                          <a:prstGeom prst="rect">
                            <a:avLst/>
                          </a:prstGeom>
                        </pic:spPr>
                      </pic:pic>
                    </a:graphicData>
                  </a:graphic>
                </wp:inline>
              </w:drawing>
            </w:r>
          </w:p>
          <w:p w14:paraId="214B749B" w14:textId="77777777" w:rsidR="00A6101F" w:rsidRDefault="00A6101F" w:rsidP="00565728">
            <w:pPr>
              <w:cnfStyle w:val="000000100000" w:firstRow="0" w:lastRow="0" w:firstColumn="0" w:lastColumn="0" w:oddVBand="0" w:evenVBand="0" w:oddHBand="1" w:evenHBand="0" w:firstRowFirstColumn="0" w:firstRowLastColumn="0" w:lastRowFirstColumn="0" w:lastRowLastColumn="0"/>
              <w:rPr>
                <w:noProof/>
                <w:lang w:eastAsia="en-US"/>
              </w:rPr>
            </w:pPr>
          </w:p>
          <w:p w14:paraId="4E665CDD" w14:textId="1AE98637" w:rsidR="00A6101F" w:rsidRDefault="00A6101F" w:rsidP="00565728">
            <w:pPr>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drawing>
                <wp:inline distT="0" distB="0" distL="0" distR="0" wp14:anchorId="0BCEB749" wp14:editId="145A340E">
                  <wp:extent cx="180975" cy="209550"/>
                  <wp:effectExtent l="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75" cy="209550"/>
                          </a:xfrm>
                          <a:prstGeom prst="rect">
                            <a:avLst/>
                          </a:prstGeom>
                        </pic:spPr>
                      </pic:pic>
                    </a:graphicData>
                  </a:graphic>
                </wp:inline>
              </w:drawing>
            </w:r>
          </w:p>
        </w:tc>
        <w:tc>
          <w:tcPr>
            <w:tcW w:w="902" w:type="dxa"/>
            <w:shd w:val="clear" w:color="auto" w:fill="auto"/>
          </w:tcPr>
          <w:p w14:paraId="480573B6"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1434D666"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c>
          <w:tcPr>
            <w:tcW w:w="903" w:type="dxa"/>
            <w:shd w:val="clear" w:color="auto" w:fill="auto"/>
          </w:tcPr>
          <w:p w14:paraId="4A11D342"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r>
      <w:tr w:rsidR="00A6101F" w:rsidRPr="00DF6524" w14:paraId="0E1F6CDE" w14:textId="77777777" w:rsidTr="00721182">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2085CD56" w14:textId="4318178F" w:rsidR="00A6101F" w:rsidRDefault="00A6101F" w:rsidP="00565728">
            <w:pPr>
              <w:rPr>
                <w:rFonts w:ascii="Verdana" w:hAnsi="Verdana"/>
                <w:sz w:val="16"/>
                <w:szCs w:val="16"/>
              </w:rPr>
            </w:pPr>
            <w:r>
              <w:rPr>
                <w:rFonts w:ascii="Verdana" w:hAnsi="Verdana"/>
                <w:sz w:val="16"/>
                <w:szCs w:val="16"/>
              </w:rPr>
              <w:t>3.5</w:t>
            </w:r>
          </w:p>
        </w:tc>
        <w:tc>
          <w:tcPr>
            <w:tcW w:w="653" w:type="dxa"/>
            <w:shd w:val="clear" w:color="auto" w:fill="auto"/>
          </w:tcPr>
          <w:p w14:paraId="48231D21"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0621605F" w14:textId="3CC58403" w:rsidR="00A6101F" w:rsidRDefault="00A6101F" w:rsidP="00A6101F">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Click on Today</w:t>
            </w:r>
          </w:p>
        </w:tc>
        <w:tc>
          <w:tcPr>
            <w:tcW w:w="7808" w:type="dxa"/>
            <w:shd w:val="clear" w:color="auto" w:fill="auto"/>
          </w:tcPr>
          <w:p w14:paraId="497AC6C5" w14:textId="32DA8AF2" w:rsidR="00A6101F" w:rsidRDefault="00A6101F" w:rsidP="00565728">
            <w:pPr>
              <w:cnfStyle w:val="000000010000" w:firstRow="0" w:lastRow="0" w:firstColumn="0" w:lastColumn="0" w:oddVBand="0" w:evenVBand="0" w:oddHBand="0" w:evenHBand="1" w:firstRowFirstColumn="0" w:firstRowLastColumn="0" w:lastRowFirstColumn="0" w:lastRowLastColumn="0"/>
              <w:rPr>
                <w:noProof/>
                <w:lang w:eastAsia="en-US"/>
              </w:rPr>
            </w:pPr>
            <w:r>
              <w:rPr>
                <w:noProof/>
                <w:lang w:eastAsia="en-US"/>
              </w:rPr>
              <w:drawing>
                <wp:inline distT="0" distB="0" distL="0" distR="0" wp14:anchorId="0511230F" wp14:editId="7D7AB250">
                  <wp:extent cx="1181100" cy="238125"/>
                  <wp:effectExtent l="0" t="0" r="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81100" cy="238125"/>
                          </a:xfrm>
                          <a:prstGeom prst="rect">
                            <a:avLst/>
                          </a:prstGeom>
                        </pic:spPr>
                      </pic:pic>
                    </a:graphicData>
                  </a:graphic>
                </wp:inline>
              </w:drawing>
            </w:r>
          </w:p>
        </w:tc>
        <w:tc>
          <w:tcPr>
            <w:tcW w:w="902" w:type="dxa"/>
            <w:shd w:val="clear" w:color="auto" w:fill="auto"/>
          </w:tcPr>
          <w:p w14:paraId="06285E7E"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55BDC2F7"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c>
          <w:tcPr>
            <w:tcW w:w="903" w:type="dxa"/>
            <w:shd w:val="clear" w:color="auto" w:fill="auto"/>
          </w:tcPr>
          <w:p w14:paraId="6BED6A99"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r>
      <w:tr w:rsidR="00A6101F" w:rsidRPr="00DF6524" w14:paraId="2938FE3B" w14:textId="77777777" w:rsidTr="0072118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1DCB66C7" w14:textId="52A5ADBA" w:rsidR="00A6101F" w:rsidRDefault="00A6101F" w:rsidP="00565728">
            <w:pPr>
              <w:rPr>
                <w:rFonts w:ascii="Verdana" w:hAnsi="Verdana"/>
                <w:sz w:val="16"/>
                <w:szCs w:val="16"/>
              </w:rPr>
            </w:pPr>
            <w:r>
              <w:rPr>
                <w:rFonts w:ascii="Verdana" w:hAnsi="Verdana"/>
                <w:sz w:val="16"/>
                <w:szCs w:val="16"/>
              </w:rPr>
              <w:t>3.6</w:t>
            </w:r>
          </w:p>
        </w:tc>
        <w:tc>
          <w:tcPr>
            <w:tcW w:w="653" w:type="dxa"/>
            <w:shd w:val="clear" w:color="auto" w:fill="auto"/>
          </w:tcPr>
          <w:p w14:paraId="1F32A6F4"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753B9D21" w14:textId="74EA91B7" w:rsidR="00A6101F" w:rsidRDefault="00A6101F" w:rsidP="00A6101F">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Click on End Time Dropdown</w:t>
            </w:r>
          </w:p>
        </w:tc>
        <w:tc>
          <w:tcPr>
            <w:tcW w:w="7808" w:type="dxa"/>
            <w:shd w:val="clear" w:color="auto" w:fill="auto"/>
          </w:tcPr>
          <w:p w14:paraId="0B07E790" w14:textId="3D80EEFD" w:rsidR="00A6101F" w:rsidRDefault="00A6101F" w:rsidP="00565728">
            <w:pPr>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drawing>
                <wp:inline distT="0" distB="0" distL="0" distR="0" wp14:anchorId="165D3A94" wp14:editId="119CEB01">
                  <wp:extent cx="1400175" cy="514350"/>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0175" cy="514350"/>
                          </a:xfrm>
                          <a:prstGeom prst="rect">
                            <a:avLst/>
                          </a:prstGeom>
                        </pic:spPr>
                      </pic:pic>
                    </a:graphicData>
                  </a:graphic>
                </wp:inline>
              </w:drawing>
            </w:r>
          </w:p>
        </w:tc>
        <w:tc>
          <w:tcPr>
            <w:tcW w:w="902" w:type="dxa"/>
            <w:shd w:val="clear" w:color="auto" w:fill="auto"/>
          </w:tcPr>
          <w:p w14:paraId="494B3A6E"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660D73DD"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c>
          <w:tcPr>
            <w:tcW w:w="903" w:type="dxa"/>
            <w:shd w:val="clear" w:color="auto" w:fill="auto"/>
          </w:tcPr>
          <w:p w14:paraId="2D22C053"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r>
      <w:tr w:rsidR="00A6101F" w:rsidRPr="00DF6524" w14:paraId="555BC16E" w14:textId="77777777" w:rsidTr="00721182">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099F50A9" w14:textId="046F2966" w:rsidR="00A6101F" w:rsidRDefault="00A6101F" w:rsidP="00565728">
            <w:pPr>
              <w:rPr>
                <w:rFonts w:ascii="Verdana" w:hAnsi="Verdana"/>
                <w:sz w:val="16"/>
                <w:szCs w:val="16"/>
              </w:rPr>
            </w:pPr>
            <w:r>
              <w:rPr>
                <w:rFonts w:ascii="Verdana" w:hAnsi="Verdana"/>
                <w:sz w:val="16"/>
                <w:szCs w:val="16"/>
              </w:rPr>
              <w:t>3.7</w:t>
            </w:r>
          </w:p>
        </w:tc>
        <w:tc>
          <w:tcPr>
            <w:tcW w:w="653" w:type="dxa"/>
            <w:shd w:val="clear" w:color="auto" w:fill="auto"/>
          </w:tcPr>
          <w:p w14:paraId="3FE60DA8"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77A6AA96" w14:textId="252D0D49" w:rsidR="00A6101F" w:rsidRDefault="00A6101F" w:rsidP="00A6101F">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Click on Today</w:t>
            </w:r>
          </w:p>
        </w:tc>
        <w:tc>
          <w:tcPr>
            <w:tcW w:w="7808" w:type="dxa"/>
            <w:shd w:val="clear" w:color="auto" w:fill="auto"/>
          </w:tcPr>
          <w:p w14:paraId="4FEB4469" w14:textId="1215E1D3" w:rsidR="00A6101F" w:rsidRDefault="00A6101F" w:rsidP="00565728">
            <w:pPr>
              <w:cnfStyle w:val="000000010000" w:firstRow="0" w:lastRow="0" w:firstColumn="0" w:lastColumn="0" w:oddVBand="0" w:evenVBand="0" w:oddHBand="0" w:evenHBand="1" w:firstRowFirstColumn="0" w:firstRowLastColumn="0" w:lastRowFirstColumn="0" w:lastRowLastColumn="0"/>
              <w:rPr>
                <w:noProof/>
                <w:lang w:eastAsia="en-US"/>
              </w:rPr>
            </w:pPr>
            <w:r>
              <w:rPr>
                <w:noProof/>
                <w:lang w:eastAsia="en-US"/>
              </w:rPr>
              <w:drawing>
                <wp:inline distT="0" distB="0" distL="0" distR="0" wp14:anchorId="6C852441" wp14:editId="4ACCD231">
                  <wp:extent cx="1181100" cy="238125"/>
                  <wp:effectExtent l="0" t="0" r="0"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81100" cy="238125"/>
                          </a:xfrm>
                          <a:prstGeom prst="rect">
                            <a:avLst/>
                          </a:prstGeom>
                        </pic:spPr>
                      </pic:pic>
                    </a:graphicData>
                  </a:graphic>
                </wp:inline>
              </w:drawing>
            </w:r>
          </w:p>
        </w:tc>
        <w:tc>
          <w:tcPr>
            <w:tcW w:w="902" w:type="dxa"/>
            <w:shd w:val="clear" w:color="auto" w:fill="auto"/>
          </w:tcPr>
          <w:p w14:paraId="0FAC5D2B"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627EF91C"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c>
          <w:tcPr>
            <w:tcW w:w="903" w:type="dxa"/>
            <w:shd w:val="clear" w:color="auto" w:fill="auto"/>
          </w:tcPr>
          <w:p w14:paraId="3C2793BE"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r>
      <w:tr w:rsidR="00A6101F" w:rsidRPr="00DF6524" w14:paraId="6CD43C94" w14:textId="77777777" w:rsidTr="0072118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69172D8A" w14:textId="1BD92DB3" w:rsidR="00A6101F" w:rsidRDefault="00A6101F" w:rsidP="00565728">
            <w:pPr>
              <w:rPr>
                <w:rFonts w:ascii="Verdana" w:hAnsi="Verdana"/>
                <w:sz w:val="16"/>
                <w:szCs w:val="16"/>
              </w:rPr>
            </w:pPr>
            <w:r>
              <w:rPr>
                <w:rFonts w:ascii="Verdana" w:hAnsi="Verdana"/>
                <w:sz w:val="16"/>
                <w:szCs w:val="16"/>
              </w:rPr>
              <w:t>3.8</w:t>
            </w:r>
          </w:p>
        </w:tc>
        <w:tc>
          <w:tcPr>
            <w:tcW w:w="653" w:type="dxa"/>
            <w:shd w:val="clear" w:color="auto" w:fill="auto"/>
          </w:tcPr>
          <w:p w14:paraId="393AF654"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2608BD46" w14:textId="790E042C" w:rsidR="00A6101F" w:rsidRDefault="00A6101F" w:rsidP="00A6101F">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Click on Dropdown [ Change the Span From hours to Days ]</w:t>
            </w:r>
          </w:p>
        </w:tc>
        <w:tc>
          <w:tcPr>
            <w:tcW w:w="7808" w:type="dxa"/>
            <w:shd w:val="clear" w:color="auto" w:fill="auto"/>
          </w:tcPr>
          <w:p w14:paraId="3851E838" w14:textId="7796B31F" w:rsidR="00A6101F" w:rsidRDefault="00A6101F" w:rsidP="00565728">
            <w:pPr>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drawing>
                <wp:inline distT="0" distB="0" distL="0" distR="0" wp14:anchorId="6B62B095" wp14:editId="441D3BF0">
                  <wp:extent cx="1057275" cy="419100"/>
                  <wp:effectExtent l="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57275" cy="419100"/>
                          </a:xfrm>
                          <a:prstGeom prst="rect">
                            <a:avLst/>
                          </a:prstGeom>
                        </pic:spPr>
                      </pic:pic>
                    </a:graphicData>
                  </a:graphic>
                </wp:inline>
              </w:drawing>
            </w:r>
          </w:p>
        </w:tc>
        <w:tc>
          <w:tcPr>
            <w:tcW w:w="902" w:type="dxa"/>
            <w:shd w:val="clear" w:color="auto" w:fill="auto"/>
          </w:tcPr>
          <w:p w14:paraId="39467241"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5E99ED25"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c>
          <w:tcPr>
            <w:tcW w:w="903" w:type="dxa"/>
            <w:shd w:val="clear" w:color="auto" w:fill="auto"/>
          </w:tcPr>
          <w:p w14:paraId="522B93DC"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r>
      <w:tr w:rsidR="00A6101F" w:rsidRPr="00DF6524" w14:paraId="215ECEA1" w14:textId="77777777" w:rsidTr="00721182">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07357332" w14:textId="41C7FB4B" w:rsidR="00A6101F" w:rsidRDefault="00A6101F" w:rsidP="00565728">
            <w:pPr>
              <w:rPr>
                <w:rFonts w:ascii="Verdana" w:hAnsi="Verdana"/>
                <w:sz w:val="16"/>
                <w:szCs w:val="16"/>
              </w:rPr>
            </w:pPr>
            <w:r>
              <w:rPr>
                <w:rFonts w:ascii="Verdana" w:hAnsi="Verdana"/>
                <w:sz w:val="16"/>
                <w:szCs w:val="16"/>
              </w:rPr>
              <w:t>3.9</w:t>
            </w:r>
          </w:p>
        </w:tc>
        <w:tc>
          <w:tcPr>
            <w:tcW w:w="653" w:type="dxa"/>
            <w:shd w:val="clear" w:color="auto" w:fill="auto"/>
          </w:tcPr>
          <w:p w14:paraId="2891041C"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5E576075" w14:textId="08A39D4C" w:rsidR="00A6101F" w:rsidRDefault="00A6101F" w:rsidP="00A6101F">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Select Days</w:t>
            </w:r>
          </w:p>
        </w:tc>
        <w:tc>
          <w:tcPr>
            <w:tcW w:w="7808" w:type="dxa"/>
            <w:shd w:val="clear" w:color="auto" w:fill="auto"/>
          </w:tcPr>
          <w:p w14:paraId="591C3F3B" w14:textId="2CDFCF5E" w:rsidR="00A6101F" w:rsidRDefault="00A6101F" w:rsidP="00565728">
            <w:pPr>
              <w:cnfStyle w:val="000000010000" w:firstRow="0" w:lastRow="0" w:firstColumn="0" w:lastColumn="0" w:oddVBand="0" w:evenVBand="0" w:oddHBand="0" w:evenHBand="1" w:firstRowFirstColumn="0" w:firstRowLastColumn="0" w:lastRowFirstColumn="0" w:lastRowLastColumn="0"/>
              <w:rPr>
                <w:noProof/>
                <w:lang w:eastAsia="en-US"/>
              </w:rPr>
            </w:pPr>
            <w:r>
              <w:rPr>
                <w:noProof/>
                <w:lang w:eastAsia="en-US"/>
              </w:rPr>
              <w:drawing>
                <wp:inline distT="0" distB="0" distL="0" distR="0" wp14:anchorId="21230D69" wp14:editId="58C63AD4">
                  <wp:extent cx="1200150" cy="657225"/>
                  <wp:effectExtent l="0" t="0" r="0"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00150" cy="657225"/>
                          </a:xfrm>
                          <a:prstGeom prst="rect">
                            <a:avLst/>
                          </a:prstGeom>
                        </pic:spPr>
                      </pic:pic>
                    </a:graphicData>
                  </a:graphic>
                </wp:inline>
              </w:drawing>
            </w:r>
          </w:p>
        </w:tc>
        <w:tc>
          <w:tcPr>
            <w:tcW w:w="902" w:type="dxa"/>
            <w:shd w:val="clear" w:color="auto" w:fill="auto"/>
          </w:tcPr>
          <w:p w14:paraId="2BB2B0F9"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013C0193"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c>
          <w:tcPr>
            <w:tcW w:w="903" w:type="dxa"/>
            <w:shd w:val="clear" w:color="auto" w:fill="auto"/>
          </w:tcPr>
          <w:p w14:paraId="761511F5"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r>
      <w:tr w:rsidR="00A6101F" w:rsidRPr="00DF6524" w14:paraId="45F25EFD" w14:textId="77777777" w:rsidTr="0072118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7F52C0DC" w14:textId="5B2D9D6B" w:rsidR="00A6101F" w:rsidRDefault="00A6101F" w:rsidP="00565728">
            <w:pPr>
              <w:rPr>
                <w:rFonts w:ascii="Verdana" w:hAnsi="Verdana"/>
                <w:sz w:val="16"/>
                <w:szCs w:val="16"/>
              </w:rPr>
            </w:pPr>
            <w:r>
              <w:rPr>
                <w:rFonts w:ascii="Verdana" w:hAnsi="Verdana"/>
                <w:sz w:val="16"/>
                <w:szCs w:val="16"/>
              </w:rPr>
              <w:t>3.10</w:t>
            </w:r>
          </w:p>
        </w:tc>
        <w:tc>
          <w:tcPr>
            <w:tcW w:w="653" w:type="dxa"/>
            <w:shd w:val="clear" w:color="auto" w:fill="auto"/>
          </w:tcPr>
          <w:p w14:paraId="24BDC41D"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1F1960AF" w14:textId="484141A6" w:rsidR="00A6101F" w:rsidRDefault="00A6101F" w:rsidP="00A6101F">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Click on &lt;</w:t>
            </w:r>
          </w:p>
        </w:tc>
        <w:tc>
          <w:tcPr>
            <w:tcW w:w="7808" w:type="dxa"/>
            <w:shd w:val="clear" w:color="auto" w:fill="auto"/>
          </w:tcPr>
          <w:p w14:paraId="2B9ECC61" w14:textId="47A7174C" w:rsidR="00A6101F" w:rsidRDefault="00A6101F" w:rsidP="00565728">
            <w:pPr>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drawing>
                <wp:inline distT="0" distB="0" distL="0" distR="0" wp14:anchorId="70359022" wp14:editId="51E74ACE">
                  <wp:extent cx="400050" cy="28575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050" cy="285750"/>
                          </a:xfrm>
                          <a:prstGeom prst="rect">
                            <a:avLst/>
                          </a:prstGeom>
                        </pic:spPr>
                      </pic:pic>
                    </a:graphicData>
                  </a:graphic>
                </wp:inline>
              </w:drawing>
            </w:r>
          </w:p>
        </w:tc>
        <w:tc>
          <w:tcPr>
            <w:tcW w:w="902" w:type="dxa"/>
            <w:shd w:val="clear" w:color="auto" w:fill="auto"/>
          </w:tcPr>
          <w:p w14:paraId="06135E90"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301F6C11"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c>
          <w:tcPr>
            <w:tcW w:w="903" w:type="dxa"/>
            <w:shd w:val="clear" w:color="auto" w:fill="auto"/>
          </w:tcPr>
          <w:p w14:paraId="40819308" w14:textId="77777777" w:rsidR="00A6101F" w:rsidRPr="00DF6524" w:rsidRDefault="00A6101F"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r>
      <w:tr w:rsidR="00A6101F" w:rsidRPr="00DF6524" w14:paraId="5A208D8D" w14:textId="77777777" w:rsidTr="00721182">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0BF16005" w14:textId="3DF7BF59" w:rsidR="00A6101F" w:rsidRDefault="00680388" w:rsidP="00565728">
            <w:pPr>
              <w:rPr>
                <w:rFonts w:ascii="Verdana" w:hAnsi="Verdana"/>
                <w:sz w:val="16"/>
                <w:szCs w:val="16"/>
              </w:rPr>
            </w:pPr>
            <w:r>
              <w:rPr>
                <w:rFonts w:ascii="Verdana" w:hAnsi="Verdana"/>
                <w:sz w:val="16"/>
                <w:szCs w:val="16"/>
              </w:rPr>
              <w:t>3.11</w:t>
            </w:r>
          </w:p>
        </w:tc>
        <w:tc>
          <w:tcPr>
            <w:tcW w:w="653" w:type="dxa"/>
            <w:shd w:val="clear" w:color="auto" w:fill="auto"/>
          </w:tcPr>
          <w:p w14:paraId="45FD626D"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24B5DBCC" w14:textId="256F07B1" w:rsidR="00A6101F" w:rsidRDefault="00680388" w:rsidP="00A6101F">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Click on OK</w:t>
            </w:r>
          </w:p>
        </w:tc>
        <w:tc>
          <w:tcPr>
            <w:tcW w:w="7808" w:type="dxa"/>
            <w:shd w:val="clear" w:color="auto" w:fill="auto"/>
          </w:tcPr>
          <w:p w14:paraId="6FBDDFAC" w14:textId="1B9A0EFE" w:rsidR="00A6101F" w:rsidRDefault="00680388" w:rsidP="00565728">
            <w:pPr>
              <w:cnfStyle w:val="000000010000" w:firstRow="0" w:lastRow="0" w:firstColumn="0" w:lastColumn="0" w:oddVBand="0" w:evenVBand="0" w:oddHBand="0" w:evenHBand="1" w:firstRowFirstColumn="0" w:firstRowLastColumn="0" w:lastRowFirstColumn="0" w:lastRowLastColumn="0"/>
              <w:rPr>
                <w:noProof/>
                <w:lang w:eastAsia="en-US"/>
              </w:rPr>
            </w:pPr>
            <w:r>
              <w:rPr>
                <w:noProof/>
                <w:lang w:eastAsia="en-US"/>
              </w:rPr>
              <w:drawing>
                <wp:inline distT="0" distB="0" distL="0" distR="0" wp14:anchorId="003DE717" wp14:editId="61D71566">
                  <wp:extent cx="485775" cy="361950"/>
                  <wp:effectExtent l="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 cy="361950"/>
                          </a:xfrm>
                          <a:prstGeom prst="rect">
                            <a:avLst/>
                          </a:prstGeom>
                        </pic:spPr>
                      </pic:pic>
                    </a:graphicData>
                  </a:graphic>
                </wp:inline>
              </w:drawing>
            </w:r>
          </w:p>
        </w:tc>
        <w:tc>
          <w:tcPr>
            <w:tcW w:w="902" w:type="dxa"/>
            <w:shd w:val="clear" w:color="auto" w:fill="auto"/>
          </w:tcPr>
          <w:p w14:paraId="623ABD06"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02726C9F"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c>
          <w:tcPr>
            <w:tcW w:w="903" w:type="dxa"/>
            <w:shd w:val="clear" w:color="auto" w:fill="auto"/>
          </w:tcPr>
          <w:p w14:paraId="7ABDB047" w14:textId="77777777" w:rsidR="00A6101F" w:rsidRPr="00DF6524" w:rsidRDefault="00A6101F"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r>
      <w:tr w:rsidR="00680388" w:rsidRPr="00DF6524" w14:paraId="4B8F669B" w14:textId="77777777" w:rsidTr="0072118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392D1947" w14:textId="0D406683" w:rsidR="00680388" w:rsidRDefault="00680388" w:rsidP="00565728">
            <w:pPr>
              <w:rPr>
                <w:rFonts w:ascii="Verdana" w:hAnsi="Verdana"/>
                <w:sz w:val="16"/>
                <w:szCs w:val="16"/>
              </w:rPr>
            </w:pPr>
            <w:r>
              <w:rPr>
                <w:rFonts w:ascii="Verdana" w:hAnsi="Verdana"/>
                <w:sz w:val="16"/>
                <w:szCs w:val="16"/>
              </w:rPr>
              <w:t>3.12</w:t>
            </w:r>
          </w:p>
        </w:tc>
        <w:tc>
          <w:tcPr>
            <w:tcW w:w="653" w:type="dxa"/>
            <w:shd w:val="clear" w:color="auto" w:fill="auto"/>
          </w:tcPr>
          <w:p w14:paraId="122F8932" w14:textId="77777777" w:rsidR="00680388" w:rsidRPr="00DF6524" w:rsidRDefault="00680388" w:rsidP="00565728">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44AEF2D2" w14:textId="1BCEDBB1" w:rsidR="00680388" w:rsidRDefault="00680388" w:rsidP="00A6101F">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Click on Time Interval Icon</w:t>
            </w:r>
          </w:p>
        </w:tc>
        <w:tc>
          <w:tcPr>
            <w:tcW w:w="7808" w:type="dxa"/>
            <w:shd w:val="clear" w:color="auto" w:fill="auto"/>
          </w:tcPr>
          <w:p w14:paraId="06A629D9" w14:textId="427C1933" w:rsidR="00680388" w:rsidRDefault="00680388" w:rsidP="00565728">
            <w:pPr>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drawing>
                <wp:inline distT="0" distB="0" distL="0" distR="0" wp14:anchorId="2DDFA1D4" wp14:editId="775015DB">
                  <wp:extent cx="304800" cy="333375"/>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800" cy="333375"/>
                          </a:xfrm>
                          <a:prstGeom prst="rect">
                            <a:avLst/>
                          </a:prstGeom>
                        </pic:spPr>
                      </pic:pic>
                    </a:graphicData>
                  </a:graphic>
                </wp:inline>
              </w:drawing>
            </w:r>
          </w:p>
        </w:tc>
        <w:tc>
          <w:tcPr>
            <w:tcW w:w="902" w:type="dxa"/>
            <w:shd w:val="clear" w:color="auto" w:fill="auto"/>
          </w:tcPr>
          <w:p w14:paraId="2FA02F38" w14:textId="77777777" w:rsidR="00680388" w:rsidRPr="00DF6524" w:rsidRDefault="00680388" w:rsidP="00565728">
            <w:pPr>
              <w:cnfStyle w:val="000000100000" w:firstRow="0" w:lastRow="0" w:firstColumn="0" w:lastColumn="0" w:oddVBand="0" w:evenVBand="0" w:oddHBand="1" w:evenHBand="0"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2F403277" w14:textId="77777777" w:rsidR="00680388" w:rsidRPr="00DF6524" w:rsidRDefault="00680388"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c>
          <w:tcPr>
            <w:tcW w:w="903" w:type="dxa"/>
            <w:shd w:val="clear" w:color="auto" w:fill="auto"/>
          </w:tcPr>
          <w:p w14:paraId="4CDCBEC5" w14:textId="77777777" w:rsidR="00680388" w:rsidRPr="00DF6524" w:rsidRDefault="00680388"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r>
      <w:tr w:rsidR="00680388" w:rsidRPr="00DF6524" w14:paraId="4674D8AF" w14:textId="77777777" w:rsidTr="00721182">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261AB566" w14:textId="5C0C0CBA" w:rsidR="00680388" w:rsidRDefault="00680388" w:rsidP="00565728">
            <w:pPr>
              <w:rPr>
                <w:rFonts w:ascii="Verdana" w:hAnsi="Verdana"/>
                <w:sz w:val="16"/>
                <w:szCs w:val="16"/>
              </w:rPr>
            </w:pPr>
            <w:r>
              <w:rPr>
                <w:rFonts w:ascii="Verdana" w:hAnsi="Verdana"/>
                <w:sz w:val="16"/>
                <w:szCs w:val="16"/>
              </w:rPr>
              <w:t>3.13</w:t>
            </w:r>
          </w:p>
        </w:tc>
        <w:tc>
          <w:tcPr>
            <w:tcW w:w="653" w:type="dxa"/>
            <w:shd w:val="clear" w:color="auto" w:fill="auto"/>
          </w:tcPr>
          <w:p w14:paraId="69ADE371" w14:textId="77777777" w:rsidR="00680388" w:rsidRPr="00DF6524" w:rsidRDefault="00680388" w:rsidP="00565728">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4EFB5AA3" w14:textId="450D955A" w:rsidR="00680388" w:rsidRDefault="00680388" w:rsidP="00A6101F">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Click on Type Dropdown</w:t>
            </w:r>
          </w:p>
        </w:tc>
        <w:tc>
          <w:tcPr>
            <w:tcW w:w="7808" w:type="dxa"/>
            <w:shd w:val="clear" w:color="auto" w:fill="auto"/>
          </w:tcPr>
          <w:p w14:paraId="1BD11155" w14:textId="6CFB379C" w:rsidR="00680388" w:rsidRDefault="00680388" w:rsidP="00565728">
            <w:pPr>
              <w:cnfStyle w:val="000000010000" w:firstRow="0" w:lastRow="0" w:firstColumn="0" w:lastColumn="0" w:oddVBand="0" w:evenVBand="0" w:oddHBand="0" w:evenHBand="1" w:firstRowFirstColumn="0" w:firstRowLastColumn="0" w:lastRowFirstColumn="0" w:lastRowLastColumn="0"/>
              <w:rPr>
                <w:noProof/>
                <w:lang w:eastAsia="en-US"/>
              </w:rPr>
            </w:pPr>
            <w:r>
              <w:rPr>
                <w:noProof/>
                <w:lang w:eastAsia="en-US"/>
              </w:rPr>
              <w:drawing>
                <wp:inline distT="0" distB="0" distL="0" distR="0" wp14:anchorId="7C9148B0" wp14:editId="6C9E933A">
                  <wp:extent cx="1609725" cy="323850"/>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09725" cy="323850"/>
                          </a:xfrm>
                          <a:prstGeom prst="rect">
                            <a:avLst/>
                          </a:prstGeom>
                        </pic:spPr>
                      </pic:pic>
                    </a:graphicData>
                  </a:graphic>
                </wp:inline>
              </w:drawing>
            </w:r>
          </w:p>
        </w:tc>
        <w:tc>
          <w:tcPr>
            <w:tcW w:w="902" w:type="dxa"/>
            <w:shd w:val="clear" w:color="auto" w:fill="auto"/>
          </w:tcPr>
          <w:p w14:paraId="3E92B5DB" w14:textId="77777777" w:rsidR="00680388" w:rsidRPr="00DF6524" w:rsidRDefault="00680388" w:rsidP="00565728">
            <w:pPr>
              <w:cnfStyle w:val="000000010000" w:firstRow="0" w:lastRow="0" w:firstColumn="0" w:lastColumn="0" w:oddVBand="0" w:evenVBand="0" w:oddHBand="0" w:evenHBand="1"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1D577371" w14:textId="77777777" w:rsidR="00680388" w:rsidRPr="00DF6524" w:rsidRDefault="00680388"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c>
          <w:tcPr>
            <w:tcW w:w="903" w:type="dxa"/>
            <w:shd w:val="clear" w:color="auto" w:fill="auto"/>
          </w:tcPr>
          <w:p w14:paraId="3EF48A92" w14:textId="77777777" w:rsidR="00680388" w:rsidRPr="00DF6524" w:rsidRDefault="00680388"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r>
      <w:tr w:rsidR="00680388" w:rsidRPr="00DF6524" w14:paraId="6F662F62" w14:textId="77777777" w:rsidTr="0072118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26B41BE2" w14:textId="53972CCB" w:rsidR="00680388" w:rsidRDefault="00680388" w:rsidP="00565728">
            <w:pPr>
              <w:rPr>
                <w:rFonts w:ascii="Verdana" w:hAnsi="Verdana"/>
                <w:sz w:val="16"/>
                <w:szCs w:val="16"/>
              </w:rPr>
            </w:pPr>
            <w:r>
              <w:rPr>
                <w:rFonts w:ascii="Verdana" w:hAnsi="Verdana"/>
                <w:sz w:val="16"/>
                <w:szCs w:val="16"/>
              </w:rPr>
              <w:t>3.14</w:t>
            </w:r>
          </w:p>
        </w:tc>
        <w:tc>
          <w:tcPr>
            <w:tcW w:w="653" w:type="dxa"/>
            <w:shd w:val="clear" w:color="auto" w:fill="auto"/>
          </w:tcPr>
          <w:p w14:paraId="669E7C13" w14:textId="77777777" w:rsidR="00680388" w:rsidRPr="00DF6524" w:rsidRDefault="00680388" w:rsidP="00565728">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690ACFF9" w14:textId="73B6F665" w:rsidR="00680388" w:rsidRDefault="00680388" w:rsidP="00A6101F">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Select By Day</w:t>
            </w:r>
          </w:p>
        </w:tc>
        <w:tc>
          <w:tcPr>
            <w:tcW w:w="7808" w:type="dxa"/>
            <w:shd w:val="clear" w:color="auto" w:fill="auto"/>
          </w:tcPr>
          <w:p w14:paraId="5ED972F3" w14:textId="23178024" w:rsidR="00680388" w:rsidRDefault="00680388" w:rsidP="00565728">
            <w:pPr>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drawing>
                <wp:inline distT="0" distB="0" distL="0" distR="0" wp14:anchorId="579BB46D" wp14:editId="0B65A127">
                  <wp:extent cx="1704975" cy="752475"/>
                  <wp:effectExtent l="0" t="0" r="9525" b="952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04975" cy="752475"/>
                          </a:xfrm>
                          <a:prstGeom prst="rect">
                            <a:avLst/>
                          </a:prstGeom>
                        </pic:spPr>
                      </pic:pic>
                    </a:graphicData>
                  </a:graphic>
                </wp:inline>
              </w:drawing>
            </w:r>
          </w:p>
        </w:tc>
        <w:tc>
          <w:tcPr>
            <w:tcW w:w="902" w:type="dxa"/>
            <w:shd w:val="clear" w:color="auto" w:fill="auto"/>
          </w:tcPr>
          <w:p w14:paraId="571BB8E8" w14:textId="77777777" w:rsidR="00680388" w:rsidRPr="00DF6524" w:rsidRDefault="00680388" w:rsidP="00565728">
            <w:pPr>
              <w:cnfStyle w:val="000000100000" w:firstRow="0" w:lastRow="0" w:firstColumn="0" w:lastColumn="0" w:oddVBand="0" w:evenVBand="0" w:oddHBand="1" w:evenHBand="0"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5D9173F2" w14:textId="77777777" w:rsidR="00680388" w:rsidRPr="00DF6524" w:rsidRDefault="00680388"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c>
          <w:tcPr>
            <w:tcW w:w="903" w:type="dxa"/>
            <w:shd w:val="clear" w:color="auto" w:fill="auto"/>
          </w:tcPr>
          <w:p w14:paraId="3019F8AF" w14:textId="77777777" w:rsidR="00680388" w:rsidRPr="00DF6524" w:rsidRDefault="00680388"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r>
      <w:tr w:rsidR="00680388" w:rsidRPr="00DF6524" w14:paraId="42C44210" w14:textId="77777777" w:rsidTr="00721182">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271B4831" w14:textId="2F8DB1AA" w:rsidR="00680388" w:rsidRDefault="00680388" w:rsidP="00565728">
            <w:pPr>
              <w:rPr>
                <w:rFonts w:ascii="Verdana" w:hAnsi="Verdana"/>
                <w:sz w:val="16"/>
                <w:szCs w:val="16"/>
              </w:rPr>
            </w:pPr>
            <w:r>
              <w:rPr>
                <w:rFonts w:ascii="Verdana" w:hAnsi="Verdana"/>
                <w:sz w:val="16"/>
                <w:szCs w:val="16"/>
              </w:rPr>
              <w:t>3.15</w:t>
            </w:r>
          </w:p>
        </w:tc>
        <w:tc>
          <w:tcPr>
            <w:tcW w:w="653" w:type="dxa"/>
            <w:shd w:val="clear" w:color="auto" w:fill="auto"/>
          </w:tcPr>
          <w:p w14:paraId="5CAD4E40" w14:textId="77777777" w:rsidR="00680388" w:rsidRPr="00DF6524" w:rsidRDefault="00680388" w:rsidP="00565728">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7F9FCDE7" w14:textId="22177990" w:rsidR="00680388" w:rsidRDefault="00680388" w:rsidP="00A6101F">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Click on Ok</w:t>
            </w:r>
          </w:p>
        </w:tc>
        <w:tc>
          <w:tcPr>
            <w:tcW w:w="7808" w:type="dxa"/>
            <w:shd w:val="clear" w:color="auto" w:fill="auto"/>
          </w:tcPr>
          <w:p w14:paraId="30AB2343" w14:textId="637EB0D0" w:rsidR="00680388" w:rsidRDefault="00680388" w:rsidP="00565728">
            <w:pPr>
              <w:cnfStyle w:val="000000010000" w:firstRow="0" w:lastRow="0" w:firstColumn="0" w:lastColumn="0" w:oddVBand="0" w:evenVBand="0" w:oddHBand="0" w:evenHBand="1" w:firstRowFirstColumn="0" w:firstRowLastColumn="0" w:lastRowFirstColumn="0" w:lastRowLastColumn="0"/>
              <w:rPr>
                <w:noProof/>
                <w:lang w:eastAsia="en-US"/>
              </w:rPr>
            </w:pPr>
            <w:r>
              <w:rPr>
                <w:noProof/>
                <w:lang w:eastAsia="en-US"/>
              </w:rPr>
              <w:drawing>
                <wp:inline distT="0" distB="0" distL="0" distR="0" wp14:anchorId="0E5214BA" wp14:editId="7DF1CC07">
                  <wp:extent cx="1371600" cy="135255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71600" cy="1352550"/>
                          </a:xfrm>
                          <a:prstGeom prst="rect">
                            <a:avLst/>
                          </a:prstGeom>
                        </pic:spPr>
                      </pic:pic>
                    </a:graphicData>
                  </a:graphic>
                </wp:inline>
              </w:drawing>
            </w:r>
          </w:p>
        </w:tc>
        <w:tc>
          <w:tcPr>
            <w:tcW w:w="902" w:type="dxa"/>
            <w:shd w:val="clear" w:color="auto" w:fill="auto"/>
          </w:tcPr>
          <w:p w14:paraId="30747D0F" w14:textId="77777777" w:rsidR="00680388" w:rsidRPr="00DF6524" w:rsidRDefault="00680388" w:rsidP="00565728">
            <w:pPr>
              <w:cnfStyle w:val="000000010000" w:firstRow="0" w:lastRow="0" w:firstColumn="0" w:lastColumn="0" w:oddVBand="0" w:evenVBand="0" w:oddHBand="0" w:evenHBand="1"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7FEE795E" w14:textId="77777777" w:rsidR="00680388" w:rsidRPr="00DF6524" w:rsidRDefault="00680388"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c>
          <w:tcPr>
            <w:tcW w:w="903" w:type="dxa"/>
            <w:shd w:val="clear" w:color="auto" w:fill="auto"/>
          </w:tcPr>
          <w:p w14:paraId="7AB311F1" w14:textId="77777777" w:rsidR="00680388" w:rsidRPr="00DF6524" w:rsidRDefault="00680388"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r>
      <w:tr w:rsidR="00680388" w:rsidRPr="00DF6524" w14:paraId="020F203A" w14:textId="77777777" w:rsidTr="0072118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0DC47BBC" w14:textId="67B57224" w:rsidR="00680388" w:rsidRDefault="00680388" w:rsidP="00565728">
            <w:pPr>
              <w:rPr>
                <w:rFonts w:ascii="Verdana" w:hAnsi="Verdana"/>
                <w:sz w:val="16"/>
                <w:szCs w:val="16"/>
              </w:rPr>
            </w:pPr>
            <w:r>
              <w:rPr>
                <w:rFonts w:ascii="Verdana" w:hAnsi="Verdana"/>
                <w:sz w:val="16"/>
                <w:szCs w:val="16"/>
              </w:rPr>
              <w:t>3.16</w:t>
            </w:r>
          </w:p>
        </w:tc>
        <w:tc>
          <w:tcPr>
            <w:tcW w:w="653" w:type="dxa"/>
            <w:shd w:val="clear" w:color="auto" w:fill="auto"/>
          </w:tcPr>
          <w:p w14:paraId="45CB91FF" w14:textId="77777777" w:rsidR="00680388" w:rsidRPr="00DF6524" w:rsidRDefault="00680388" w:rsidP="00565728">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2DACAE0B" w14:textId="6C115738" w:rsidR="00680388" w:rsidRDefault="00680388" w:rsidP="00A6101F">
            <w:pPr>
              <w:cnfStyle w:val="000000100000" w:firstRow="0" w:lastRow="0" w:firstColumn="0" w:lastColumn="0" w:oddVBand="0" w:evenVBand="0" w:oddHBand="1" w:evenHBand="0"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Click on Excel Icon</w:t>
            </w:r>
          </w:p>
        </w:tc>
        <w:tc>
          <w:tcPr>
            <w:tcW w:w="7808" w:type="dxa"/>
            <w:shd w:val="clear" w:color="auto" w:fill="auto"/>
          </w:tcPr>
          <w:p w14:paraId="549D9DA2" w14:textId="1633D0D1" w:rsidR="00680388" w:rsidRDefault="00680388" w:rsidP="00565728">
            <w:pPr>
              <w:cnfStyle w:val="000000100000" w:firstRow="0" w:lastRow="0" w:firstColumn="0" w:lastColumn="0" w:oddVBand="0" w:evenVBand="0" w:oddHBand="1" w:evenHBand="0" w:firstRowFirstColumn="0" w:firstRowLastColumn="0" w:lastRowFirstColumn="0" w:lastRowLastColumn="0"/>
              <w:rPr>
                <w:noProof/>
                <w:lang w:eastAsia="en-US"/>
              </w:rPr>
            </w:pPr>
            <w:r>
              <w:rPr>
                <w:noProof/>
                <w:lang w:eastAsia="en-US"/>
              </w:rPr>
              <w:drawing>
                <wp:inline distT="0" distB="0" distL="0" distR="0" wp14:anchorId="5CDE9733" wp14:editId="625B5EFC">
                  <wp:extent cx="266700" cy="2667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6700" cy="266700"/>
                          </a:xfrm>
                          <a:prstGeom prst="rect">
                            <a:avLst/>
                          </a:prstGeom>
                        </pic:spPr>
                      </pic:pic>
                    </a:graphicData>
                  </a:graphic>
                </wp:inline>
              </w:drawing>
            </w:r>
          </w:p>
        </w:tc>
        <w:tc>
          <w:tcPr>
            <w:tcW w:w="902" w:type="dxa"/>
            <w:shd w:val="clear" w:color="auto" w:fill="auto"/>
          </w:tcPr>
          <w:p w14:paraId="3DB52E30" w14:textId="77777777" w:rsidR="00680388" w:rsidRPr="00DF6524" w:rsidRDefault="00680388" w:rsidP="00565728">
            <w:pPr>
              <w:cnfStyle w:val="000000100000" w:firstRow="0" w:lastRow="0" w:firstColumn="0" w:lastColumn="0" w:oddVBand="0" w:evenVBand="0" w:oddHBand="1" w:evenHBand="0"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6AB9B536" w14:textId="77777777" w:rsidR="00680388" w:rsidRPr="00DF6524" w:rsidRDefault="00680388"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c>
          <w:tcPr>
            <w:tcW w:w="903" w:type="dxa"/>
            <w:shd w:val="clear" w:color="auto" w:fill="auto"/>
          </w:tcPr>
          <w:p w14:paraId="7169C749" w14:textId="77777777" w:rsidR="00680388" w:rsidRPr="00DF6524" w:rsidRDefault="00680388" w:rsidP="00565728">
            <w:pPr>
              <w:cnfStyle w:val="000000100000" w:firstRow="0" w:lastRow="0" w:firstColumn="0" w:lastColumn="0" w:oddVBand="0" w:evenVBand="0" w:oddHBand="1" w:evenHBand="0" w:firstRowFirstColumn="0" w:firstRowLastColumn="0" w:lastRowFirstColumn="0" w:lastRowLastColumn="0"/>
              <w:rPr>
                <w:rFonts w:ascii="Verdana" w:hAnsi="Verdana"/>
                <w:i/>
                <w:sz w:val="16"/>
                <w:szCs w:val="16"/>
              </w:rPr>
            </w:pPr>
          </w:p>
        </w:tc>
      </w:tr>
      <w:tr w:rsidR="006C64A7" w:rsidRPr="00DF6524" w14:paraId="2CD2FE53" w14:textId="77777777" w:rsidTr="00721182">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657" w:type="dxa"/>
            <w:shd w:val="clear" w:color="auto" w:fill="auto"/>
          </w:tcPr>
          <w:p w14:paraId="655AD8FF" w14:textId="0DA38B6A" w:rsidR="006C64A7" w:rsidRDefault="006C64A7" w:rsidP="00565728">
            <w:pPr>
              <w:rPr>
                <w:rFonts w:ascii="Verdana" w:hAnsi="Verdana"/>
                <w:sz w:val="16"/>
                <w:szCs w:val="16"/>
              </w:rPr>
            </w:pPr>
            <w:r>
              <w:rPr>
                <w:rFonts w:ascii="Verdana" w:hAnsi="Verdana"/>
                <w:sz w:val="16"/>
                <w:szCs w:val="16"/>
              </w:rPr>
              <w:t>3.17</w:t>
            </w:r>
          </w:p>
        </w:tc>
        <w:tc>
          <w:tcPr>
            <w:tcW w:w="653" w:type="dxa"/>
            <w:shd w:val="clear" w:color="auto" w:fill="auto"/>
          </w:tcPr>
          <w:p w14:paraId="69438986" w14:textId="77777777" w:rsidR="006C64A7" w:rsidRPr="00DF6524" w:rsidRDefault="006C64A7" w:rsidP="00565728">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p>
        </w:tc>
        <w:tc>
          <w:tcPr>
            <w:tcW w:w="3333" w:type="dxa"/>
            <w:shd w:val="clear" w:color="auto" w:fill="auto"/>
          </w:tcPr>
          <w:p w14:paraId="5EFFC02E" w14:textId="620A0E73" w:rsidR="006C64A7" w:rsidRDefault="00681A1A" w:rsidP="00A6101F">
            <w:pPr>
              <w:cnfStyle w:val="000000010000" w:firstRow="0" w:lastRow="0" w:firstColumn="0" w:lastColumn="0" w:oddVBand="0" w:evenVBand="0" w:oddHBand="0" w:evenHBand="1" w:firstRowFirstColumn="0" w:firstRowLastColumn="0" w:lastRowFirstColumn="0" w:lastRowLastColumn="0"/>
              <w:rPr>
                <w:rFonts w:ascii="Verdana" w:eastAsiaTheme="minorEastAsia" w:hAnsi="Verdana" w:cstheme="minorBidi"/>
                <w:sz w:val="16"/>
                <w:szCs w:val="16"/>
                <w:lang w:eastAsia="en-US"/>
              </w:rPr>
            </w:pPr>
            <w:r>
              <w:rPr>
                <w:rFonts w:ascii="Verdana" w:eastAsiaTheme="minorEastAsia" w:hAnsi="Verdana" w:cstheme="minorBidi"/>
                <w:sz w:val="16"/>
                <w:szCs w:val="16"/>
                <w:lang w:eastAsia="en-US"/>
              </w:rPr>
              <w:t>Excel Manupilations &amp; Save the File</w:t>
            </w:r>
          </w:p>
        </w:tc>
        <w:tc>
          <w:tcPr>
            <w:tcW w:w="7808" w:type="dxa"/>
            <w:shd w:val="clear" w:color="auto" w:fill="auto"/>
          </w:tcPr>
          <w:p w14:paraId="147C9123" w14:textId="3C2AE05C" w:rsidR="006C64A7" w:rsidRDefault="006C64A7" w:rsidP="00565728">
            <w:pPr>
              <w:cnfStyle w:val="000000010000" w:firstRow="0" w:lastRow="0" w:firstColumn="0" w:lastColumn="0" w:oddVBand="0" w:evenVBand="0" w:oddHBand="0" w:evenHBand="1" w:firstRowFirstColumn="0" w:firstRowLastColumn="0" w:lastRowFirstColumn="0" w:lastRowLastColumn="0"/>
              <w:rPr>
                <w:noProof/>
                <w:lang w:eastAsia="en-US"/>
              </w:rPr>
            </w:pPr>
            <w:r>
              <w:rPr>
                <w:noProof/>
                <w:lang w:eastAsia="en-US"/>
              </w:rPr>
              <w:drawing>
                <wp:inline distT="0" distB="0" distL="0" distR="0" wp14:anchorId="53EDF6E6" wp14:editId="6B25A859">
                  <wp:extent cx="4820920" cy="3077845"/>
                  <wp:effectExtent l="0" t="0" r="0" b="825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20920" cy="3077845"/>
                          </a:xfrm>
                          <a:prstGeom prst="rect">
                            <a:avLst/>
                          </a:prstGeom>
                        </pic:spPr>
                      </pic:pic>
                    </a:graphicData>
                  </a:graphic>
                </wp:inline>
              </w:drawing>
            </w:r>
          </w:p>
        </w:tc>
        <w:tc>
          <w:tcPr>
            <w:tcW w:w="902" w:type="dxa"/>
            <w:shd w:val="clear" w:color="auto" w:fill="auto"/>
          </w:tcPr>
          <w:p w14:paraId="09D898D3" w14:textId="77777777" w:rsidR="006C64A7" w:rsidRPr="00DF6524" w:rsidRDefault="006C64A7" w:rsidP="00565728">
            <w:pPr>
              <w:cnfStyle w:val="000000010000" w:firstRow="0" w:lastRow="0" w:firstColumn="0" w:lastColumn="0" w:oddVBand="0" w:evenVBand="0" w:oddHBand="0" w:evenHBand="1" w:firstRowFirstColumn="0" w:firstRowLastColumn="0" w:lastRowFirstColumn="0" w:lastRowLastColumn="0"/>
              <w:rPr>
                <w:rFonts w:ascii="Verdana" w:hAnsi="Verdana"/>
                <w:noProof/>
                <w:sz w:val="16"/>
                <w:szCs w:val="16"/>
                <w:lang w:eastAsia="en-US"/>
              </w:rPr>
            </w:pPr>
          </w:p>
        </w:tc>
        <w:tc>
          <w:tcPr>
            <w:tcW w:w="902" w:type="dxa"/>
            <w:shd w:val="clear" w:color="auto" w:fill="auto"/>
          </w:tcPr>
          <w:p w14:paraId="556B9777" w14:textId="77777777" w:rsidR="006C64A7" w:rsidRPr="00DF6524" w:rsidRDefault="006C64A7"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c>
          <w:tcPr>
            <w:tcW w:w="903" w:type="dxa"/>
            <w:shd w:val="clear" w:color="auto" w:fill="auto"/>
          </w:tcPr>
          <w:p w14:paraId="1B9E8EA5" w14:textId="77777777" w:rsidR="006C64A7" w:rsidRPr="00DF6524" w:rsidRDefault="006C64A7" w:rsidP="00565728">
            <w:pPr>
              <w:cnfStyle w:val="000000010000" w:firstRow="0" w:lastRow="0" w:firstColumn="0" w:lastColumn="0" w:oddVBand="0" w:evenVBand="0" w:oddHBand="0" w:evenHBand="1" w:firstRowFirstColumn="0" w:firstRowLastColumn="0" w:lastRowFirstColumn="0" w:lastRowLastColumn="0"/>
              <w:rPr>
                <w:rFonts w:ascii="Verdana" w:hAnsi="Verdana"/>
                <w:i/>
                <w:sz w:val="16"/>
                <w:szCs w:val="16"/>
              </w:rPr>
            </w:pPr>
          </w:p>
        </w:tc>
      </w:tr>
    </w:tbl>
    <w:p w14:paraId="360231C7" w14:textId="71CC435F" w:rsidR="00536083" w:rsidRDefault="00536083">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sz w:val="16"/>
          <w:szCs w:val="16"/>
          <w:lang w:val="en-GB"/>
        </w:rPr>
      </w:pPr>
    </w:p>
    <w:p w14:paraId="4441894D" w14:textId="213D1721" w:rsidR="00902BB5" w:rsidRDefault="00902BB5">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sz w:val="16"/>
          <w:szCs w:val="16"/>
          <w:lang w:val="en-GB"/>
        </w:rPr>
      </w:pPr>
    </w:p>
    <w:p w14:paraId="5A9D16F3" w14:textId="77777777" w:rsidR="00902BB5" w:rsidRPr="00420E7B" w:rsidRDefault="00902BB5" w:rsidP="00902BB5">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bookmarkStart w:id="81" w:name="_Toc493261184"/>
      <w:bookmarkStart w:id="82" w:name="_Toc513529199"/>
      <w:r w:rsidRPr="00420E7B">
        <w:rPr>
          <w:rFonts w:ascii="Verdana" w:eastAsiaTheme="minorEastAsia" w:hAnsi="Verdana"/>
          <w:sz w:val="16"/>
          <w:szCs w:val="16"/>
          <w:lang w:val="en-GB"/>
        </w:rPr>
        <w:t>Input, Working and Output Templates for Automated Proces</w:t>
      </w:r>
      <w:bookmarkEnd w:id="81"/>
      <w:bookmarkEnd w:id="82"/>
      <w:r>
        <w:rPr>
          <w:rFonts w:ascii="Verdana" w:eastAsiaTheme="minorEastAsia" w:hAnsi="Verdana"/>
          <w:sz w:val="16"/>
          <w:szCs w:val="16"/>
          <w:lang w:val="en-GB"/>
        </w:rPr>
        <w:t>s</w:t>
      </w:r>
    </w:p>
    <w:p w14:paraId="5786421E" w14:textId="77777777" w:rsidR="00902BB5" w:rsidRPr="00420E7B" w:rsidRDefault="00902BB5" w:rsidP="00902BB5">
      <w:pPr>
        <w:pStyle w:val="NoSpacing"/>
        <w:spacing w:line="276" w:lineRule="auto"/>
        <w:rPr>
          <w:rFonts w:ascii="Verdana" w:hAnsi="Verdana"/>
          <w:sz w:val="16"/>
          <w:szCs w:val="16"/>
          <w:lang w:val="en-GB"/>
        </w:rPr>
      </w:pPr>
    </w:p>
    <w:p w14:paraId="54A34A92" w14:textId="77777777" w:rsidR="00902BB5" w:rsidRPr="00420E7B" w:rsidRDefault="00902BB5" w:rsidP="00902BB5">
      <w:pPr>
        <w:pStyle w:val="NoSpacing"/>
        <w:spacing w:line="276" w:lineRule="auto"/>
        <w:rPr>
          <w:rFonts w:ascii="Verdana" w:hAnsi="Verdana"/>
          <w:sz w:val="16"/>
          <w:szCs w:val="16"/>
          <w:lang w:val="en-GB"/>
        </w:rPr>
      </w:pPr>
      <w:r w:rsidRPr="00420E7B">
        <w:rPr>
          <w:rFonts w:ascii="Verdana" w:hAnsi="Verdana"/>
          <w:sz w:val="16"/>
          <w:szCs w:val="16"/>
          <w:lang w:val="en-GB"/>
        </w:rPr>
        <w:t>The following section lists the templates that are being used in the automated solution</w:t>
      </w:r>
    </w:p>
    <w:p w14:paraId="17709C6E" w14:textId="77777777" w:rsidR="00902BB5" w:rsidRPr="00420E7B" w:rsidRDefault="00902BB5" w:rsidP="00902BB5">
      <w:pPr>
        <w:pStyle w:val="NoSpacing"/>
        <w:spacing w:line="276" w:lineRule="auto"/>
        <w:rPr>
          <w:rFonts w:ascii="Verdana" w:hAnsi="Verdana"/>
          <w:sz w:val="16"/>
          <w:szCs w:val="16"/>
          <w:lang w:val="en-GB"/>
        </w:rPr>
      </w:pPr>
    </w:p>
    <w:tbl>
      <w:tblPr>
        <w:tblStyle w:val="LightGrid-Accent4"/>
        <w:tblW w:w="5017" w:type="pct"/>
        <w:tblLayout w:type="fixed"/>
        <w:tblLook w:val="04A0" w:firstRow="1" w:lastRow="0" w:firstColumn="1" w:lastColumn="0" w:noHBand="0" w:noVBand="1"/>
      </w:tblPr>
      <w:tblGrid>
        <w:gridCol w:w="1232"/>
        <w:gridCol w:w="6269"/>
        <w:gridCol w:w="3011"/>
        <w:gridCol w:w="8021"/>
        <w:gridCol w:w="8257"/>
      </w:tblGrid>
      <w:tr w:rsidR="00902BB5" w:rsidRPr="00420E7B" w14:paraId="5FB1A94A" w14:textId="77777777" w:rsidTr="00354C29">
        <w:trPr>
          <w:cnfStyle w:val="100000000000" w:firstRow="1" w:lastRow="0" w:firstColumn="0" w:lastColumn="0" w:oddVBand="0" w:evenVBand="0" w:oddHBand="0" w:evenHBand="0" w:firstRowFirstColumn="0" w:firstRowLastColumn="0" w:lastRowFirstColumn="0" w:lastRowLastColumn="0"/>
          <w:trHeight w:val="305"/>
          <w:tblHeader/>
        </w:trPr>
        <w:tc>
          <w:tcPr>
            <w:cnfStyle w:val="001000000000" w:firstRow="0" w:lastRow="0" w:firstColumn="1" w:lastColumn="0" w:oddVBand="0" w:evenVBand="0" w:oddHBand="0" w:evenHBand="0" w:firstRowFirstColumn="0" w:firstRowLastColumn="0" w:lastRowFirstColumn="0" w:lastRowLastColumn="0"/>
            <w:tcW w:w="230" w:type="pct"/>
            <w:shd w:val="clear" w:color="auto" w:fill="F2F2F2" w:themeFill="background1" w:themeFillShade="F2"/>
            <w:vAlign w:val="center"/>
          </w:tcPr>
          <w:p w14:paraId="562DF62F" w14:textId="77777777" w:rsidR="00902BB5" w:rsidRPr="00420E7B" w:rsidRDefault="00902BB5" w:rsidP="00354C29">
            <w:pPr>
              <w:pStyle w:val="NoSpacing"/>
              <w:spacing w:line="276" w:lineRule="auto"/>
              <w:rPr>
                <w:rFonts w:ascii="Verdana" w:hAnsi="Verdana"/>
                <w:sz w:val="16"/>
                <w:szCs w:val="16"/>
              </w:rPr>
            </w:pPr>
            <w:r w:rsidRPr="00420E7B">
              <w:rPr>
                <w:rFonts w:ascii="Verdana" w:hAnsi="Verdana"/>
                <w:sz w:val="16"/>
                <w:szCs w:val="16"/>
              </w:rPr>
              <w:t>Sr. #</w:t>
            </w:r>
          </w:p>
        </w:tc>
        <w:tc>
          <w:tcPr>
            <w:tcW w:w="1170" w:type="pct"/>
            <w:shd w:val="clear" w:color="auto" w:fill="F2F2F2" w:themeFill="background1" w:themeFillShade="F2"/>
            <w:vAlign w:val="center"/>
            <w:hideMark/>
          </w:tcPr>
          <w:p w14:paraId="3C4A5B31" w14:textId="77777777" w:rsidR="00902BB5" w:rsidRPr="00420E7B" w:rsidRDefault="00902BB5" w:rsidP="00354C29">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Template Name</w:t>
            </w:r>
          </w:p>
        </w:tc>
        <w:tc>
          <w:tcPr>
            <w:tcW w:w="562" w:type="pct"/>
            <w:shd w:val="clear" w:color="auto" w:fill="F2F2F2" w:themeFill="background1" w:themeFillShade="F2"/>
            <w:vAlign w:val="center"/>
          </w:tcPr>
          <w:p w14:paraId="0B9932C8" w14:textId="77777777" w:rsidR="00902BB5" w:rsidRPr="00420E7B" w:rsidRDefault="00902BB5" w:rsidP="00354C29">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Document Type</w:t>
            </w:r>
          </w:p>
        </w:tc>
        <w:tc>
          <w:tcPr>
            <w:tcW w:w="1497" w:type="pct"/>
            <w:shd w:val="clear" w:color="auto" w:fill="F2F2F2" w:themeFill="background1" w:themeFillShade="F2"/>
            <w:vAlign w:val="center"/>
          </w:tcPr>
          <w:p w14:paraId="0F3DDD2E" w14:textId="77777777" w:rsidR="00902BB5" w:rsidRPr="00420E7B" w:rsidRDefault="00902BB5" w:rsidP="00354C29">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Description</w:t>
            </w:r>
          </w:p>
        </w:tc>
        <w:tc>
          <w:tcPr>
            <w:tcW w:w="1541" w:type="pct"/>
            <w:shd w:val="clear" w:color="auto" w:fill="F2F2F2" w:themeFill="background1" w:themeFillShade="F2"/>
            <w:vAlign w:val="center"/>
          </w:tcPr>
          <w:p w14:paraId="535ADBDE" w14:textId="77777777" w:rsidR="00902BB5" w:rsidRPr="00420E7B" w:rsidRDefault="00902BB5" w:rsidP="00354C29">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Screenshots</w:t>
            </w:r>
          </w:p>
        </w:tc>
      </w:tr>
      <w:tr w:rsidR="00902BB5" w:rsidRPr="00420E7B" w14:paraId="328980F4" w14:textId="77777777" w:rsidTr="00354C2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0" w:type="pct"/>
            <w:shd w:val="clear" w:color="auto" w:fill="auto"/>
            <w:vAlign w:val="center"/>
          </w:tcPr>
          <w:p w14:paraId="3DB86D53" w14:textId="77777777" w:rsidR="00902BB5" w:rsidRPr="00420E7B" w:rsidRDefault="00902BB5" w:rsidP="00354C29">
            <w:pPr>
              <w:pStyle w:val="NoSpacing"/>
              <w:spacing w:line="276" w:lineRule="auto"/>
              <w:rPr>
                <w:rFonts w:ascii="Verdana" w:hAnsi="Verdana" w:cs="Arial"/>
                <w:b w:val="0"/>
                <w:sz w:val="16"/>
                <w:szCs w:val="16"/>
              </w:rPr>
            </w:pPr>
            <w:r w:rsidRPr="00420E7B">
              <w:rPr>
                <w:rFonts w:ascii="Verdana" w:hAnsi="Verdana" w:cs="Arial"/>
                <w:b w:val="0"/>
                <w:sz w:val="16"/>
                <w:szCs w:val="16"/>
              </w:rPr>
              <w:t>1.</w:t>
            </w:r>
          </w:p>
        </w:tc>
        <w:tc>
          <w:tcPr>
            <w:tcW w:w="1170" w:type="pct"/>
            <w:shd w:val="clear" w:color="auto" w:fill="auto"/>
            <w:vAlign w:val="center"/>
          </w:tcPr>
          <w:p w14:paraId="6746E324" w14:textId="77777777" w:rsidR="00902BB5" w:rsidRPr="00420E7B" w:rsidRDefault="00902BB5" w:rsidP="00354C29">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b/>
                <w:sz w:val="16"/>
                <w:szCs w:val="16"/>
              </w:rPr>
            </w:pPr>
            <w:r>
              <w:rPr>
                <w:rFonts w:ascii="Verdana" w:hAnsi="Verdana" w:cs="Arial"/>
                <w:b/>
                <w:sz w:val="16"/>
                <w:szCs w:val="16"/>
              </w:rPr>
              <w:t xml:space="preserve">Input file </w:t>
            </w:r>
          </w:p>
        </w:tc>
        <w:tc>
          <w:tcPr>
            <w:tcW w:w="562" w:type="pct"/>
            <w:shd w:val="clear" w:color="auto" w:fill="auto"/>
            <w:vAlign w:val="center"/>
          </w:tcPr>
          <w:p w14:paraId="2584BBB0" w14:textId="77777777" w:rsidR="00902BB5" w:rsidRPr="00420E7B" w:rsidRDefault="00902BB5" w:rsidP="00354C29">
            <w:pPr>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420E7B">
              <w:rPr>
                <w:rFonts w:ascii="Verdana" w:hAnsi="Verdana" w:cs="Arial"/>
                <w:sz w:val="16"/>
                <w:szCs w:val="16"/>
              </w:rPr>
              <w:t>Excel &lt;.xlsx&gt;</w:t>
            </w:r>
          </w:p>
        </w:tc>
        <w:tc>
          <w:tcPr>
            <w:tcW w:w="1497" w:type="pct"/>
            <w:shd w:val="clear" w:color="auto" w:fill="auto"/>
            <w:vAlign w:val="center"/>
          </w:tcPr>
          <w:p w14:paraId="70212015" w14:textId="77777777" w:rsidR="00902BB5" w:rsidRPr="00420E7B" w:rsidRDefault="00902BB5" w:rsidP="00354C29">
            <w:pP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 xml:space="preserve">The </w:t>
            </w:r>
            <w:r>
              <w:rPr>
                <w:rFonts w:ascii="Verdana" w:hAnsi="Verdana" w:cs="Arial"/>
                <w:sz w:val="16"/>
                <w:szCs w:val="16"/>
              </w:rPr>
              <w:t xml:space="preserve">Session </w:t>
            </w:r>
            <w:r w:rsidRPr="00420E7B">
              <w:rPr>
                <w:rFonts w:ascii="Verdana" w:hAnsi="Verdana" w:cs="Arial"/>
                <w:sz w:val="16"/>
                <w:szCs w:val="16"/>
              </w:rPr>
              <w:t>File is used by the robot to read values, making the automated process flexible whenever there is a change in user or environment</w:t>
            </w:r>
          </w:p>
        </w:tc>
        <w:tc>
          <w:tcPr>
            <w:tcW w:w="1541" w:type="pct"/>
            <w:shd w:val="clear" w:color="auto" w:fill="auto"/>
            <w:vAlign w:val="center"/>
          </w:tcPr>
          <w:p w14:paraId="41D8BAF8" w14:textId="07A5678A" w:rsidR="00902BB5" w:rsidRPr="00420E7B" w:rsidRDefault="00383D89" w:rsidP="00354C29">
            <w:pP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noProof/>
                <w:lang w:eastAsia="en-US"/>
              </w:rPr>
              <w:drawing>
                <wp:inline distT="0" distB="0" distL="0" distR="0" wp14:anchorId="6F81BC59" wp14:editId="5F238A68">
                  <wp:extent cx="5106035" cy="32950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6035" cy="3295015"/>
                          </a:xfrm>
                          <a:prstGeom prst="rect">
                            <a:avLst/>
                          </a:prstGeom>
                        </pic:spPr>
                      </pic:pic>
                    </a:graphicData>
                  </a:graphic>
                </wp:inline>
              </w:drawing>
            </w:r>
          </w:p>
        </w:tc>
      </w:tr>
    </w:tbl>
    <w:p w14:paraId="3FAD23C1" w14:textId="704189FD" w:rsidR="00902BB5" w:rsidRDefault="00902BB5">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sz w:val="16"/>
          <w:szCs w:val="16"/>
          <w:lang w:val="en-GB"/>
        </w:rPr>
      </w:pPr>
    </w:p>
    <w:p w14:paraId="1D5797D0" w14:textId="4467C56D" w:rsidR="00902BB5" w:rsidRDefault="00902BB5">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sz w:val="16"/>
          <w:szCs w:val="16"/>
          <w:lang w:val="en-GB"/>
        </w:rPr>
      </w:pPr>
    </w:p>
    <w:p w14:paraId="79194C9D" w14:textId="71819D28" w:rsidR="00902BB5" w:rsidRPr="00420E7B" w:rsidRDefault="00902BB5">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sz w:val="16"/>
          <w:szCs w:val="16"/>
          <w:lang w:val="en-GB"/>
        </w:rPr>
      </w:pPr>
    </w:p>
    <w:p w14:paraId="6F44C6EB" w14:textId="168C164D" w:rsidR="00374D32" w:rsidRPr="00420E7B" w:rsidRDefault="00374D32" w:rsidP="00374D32">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b w:val="0"/>
          <w:sz w:val="16"/>
          <w:szCs w:val="16"/>
          <w:lang w:val="en-GB"/>
        </w:rPr>
      </w:pPr>
      <w:bookmarkStart w:id="83" w:name="_Toc493261185"/>
      <w:bookmarkStart w:id="84" w:name="_Toc513529200"/>
      <w:r w:rsidRPr="00420E7B">
        <w:rPr>
          <w:rFonts w:ascii="Verdana" w:eastAsiaTheme="minorEastAsia" w:hAnsi="Verdana"/>
          <w:sz w:val="16"/>
          <w:szCs w:val="16"/>
          <w:lang w:val="en-GB"/>
        </w:rPr>
        <w:t>Process/Transaction Exit Activities and Expiry Criterion</w:t>
      </w:r>
      <w:bookmarkEnd w:id="83"/>
      <w:bookmarkEnd w:id="84"/>
    </w:p>
    <w:p w14:paraId="3C9025A6" w14:textId="77777777" w:rsidR="00374D32" w:rsidRPr="00420E7B" w:rsidRDefault="00374D32" w:rsidP="00374D32">
      <w:pPr>
        <w:rPr>
          <w:rFonts w:ascii="Verdana" w:hAnsi="Verdana"/>
          <w:sz w:val="16"/>
          <w:szCs w:val="16"/>
          <w:lang w:val="en-GB"/>
        </w:rPr>
      </w:pPr>
    </w:p>
    <w:p w14:paraId="010129F3" w14:textId="77777777" w:rsidR="00374D32" w:rsidRPr="00420E7B" w:rsidRDefault="00374D32" w:rsidP="00374D32">
      <w:pPr>
        <w:rPr>
          <w:rFonts w:ascii="Verdana" w:hAnsi="Verdana"/>
          <w:sz w:val="16"/>
          <w:szCs w:val="16"/>
          <w:lang w:val="en-GB"/>
        </w:rPr>
      </w:pPr>
      <w:r w:rsidRPr="00420E7B">
        <w:rPr>
          <w:rFonts w:ascii="Verdana" w:hAnsi="Verdana"/>
          <w:b/>
          <w:sz w:val="16"/>
          <w:szCs w:val="16"/>
          <w:u w:val="single"/>
          <w:lang w:val="en-GB"/>
        </w:rPr>
        <w:t>Process/Transaction Exit Activities</w:t>
      </w:r>
      <w:r w:rsidRPr="00420E7B">
        <w:rPr>
          <w:rFonts w:ascii="Verdana" w:hAnsi="Verdana"/>
          <w:sz w:val="16"/>
          <w:szCs w:val="16"/>
          <w:lang w:val="en-GB"/>
        </w:rPr>
        <w:t xml:space="preserve"> – The below are the set of high level activities the robot will perform whenever it exits the process (after successful or unsuccessful completion)</w:t>
      </w:r>
    </w:p>
    <w:p w14:paraId="24B2FE2F" w14:textId="77777777" w:rsidR="00374D32" w:rsidRPr="00420E7B" w:rsidRDefault="00374D32" w:rsidP="00374D32">
      <w:pPr>
        <w:rPr>
          <w:rFonts w:ascii="Verdana" w:hAnsi="Verdana"/>
          <w:sz w:val="16"/>
          <w:szCs w:val="16"/>
          <w:lang w:val="en-GB"/>
        </w:rPr>
      </w:pPr>
    </w:p>
    <w:p w14:paraId="01CE1FAE" w14:textId="7837C7B5" w:rsidR="00374D32" w:rsidRPr="00420E7B" w:rsidRDefault="00902BB5" w:rsidP="00374D32">
      <w:pPr>
        <w:pStyle w:val="ListParagraph"/>
        <w:numPr>
          <w:ilvl w:val="0"/>
          <w:numId w:val="7"/>
        </w:numPr>
        <w:rPr>
          <w:rFonts w:ascii="Verdana" w:hAnsi="Verdana"/>
          <w:sz w:val="16"/>
          <w:szCs w:val="16"/>
          <w:lang w:val="en-GB"/>
        </w:rPr>
      </w:pPr>
      <w:r>
        <w:rPr>
          <w:rFonts w:ascii="Verdana" w:hAnsi="Verdana"/>
          <w:sz w:val="16"/>
          <w:szCs w:val="16"/>
          <w:lang w:val="en-GB"/>
        </w:rPr>
        <w:t>Update the Details in Input File</w:t>
      </w:r>
      <w:r w:rsidR="007D0CE7">
        <w:rPr>
          <w:rFonts w:ascii="Verdana" w:hAnsi="Verdana"/>
          <w:sz w:val="16"/>
          <w:szCs w:val="16"/>
          <w:lang w:val="en-GB"/>
        </w:rPr>
        <w:t>.</w:t>
      </w:r>
    </w:p>
    <w:p w14:paraId="5BA20394" w14:textId="2BD27103" w:rsidR="00374D32" w:rsidRPr="00420E7B" w:rsidRDefault="004D241E" w:rsidP="00374D32">
      <w:pPr>
        <w:pStyle w:val="ListParagraph"/>
        <w:numPr>
          <w:ilvl w:val="0"/>
          <w:numId w:val="7"/>
        </w:numPr>
        <w:rPr>
          <w:rFonts w:ascii="Verdana" w:hAnsi="Verdana"/>
          <w:sz w:val="16"/>
          <w:szCs w:val="16"/>
          <w:lang w:val="en-GB"/>
        </w:rPr>
      </w:pPr>
      <w:r>
        <w:rPr>
          <w:rFonts w:ascii="Verdana" w:hAnsi="Verdana"/>
          <w:sz w:val="16"/>
          <w:szCs w:val="16"/>
          <w:lang w:val="en-GB"/>
        </w:rPr>
        <w:t xml:space="preserve">Close </w:t>
      </w:r>
      <w:r w:rsidR="00902BB5">
        <w:rPr>
          <w:rFonts w:ascii="Verdana" w:hAnsi="Verdana"/>
          <w:sz w:val="16"/>
          <w:szCs w:val="16"/>
          <w:lang w:val="en-GB"/>
        </w:rPr>
        <w:t>All the Applications</w:t>
      </w:r>
      <w:r w:rsidR="007D0CE7">
        <w:rPr>
          <w:rFonts w:ascii="Verdana" w:hAnsi="Verdana"/>
          <w:sz w:val="16"/>
          <w:szCs w:val="16"/>
          <w:lang w:val="en-GB"/>
        </w:rPr>
        <w:t>.</w:t>
      </w:r>
    </w:p>
    <w:p w14:paraId="2A9E6C06" w14:textId="77777777" w:rsidR="00374D32" w:rsidRPr="00420E7B" w:rsidRDefault="00374D32" w:rsidP="00374D32">
      <w:pPr>
        <w:rPr>
          <w:rFonts w:ascii="Verdana" w:hAnsi="Verdana"/>
          <w:b/>
          <w:sz w:val="16"/>
          <w:szCs w:val="16"/>
          <w:lang w:val="en-GB"/>
        </w:rPr>
      </w:pPr>
    </w:p>
    <w:p w14:paraId="1AA2FE1F" w14:textId="0EF550E2" w:rsidR="00374D32" w:rsidRPr="00420E7B" w:rsidRDefault="00374D32" w:rsidP="00374D32">
      <w:pPr>
        <w:rPr>
          <w:rFonts w:ascii="Verdana" w:hAnsi="Verdana"/>
          <w:sz w:val="16"/>
          <w:szCs w:val="16"/>
          <w:lang w:val="en-GB"/>
        </w:rPr>
      </w:pPr>
      <w:r w:rsidRPr="00420E7B">
        <w:rPr>
          <w:rFonts w:ascii="Verdana" w:hAnsi="Verdana"/>
          <w:b/>
          <w:sz w:val="16"/>
          <w:szCs w:val="16"/>
          <w:u w:val="single"/>
          <w:lang w:val="en-GB"/>
        </w:rPr>
        <w:t>Process/Transaction Expiry Criterion</w:t>
      </w:r>
      <w:r w:rsidRPr="00420E7B">
        <w:rPr>
          <w:rFonts w:ascii="Verdana" w:hAnsi="Verdana"/>
          <w:sz w:val="16"/>
          <w:szCs w:val="16"/>
          <w:lang w:val="en-GB"/>
        </w:rPr>
        <w:t xml:space="preserve"> – Events during which the process would expire and wouldn’t continue further for processing </w:t>
      </w:r>
    </w:p>
    <w:p w14:paraId="79FB99DD" w14:textId="77777777" w:rsidR="00374D32" w:rsidRPr="00420E7B" w:rsidRDefault="00374D32" w:rsidP="00374D32">
      <w:pPr>
        <w:rPr>
          <w:rFonts w:ascii="Verdana" w:hAnsi="Verdana"/>
          <w:sz w:val="16"/>
          <w:szCs w:val="16"/>
          <w:lang w:val="en-GB"/>
        </w:rPr>
      </w:pPr>
    </w:p>
    <w:p w14:paraId="444AB2BD" w14:textId="16E07B00" w:rsidR="00374D32" w:rsidRPr="00420E7B" w:rsidRDefault="00E814DE" w:rsidP="00374D32">
      <w:pPr>
        <w:pStyle w:val="ListParagraph"/>
        <w:numPr>
          <w:ilvl w:val="0"/>
          <w:numId w:val="8"/>
        </w:numPr>
        <w:rPr>
          <w:rFonts w:ascii="Verdana" w:hAnsi="Verdana"/>
          <w:sz w:val="16"/>
          <w:szCs w:val="16"/>
          <w:lang w:val="en-GB"/>
        </w:rPr>
      </w:pPr>
      <w:r>
        <w:rPr>
          <w:rFonts w:ascii="Verdana" w:hAnsi="Verdana"/>
          <w:sz w:val="16"/>
          <w:szCs w:val="16"/>
          <w:lang w:val="en-GB"/>
        </w:rPr>
        <w:t>The Input file</w:t>
      </w:r>
      <w:r w:rsidR="007D0CE7">
        <w:rPr>
          <w:rFonts w:ascii="Verdana" w:hAnsi="Verdana"/>
          <w:sz w:val="16"/>
          <w:szCs w:val="16"/>
          <w:lang w:val="en-GB"/>
        </w:rPr>
        <w:t xml:space="preserve"> is not available.</w:t>
      </w:r>
    </w:p>
    <w:p w14:paraId="27E53DB5" w14:textId="66867F53" w:rsidR="00F82938" w:rsidRPr="00420E7B" w:rsidRDefault="002648AA" w:rsidP="00374D32">
      <w:pPr>
        <w:pStyle w:val="ListParagraph"/>
        <w:numPr>
          <w:ilvl w:val="0"/>
          <w:numId w:val="8"/>
        </w:numPr>
        <w:rPr>
          <w:rFonts w:ascii="Verdana" w:hAnsi="Verdana"/>
          <w:sz w:val="16"/>
          <w:szCs w:val="16"/>
          <w:lang w:val="en-GB"/>
        </w:rPr>
      </w:pPr>
      <w:r>
        <w:rPr>
          <w:rFonts w:ascii="Verdana" w:hAnsi="Verdana"/>
          <w:sz w:val="16"/>
          <w:szCs w:val="16"/>
          <w:lang w:val="en-GB"/>
        </w:rPr>
        <w:t xml:space="preserve">Plant name </w:t>
      </w:r>
      <w:r w:rsidR="00F82938">
        <w:rPr>
          <w:rFonts w:ascii="Verdana" w:hAnsi="Verdana"/>
          <w:sz w:val="16"/>
          <w:szCs w:val="16"/>
          <w:lang w:val="en-GB"/>
        </w:rPr>
        <w:t>for the respective program is not avail</w:t>
      </w:r>
      <w:r w:rsidR="00902BB5">
        <w:rPr>
          <w:rFonts w:ascii="Verdana" w:hAnsi="Verdana"/>
          <w:sz w:val="16"/>
          <w:szCs w:val="16"/>
          <w:lang w:val="en-GB"/>
        </w:rPr>
        <w:t>able</w:t>
      </w:r>
      <w:r w:rsidR="00F82938">
        <w:rPr>
          <w:rFonts w:ascii="Verdana" w:hAnsi="Verdana"/>
          <w:sz w:val="16"/>
          <w:szCs w:val="16"/>
          <w:lang w:val="en-GB"/>
        </w:rPr>
        <w:t>.</w:t>
      </w:r>
    </w:p>
    <w:p w14:paraId="640C5A5E" w14:textId="1476FE85" w:rsidR="00BC353F" w:rsidRPr="00420E7B" w:rsidRDefault="00BC353F" w:rsidP="00BC353F">
      <w:pPr>
        <w:rPr>
          <w:rFonts w:ascii="Verdana" w:hAnsi="Verdana"/>
          <w:sz w:val="16"/>
          <w:szCs w:val="16"/>
          <w:lang w:val="en-GB"/>
        </w:rPr>
      </w:pPr>
    </w:p>
    <w:p w14:paraId="19A9D9E9" w14:textId="0D9EADDF" w:rsidR="002E27ED" w:rsidRPr="00420E7B" w:rsidRDefault="002E27ED" w:rsidP="002E27ED">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bookmarkStart w:id="85" w:name="_Toc493261187"/>
      <w:bookmarkStart w:id="86" w:name="_Toc513529202"/>
      <w:r w:rsidRPr="00420E7B">
        <w:rPr>
          <w:rFonts w:ascii="Verdana" w:eastAsiaTheme="minorEastAsia" w:hAnsi="Verdana"/>
          <w:sz w:val="16"/>
          <w:szCs w:val="16"/>
          <w:lang w:val="en-GB"/>
        </w:rPr>
        <w:t>Automated Process Risks and Dependencies (robot specific)</w:t>
      </w:r>
      <w:bookmarkEnd w:id="85"/>
      <w:bookmarkEnd w:id="86"/>
    </w:p>
    <w:p w14:paraId="24197286" w14:textId="77777777" w:rsidR="002E27ED" w:rsidRPr="00420E7B" w:rsidRDefault="002E27ED" w:rsidP="002E27ED">
      <w:pPr>
        <w:rPr>
          <w:rFonts w:ascii="Verdana" w:hAnsi="Verdana"/>
          <w:sz w:val="16"/>
          <w:szCs w:val="16"/>
          <w:lang w:val="en-GB"/>
        </w:rPr>
      </w:pPr>
    </w:p>
    <w:p w14:paraId="2A41D07C" w14:textId="2202693C" w:rsidR="009840E1" w:rsidRPr="00420E7B" w:rsidRDefault="009840E1" w:rsidP="002E27ED">
      <w:pPr>
        <w:rPr>
          <w:rFonts w:ascii="Verdana" w:hAnsi="Verdana"/>
          <w:sz w:val="16"/>
          <w:szCs w:val="16"/>
          <w:lang w:val="en-GB"/>
        </w:rPr>
      </w:pPr>
      <w:r w:rsidRPr="00420E7B">
        <w:rPr>
          <w:rFonts w:ascii="Verdana" w:hAnsi="Verdana"/>
          <w:sz w:val="16"/>
          <w:szCs w:val="16"/>
          <w:lang w:val="en-GB"/>
        </w:rPr>
        <w:t>The following section lists key risks and dependencies specific to automated process.</w:t>
      </w:r>
    </w:p>
    <w:p w14:paraId="0AB527B7" w14:textId="77777777" w:rsidR="00A1310A" w:rsidRPr="00420E7B" w:rsidRDefault="00A1310A" w:rsidP="002E27ED">
      <w:pPr>
        <w:rPr>
          <w:rFonts w:ascii="Verdana" w:hAnsi="Verdana"/>
          <w:sz w:val="16"/>
          <w:szCs w:val="16"/>
          <w:lang w:val="en-GB"/>
        </w:rPr>
      </w:pPr>
    </w:p>
    <w:tbl>
      <w:tblPr>
        <w:tblStyle w:val="LightGrid-Accent4"/>
        <w:tblW w:w="5000" w:type="pct"/>
        <w:tblLook w:val="04A0" w:firstRow="1" w:lastRow="0" w:firstColumn="1" w:lastColumn="0" w:noHBand="0" w:noVBand="1"/>
      </w:tblPr>
      <w:tblGrid>
        <w:gridCol w:w="1265"/>
        <w:gridCol w:w="9927"/>
        <w:gridCol w:w="9414"/>
        <w:gridCol w:w="2029"/>
        <w:gridCol w:w="4064"/>
      </w:tblGrid>
      <w:tr w:rsidR="001321E2" w:rsidRPr="00420E7B" w14:paraId="0D99C551" w14:textId="77777777" w:rsidTr="00383D8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 w:type="pct"/>
            <w:shd w:val="clear" w:color="auto" w:fill="F2F2F2" w:themeFill="background1" w:themeFillShade="F2"/>
            <w:vAlign w:val="center"/>
          </w:tcPr>
          <w:p w14:paraId="7F4B3EF7" w14:textId="77777777" w:rsidR="002E27ED" w:rsidRPr="00420E7B" w:rsidRDefault="002E27ED" w:rsidP="00542AF4">
            <w:pPr>
              <w:pStyle w:val="NoSpacing"/>
              <w:spacing w:line="276" w:lineRule="auto"/>
              <w:rPr>
                <w:rFonts w:ascii="Verdana" w:hAnsi="Verdana"/>
                <w:sz w:val="16"/>
                <w:szCs w:val="16"/>
              </w:rPr>
            </w:pPr>
            <w:r w:rsidRPr="00420E7B">
              <w:rPr>
                <w:rFonts w:ascii="Verdana" w:hAnsi="Verdana"/>
                <w:sz w:val="16"/>
                <w:szCs w:val="16"/>
              </w:rPr>
              <w:t>Sr. #</w:t>
            </w:r>
          </w:p>
        </w:tc>
        <w:tc>
          <w:tcPr>
            <w:tcW w:w="1859" w:type="pct"/>
            <w:shd w:val="clear" w:color="auto" w:fill="F2F2F2" w:themeFill="background1" w:themeFillShade="F2"/>
            <w:vAlign w:val="center"/>
            <w:hideMark/>
          </w:tcPr>
          <w:p w14:paraId="04BB8418" w14:textId="77777777" w:rsidR="002E27ED" w:rsidRPr="00420E7B" w:rsidRDefault="002E27ED" w:rsidP="00542AF4">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Description</w:t>
            </w:r>
          </w:p>
        </w:tc>
        <w:tc>
          <w:tcPr>
            <w:tcW w:w="1763" w:type="pct"/>
            <w:shd w:val="clear" w:color="auto" w:fill="F2F2F2" w:themeFill="background1" w:themeFillShade="F2"/>
            <w:vAlign w:val="center"/>
          </w:tcPr>
          <w:p w14:paraId="28C731A9" w14:textId="77777777" w:rsidR="002E27ED" w:rsidRPr="00420E7B" w:rsidRDefault="002E27ED" w:rsidP="00542AF4">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Action</w:t>
            </w:r>
          </w:p>
        </w:tc>
        <w:tc>
          <w:tcPr>
            <w:tcW w:w="380" w:type="pct"/>
            <w:shd w:val="clear" w:color="auto" w:fill="F2F2F2" w:themeFill="background1" w:themeFillShade="F2"/>
            <w:vAlign w:val="center"/>
            <w:hideMark/>
          </w:tcPr>
          <w:p w14:paraId="7CC8E8EC" w14:textId="77777777" w:rsidR="002E27ED" w:rsidRPr="00420E7B" w:rsidRDefault="002E27ED" w:rsidP="00542AF4">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Owner</w:t>
            </w:r>
          </w:p>
        </w:tc>
        <w:tc>
          <w:tcPr>
            <w:tcW w:w="761" w:type="pct"/>
            <w:shd w:val="clear" w:color="auto" w:fill="F2F2F2" w:themeFill="background1" w:themeFillShade="F2"/>
            <w:vAlign w:val="center"/>
          </w:tcPr>
          <w:p w14:paraId="429C9F58" w14:textId="77777777" w:rsidR="002E27ED" w:rsidRPr="00420E7B" w:rsidRDefault="002E27ED" w:rsidP="00542AF4">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Due Date</w:t>
            </w:r>
          </w:p>
        </w:tc>
      </w:tr>
      <w:tr w:rsidR="001321E2" w:rsidRPr="00420E7B" w14:paraId="22FB0E07" w14:textId="77777777" w:rsidTr="00383D89">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37" w:type="pct"/>
            <w:shd w:val="clear" w:color="auto" w:fill="auto"/>
            <w:vAlign w:val="center"/>
          </w:tcPr>
          <w:p w14:paraId="186B98D7" w14:textId="139F9541" w:rsidR="002E27ED" w:rsidRPr="00420E7B" w:rsidRDefault="00383D89" w:rsidP="00542AF4">
            <w:pPr>
              <w:pStyle w:val="NoSpacing"/>
              <w:spacing w:line="276" w:lineRule="auto"/>
              <w:rPr>
                <w:rFonts w:ascii="Verdana" w:hAnsi="Verdana" w:cs="Arial"/>
                <w:b w:val="0"/>
                <w:sz w:val="16"/>
                <w:szCs w:val="16"/>
              </w:rPr>
            </w:pPr>
            <w:r>
              <w:rPr>
                <w:rFonts w:ascii="Verdana" w:hAnsi="Verdana" w:cs="Arial"/>
                <w:b w:val="0"/>
                <w:sz w:val="16"/>
                <w:szCs w:val="16"/>
              </w:rPr>
              <w:t>1</w:t>
            </w:r>
            <w:r w:rsidR="002E27ED" w:rsidRPr="00420E7B">
              <w:rPr>
                <w:rFonts w:ascii="Verdana" w:hAnsi="Verdana" w:cs="Arial"/>
                <w:b w:val="0"/>
                <w:sz w:val="16"/>
                <w:szCs w:val="16"/>
              </w:rPr>
              <w:t>.</w:t>
            </w:r>
          </w:p>
        </w:tc>
        <w:tc>
          <w:tcPr>
            <w:tcW w:w="1859" w:type="pct"/>
            <w:shd w:val="clear" w:color="auto" w:fill="auto"/>
            <w:vAlign w:val="center"/>
          </w:tcPr>
          <w:p w14:paraId="72D330EA" w14:textId="758833ED" w:rsidR="002E27ED" w:rsidRPr="00420E7B" w:rsidRDefault="00957C13" w:rsidP="00383D89">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Changes in the </w:t>
            </w:r>
            <w:r w:rsidR="00383D89">
              <w:rPr>
                <w:rFonts w:ascii="Verdana" w:hAnsi="Verdana" w:cs="Arial"/>
                <w:sz w:val="16"/>
                <w:szCs w:val="16"/>
              </w:rPr>
              <w:t>Pretoria I</w:t>
            </w:r>
            <w:r>
              <w:rPr>
                <w:rFonts w:ascii="Verdana" w:hAnsi="Verdana" w:cs="Arial"/>
                <w:sz w:val="16"/>
                <w:szCs w:val="16"/>
              </w:rPr>
              <w:t>nput</w:t>
            </w:r>
            <w:r w:rsidR="00F67158">
              <w:rPr>
                <w:rFonts w:ascii="Verdana" w:hAnsi="Verdana" w:cs="Arial"/>
                <w:sz w:val="16"/>
                <w:szCs w:val="16"/>
              </w:rPr>
              <w:t xml:space="preserve"> file location would result in </w:t>
            </w:r>
            <w:r>
              <w:rPr>
                <w:rFonts w:ascii="Verdana" w:hAnsi="Verdana" w:cs="Arial"/>
                <w:sz w:val="16"/>
                <w:szCs w:val="16"/>
              </w:rPr>
              <w:t xml:space="preserve">robot not able to find out the </w:t>
            </w:r>
            <w:r w:rsidR="00383D89">
              <w:rPr>
                <w:rFonts w:ascii="Verdana" w:hAnsi="Verdana" w:cs="Arial"/>
                <w:sz w:val="16"/>
                <w:szCs w:val="16"/>
              </w:rPr>
              <w:t>file</w:t>
            </w:r>
            <w:r w:rsidR="00F67158">
              <w:rPr>
                <w:rFonts w:ascii="Verdana" w:hAnsi="Verdana" w:cs="Arial"/>
                <w:sz w:val="16"/>
                <w:szCs w:val="16"/>
              </w:rPr>
              <w:t>.</w:t>
            </w:r>
          </w:p>
        </w:tc>
        <w:tc>
          <w:tcPr>
            <w:tcW w:w="1763" w:type="pct"/>
            <w:shd w:val="clear" w:color="auto" w:fill="auto"/>
            <w:vAlign w:val="center"/>
          </w:tcPr>
          <w:p w14:paraId="2B0885C8" w14:textId="77777777" w:rsidR="002E27ED" w:rsidRPr="00420E7B" w:rsidRDefault="002E27ED" w:rsidP="00542AF4">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Robot to flag an exception in case it is not able to access/recognize the Folder/File/Application with given details</w:t>
            </w:r>
          </w:p>
        </w:tc>
        <w:tc>
          <w:tcPr>
            <w:tcW w:w="380" w:type="pct"/>
            <w:shd w:val="clear" w:color="auto" w:fill="auto"/>
            <w:vAlign w:val="center"/>
          </w:tcPr>
          <w:p w14:paraId="01011E68" w14:textId="77777777" w:rsidR="002E27ED" w:rsidRPr="00420E7B" w:rsidRDefault="002E27ED" w:rsidP="00542AF4">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Developer</w:t>
            </w:r>
          </w:p>
        </w:tc>
        <w:tc>
          <w:tcPr>
            <w:tcW w:w="761" w:type="pct"/>
            <w:shd w:val="clear" w:color="auto" w:fill="auto"/>
            <w:vAlign w:val="center"/>
          </w:tcPr>
          <w:p w14:paraId="22F8199B" w14:textId="36C6C378" w:rsidR="00F67158" w:rsidRPr="00420E7B" w:rsidRDefault="002E27ED" w:rsidP="00542AF4">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To be coded before UAT</w:t>
            </w:r>
          </w:p>
        </w:tc>
      </w:tr>
    </w:tbl>
    <w:p w14:paraId="0346BA1C" w14:textId="17A1FDBF" w:rsidR="001F5CC5" w:rsidRPr="00420E7B" w:rsidRDefault="001F5CC5" w:rsidP="001F5CC5">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hanging="576"/>
        <w:textAlignment w:val="auto"/>
        <w:rPr>
          <w:rFonts w:ascii="Verdana" w:eastAsiaTheme="minorEastAsia" w:hAnsi="Verdana"/>
          <w:sz w:val="16"/>
          <w:szCs w:val="16"/>
          <w:lang w:val="en-GB"/>
        </w:rPr>
      </w:pPr>
      <w:bookmarkStart w:id="87" w:name="_Toc493261188"/>
      <w:bookmarkStart w:id="88" w:name="_Toc513529203"/>
      <w:r w:rsidRPr="00420E7B">
        <w:rPr>
          <w:rFonts w:ascii="Verdana" w:eastAsiaTheme="minorEastAsia" w:hAnsi="Verdana"/>
          <w:sz w:val="16"/>
          <w:szCs w:val="16"/>
          <w:lang w:val="en-GB"/>
        </w:rPr>
        <w:t>User Credentials</w:t>
      </w:r>
      <w:r w:rsidR="00CD2C32" w:rsidRPr="00420E7B">
        <w:rPr>
          <w:rFonts w:ascii="Verdana" w:eastAsiaTheme="minorEastAsia" w:hAnsi="Verdana"/>
          <w:sz w:val="16"/>
          <w:szCs w:val="16"/>
          <w:lang w:val="en-GB"/>
        </w:rPr>
        <w:t xml:space="preserve"> R</w:t>
      </w:r>
      <w:r w:rsidRPr="00420E7B">
        <w:rPr>
          <w:rFonts w:ascii="Verdana" w:eastAsiaTheme="minorEastAsia" w:hAnsi="Verdana"/>
          <w:sz w:val="16"/>
          <w:szCs w:val="16"/>
          <w:lang w:val="en-GB"/>
        </w:rPr>
        <w:t>equirements</w:t>
      </w:r>
      <w:bookmarkEnd w:id="87"/>
      <w:bookmarkEnd w:id="88"/>
    </w:p>
    <w:p w14:paraId="4B5E8343" w14:textId="77777777" w:rsidR="001F5CC5" w:rsidRPr="00420E7B" w:rsidRDefault="001F5CC5" w:rsidP="001F5CC5">
      <w:pPr>
        <w:pStyle w:val="NoSpacing"/>
        <w:spacing w:line="276" w:lineRule="auto"/>
        <w:rPr>
          <w:rFonts w:ascii="Verdana" w:hAnsi="Verdana"/>
          <w:sz w:val="16"/>
          <w:szCs w:val="16"/>
          <w:lang w:val="en-GB"/>
        </w:rPr>
      </w:pPr>
    </w:p>
    <w:p w14:paraId="04F84992" w14:textId="1B723308" w:rsidR="001F5CC5" w:rsidRPr="00420E7B" w:rsidRDefault="005D53BA" w:rsidP="001F5CC5">
      <w:pPr>
        <w:pStyle w:val="NoSpacing"/>
        <w:spacing w:line="276" w:lineRule="auto"/>
        <w:rPr>
          <w:rFonts w:ascii="Verdana" w:hAnsi="Verdana"/>
          <w:sz w:val="16"/>
          <w:szCs w:val="16"/>
          <w:lang w:val="en-GB"/>
        </w:rPr>
      </w:pPr>
      <w:r w:rsidRPr="00420E7B">
        <w:rPr>
          <w:rFonts w:ascii="Verdana" w:hAnsi="Verdana"/>
          <w:sz w:val="16"/>
          <w:szCs w:val="16"/>
        </w:rPr>
        <w:t xml:space="preserve">User credentials required by the automated solution to access the applications in scope are listed below. </w:t>
      </w:r>
    </w:p>
    <w:p w14:paraId="442B29D9" w14:textId="77777777" w:rsidR="001F5CC5" w:rsidRPr="00420E7B" w:rsidRDefault="001F5CC5" w:rsidP="001F5CC5">
      <w:pPr>
        <w:pStyle w:val="NoSpacing"/>
        <w:rPr>
          <w:rFonts w:ascii="Verdana" w:hAnsi="Verdana"/>
          <w:sz w:val="16"/>
          <w:szCs w:val="16"/>
        </w:rPr>
      </w:pPr>
    </w:p>
    <w:tbl>
      <w:tblPr>
        <w:tblStyle w:val="LightGrid-Accent4"/>
        <w:tblW w:w="5000" w:type="pct"/>
        <w:tblLook w:val="04A0" w:firstRow="1" w:lastRow="0" w:firstColumn="1" w:lastColumn="0" w:noHBand="0" w:noVBand="1"/>
      </w:tblPr>
      <w:tblGrid>
        <w:gridCol w:w="6674"/>
        <w:gridCol w:w="6675"/>
        <w:gridCol w:w="6675"/>
        <w:gridCol w:w="6675"/>
      </w:tblGrid>
      <w:tr w:rsidR="005D53BA" w:rsidRPr="00420E7B" w14:paraId="22CC7DD0" w14:textId="77777777" w:rsidTr="002C5EF9">
        <w:trPr>
          <w:cnfStyle w:val="100000000000" w:firstRow="1" w:lastRow="0" w:firstColumn="0" w:lastColumn="0" w:oddVBand="0" w:evenVBand="0" w:oddHBand="0" w:evenHBand="0" w:firstRowFirstColumn="0" w:firstRowLastColumn="0" w:lastRowFirstColumn="0" w:lastRowLastColumn="0"/>
          <w:trHeight w:val="281"/>
          <w:tblHeader/>
        </w:trPr>
        <w:tc>
          <w:tcPr>
            <w:cnfStyle w:val="001000000000" w:firstRow="0" w:lastRow="0" w:firstColumn="1" w:lastColumn="0" w:oddVBand="0" w:evenVBand="0" w:oddHBand="0" w:evenHBand="0" w:firstRowFirstColumn="0" w:firstRowLastColumn="0" w:lastRowFirstColumn="0" w:lastRowLastColumn="0"/>
            <w:tcW w:w="1250" w:type="pct"/>
            <w:shd w:val="clear" w:color="auto" w:fill="F2F2F2" w:themeFill="background1" w:themeFillShade="F2"/>
            <w:vAlign w:val="center"/>
          </w:tcPr>
          <w:p w14:paraId="46F1526F" w14:textId="77777777" w:rsidR="001F5CC5" w:rsidRPr="00420E7B" w:rsidRDefault="001F5CC5" w:rsidP="000F0D13">
            <w:pPr>
              <w:pStyle w:val="NoSpacing"/>
              <w:spacing w:line="276" w:lineRule="auto"/>
              <w:jc w:val="center"/>
              <w:rPr>
                <w:rFonts w:ascii="Verdana" w:hAnsi="Verdana"/>
                <w:sz w:val="16"/>
                <w:szCs w:val="16"/>
              </w:rPr>
            </w:pPr>
            <w:r w:rsidRPr="00420E7B">
              <w:rPr>
                <w:rFonts w:ascii="Verdana" w:hAnsi="Verdana"/>
                <w:sz w:val="16"/>
                <w:szCs w:val="16"/>
              </w:rPr>
              <w:t>Application Name</w:t>
            </w:r>
          </w:p>
        </w:tc>
        <w:tc>
          <w:tcPr>
            <w:tcW w:w="1250" w:type="pct"/>
            <w:shd w:val="clear" w:color="auto" w:fill="F2F2F2" w:themeFill="background1" w:themeFillShade="F2"/>
            <w:vAlign w:val="center"/>
            <w:hideMark/>
          </w:tcPr>
          <w:p w14:paraId="32F435AE" w14:textId="482609FD" w:rsidR="001F5CC5" w:rsidRPr="00420E7B" w:rsidRDefault="005D53BA" w:rsidP="000F0D1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Access Provided</w:t>
            </w:r>
          </w:p>
        </w:tc>
        <w:tc>
          <w:tcPr>
            <w:tcW w:w="1250" w:type="pct"/>
            <w:shd w:val="clear" w:color="auto" w:fill="F2F2F2" w:themeFill="background1" w:themeFillShade="F2"/>
            <w:vAlign w:val="center"/>
          </w:tcPr>
          <w:p w14:paraId="5DBC2761" w14:textId="292EAD4E" w:rsidR="001F5CC5" w:rsidRPr="00420E7B" w:rsidRDefault="005D53BA" w:rsidP="000F0D1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Employee ID to mirror, if any</w:t>
            </w:r>
          </w:p>
        </w:tc>
        <w:tc>
          <w:tcPr>
            <w:tcW w:w="1250" w:type="pct"/>
            <w:shd w:val="clear" w:color="auto" w:fill="F2F2F2" w:themeFill="background1" w:themeFillShade="F2"/>
            <w:vAlign w:val="center"/>
          </w:tcPr>
          <w:p w14:paraId="163FA5E8" w14:textId="4E2A8992" w:rsidR="001F5CC5" w:rsidRPr="00420E7B" w:rsidRDefault="005D53BA" w:rsidP="000F0D1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Storage of Credentials</w:t>
            </w:r>
          </w:p>
        </w:tc>
      </w:tr>
      <w:tr w:rsidR="005D53BA" w:rsidRPr="00420E7B" w14:paraId="252F0CD9" w14:textId="77777777" w:rsidTr="002C5EF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50" w:type="pct"/>
            <w:shd w:val="clear" w:color="auto" w:fill="auto"/>
            <w:vAlign w:val="center"/>
          </w:tcPr>
          <w:p w14:paraId="5DE279B3" w14:textId="4B62BD21" w:rsidR="005D53BA" w:rsidRPr="00420E7B" w:rsidRDefault="002C5EF9" w:rsidP="000F0D13">
            <w:pPr>
              <w:pStyle w:val="NoSpacing"/>
              <w:spacing w:line="276" w:lineRule="auto"/>
              <w:jc w:val="center"/>
              <w:rPr>
                <w:rFonts w:ascii="Verdana" w:hAnsi="Verdana"/>
                <w:b w:val="0"/>
                <w:sz w:val="16"/>
                <w:szCs w:val="16"/>
                <w:lang w:val="en-GB"/>
              </w:rPr>
            </w:pPr>
            <w:r>
              <w:rPr>
                <w:rFonts w:ascii="Verdana" w:hAnsi="Verdana"/>
                <w:b w:val="0"/>
                <w:sz w:val="16"/>
                <w:szCs w:val="16"/>
                <w:lang w:val="en-GB"/>
              </w:rPr>
              <w:t>FIS</w:t>
            </w:r>
          </w:p>
        </w:tc>
        <w:tc>
          <w:tcPr>
            <w:tcW w:w="1250" w:type="pct"/>
            <w:shd w:val="clear" w:color="auto" w:fill="auto"/>
            <w:vAlign w:val="center"/>
          </w:tcPr>
          <w:p w14:paraId="5463A4CA" w14:textId="6009EFE8" w:rsidR="005D53BA" w:rsidRPr="00420E7B" w:rsidRDefault="002C5EF9" w:rsidP="000F0D13">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Standard access</w:t>
            </w:r>
          </w:p>
        </w:tc>
        <w:tc>
          <w:tcPr>
            <w:tcW w:w="1250" w:type="pct"/>
            <w:shd w:val="clear" w:color="auto" w:fill="auto"/>
            <w:vAlign w:val="center"/>
          </w:tcPr>
          <w:p w14:paraId="0DB5AE48" w14:textId="785A9E09" w:rsidR="005D53BA" w:rsidRPr="00420E7B" w:rsidRDefault="005D53BA" w:rsidP="00C46B8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c>
          <w:tcPr>
            <w:tcW w:w="1250" w:type="pct"/>
            <w:shd w:val="clear" w:color="auto" w:fill="auto"/>
            <w:vAlign w:val="center"/>
          </w:tcPr>
          <w:p w14:paraId="0DEBABEB" w14:textId="63978F6D" w:rsidR="005D53BA" w:rsidRPr="00420E7B" w:rsidRDefault="002C5EF9" w:rsidP="00260D46">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Credentials</w:t>
            </w:r>
          </w:p>
        </w:tc>
      </w:tr>
    </w:tbl>
    <w:p w14:paraId="44DC8D0A" w14:textId="77777777" w:rsidR="003A268C" w:rsidRPr="00420E7B" w:rsidRDefault="003A14B6" w:rsidP="00562F90">
      <w:pPr>
        <w:pStyle w:val="Heading1"/>
      </w:pPr>
      <w:bookmarkStart w:id="89" w:name="_Toc473218564"/>
      <w:bookmarkStart w:id="90" w:name="_Toc473219564"/>
      <w:bookmarkStart w:id="91" w:name="_Toc473279186"/>
      <w:bookmarkStart w:id="92" w:name="_Toc473216152"/>
      <w:bookmarkStart w:id="93" w:name="_Toc473217238"/>
      <w:bookmarkStart w:id="94" w:name="_Toc473218601"/>
      <w:bookmarkStart w:id="95" w:name="_Toc473219601"/>
      <w:bookmarkStart w:id="96" w:name="_Toc473279223"/>
      <w:bookmarkStart w:id="97" w:name="_Toc473216153"/>
      <w:bookmarkStart w:id="98" w:name="_Toc473217239"/>
      <w:bookmarkStart w:id="99" w:name="_Toc473218602"/>
      <w:bookmarkStart w:id="100" w:name="_Toc473219602"/>
      <w:bookmarkStart w:id="101" w:name="_Toc473279224"/>
      <w:bookmarkStart w:id="102" w:name="_Toc473216154"/>
      <w:bookmarkStart w:id="103" w:name="_Toc473217240"/>
      <w:bookmarkStart w:id="104" w:name="_Toc473218603"/>
      <w:bookmarkStart w:id="105" w:name="_Toc473219603"/>
      <w:bookmarkStart w:id="106" w:name="_Toc473279225"/>
      <w:bookmarkStart w:id="107" w:name="_Toc473216155"/>
      <w:bookmarkStart w:id="108" w:name="_Toc473217241"/>
      <w:bookmarkStart w:id="109" w:name="_Toc473218604"/>
      <w:bookmarkStart w:id="110" w:name="_Toc473219604"/>
      <w:bookmarkStart w:id="111" w:name="_Toc473279226"/>
      <w:bookmarkStart w:id="112" w:name="_Toc493261189"/>
      <w:bookmarkStart w:id="113" w:name="_Toc513529204"/>
      <w:bookmarkStart w:id="114" w:name="_Toc462868949"/>
      <w:bookmarkEnd w:id="21"/>
      <w:bookmarkEnd w:id="22"/>
      <w:bookmarkEnd w:id="6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420E7B">
        <w:t>Process (</w:t>
      </w:r>
      <w:r w:rsidR="003A268C" w:rsidRPr="00420E7B">
        <w:t>Technical</w:t>
      </w:r>
      <w:r w:rsidRPr="00420E7B">
        <w:t>)</w:t>
      </w:r>
      <w:r w:rsidR="003A268C" w:rsidRPr="00420E7B">
        <w:t xml:space="preserve"> Design</w:t>
      </w:r>
      <w:bookmarkEnd w:id="112"/>
      <w:bookmarkEnd w:id="113"/>
    </w:p>
    <w:p w14:paraId="5C1B98C4" w14:textId="265F6FE5" w:rsidR="00AF2F4F" w:rsidRPr="00420E7B" w:rsidRDefault="00AF2F4F" w:rsidP="00460B2A">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59" w:hanging="576"/>
        <w:textAlignment w:val="auto"/>
        <w:rPr>
          <w:rFonts w:ascii="Verdana" w:eastAsiaTheme="minorEastAsia" w:hAnsi="Verdana"/>
          <w:b w:val="0"/>
          <w:sz w:val="16"/>
          <w:szCs w:val="16"/>
          <w:lang w:val="en-GB"/>
        </w:rPr>
      </w:pPr>
      <w:bookmarkStart w:id="115" w:name="_Toc493261190"/>
      <w:bookmarkStart w:id="116" w:name="_Toc513529205"/>
      <w:r w:rsidRPr="00420E7B">
        <w:rPr>
          <w:rFonts w:ascii="Verdana" w:eastAsiaTheme="minorEastAsia" w:hAnsi="Verdana"/>
          <w:sz w:val="16"/>
          <w:szCs w:val="16"/>
          <w:lang w:val="en-GB"/>
        </w:rPr>
        <w:t xml:space="preserve">RPA </w:t>
      </w:r>
      <w:r w:rsidR="004B0D04" w:rsidRPr="00420E7B">
        <w:rPr>
          <w:rFonts w:ascii="Verdana" w:eastAsiaTheme="minorEastAsia" w:hAnsi="Verdana"/>
          <w:sz w:val="16"/>
          <w:szCs w:val="16"/>
          <w:lang w:val="en-GB"/>
        </w:rPr>
        <w:t>Solution</w:t>
      </w:r>
      <w:r w:rsidRPr="00420E7B">
        <w:rPr>
          <w:rFonts w:ascii="Verdana" w:eastAsiaTheme="minorEastAsia" w:hAnsi="Verdana"/>
          <w:sz w:val="16"/>
          <w:szCs w:val="16"/>
          <w:lang w:val="en-GB"/>
        </w:rPr>
        <w:t xml:space="preserve"> Model</w:t>
      </w:r>
      <w:bookmarkEnd w:id="114"/>
      <w:bookmarkEnd w:id="115"/>
      <w:bookmarkEnd w:id="116"/>
      <w:r w:rsidR="003926ED" w:rsidRPr="00420E7B">
        <w:rPr>
          <w:rFonts w:ascii="Verdana" w:eastAsiaTheme="minorEastAsia" w:hAnsi="Verdana"/>
          <w:sz w:val="16"/>
          <w:szCs w:val="16"/>
          <w:lang w:val="en-GB"/>
        </w:rPr>
        <w:t xml:space="preserve"> </w:t>
      </w:r>
    </w:p>
    <w:p w14:paraId="29C072C4" w14:textId="77777777" w:rsidR="00AF2F4F" w:rsidRPr="00420E7B" w:rsidRDefault="00AF2F4F" w:rsidP="00AF2F4F">
      <w:pPr>
        <w:pStyle w:val="NoSpacing"/>
        <w:rPr>
          <w:rFonts w:ascii="Verdana" w:hAnsi="Verdana"/>
          <w:sz w:val="16"/>
          <w:szCs w:val="16"/>
        </w:rPr>
      </w:pPr>
    </w:p>
    <w:p w14:paraId="56FFA1B1" w14:textId="5E163351" w:rsidR="00AF2F4F" w:rsidRPr="00420E7B" w:rsidRDefault="00AF2F4F" w:rsidP="002354D0">
      <w:pPr>
        <w:pStyle w:val="NoSpacing"/>
        <w:spacing w:line="276" w:lineRule="auto"/>
        <w:ind w:right="-1269"/>
        <w:rPr>
          <w:rFonts w:ascii="Verdana" w:hAnsi="Verdana"/>
          <w:sz w:val="16"/>
          <w:szCs w:val="16"/>
          <w:lang w:val="en-GB"/>
        </w:rPr>
      </w:pPr>
      <w:r w:rsidRPr="00420E7B">
        <w:rPr>
          <w:rFonts w:ascii="Verdana" w:hAnsi="Verdana"/>
          <w:sz w:val="16"/>
          <w:szCs w:val="16"/>
          <w:lang w:val="en-GB"/>
        </w:rPr>
        <w:t xml:space="preserve">The </w:t>
      </w:r>
      <w:r w:rsidR="002354D0" w:rsidRPr="00420E7B">
        <w:rPr>
          <w:rFonts w:ascii="Verdana" w:hAnsi="Verdana"/>
          <w:sz w:val="16"/>
          <w:szCs w:val="16"/>
          <w:lang w:val="en-GB"/>
        </w:rPr>
        <w:t xml:space="preserve">table below lists the modules developed as </w:t>
      </w:r>
      <w:r w:rsidR="003B1319">
        <w:rPr>
          <w:rFonts w:ascii="Verdana" w:hAnsi="Verdana"/>
          <w:sz w:val="16"/>
          <w:szCs w:val="16"/>
          <w:lang w:val="en-GB"/>
        </w:rPr>
        <w:t>Partial</w:t>
      </w:r>
      <w:r w:rsidR="002354D0" w:rsidRPr="00420E7B">
        <w:rPr>
          <w:rFonts w:ascii="Verdana" w:hAnsi="Verdana"/>
          <w:sz w:val="16"/>
          <w:szCs w:val="16"/>
          <w:lang w:val="en-GB"/>
        </w:rPr>
        <w:t xml:space="preserve"> of RPA solution build to execute the automated process. The module name follows </w:t>
      </w:r>
      <w:r w:rsidR="00E76190" w:rsidRPr="00420E7B">
        <w:rPr>
          <w:rFonts w:ascii="Verdana" w:hAnsi="Verdana"/>
          <w:sz w:val="16"/>
          <w:szCs w:val="16"/>
          <w:lang w:val="en-GB"/>
        </w:rPr>
        <w:t>Camel</w:t>
      </w:r>
      <w:r w:rsidR="00C86451" w:rsidRPr="00420E7B">
        <w:rPr>
          <w:rFonts w:ascii="Verdana" w:hAnsi="Verdana"/>
          <w:sz w:val="16"/>
          <w:szCs w:val="16"/>
          <w:lang w:val="en-GB"/>
        </w:rPr>
        <w:t xml:space="preserve"> </w:t>
      </w:r>
      <w:r w:rsidR="00E76190" w:rsidRPr="00420E7B">
        <w:rPr>
          <w:rFonts w:ascii="Verdana" w:hAnsi="Verdana"/>
          <w:sz w:val="16"/>
          <w:szCs w:val="16"/>
          <w:lang w:val="en-GB"/>
        </w:rPr>
        <w:t>C</w:t>
      </w:r>
      <w:r w:rsidR="0034540B" w:rsidRPr="00420E7B">
        <w:rPr>
          <w:rFonts w:ascii="Verdana" w:hAnsi="Verdana"/>
          <w:sz w:val="16"/>
          <w:szCs w:val="16"/>
          <w:lang w:val="en-GB"/>
        </w:rPr>
        <w:t>asing nomenclature</w:t>
      </w:r>
    </w:p>
    <w:p w14:paraId="1E6ED04C" w14:textId="77777777" w:rsidR="00B862D1" w:rsidRPr="00420E7B" w:rsidRDefault="00B862D1" w:rsidP="00AF2F4F">
      <w:pPr>
        <w:pStyle w:val="NoSpacing"/>
        <w:spacing w:line="276" w:lineRule="auto"/>
        <w:rPr>
          <w:rFonts w:ascii="Verdana" w:hAnsi="Verdana"/>
          <w:sz w:val="16"/>
          <w:szCs w:val="16"/>
          <w:lang w:val="en-GB"/>
        </w:rPr>
      </w:pPr>
    </w:p>
    <w:tbl>
      <w:tblPr>
        <w:tblStyle w:val="LightGrid-Accent4"/>
        <w:tblW w:w="5501" w:type="pct"/>
        <w:tblLayout w:type="fixed"/>
        <w:tblLook w:val="04A0" w:firstRow="1" w:lastRow="0" w:firstColumn="1" w:lastColumn="0" w:noHBand="0" w:noVBand="1"/>
      </w:tblPr>
      <w:tblGrid>
        <w:gridCol w:w="2228"/>
        <w:gridCol w:w="1464"/>
        <w:gridCol w:w="4384"/>
        <w:gridCol w:w="6563"/>
        <w:gridCol w:w="3896"/>
        <w:gridCol w:w="4171"/>
        <w:gridCol w:w="4165"/>
        <w:gridCol w:w="2503"/>
      </w:tblGrid>
      <w:tr w:rsidR="002354D0" w:rsidRPr="00420E7B" w14:paraId="291105B1" w14:textId="77777777" w:rsidTr="000847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79" w:type="pct"/>
            <w:shd w:val="clear" w:color="auto" w:fill="F2F2F2" w:themeFill="background1" w:themeFillShade="F2"/>
            <w:vAlign w:val="center"/>
          </w:tcPr>
          <w:p w14:paraId="56EE52B5" w14:textId="7C95B5AB" w:rsidR="00B862D1" w:rsidRPr="00420E7B" w:rsidRDefault="002354D0" w:rsidP="00B862D1">
            <w:pPr>
              <w:pStyle w:val="NoSpacing"/>
              <w:spacing w:line="276" w:lineRule="auto"/>
              <w:rPr>
                <w:rFonts w:ascii="Verdana" w:hAnsi="Verdana"/>
                <w:sz w:val="16"/>
                <w:szCs w:val="16"/>
              </w:rPr>
            </w:pPr>
            <w:r w:rsidRPr="00420E7B">
              <w:rPr>
                <w:rFonts w:ascii="Verdana" w:hAnsi="Verdana"/>
                <w:sz w:val="16"/>
                <w:szCs w:val="16"/>
              </w:rPr>
              <w:t>Module #</w:t>
            </w:r>
          </w:p>
        </w:tc>
        <w:tc>
          <w:tcPr>
            <w:tcW w:w="249" w:type="pct"/>
            <w:shd w:val="clear" w:color="auto" w:fill="F2F2F2" w:themeFill="background1" w:themeFillShade="F2"/>
            <w:vAlign w:val="center"/>
          </w:tcPr>
          <w:p w14:paraId="2591095A" w14:textId="1184649D" w:rsidR="00B862D1" w:rsidRPr="00420E7B" w:rsidRDefault="00B862D1" w:rsidP="002354D0">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SDD Ref</w:t>
            </w:r>
            <w:r w:rsidR="002354D0" w:rsidRPr="00420E7B">
              <w:rPr>
                <w:rFonts w:ascii="Verdana" w:hAnsi="Verdana"/>
                <w:sz w:val="16"/>
                <w:szCs w:val="16"/>
              </w:rPr>
              <w:t>.</w:t>
            </w:r>
          </w:p>
        </w:tc>
        <w:tc>
          <w:tcPr>
            <w:tcW w:w="746" w:type="pct"/>
            <w:shd w:val="clear" w:color="auto" w:fill="F2F2F2" w:themeFill="background1" w:themeFillShade="F2"/>
            <w:vAlign w:val="center"/>
            <w:hideMark/>
          </w:tcPr>
          <w:p w14:paraId="27EAF0FF" w14:textId="7863BE86" w:rsidR="00B862D1" w:rsidRPr="00420E7B" w:rsidRDefault="00B862D1" w:rsidP="00B862D1">
            <w:pPr>
              <w:pStyle w:val="NoSpacing"/>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Modules</w:t>
            </w:r>
          </w:p>
        </w:tc>
        <w:tc>
          <w:tcPr>
            <w:tcW w:w="1117" w:type="pct"/>
            <w:shd w:val="clear" w:color="auto" w:fill="F2F2F2" w:themeFill="background1" w:themeFillShade="F2"/>
            <w:vAlign w:val="center"/>
          </w:tcPr>
          <w:p w14:paraId="7B2C3D7A" w14:textId="77777777" w:rsidR="00B862D1" w:rsidRPr="00420E7B" w:rsidRDefault="00B862D1" w:rsidP="00B862D1">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Description</w:t>
            </w:r>
          </w:p>
        </w:tc>
        <w:tc>
          <w:tcPr>
            <w:tcW w:w="663" w:type="pct"/>
            <w:shd w:val="clear" w:color="auto" w:fill="F2F2F2" w:themeFill="background1" w:themeFillShade="F2"/>
            <w:vAlign w:val="center"/>
          </w:tcPr>
          <w:p w14:paraId="6368D32B" w14:textId="30564F79" w:rsidR="00B862D1" w:rsidRPr="00420E7B" w:rsidRDefault="00B862D1" w:rsidP="00B862D1">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Purpose/Objective</w:t>
            </w:r>
          </w:p>
        </w:tc>
        <w:tc>
          <w:tcPr>
            <w:tcW w:w="710" w:type="pct"/>
            <w:shd w:val="clear" w:color="auto" w:fill="F2F2F2" w:themeFill="background1" w:themeFillShade="F2"/>
            <w:vAlign w:val="center"/>
          </w:tcPr>
          <w:p w14:paraId="0D35A8ED" w14:textId="58E1A44C" w:rsidR="00B862D1" w:rsidRPr="00420E7B" w:rsidRDefault="00B862D1" w:rsidP="00B862D1">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Input</w:t>
            </w:r>
          </w:p>
        </w:tc>
        <w:tc>
          <w:tcPr>
            <w:tcW w:w="709" w:type="pct"/>
            <w:shd w:val="clear" w:color="auto" w:fill="F2F2F2" w:themeFill="background1" w:themeFillShade="F2"/>
            <w:vAlign w:val="center"/>
          </w:tcPr>
          <w:p w14:paraId="5FDC7259" w14:textId="4AFE3608" w:rsidR="00B862D1" w:rsidRPr="00420E7B" w:rsidRDefault="00B862D1" w:rsidP="00B862D1">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Output</w:t>
            </w:r>
          </w:p>
        </w:tc>
        <w:tc>
          <w:tcPr>
            <w:tcW w:w="426" w:type="pct"/>
            <w:shd w:val="clear" w:color="auto" w:fill="F2F2F2" w:themeFill="background1" w:themeFillShade="F2"/>
            <w:vAlign w:val="center"/>
          </w:tcPr>
          <w:p w14:paraId="7932B32F" w14:textId="77777777" w:rsidR="00B862D1" w:rsidRPr="00420E7B" w:rsidRDefault="00B862D1" w:rsidP="00B862D1">
            <w:pPr>
              <w:pStyle w:val="NoSpacing"/>
              <w:tabs>
                <w:tab w:val="left" w:pos="1500"/>
                <w:tab w:val="center" w:pos="2157"/>
              </w:tabs>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Reusability</w:t>
            </w:r>
          </w:p>
        </w:tc>
      </w:tr>
      <w:tr w:rsidR="002354D0" w:rsidRPr="00420E7B" w14:paraId="38FAB372" w14:textId="77777777" w:rsidTr="00084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pct"/>
            <w:shd w:val="clear" w:color="auto" w:fill="auto"/>
            <w:vAlign w:val="center"/>
          </w:tcPr>
          <w:p w14:paraId="5D0994DC" w14:textId="04C300AC" w:rsidR="005B2429" w:rsidRPr="00420E7B" w:rsidRDefault="005B2429" w:rsidP="00B862D1">
            <w:pPr>
              <w:pStyle w:val="NoSpacing"/>
              <w:spacing w:line="276" w:lineRule="auto"/>
              <w:rPr>
                <w:rFonts w:ascii="Verdana" w:hAnsi="Verdana"/>
                <w:b w:val="0"/>
                <w:sz w:val="16"/>
                <w:szCs w:val="16"/>
              </w:rPr>
            </w:pPr>
            <w:r w:rsidRPr="00420E7B">
              <w:rPr>
                <w:rFonts w:ascii="Verdana" w:hAnsi="Verdana"/>
                <w:b w:val="0"/>
                <w:sz w:val="16"/>
                <w:szCs w:val="16"/>
              </w:rPr>
              <w:t>M1</w:t>
            </w:r>
          </w:p>
        </w:tc>
        <w:tc>
          <w:tcPr>
            <w:tcW w:w="249" w:type="pct"/>
            <w:shd w:val="clear" w:color="auto" w:fill="auto"/>
            <w:vAlign w:val="center"/>
          </w:tcPr>
          <w:p w14:paraId="53A0959C" w14:textId="47FD7B4F" w:rsidR="005B2429" w:rsidRPr="00420E7B" w:rsidRDefault="005B2429"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420E7B">
              <w:rPr>
                <w:rFonts w:ascii="Verdana" w:hAnsi="Verdana"/>
                <w:sz w:val="16"/>
                <w:szCs w:val="16"/>
              </w:rPr>
              <w:t>1</w:t>
            </w:r>
          </w:p>
        </w:tc>
        <w:tc>
          <w:tcPr>
            <w:tcW w:w="746" w:type="pct"/>
            <w:shd w:val="clear" w:color="auto" w:fill="auto"/>
            <w:vAlign w:val="center"/>
          </w:tcPr>
          <w:p w14:paraId="52986BC5" w14:textId="253235D6" w:rsidR="005B2429" w:rsidRPr="00420E7B" w:rsidRDefault="00957C13" w:rsidP="00084749">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 xml:space="preserve">Open </w:t>
            </w:r>
            <w:r w:rsidR="00084749">
              <w:rPr>
                <w:rFonts w:ascii="Verdana" w:hAnsi="Verdana"/>
                <w:sz w:val="16"/>
                <w:szCs w:val="16"/>
              </w:rPr>
              <w:t>FIS Application</w:t>
            </w:r>
          </w:p>
        </w:tc>
        <w:tc>
          <w:tcPr>
            <w:tcW w:w="1117" w:type="pct"/>
            <w:shd w:val="clear" w:color="auto" w:fill="auto"/>
            <w:vAlign w:val="center"/>
          </w:tcPr>
          <w:p w14:paraId="3C6B4633" w14:textId="6763100C" w:rsidR="005B2429" w:rsidRPr="00420E7B" w:rsidRDefault="00260D46" w:rsidP="00084749">
            <w:pPr>
              <w:pStyle w:val="NoSpacing"/>
              <w:tabs>
                <w:tab w:val="left" w:pos="1500"/>
                <w:tab w:val="center" w:pos="2157"/>
              </w:tabs>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 xml:space="preserve">This Process Involves to open the </w:t>
            </w:r>
            <w:r w:rsidR="00084749">
              <w:rPr>
                <w:rFonts w:ascii="Verdana" w:hAnsi="Verdana"/>
                <w:sz w:val="16"/>
                <w:szCs w:val="16"/>
              </w:rPr>
              <w:t>FIS Application</w:t>
            </w:r>
          </w:p>
        </w:tc>
        <w:tc>
          <w:tcPr>
            <w:tcW w:w="663" w:type="pct"/>
            <w:shd w:val="clear" w:color="auto" w:fill="auto"/>
            <w:vAlign w:val="center"/>
          </w:tcPr>
          <w:p w14:paraId="7A70E000" w14:textId="15F8A9A2" w:rsidR="005B2429" w:rsidRPr="00420E7B" w:rsidRDefault="00CB569C" w:rsidP="001F78D1">
            <w:pPr>
              <w:pStyle w:val="NoSpacing"/>
              <w:tabs>
                <w:tab w:val="left" w:pos="1500"/>
                <w:tab w:val="center" w:pos="2157"/>
              </w:tabs>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For open the Application</w:t>
            </w:r>
          </w:p>
        </w:tc>
        <w:tc>
          <w:tcPr>
            <w:tcW w:w="710" w:type="pct"/>
            <w:shd w:val="clear" w:color="auto" w:fill="auto"/>
            <w:vAlign w:val="center"/>
          </w:tcPr>
          <w:p w14:paraId="574E5928" w14:textId="11C23525" w:rsidR="005B2429" w:rsidRPr="00420E7B" w:rsidRDefault="00CB569C" w:rsidP="005B2429">
            <w:pPr>
              <w:pStyle w:val="Heading6"/>
              <w:outlineLvl w:val="5"/>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Application Path</w:t>
            </w:r>
          </w:p>
        </w:tc>
        <w:tc>
          <w:tcPr>
            <w:tcW w:w="709" w:type="pct"/>
            <w:shd w:val="clear" w:color="auto" w:fill="auto"/>
            <w:vAlign w:val="center"/>
          </w:tcPr>
          <w:p w14:paraId="73BF48CB" w14:textId="7C06E060" w:rsidR="005B2429" w:rsidRPr="00420E7B" w:rsidRDefault="00CB569C" w:rsidP="00084749">
            <w:pPr>
              <w:pStyle w:val="NoSpacing"/>
              <w:tabs>
                <w:tab w:val="left" w:pos="1500"/>
                <w:tab w:val="center" w:pos="2157"/>
              </w:tabs>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Pr>
                <w:rFonts w:ascii="Verdana" w:hAnsi="Verdana"/>
                <w:sz w:val="16"/>
                <w:szCs w:val="16"/>
              </w:rPr>
              <w:t xml:space="preserve">Open the </w:t>
            </w:r>
            <w:r w:rsidR="00084749">
              <w:rPr>
                <w:rFonts w:ascii="Verdana" w:hAnsi="Verdana"/>
                <w:sz w:val="16"/>
                <w:szCs w:val="16"/>
              </w:rPr>
              <w:t>FIS Application</w:t>
            </w:r>
          </w:p>
        </w:tc>
        <w:tc>
          <w:tcPr>
            <w:tcW w:w="426" w:type="pct"/>
            <w:shd w:val="clear" w:color="auto" w:fill="auto"/>
            <w:vAlign w:val="center"/>
          </w:tcPr>
          <w:p w14:paraId="0C5877DB" w14:textId="5AB5B4EF" w:rsidR="005B2429" w:rsidRPr="00420E7B" w:rsidRDefault="00050AB3" w:rsidP="00B862D1">
            <w:pPr>
              <w:pStyle w:val="NoSpacing"/>
              <w:tabs>
                <w:tab w:val="left" w:pos="1500"/>
                <w:tab w:val="center" w:pos="2157"/>
              </w:tabs>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420E7B">
              <w:rPr>
                <w:rFonts w:ascii="Verdana" w:hAnsi="Verdana"/>
                <w:sz w:val="16"/>
                <w:szCs w:val="16"/>
              </w:rPr>
              <w:t>No</w:t>
            </w:r>
          </w:p>
        </w:tc>
      </w:tr>
      <w:tr w:rsidR="002354D0" w:rsidRPr="00420E7B" w14:paraId="625CF3D2" w14:textId="77777777" w:rsidTr="00084749">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79" w:type="pct"/>
            <w:shd w:val="clear" w:color="auto" w:fill="auto"/>
            <w:vAlign w:val="center"/>
          </w:tcPr>
          <w:p w14:paraId="4C2D0E86" w14:textId="6C47E77D" w:rsidR="00B862D1" w:rsidRPr="00420E7B" w:rsidRDefault="00187C08" w:rsidP="00B862D1">
            <w:pPr>
              <w:pStyle w:val="NoSpacing"/>
              <w:spacing w:line="276" w:lineRule="auto"/>
              <w:rPr>
                <w:rFonts w:ascii="Verdana" w:hAnsi="Verdana" w:cs="Arial"/>
                <w:b w:val="0"/>
                <w:sz w:val="16"/>
                <w:szCs w:val="16"/>
              </w:rPr>
            </w:pPr>
            <w:r w:rsidRPr="00420E7B">
              <w:rPr>
                <w:rFonts w:ascii="Verdana" w:hAnsi="Verdana" w:cs="Arial"/>
                <w:b w:val="0"/>
                <w:sz w:val="16"/>
                <w:szCs w:val="16"/>
              </w:rPr>
              <w:t>M2</w:t>
            </w:r>
          </w:p>
        </w:tc>
        <w:tc>
          <w:tcPr>
            <w:tcW w:w="249" w:type="pct"/>
            <w:shd w:val="clear" w:color="auto" w:fill="auto"/>
            <w:vAlign w:val="center"/>
          </w:tcPr>
          <w:p w14:paraId="21DF97C7" w14:textId="23A6C047" w:rsidR="00B862D1" w:rsidRPr="00420E7B" w:rsidRDefault="005E5C38"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2</w:t>
            </w:r>
          </w:p>
        </w:tc>
        <w:tc>
          <w:tcPr>
            <w:tcW w:w="746" w:type="pct"/>
            <w:shd w:val="clear" w:color="auto" w:fill="auto"/>
            <w:vAlign w:val="center"/>
          </w:tcPr>
          <w:p w14:paraId="0D141545" w14:textId="16F8E1E2" w:rsidR="00B862D1" w:rsidRPr="00420E7B" w:rsidRDefault="00CB569C" w:rsidP="00084749">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 xml:space="preserve">Click </w:t>
            </w:r>
            <w:r w:rsidR="00084749">
              <w:rPr>
                <w:rFonts w:ascii="Verdana" w:hAnsi="Verdana" w:cs="Arial"/>
                <w:sz w:val="16"/>
                <w:szCs w:val="16"/>
              </w:rPr>
              <w:t>on ADFS</w:t>
            </w:r>
          </w:p>
        </w:tc>
        <w:tc>
          <w:tcPr>
            <w:tcW w:w="1117" w:type="pct"/>
            <w:shd w:val="clear" w:color="auto" w:fill="auto"/>
            <w:vAlign w:val="center"/>
          </w:tcPr>
          <w:p w14:paraId="02A6A125" w14:textId="781E7E05" w:rsidR="00B862D1" w:rsidRPr="00CB569C" w:rsidRDefault="00084749" w:rsidP="00084749">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This process involves to click on ADFS</w:t>
            </w:r>
          </w:p>
        </w:tc>
        <w:tc>
          <w:tcPr>
            <w:tcW w:w="663" w:type="pct"/>
            <w:shd w:val="clear" w:color="auto" w:fill="auto"/>
            <w:vAlign w:val="center"/>
          </w:tcPr>
          <w:p w14:paraId="31E36AA7" w14:textId="639AF7BD" w:rsidR="00B862D1" w:rsidRPr="00420E7B" w:rsidRDefault="00CB569C" w:rsidP="00084749">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 xml:space="preserve">Click The </w:t>
            </w:r>
            <w:r w:rsidR="00084749">
              <w:rPr>
                <w:rFonts w:ascii="Verdana" w:hAnsi="Verdana" w:cs="Arial"/>
                <w:sz w:val="16"/>
                <w:szCs w:val="16"/>
              </w:rPr>
              <w:t>ADFS to open Pretoria Plant</w:t>
            </w:r>
          </w:p>
        </w:tc>
        <w:tc>
          <w:tcPr>
            <w:tcW w:w="710" w:type="pct"/>
            <w:shd w:val="clear" w:color="auto" w:fill="auto"/>
            <w:vAlign w:val="center"/>
          </w:tcPr>
          <w:p w14:paraId="78CB92A1" w14:textId="4650B91A" w:rsidR="009A1255" w:rsidRPr="006D5404" w:rsidRDefault="00084749" w:rsidP="006D5404">
            <w:pPr>
              <w:pStyle w:val="NoSpacing"/>
              <w:spacing w:before="40" w:afterLines="40" w:after="96" w:line="40" w:lineRule="atLeast"/>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-NA-</w:t>
            </w:r>
          </w:p>
        </w:tc>
        <w:tc>
          <w:tcPr>
            <w:tcW w:w="709" w:type="pct"/>
            <w:shd w:val="clear" w:color="auto" w:fill="auto"/>
            <w:vAlign w:val="center"/>
          </w:tcPr>
          <w:p w14:paraId="6B85BE2B" w14:textId="3C9D039B" w:rsidR="00B862D1" w:rsidRPr="00420E7B" w:rsidRDefault="00B862D1" w:rsidP="00C96E99">
            <w:pPr>
              <w:pStyle w:val="NoSpacing"/>
              <w:spacing w:before="40" w:afterLines="40" w:after="96" w:line="40" w:lineRule="atLeast"/>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c>
          <w:tcPr>
            <w:tcW w:w="426" w:type="pct"/>
            <w:shd w:val="clear" w:color="auto" w:fill="auto"/>
            <w:vAlign w:val="center"/>
          </w:tcPr>
          <w:p w14:paraId="43BDC5E0" w14:textId="75213673" w:rsidR="00B862D1" w:rsidRPr="00420E7B" w:rsidRDefault="009A1255"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No</w:t>
            </w:r>
          </w:p>
        </w:tc>
      </w:tr>
      <w:tr w:rsidR="002354D0" w:rsidRPr="00420E7B" w14:paraId="6E4E9279" w14:textId="77777777" w:rsidTr="0008474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79" w:type="pct"/>
            <w:shd w:val="clear" w:color="auto" w:fill="auto"/>
            <w:vAlign w:val="center"/>
          </w:tcPr>
          <w:p w14:paraId="5FB3A1E2" w14:textId="1CEE580F" w:rsidR="00B862D1" w:rsidRPr="00420E7B" w:rsidRDefault="00187C08" w:rsidP="00B862D1">
            <w:pPr>
              <w:pStyle w:val="NoSpacing"/>
              <w:spacing w:line="276" w:lineRule="auto"/>
              <w:rPr>
                <w:rFonts w:ascii="Verdana" w:hAnsi="Verdana" w:cs="Arial"/>
                <w:b w:val="0"/>
                <w:sz w:val="16"/>
                <w:szCs w:val="16"/>
              </w:rPr>
            </w:pPr>
            <w:r w:rsidRPr="00420E7B">
              <w:rPr>
                <w:rFonts w:ascii="Verdana" w:hAnsi="Verdana" w:cs="Arial"/>
                <w:b w:val="0"/>
                <w:sz w:val="16"/>
                <w:szCs w:val="16"/>
              </w:rPr>
              <w:t>M3</w:t>
            </w:r>
          </w:p>
        </w:tc>
        <w:tc>
          <w:tcPr>
            <w:tcW w:w="249" w:type="pct"/>
            <w:shd w:val="clear" w:color="auto" w:fill="auto"/>
            <w:vAlign w:val="center"/>
          </w:tcPr>
          <w:p w14:paraId="1F23A311" w14:textId="61F15673" w:rsidR="00B862D1" w:rsidRPr="00420E7B" w:rsidRDefault="009A1255"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3</w:t>
            </w:r>
          </w:p>
        </w:tc>
        <w:tc>
          <w:tcPr>
            <w:tcW w:w="746" w:type="pct"/>
            <w:shd w:val="clear" w:color="auto" w:fill="auto"/>
            <w:vAlign w:val="center"/>
          </w:tcPr>
          <w:p w14:paraId="2302AA24" w14:textId="2CA999C9" w:rsidR="00B862D1" w:rsidRPr="00420E7B" w:rsidRDefault="00084749"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Click on Asset</w:t>
            </w:r>
            <w:r w:rsidR="00BD512A">
              <w:rPr>
                <w:rFonts w:ascii="Verdana" w:hAnsi="Verdana" w:cs="Arial"/>
                <w:sz w:val="16"/>
                <w:szCs w:val="16"/>
              </w:rPr>
              <w:t xml:space="preserve"> </w:t>
            </w:r>
          </w:p>
        </w:tc>
        <w:tc>
          <w:tcPr>
            <w:tcW w:w="1117" w:type="pct"/>
            <w:shd w:val="clear" w:color="auto" w:fill="auto"/>
            <w:vAlign w:val="center"/>
          </w:tcPr>
          <w:p w14:paraId="3845DB4E" w14:textId="51C801B7" w:rsidR="00B862D1" w:rsidRPr="00420E7B" w:rsidRDefault="00BD512A" w:rsidP="00084749">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Select to </w:t>
            </w:r>
            <w:r w:rsidR="00084749">
              <w:rPr>
                <w:rFonts w:ascii="Verdana" w:hAnsi="Verdana" w:cs="Arial"/>
                <w:sz w:val="16"/>
                <w:szCs w:val="16"/>
              </w:rPr>
              <w:t>Asset from the List</w:t>
            </w:r>
          </w:p>
        </w:tc>
        <w:tc>
          <w:tcPr>
            <w:tcW w:w="663" w:type="pct"/>
            <w:shd w:val="clear" w:color="auto" w:fill="auto"/>
            <w:vAlign w:val="center"/>
          </w:tcPr>
          <w:p w14:paraId="3D7FEC12" w14:textId="489B2716" w:rsidR="00B862D1" w:rsidRPr="00420E7B" w:rsidRDefault="00084749" w:rsidP="009A1255">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The Page will get loaded</w:t>
            </w:r>
          </w:p>
        </w:tc>
        <w:tc>
          <w:tcPr>
            <w:tcW w:w="710" w:type="pct"/>
            <w:shd w:val="clear" w:color="auto" w:fill="auto"/>
            <w:vAlign w:val="center"/>
          </w:tcPr>
          <w:p w14:paraId="0BDB306D" w14:textId="7A73ED5C" w:rsidR="009A1255" w:rsidRPr="00A82C5A" w:rsidRDefault="00183E87" w:rsidP="00A82C5A">
            <w:pPr>
              <w:pStyle w:val="NoSpacing"/>
              <w:spacing w:before="40" w:afterLines="40" w:after="96" w:line="40" w:lineRule="atLeast"/>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-NA-</w:t>
            </w:r>
          </w:p>
        </w:tc>
        <w:tc>
          <w:tcPr>
            <w:tcW w:w="709" w:type="pct"/>
            <w:shd w:val="clear" w:color="auto" w:fill="auto"/>
            <w:vAlign w:val="center"/>
          </w:tcPr>
          <w:p w14:paraId="3C650CC4" w14:textId="2DA0AF5A" w:rsidR="00230D62" w:rsidRPr="00420E7B" w:rsidRDefault="00230D62" w:rsidP="009A1255">
            <w:pPr>
              <w:pStyle w:val="NoSpacing"/>
              <w:spacing w:before="40" w:afterLines="40" w:after="96" w:line="40" w:lineRule="atLeast"/>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c>
          <w:tcPr>
            <w:tcW w:w="426" w:type="pct"/>
            <w:shd w:val="clear" w:color="auto" w:fill="auto"/>
            <w:vAlign w:val="center"/>
          </w:tcPr>
          <w:p w14:paraId="3BBA1F46" w14:textId="65BCB3A2" w:rsidR="00B862D1" w:rsidRPr="00420E7B" w:rsidRDefault="00084749"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No</w:t>
            </w:r>
          </w:p>
        </w:tc>
      </w:tr>
      <w:tr w:rsidR="002354D0" w:rsidRPr="00420E7B" w14:paraId="675DB640" w14:textId="77777777" w:rsidTr="00084749">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79" w:type="pct"/>
            <w:shd w:val="clear" w:color="auto" w:fill="auto"/>
            <w:vAlign w:val="center"/>
          </w:tcPr>
          <w:p w14:paraId="0A2133BF" w14:textId="57222202" w:rsidR="00187C08" w:rsidRPr="00420E7B" w:rsidRDefault="00A52744" w:rsidP="00B862D1">
            <w:pPr>
              <w:pStyle w:val="NoSpacing"/>
              <w:spacing w:line="276" w:lineRule="auto"/>
              <w:rPr>
                <w:rFonts w:ascii="Verdana" w:hAnsi="Verdana" w:cs="Arial"/>
                <w:b w:val="0"/>
                <w:sz w:val="16"/>
                <w:szCs w:val="16"/>
              </w:rPr>
            </w:pPr>
            <w:r w:rsidRPr="00420E7B">
              <w:rPr>
                <w:rFonts w:ascii="Verdana" w:hAnsi="Verdana" w:cs="Arial"/>
                <w:b w:val="0"/>
                <w:sz w:val="16"/>
                <w:szCs w:val="16"/>
              </w:rPr>
              <w:t>M4</w:t>
            </w:r>
          </w:p>
        </w:tc>
        <w:tc>
          <w:tcPr>
            <w:tcW w:w="249" w:type="pct"/>
            <w:shd w:val="clear" w:color="auto" w:fill="auto"/>
            <w:vAlign w:val="center"/>
          </w:tcPr>
          <w:p w14:paraId="36CAE5C7" w14:textId="11D445CA" w:rsidR="00187C08" w:rsidRPr="00420E7B" w:rsidRDefault="009A1255"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3.1</w:t>
            </w:r>
          </w:p>
        </w:tc>
        <w:tc>
          <w:tcPr>
            <w:tcW w:w="746" w:type="pct"/>
            <w:shd w:val="clear" w:color="auto" w:fill="auto"/>
            <w:vAlign w:val="center"/>
          </w:tcPr>
          <w:p w14:paraId="20DDD065" w14:textId="2E6E135A" w:rsidR="00187C08" w:rsidRPr="00420E7B" w:rsidRDefault="00084749" w:rsidP="00084749">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Click on FIS Validation</w:t>
            </w:r>
          </w:p>
        </w:tc>
        <w:tc>
          <w:tcPr>
            <w:tcW w:w="1117" w:type="pct"/>
            <w:shd w:val="clear" w:color="auto" w:fill="auto"/>
            <w:vAlign w:val="center"/>
          </w:tcPr>
          <w:p w14:paraId="78908901" w14:textId="4DD686B0" w:rsidR="00187C08" w:rsidRPr="00420E7B" w:rsidRDefault="00084749" w:rsidP="00B93B3E">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involves to click on FIS Validation</w:t>
            </w:r>
          </w:p>
        </w:tc>
        <w:tc>
          <w:tcPr>
            <w:tcW w:w="663" w:type="pct"/>
            <w:shd w:val="clear" w:color="auto" w:fill="auto"/>
            <w:vAlign w:val="center"/>
          </w:tcPr>
          <w:p w14:paraId="5BE4F528" w14:textId="3163128A" w:rsidR="00187C08" w:rsidRPr="00420E7B" w:rsidRDefault="00084749"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page gets loaded with accurate data</w:t>
            </w:r>
          </w:p>
        </w:tc>
        <w:tc>
          <w:tcPr>
            <w:tcW w:w="710" w:type="pct"/>
            <w:shd w:val="clear" w:color="auto" w:fill="auto"/>
            <w:vAlign w:val="center"/>
          </w:tcPr>
          <w:p w14:paraId="799DDADE" w14:textId="357ED393" w:rsidR="00187C08" w:rsidRPr="00420E7B" w:rsidRDefault="008C0DFC" w:rsidP="001710E6">
            <w:pPr>
              <w:pStyle w:val="NoSpacing"/>
              <w:spacing w:before="40" w:afterLines="40" w:after="96" w:line="40" w:lineRule="atLeast"/>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-NA-</w:t>
            </w:r>
          </w:p>
        </w:tc>
        <w:tc>
          <w:tcPr>
            <w:tcW w:w="709" w:type="pct"/>
            <w:shd w:val="clear" w:color="auto" w:fill="auto"/>
            <w:vAlign w:val="center"/>
          </w:tcPr>
          <w:p w14:paraId="37E26099" w14:textId="07AFCBCB" w:rsidR="00187C08" w:rsidRPr="00420E7B" w:rsidRDefault="00187C08" w:rsidP="00B93B3E">
            <w:pPr>
              <w:pStyle w:val="NoSpacing"/>
              <w:spacing w:before="40" w:afterLines="40" w:after="96" w:line="40" w:lineRule="atLeast"/>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c>
          <w:tcPr>
            <w:tcW w:w="426" w:type="pct"/>
            <w:shd w:val="clear" w:color="auto" w:fill="auto"/>
            <w:vAlign w:val="center"/>
          </w:tcPr>
          <w:p w14:paraId="02A0A16E" w14:textId="2E56F3EC" w:rsidR="00187C08" w:rsidRPr="00420E7B" w:rsidRDefault="00084749"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No</w:t>
            </w:r>
          </w:p>
        </w:tc>
      </w:tr>
      <w:tr w:rsidR="002354D0" w:rsidRPr="00420E7B" w14:paraId="325EE518" w14:textId="77777777" w:rsidTr="0008474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79" w:type="pct"/>
            <w:shd w:val="clear" w:color="auto" w:fill="auto"/>
            <w:vAlign w:val="center"/>
          </w:tcPr>
          <w:p w14:paraId="4AF4D653" w14:textId="5FE3D048" w:rsidR="00B862D1" w:rsidRPr="00420E7B" w:rsidRDefault="00A52744" w:rsidP="00B862D1">
            <w:pPr>
              <w:pStyle w:val="NoSpacing"/>
              <w:spacing w:line="276" w:lineRule="auto"/>
              <w:rPr>
                <w:rFonts w:ascii="Verdana" w:hAnsi="Verdana" w:cs="Arial"/>
                <w:b w:val="0"/>
                <w:sz w:val="16"/>
                <w:szCs w:val="16"/>
              </w:rPr>
            </w:pPr>
            <w:r w:rsidRPr="00420E7B">
              <w:rPr>
                <w:rFonts w:ascii="Verdana" w:hAnsi="Verdana" w:cs="Arial"/>
                <w:b w:val="0"/>
                <w:sz w:val="16"/>
                <w:szCs w:val="16"/>
              </w:rPr>
              <w:t>M5</w:t>
            </w:r>
          </w:p>
        </w:tc>
        <w:tc>
          <w:tcPr>
            <w:tcW w:w="249" w:type="pct"/>
            <w:shd w:val="clear" w:color="auto" w:fill="auto"/>
            <w:vAlign w:val="center"/>
          </w:tcPr>
          <w:p w14:paraId="13AEE715" w14:textId="776AE222" w:rsidR="00B862D1" w:rsidRPr="00420E7B" w:rsidRDefault="00084749"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3.2</w:t>
            </w:r>
          </w:p>
        </w:tc>
        <w:tc>
          <w:tcPr>
            <w:tcW w:w="746" w:type="pct"/>
            <w:shd w:val="clear" w:color="auto" w:fill="auto"/>
            <w:vAlign w:val="center"/>
          </w:tcPr>
          <w:p w14:paraId="57562830" w14:textId="62BDC05E" w:rsidR="00B862D1" w:rsidRPr="00420E7B" w:rsidRDefault="00084749"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Click on Start Date</w:t>
            </w:r>
          </w:p>
        </w:tc>
        <w:tc>
          <w:tcPr>
            <w:tcW w:w="1117" w:type="pct"/>
            <w:shd w:val="clear" w:color="auto" w:fill="auto"/>
            <w:vAlign w:val="center"/>
          </w:tcPr>
          <w:p w14:paraId="1F509993" w14:textId="78D22ACE" w:rsidR="00B862D1" w:rsidRPr="00420E7B" w:rsidRDefault="00084749" w:rsidP="00B93B3E">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Click on Start Date</w:t>
            </w:r>
          </w:p>
        </w:tc>
        <w:tc>
          <w:tcPr>
            <w:tcW w:w="663" w:type="pct"/>
            <w:shd w:val="clear" w:color="auto" w:fill="auto"/>
            <w:vAlign w:val="center"/>
          </w:tcPr>
          <w:p w14:paraId="0EDEEFC6" w14:textId="25FF3C07" w:rsidR="00B862D1" w:rsidRPr="00420E7B" w:rsidRDefault="00084749" w:rsidP="00084749">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To set Period</w:t>
            </w:r>
          </w:p>
        </w:tc>
        <w:tc>
          <w:tcPr>
            <w:tcW w:w="710" w:type="pct"/>
            <w:shd w:val="clear" w:color="auto" w:fill="auto"/>
            <w:vAlign w:val="center"/>
          </w:tcPr>
          <w:p w14:paraId="372CAC0C" w14:textId="5C7B50F3" w:rsidR="00B862D1" w:rsidRPr="00420E7B" w:rsidRDefault="008C0DFC" w:rsidP="00561FB7">
            <w:pPr>
              <w:pStyle w:val="NoSpacing"/>
              <w:spacing w:before="40" w:afterLines="40" w:after="96" w:line="40" w:lineRule="atLeast"/>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-NA-</w:t>
            </w:r>
          </w:p>
        </w:tc>
        <w:tc>
          <w:tcPr>
            <w:tcW w:w="709" w:type="pct"/>
            <w:shd w:val="clear" w:color="auto" w:fill="auto"/>
            <w:vAlign w:val="center"/>
          </w:tcPr>
          <w:p w14:paraId="3664004D" w14:textId="5709B5B1" w:rsidR="00B862D1" w:rsidRPr="00420E7B" w:rsidRDefault="00B862D1" w:rsidP="00A843FD">
            <w:pPr>
              <w:pStyle w:val="NoSpacing"/>
              <w:spacing w:before="40" w:afterLines="40" w:after="96" w:line="40" w:lineRule="atLeast"/>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c>
          <w:tcPr>
            <w:tcW w:w="426" w:type="pct"/>
            <w:shd w:val="clear" w:color="auto" w:fill="auto"/>
            <w:vAlign w:val="center"/>
          </w:tcPr>
          <w:p w14:paraId="5CE7596F" w14:textId="204F750C" w:rsidR="00B862D1" w:rsidRPr="00420E7B" w:rsidRDefault="00B862D1"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No</w:t>
            </w:r>
          </w:p>
        </w:tc>
      </w:tr>
      <w:tr w:rsidR="00F50BA6" w:rsidRPr="00420E7B" w14:paraId="663126FD" w14:textId="77777777" w:rsidTr="00084749">
        <w:trPr>
          <w:cnfStyle w:val="000000010000" w:firstRow="0" w:lastRow="0" w:firstColumn="0" w:lastColumn="0" w:oddVBand="0" w:evenVBand="0" w:oddHBand="0" w:evenHBand="1"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79" w:type="pct"/>
            <w:shd w:val="clear" w:color="auto" w:fill="auto"/>
            <w:vAlign w:val="center"/>
          </w:tcPr>
          <w:p w14:paraId="658E4501" w14:textId="487EE1D4" w:rsidR="00F50BA6" w:rsidRPr="00420E7B" w:rsidRDefault="00F50BA6" w:rsidP="00B862D1">
            <w:pPr>
              <w:pStyle w:val="NoSpacing"/>
              <w:spacing w:line="276" w:lineRule="auto"/>
              <w:rPr>
                <w:rFonts w:ascii="Verdana" w:hAnsi="Verdana" w:cs="Arial"/>
                <w:b w:val="0"/>
                <w:sz w:val="16"/>
                <w:szCs w:val="16"/>
              </w:rPr>
            </w:pPr>
            <w:r>
              <w:rPr>
                <w:rFonts w:ascii="Verdana" w:hAnsi="Verdana" w:cs="Arial"/>
                <w:b w:val="0"/>
                <w:sz w:val="16"/>
                <w:szCs w:val="16"/>
              </w:rPr>
              <w:t>M6</w:t>
            </w:r>
          </w:p>
        </w:tc>
        <w:tc>
          <w:tcPr>
            <w:tcW w:w="249" w:type="pct"/>
            <w:shd w:val="clear" w:color="auto" w:fill="auto"/>
            <w:vAlign w:val="center"/>
          </w:tcPr>
          <w:p w14:paraId="1DFA2F1A" w14:textId="24FDCE27" w:rsidR="00F50BA6" w:rsidRPr="00420E7B" w:rsidRDefault="00084749"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3.3</w:t>
            </w:r>
          </w:p>
        </w:tc>
        <w:tc>
          <w:tcPr>
            <w:tcW w:w="746" w:type="pct"/>
            <w:shd w:val="clear" w:color="auto" w:fill="auto"/>
            <w:vAlign w:val="center"/>
          </w:tcPr>
          <w:p w14:paraId="21EDB5F7" w14:textId="35752FAE" w:rsidR="00F50BA6" w:rsidRDefault="00A82C5A" w:rsidP="00084749">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 xml:space="preserve">Click </w:t>
            </w:r>
            <w:r w:rsidR="00084749">
              <w:rPr>
                <w:rFonts w:ascii="Verdana" w:hAnsi="Verdana" w:cs="Arial"/>
                <w:sz w:val="16"/>
                <w:szCs w:val="16"/>
              </w:rPr>
              <w:t>on End Date</w:t>
            </w:r>
          </w:p>
        </w:tc>
        <w:tc>
          <w:tcPr>
            <w:tcW w:w="1117" w:type="pct"/>
            <w:shd w:val="clear" w:color="auto" w:fill="auto"/>
            <w:vAlign w:val="center"/>
          </w:tcPr>
          <w:p w14:paraId="376A7D14" w14:textId="700DA100" w:rsidR="00F50BA6" w:rsidRPr="00420E7B" w:rsidRDefault="00A82C5A" w:rsidP="00084749">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 xml:space="preserve">Click </w:t>
            </w:r>
            <w:r w:rsidR="00084749">
              <w:rPr>
                <w:rFonts w:ascii="Verdana" w:hAnsi="Verdana" w:cs="Arial"/>
                <w:sz w:val="16"/>
                <w:szCs w:val="16"/>
              </w:rPr>
              <w:t>on End Date</w:t>
            </w:r>
          </w:p>
        </w:tc>
        <w:tc>
          <w:tcPr>
            <w:tcW w:w="663" w:type="pct"/>
            <w:shd w:val="clear" w:color="auto" w:fill="auto"/>
            <w:vAlign w:val="center"/>
          </w:tcPr>
          <w:p w14:paraId="0B4D3286" w14:textId="1D937475" w:rsidR="00F50BA6" w:rsidRPr="00420E7B" w:rsidRDefault="00084749" w:rsidP="00D47BC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To set Period</w:t>
            </w:r>
          </w:p>
        </w:tc>
        <w:tc>
          <w:tcPr>
            <w:tcW w:w="710" w:type="pct"/>
            <w:shd w:val="clear" w:color="auto" w:fill="auto"/>
            <w:vAlign w:val="center"/>
          </w:tcPr>
          <w:p w14:paraId="2B97F262" w14:textId="011F6D94" w:rsidR="00F50BA6" w:rsidRDefault="008C0DFC" w:rsidP="00D47BCD">
            <w:pPr>
              <w:pStyle w:val="NoSpacing"/>
              <w:spacing w:before="40" w:afterLines="40" w:after="96" w:line="40" w:lineRule="atLeast"/>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-NA-</w:t>
            </w:r>
          </w:p>
        </w:tc>
        <w:tc>
          <w:tcPr>
            <w:tcW w:w="709" w:type="pct"/>
            <w:shd w:val="clear" w:color="auto" w:fill="auto"/>
            <w:vAlign w:val="center"/>
          </w:tcPr>
          <w:p w14:paraId="7F3A59D0" w14:textId="6156CF1E" w:rsidR="00F50BA6" w:rsidRDefault="00F50BA6" w:rsidP="00D47BCD">
            <w:pPr>
              <w:pStyle w:val="NoSpacing"/>
              <w:spacing w:before="40" w:afterLines="40" w:after="96" w:line="40" w:lineRule="atLeast"/>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c>
          <w:tcPr>
            <w:tcW w:w="426" w:type="pct"/>
            <w:shd w:val="clear" w:color="auto" w:fill="auto"/>
            <w:vAlign w:val="center"/>
          </w:tcPr>
          <w:p w14:paraId="7C9473F3" w14:textId="7C8E27EE" w:rsidR="00F50BA6" w:rsidRPr="00420E7B" w:rsidRDefault="00F50BA6"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No</w:t>
            </w:r>
          </w:p>
        </w:tc>
      </w:tr>
      <w:tr w:rsidR="002354D0" w:rsidRPr="00420E7B" w14:paraId="5C016F57" w14:textId="77777777" w:rsidTr="0008474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79" w:type="pct"/>
            <w:shd w:val="clear" w:color="auto" w:fill="auto"/>
            <w:vAlign w:val="center"/>
          </w:tcPr>
          <w:p w14:paraId="7DB40770" w14:textId="33373CF8" w:rsidR="00B862D1" w:rsidRPr="00420E7B" w:rsidRDefault="007617ED" w:rsidP="00B862D1">
            <w:pPr>
              <w:pStyle w:val="NoSpacing"/>
              <w:spacing w:line="276" w:lineRule="auto"/>
              <w:rPr>
                <w:rFonts w:ascii="Verdana" w:hAnsi="Verdana" w:cs="Arial"/>
                <w:b w:val="0"/>
                <w:sz w:val="16"/>
                <w:szCs w:val="16"/>
              </w:rPr>
            </w:pPr>
            <w:r>
              <w:rPr>
                <w:rFonts w:ascii="Verdana" w:hAnsi="Verdana" w:cs="Arial"/>
                <w:b w:val="0"/>
                <w:sz w:val="16"/>
                <w:szCs w:val="16"/>
              </w:rPr>
              <w:t>M7</w:t>
            </w:r>
          </w:p>
        </w:tc>
        <w:tc>
          <w:tcPr>
            <w:tcW w:w="249" w:type="pct"/>
            <w:shd w:val="clear" w:color="auto" w:fill="auto"/>
            <w:vAlign w:val="center"/>
          </w:tcPr>
          <w:p w14:paraId="39B2FCCA" w14:textId="5C44964E" w:rsidR="00B862D1" w:rsidRPr="00420E7B" w:rsidRDefault="00084749"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3.4</w:t>
            </w:r>
          </w:p>
        </w:tc>
        <w:tc>
          <w:tcPr>
            <w:tcW w:w="746" w:type="pct"/>
            <w:shd w:val="clear" w:color="auto" w:fill="auto"/>
            <w:vAlign w:val="center"/>
          </w:tcPr>
          <w:p w14:paraId="3F326ED0" w14:textId="52850D3C" w:rsidR="00B862D1" w:rsidRPr="00420E7B" w:rsidRDefault="00A82C5A" w:rsidP="00084749">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Click </w:t>
            </w:r>
            <w:r w:rsidR="00084749">
              <w:rPr>
                <w:rFonts w:ascii="Verdana" w:hAnsi="Verdana" w:cs="Arial"/>
                <w:sz w:val="16"/>
                <w:szCs w:val="16"/>
              </w:rPr>
              <w:t>on ‘&lt;’</w:t>
            </w:r>
          </w:p>
        </w:tc>
        <w:tc>
          <w:tcPr>
            <w:tcW w:w="1117" w:type="pct"/>
            <w:shd w:val="clear" w:color="auto" w:fill="auto"/>
            <w:vAlign w:val="center"/>
          </w:tcPr>
          <w:p w14:paraId="0CD2024C" w14:textId="5046BE93" w:rsidR="00B862D1" w:rsidRPr="00420E7B" w:rsidRDefault="00A82C5A" w:rsidP="00084749">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Click </w:t>
            </w:r>
            <w:r w:rsidR="00084749">
              <w:rPr>
                <w:rFonts w:ascii="Verdana" w:hAnsi="Verdana" w:cs="Arial"/>
                <w:sz w:val="16"/>
                <w:szCs w:val="16"/>
              </w:rPr>
              <w:t>on ‘&lt;’</w:t>
            </w:r>
          </w:p>
        </w:tc>
        <w:tc>
          <w:tcPr>
            <w:tcW w:w="663" w:type="pct"/>
            <w:shd w:val="clear" w:color="auto" w:fill="auto"/>
            <w:vAlign w:val="center"/>
          </w:tcPr>
          <w:p w14:paraId="58A18B3F" w14:textId="0F64E648" w:rsidR="00B862D1" w:rsidRPr="00420E7B" w:rsidRDefault="00084749" w:rsidP="00D2354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Click on ‘&lt;’ inorder to set Date</w:t>
            </w:r>
          </w:p>
        </w:tc>
        <w:tc>
          <w:tcPr>
            <w:tcW w:w="710" w:type="pct"/>
            <w:shd w:val="clear" w:color="auto" w:fill="auto"/>
            <w:vAlign w:val="center"/>
          </w:tcPr>
          <w:p w14:paraId="3BC69F76" w14:textId="7419C637" w:rsidR="00B862D1" w:rsidRPr="00420E7B" w:rsidRDefault="008C0DFC" w:rsidP="00D47BCD">
            <w:pPr>
              <w:pStyle w:val="NoSpacing"/>
              <w:spacing w:before="40" w:afterLines="40" w:after="96" w:line="40" w:lineRule="atLeast"/>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-NA-</w:t>
            </w:r>
          </w:p>
        </w:tc>
        <w:tc>
          <w:tcPr>
            <w:tcW w:w="709" w:type="pct"/>
            <w:shd w:val="clear" w:color="auto" w:fill="auto"/>
            <w:vAlign w:val="center"/>
          </w:tcPr>
          <w:p w14:paraId="165E40DB" w14:textId="13B213C3" w:rsidR="00B862D1" w:rsidRPr="00420E7B" w:rsidRDefault="00B862D1" w:rsidP="00D47BCD">
            <w:pPr>
              <w:pStyle w:val="NoSpacing"/>
              <w:spacing w:before="40" w:afterLines="40" w:after="96" w:line="40" w:lineRule="atLeast"/>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c>
          <w:tcPr>
            <w:tcW w:w="426" w:type="pct"/>
            <w:shd w:val="clear" w:color="auto" w:fill="auto"/>
            <w:vAlign w:val="center"/>
          </w:tcPr>
          <w:p w14:paraId="237509B0" w14:textId="517FEA96" w:rsidR="00B862D1" w:rsidRPr="00420E7B" w:rsidRDefault="00B862D1"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No</w:t>
            </w:r>
          </w:p>
        </w:tc>
      </w:tr>
      <w:tr w:rsidR="002354D0" w:rsidRPr="00420E7B" w14:paraId="0C82F20A" w14:textId="77777777" w:rsidTr="00084749">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79" w:type="pct"/>
            <w:shd w:val="clear" w:color="auto" w:fill="auto"/>
            <w:vAlign w:val="center"/>
          </w:tcPr>
          <w:p w14:paraId="14FBC0BC" w14:textId="5DA030B3" w:rsidR="00AB3715" w:rsidRPr="00420E7B" w:rsidRDefault="007617ED" w:rsidP="00B862D1">
            <w:pPr>
              <w:pStyle w:val="NoSpacing"/>
              <w:spacing w:line="276" w:lineRule="auto"/>
              <w:rPr>
                <w:rFonts w:ascii="Verdana" w:hAnsi="Verdana" w:cs="Arial"/>
                <w:b w:val="0"/>
                <w:sz w:val="16"/>
                <w:szCs w:val="16"/>
              </w:rPr>
            </w:pPr>
            <w:r>
              <w:rPr>
                <w:rFonts w:ascii="Verdana" w:hAnsi="Verdana" w:cs="Arial"/>
                <w:b w:val="0"/>
                <w:sz w:val="16"/>
                <w:szCs w:val="16"/>
              </w:rPr>
              <w:t>M8</w:t>
            </w:r>
          </w:p>
        </w:tc>
        <w:tc>
          <w:tcPr>
            <w:tcW w:w="249" w:type="pct"/>
            <w:shd w:val="clear" w:color="auto" w:fill="auto"/>
            <w:vAlign w:val="center"/>
          </w:tcPr>
          <w:p w14:paraId="191DAD0A" w14:textId="780B9A7D" w:rsidR="00AB3715" w:rsidRPr="00420E7B" w:rsidRDefault="00084749"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3.5</w:t>
            </w:r>
          </w:p>
        </w:tc>
        <w:tc>
          <w:tcPr>
            <w:tcW w:w="746" w:type="pct"/>
            <w:shd w:val="clear" w:color="auto" w:fill="auto"/>
            <w:vAlign w:val="center"/>
          </w:tcPr>
          <w:p w14:paraId="228409B7" w14:textId="70F5B420" w:rsidR="00AB3715" w:rsidRPr="00420E7B" w:rsidRDefault="008C0DFC" w:rsidP="00084749">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 xml:space="preserve">Click </w:t>
            </w:r>
            <w:r w:rsidR="00084749">
              <w:rPr>
                <w:rFonts w:ascii="Verdana" w:hAnsi="Verdana" w:cs="Arial"/>
                <w:sz w:val="16"/>
                <w:szCs w:val="16"/>
              </w:rPr>
              <w:t>on OK</w:t>
            </w:r>
          </w:p>
        </w:tc>
        <w:tc>
          <w:tcPr>
            <w:tcW w:w="1117" w:type="pct"/>
            <w:shd w:val="clear" w:color="auto" w:fill="auto"/>
            <w:vAlign w:val="center"/>
          </w:tcPr>
          <w:p w14:paraId="3E7563FC" w14:textId="2F6CAEF3" w:rsidR="00AB3715" w:rsidRPr="00420E7B" w:rsidRDefault="00084749" w:rsidP="00084749">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The process involves to click on ‘ OK ‘</w:t>
            </w:r>
          </w:p>
        </w:tc>
        <w:tc>
          <w:tcPr>
            <w:tcW w:w="663" w:type="pct"/>
            <w:shd w:val="clear" w:color="auto" w:fill="auto"/>
            <w:vAlign w:val="center"/>
          </w:tcPr>
          <w:p w14:paraId="38897E5C" w14:textId="4B864DC6" w:rsidR="00AB3715" w:rsidRPr="00420E7B" w:rsidRDefault="00084749"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To set the period</w:t>
            </w:r>
          </w:p>
        </w:tc>
        <w:tc>
          <w:tcPr>
            <w:tcW w:w="710" w:type="pct"/>
            <w:shd w:val="clear" w:color="auto" w:fill="auto"/>
            <w:vAlign w:val="center"/>
          </w:tcPr>
          <w:p w14:paraId="0DC151A9" w14:textId="4CBC5B40" w:rsidR="00AB3715" w:rsidRPr="00420E7B" w:rsidRDefault="008C0DFC" w:rsidP="00F50BA6">
            <w:pPr>
              <w:pStyle w:val="NoSpacing"/>
              <w:spacing w:before="40" w:afterLines="40" w:after="96" w:line="40" w:lineRule="atLeast"/>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-NA-</w:t>
            </w:r>
          </w:p>
        </w:tc>
        <w:tc>
          <w:tcPr>
            <w:tcW w:w="709" w:type="pct"/>
            <w:shd w:val="clear" w:color="auto" w:fill="auto"/>
            <w:vAlign w:val="center"/>
          </w:tcPr>
          <w:p w14:paraId="4C6689C0" w14:textId="4D1170CB" w:rsidR="00AB3715" w:rsidRPr="00420E7B" w:rsidRDefault="00AB3715" w:rsidP="00D23547">
            <w:pPr>
              <w:pStyle w:val="NoSpacing"/>
              <w:spacing w:before="40" w:afterLines="40" w:after="96" w:line="40" w:lineRule="atLeast"/>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c>
          <w:tcPr>
            <w:tcW w:w="426" w:type="pct"/>
            <w:shd w:val="clear" w:color="auto" w:fill="auto"/>
            <w:vAlign w:val="center"/>
          </w:tcPr>
          <w:p w14:paraId="14BF5DEC" w14:textId="6FAB0B8B" w:rsidR="00AB3715" w:rsidRPr="00420E7B" w:rsidRDefault="00933CCA"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No</w:t>
            </w:r>
          </w:p>
        </w:tc>
      </w:tr>
      <w:tr w:rsidR="002354D0" w:rsidRPr="00420E7B" w14:paraId="65E74700" w14:textId="77777777" w:rsidTr="0008474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79" w:type="pct"/>
            <w:shd w:val="clear" w:color="auto" w:fill="auto"/>
            <w:vAlign w:val="center"/>
          </w:tcPr>
          <w:p w14:paraId="3443AE70" w14:textId="3196E23D" w:rsidR="00B862D1" w:rsidRPr="00420E7B" w:rsidRDefault="007617ED" w:rsidP="00B862D1">
            <w:pPr>
              <w:pStyle w:val="NoSpacing"/>
              <w:spacing w:line="276" w:lineRule="auto"/>
              <w:rPr>
                <w:rFonts w:ascii="Verdana" w:hAnsi="Verdana" w:cs="Arial"/>
                <w:b w:val="0"/>
                <w:sz w:val="16"/>
                <w:szCs w:val="16"/>
              </w:rPr>
            </w:pPr>
            <w:r>
              <w:rPr>
                <w:rFonts w:ascii="Verdana" w:hAnsi="Verdana" w:cs="Arial"/>
                <w:b w:val="0"/>
                <w:sz w:val="16"/>
                <w:szCs w:val="16"/>
              </w:rPr>
              <w:t>M9</w:t>
            </w:r>
          </w:p>
        </w:tc>
        <w:tc>
          <w:tcPr>
            <w:tcW w:w="249" w:type="pct"/>
            <w:shd w:val="clear" w:color="auto" w:fill="auto"/>
            <w:vAlign w:val="center"/>
          </w:tcPr>
          <w:p w14:paraId="54C84892" w14:textId="7D5051B0" w:rsidR="00B862D1" w:rsidRPr="00420E7B" w:rsidRDefault="00C7411F"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4</w:t>
            </w:r>
          </w:p>
        </w:tc>
        <w:tc>
          <w:tcPr>
            <w:tcW w:w="746" w:type="pct"/>
            <w:shd w:val="clear" w:color="auto" w:fill="auto"/>
            <w:vAlign w:val="center"/>
          </w:tcPr>
          <w:p w14:paraId="308EF063" w14:textId="29EF3A0E" w:rsidR="00B862D1" w:rsidRPr="00420E7B" w:rsidRDefault="00C7411F" w:rsidP="009425B3">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Click on Ford Report Chooser</w:t>
            </w:r>
          </w:p>
        </w:tc>
        <w:tc>
          <w:tcPr>
            <w:tcW w:w="1117" w:type="pct"/>
            <w:shd w:val="clear" w:color="auto" w:fill="auto"/>
            <w:vAlign w:val="center"/>
          </w:tcPr>
          <w:p w14:paraId="76A8CE0C" w14:textId="2475F93E" w:rsidR="00B862D1" w:rsidRPr="00420E7B" w:rsidRDefault="00C7411F"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Click on Ford Report Chooser </w:t>
            </w:r>
          </w:p>
        </w:tc>
        <w:tc>
          <w:tcPr>
            <w:tcW w:w="663" w:type="pct"/>
            <w:shd w:val="clear" w:color="auto" w:fill="auto"/>
            <w:vAlign w:val="center"/>
          </w:tcPr>
          <w:p w14:paraId="4FBB815D" w14:textId="52D2CDA4" w:rsidR="00B862D1" w:rsidRPr="00420E7B" w:rsidRDefault="00C7411F"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To get all the list of Reports</w:t>
            </w:r>
          </w:p>
        </w:tc>
        <w:tc>
          <w:tcPr>
            <w:tcW w:w="710" w:type="pct"/>
            <w:shd w:val="clear" w:color="auto" w:fill="auto"/>
            <w:vAlign w:val="center"/>
          </w:tcPr>
          <w:p w14:paraId="2ED6C6AC" w14:textId="5341B023" w:rsidR="009D27F4" w:rsidRPr="00420E7B" w:rsidRDefault="00722973" w:rsidP="00F50BA6">
            <w:pPr>
              <w:pStyle w:val="NoSpacing"/>
              <w:spacing w:before="40" w:afterLines="40" w:after="96" w:line="40" w:lineRule="atLeast"/>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-NA-</w:t>
            </w:r>
          </w:p>
        </w:tc>
        <w:tc>
          <w:tcPr>
            <w:tcW w:w="709" w:type="pct"/>
            <w:shd w:val="clear" w:color="auto" w:fill="auto"/>
            <w:vAlign w:val="center"/>
          </w:tcPr>
          <w:p w14:paraId="21DD98B6" w14:textId="39CE9722" w:rsidR="00B862D1" w:rsidRPr="00420E7B" w:rsidRDefault="00B862D1" w:rsidP="00F50BA6">
            <w:pPr>
              <w:pStyle w:val="NoSpacing"/>
              <w:spacing w:before="40" w:afterLines="40" w:after="96" w:line="40" w:lineRule="atLeast"/>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c>
          <w:tcPr>
            <w:tcW w:w="426" w:type="pct"/>
            <w:shd w:val="clear" w:color="auto" w:fill="auto"/>
            <w:vAlign w:val="center"/>
          </w:tcPr>
          <w:p w14:paraId="1A9BCBD4" w14:textId="5E963654" w:rsidR="00B862D1" w:rsidRPr="00420E7B" w:rsidRDefault="00B862D1"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No</w:t>
            </w:r>
          </w:p>
        </w:tc>
      </w:tr>
      <w:tr w:rsidR="002354D0" w:rsidRPr="00420E7B" w14:paraId="0C9C1A09" w14:textId="77777777" w:rsidTr="00084749">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79" w:type="pct"/>
            <w:shd w:val="clear" w:color="auto" w:fill="auto"/>
            <w:vAlign w:val="center"/>
          </w:tcPr>
          <w:p w14:paraId="2EA9F7C9" w14:textId="0BE82C83" w:rsidR="00B862D1" w:rsidRPr="00420E7B" w:rsidRDefault="007617ED" w:rsidP="00B862D1">
            <w:pPr>
              <w:pStyle w:val="NoSpacing"/>
              <w:spacing w:line="276" w:lineRule="auto"/>
              <w:rPr>
                <w:rFonts w:ascii="Verdana" w:hAnsi="Verdana" w:cs="Arial"/>
                <w:b w:val="0"/>
                <w:sz w:val="16"/>
                <w:szCs w:val="16"/>
              </w:rPr>
            </w:pPr>
            <w:r>
              <w:rPr>
                <w:rFonts w:ascii="Verdana" w:hAnsi="Verdana" w:cs="Arial"/>
                <w:b w:val="0"/>
                <w:sz w:val="16"/>
                <w:szCs w:val="16"/>
              </w:rPr>
              <w:t>M10</w:t>
            </w:r>
          </w:p>
        </w:tc>
        <w:tc>
          <w:tcPr>
            <w:tcW w:w="249" w:type="pct"/>
            <w:shd w:val="clear" w:color="auto" w:fill="auto"/>
            <w:vAlign w:val="center"/>
          </w:tcPr>
          <w:p w14:paraId="44802708" w14:textId="41804175" w:rsidR="00B862D1" w:rsidRPr="00420E7B" w:rsidRDefault="00B93B3E"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7</w:t>
            </w:r>
          </w:p>
        </w:tc>
        <w:tc>
          <w:tcPr>
            <w:tcW w:w="746" w:type="pct"/>
            <w:shd w:val="clear" w:color="auto" w:fill="auto"/>
            <w:vAlign w:val="center"/>
          </w:tcPr>
          <w:p w14:paraId="5A967F7F" w14:textId="77B3B83B" w:rsidR="00B862D1" w:rsidRPr="00420E7B" w:rsidRDefault="00C7411F" w:rsidP="00C7411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 xml:space="preserve">Click on Required Report </w:t>
            </w:r>
          </w:p>
        </w:tc>
        <w:tc>
          <w:tcPr>
            <w:tcW w:w="1117" w:type="pct"/>
            <w:shd w:val="clear" w:color="auto" w:fill="auto"/>
            <w:vAlign w:val="center"/>
          </w:tcPr>
          <w:p w14:paraId="5AA61EAD" w14:textId="2645713A" w:rsidR="00B862D1" w:rsidRPr="00420E7B" w:rsidRDefault="00183E87" w:rsidP="00C7411F">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 xml:space="preserve">Click </w:t>
            </w:r>
            <w:r w:rsidR="00C7411F">
              <w:rPr>
                <w:rFonts w:ascii="Verdana" w:hAnsi="Verdana" w:cs="Arial"/>
                <w:sz w:val="16"/>
                <w:szCs w:val="16"/>
              </w:rPr>
              <w:t xml:space="preserve">on Report </w:t>
            </w:r>
          </w:p>
        </w:tc>
        <w:tc>
          <w:tcPr>
            <w:tcW w:w="663" w:type="pct"/>
            <w:shd w:val="clear" w:color="auto" w:fill="auto"/>
            <w:vAlign w:val="center"/>
          </w:tcPr>
          <w:p w14:paraId="36788ACC" w14:textId="59D6543C" w:rsidR="00B862D1" w:rsidRPr="00420E7B" w:rsidRDefault="00C7411F"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To open the Template window</w:t>
            </w:r>
          </w:p>
        </w:tc>
        <w:tc>
          <w:tcPr>
            <w:tcW w:w="710" w:type="pct"/>
            <w:shd w:val="clear" w:color="auto" w:fill="auto"/>
            <w:vAlign w:val="center"/>
          </w:tcPr>
          <w:p w14:paraId="419D3B42" w14:textId="0D03443B" w:rsidR="00CB4A82" w:rsidRPr="00420E7B" w:rsidRDefault="001710E6" w:rsidP="00F50BA6">
            <w:pPr>
              <w:pStyle w:val="NoSpacing"/>
              <w:spacing w:before="40" w:afterLines="40" w:after="96" w:line="40" w:lineRule="atLeast"/>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-NA-</w:t>
            </w:r>
          </w:p>
        </w:tc>
        <w:tc>
          <w:tcPr>
            <w:tcW w:w="709" w:type="pct"/>
            <w:shd w:val="clear" w:color="auto" w:fill="auto"/>
            <w:vAlign w:val="center"/>
          </w:tcPr>
          <w:p w14:paraId="0190F1D9" w14:textId="037BDFD3" w:rsidR="00B862D1" w:rsidRPr="00420E7B" w:rsidRDefault="00B862D1" w:rsidP="0088042A">
            <w:pPr>
              <w:pStyle w:val="NoSpacing"/>
              <w:spacing w:before="40" w:afterLines="40" w:after="96" w:line="40" w:lineRule="atLeast"/>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c>
          <w:tcPr>
            <w:tcW w:w="426" w:type="pct"/>
            <w:shd w:val="clear" w:color="auto" w:fill="auto"/>
            <w:vAlign w:val="center"/>
          </w:tcPr>
          <w:p w14:paraId="6CB8E7A8" w14:textId="25ED7DE1" w:rsidR="00B862D1" w:rsidRPr="00420E7B" w:rsidRDefault="00B862D1"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No</w:t>
            </w:r>
          </w:p>
        </w:tc>
      </w:tr>
      <w:tr w:rsidR="00183E87" w:rsidRPr="00420E7B" w14:paraId="11ACBA2C" w14:textId="77777777" w:rsidTr="0008474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79" w:type="pct"/>
            <w:shd w:val="clear" w:color="auto" w:fill="auto"/>
            <w:vAlign w:val="center"/>
          </w:tcPr>
          <w:p w14:paraId="0D6F98F3" w14:textId="330ED95C" w:rsidR="00183E87" w:rsidRDefault="00183E87" w:rsidP="00B862D1">
            <w:pPr>
              <w:pStyle w:val="NoSpacing"/>
              <w:spacing w:line="276" w:lineRule="auto"/>
              <w:rPr>
                <w:rFonts w:ascii="Verdana" w:hAnsi="Verdana" w:cs="Arial"/>
                <w:b w:val="0"/>
                <w:sz w:val="16"/>
                <w:szCs w:val="16"/>
              </w:rPr>
            </w:pPr>
            <w:r>
              <w:rPr>
                <w:rFonts w:ascii="Verdana" w:hAnsi="Verdana" w:cs="Arial"/>
                <w:b w:val="0"/>
                <w:sz w:val="16"/>
                <w:szCs w:val="16"/>
              </w:rPr>
              <w:t>M11</w:t>
            </w:r>
          </w:p>
        </w:tc>
        <w:tc>
          <w:tcPr>
            <w:tcW w:w="249" w:type="pct"/>
            <w:shd w:val="clear" w:color="auto" w:fill="auto"/>
            <w:vAlign w:val="center"/>
          </w:tcPr>
          <w:p w14:paraId="0D4B6664" w14:textId="5BB57FC1" w:rsidR="00183E87" w:rsidRDefault="00183E87"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8</w:t>
            </w:r>
          </w:p>
        </w:tc>
        <w:tc>
          <w:tcPr>
            <w:tcW w:w="746" w:type="pct"/>
            <w:shd w:val="clear" w:color="auto" w:fill="auto"/>
            <w:vAlign w:val="center"/>
          </w:tcPr>
          <w:p w14:paraId="20A3C214" w14:textId="2F06B0D5" w:rsidR="00183E87" w:rsidRDefault="00183E87" w:rsidP="00C7411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Click </w:t>
            </w:r>
            <w:r w:rsidR="00C7411F">
              <w:rPr>
                <w:rFonts w:ascii="Verdana" w:hAnsi="Verdana" w:cs="Arial"/>
                <w:sz w:val="16"/>
                <w:szCs w:val="16"/>
              </w:rPr>
              <w:t>on OK</w:t>
            </w:r>
          </w:p>
        </w:tc>
        <w:tc>
          <w:tcPr>
            <w:tcW w:w="1117" w:type="pct"/>
            <w:shd w:val="clear" w:color="auto" w:fill="auto"/>
            <w:vAlign w:val="center"/>
          </w:tcPr>
          <w:p w14:paraId="45593223" w14:textId="1B044CB8" w:rsidR="00183E87" w:rsidRDefault="00C7411F" w:rsidP="00D2354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Click on OK</w:t>
            </w:r>
          </w:p>
        </w:tc>
        <w:tc>
          <w:tcPr>
            <w:tcW w:w="663" w:type="pct"/>
            <w:shd w:val="clear" w:color="auto" w:fill="auto"/>
            <w:vAlign w:val="center"/>
          </w:tcPr>
          <w:p w14:paraId="09E53D63" w14:textId="509BFDA5" w:rsidR="00183E87" w:rsidRDefault="00C7411F"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This is used to generate the Report</w:t>
            </w:r>
          </w:p>
        </w:tc>
        <w:tc>
          <w:tcPr>
            <w:tcW w:w="710" w:type="pct"/>
            <w:shd w:val="clear" w:color="auto" w:fill="auto"/>
            <w:vAlign w:val="center"/>
          </w:tcPr>
          <w:p w14:paraId="3A70BC2F" w14:textId="5C336B79" w:rsidR="00183E87" w:rsidRDefault="00183E87" w:rsidP="00F50BA6">
            <w:pPr>
              <w:pStyle w:val="NoSpacing"/>
              <w:spacing w:before="40" w:afterLines="40" w:after="96" w:line="40" w:lineRule="atLeast"/>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-NA-</w:t>
            </w:r>
          </w:p>
        </w:tc>
        <w:tc>
          <w:tcPr>
            <w:tcW w:w="709" w:type="pct"/>
            <w:shd w:val="clear" w:color="auto" w:fill="auto"/>
            <w:vAlign w:val="center"/>
          </w:tcPr>
          <w:p w14:paraId="11F019EA" w14:textId="77777777" w:rsidR="00183E87" w:rsidRPr="00420E7B" w:rsidRDefault="00183E87" w:rsidP="0088042A">
            <w:pPr>
              <w:pStyle w:val="NoSpacing"/>
              <w:spacing w:before="40" w:afterLines="40" w:after="96" w:line="40" w:lineRule="atLeast"/>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c>
          <w:tcPr>
            <w:tcW w:w="426" w:type="pct"/>
            <w:shd w:val="clear" w:color="auto" w:fill="auto"/>
            <w:vAlign w:val="center"/>
          </w:tcPr>
          <w:p w14:paraId="431EDA62" w14:textId="456C993B" w:rsidR="00183E87" w:rsidRPr="00420E7B" w:rsidRDefault="00C7411F"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No</w:t>
            </w:r>
          </w:p>
        </w:tc>
      </w:tr>
      <w:tr w:rsidR="00183E87" w:rsidRPr="00420E7B" w14:paraId="49DEAF76" w14:textId="77777777" w:rsidTr="00084749">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79" w:type="pct"/>
            <w:shd w:val="clear" w:color="auto" w:fill="auto"/>
            <w:vAlign w:val="center"/>
          </w:tcPr>
          <w:p w14:paraId="31DF5691" w14:textId="159A4067" w:rsidR="00183E87" w:rsidRDefault="00183E87" w:rsidP="00B862D1">
            <w:pPr>
              <w:pStyle w:val="NoSpacing"/>
              <w:spacing w:line="276" w:lineRule="auto"/>
              <w:rPr>
                <w:rFonts w:ascii="Verdana" w:hAnsi="Verdana" w:cs="Arial"/>
                <w:b w:val="0"/>
                <w:sz w:val="16"/>
                <w:szCs w:val="16"/>
              </w:rPr>
            </w:pPr>
            <w:r>
              <w:rPr>
                <w:rFonts w:ascii="Verdana" w:hAnsi="Verdana" w:cs="Arial"/>
                <w:b w:val="0"/>
                <w:sz w:val="16"/>
                <w:szCs w:val="16"/>
              </w:rPr>
              <w:t>M12</w:t>
            </w:r>
          </w:p>
        </w:tc>
        <w:tc>
          <w:tcPr>
            <w:tcW w:w="249" w:type="pct"/>
            <w:shd w:val="clear" w:color="auto" w:fill="auto"/>
            <w:vAlign w:val="center"/>
          </w:tcPr>
          <w:p w14:paraId="6008CB78" w14:textId="59A570AE" w:rsidR="00183E87" w:rsidRDefault="00183E87"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9</w:t>
            </w:r>
          </w:p>
        </w:tc>
        <w:tc>
          <w:tcPr>
            <w:tcW w:w="746" w:type="pct"/>
            <w:shd w:val="clear" w:color="auto" w:fill="auto"/>
            <w:vAlign w:val="center"/>
          </w:tcPr>
          <w:p w14:paraId="4C72AFC8" w14:textId="7A93EC99" w:rsidR="00183E87" w:rsidRDefault="00C7411F"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Click on Excel Icon</w:t>
            </w:r>
          </w:p>
        </w:tc>
        <w:tc>
          <w:tcPr>
            <w:tcW w:w="1117" w:type="pct"/>
            <w:shd w:val="clear" w:color="auto" w:fill="auto"/>
            <w:vAlign w:val="center"/>
          </w:tcPr>
          <w:p w14:paraId="66CE68CA" w14:textId="4B8B42A6" w:rsidR="00183E87" w:rsidRDefault="00C7411F" w:rsidP="00D23547">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This is used to save the file</w:t>
            </w:r>
          </w:p>
        </w:tc>
        <w:tc>
          <w:tcPr>
            <w:tcW w:w="663" w:type="pct"/>
            <w:shd w:val="clear" w:color="auto" w:fill="auto"/>
            <w:vAlign w:val="center"/>
          </w:tcPr>
          <w:p w14:paraId="1797051F" w14:textId="62D23AC7" w:rsidR="00183E87" w:rsidRDefault="00C7411F"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It is used to Save the file in Excel Format</w:t>
            </w:r>
          </w:p>
        </w:tc>
        <w:tc>
          <w:tcPr>
            <w:tcW w:w="710" w:type="pct"/>
            <w:shd w:val="clear" w:color="auto" w:fill="auto"/>
            <w:vAlign w:val="center"/>
          </w:tcPr>
          <w:p w14:paraId="17AC33C8" w14:textId="3BAEF792" w:rsidR="00183E87" w:rsidRDefault="00183E87" w:rsidP="00F50BA6">
            <w:pPr>
              <w:pStyle w:val="NoSpacing"/>
              <w:spacing w:before="40" w:afterLines="40" w:after="96" w:line="40" w:lineRule="atLeast"/>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-NA-</w:t>
            </w:r>
          </w:p>
        </w:tc>
        <w:tc>
          <w:tcPr>
            <w:tcW w:w="709" w:type="pct"/>
            <w:shd w:val="clear" w:color="auto" w:fill="auto"/>
            <w:vAlign w:val="center"/>
          </w:tcPr>
          <w:p w14:paraId="444B3801" w14:textId="77777777" w:rsidR="00183E87" w:rsidRPr="00420E7B" w:rsidRDefault="00183E87" w:rsidP="0088042A">
            <w:pPr>
              <w:pStyle w:val="NoSpacing"/>
              <w:spacing w:before="40" w:afterLines="40" w:after="96" w:line="40" w:lineRule="atLeast"/>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c>
          <w:tcPr>
            <w:tcW w:w="426" w:type="pct"/>
            <w:shd w:val="clear" w:color="auto" w:fill="auto"/>
            <w:vAlign w:val="center"/>
          </w:tcPr>
          <w:p w14:paraId="14B0489F" w14:textId="7F6C6920" w:rsidR="00183E87" w:rsidRPr="00420E7B" w:rsidRDefault="00C7411F" w:rsidP="00B862D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No</w:t>
            </w:r>
          </w:p>
        </w:tc>
      </w:tr>
      <w:tr w:rsidR="002354D0" w:rsidRPr="00420E7B" w14:paraId="5A518A49" w14:textId="77777777" w:rsidTr="0008474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79" w:type="pct"/>
            <w:shd w:val="clear" w:color="auto" w:fill="auto"/>
            <w:vAlign w:val="center"/>
          </w:tcPr>
          <w:p w14:paraId="3E124284" w14:textId="74232F72" w:rsidR="00B862D1" w:rsidRPr="00420E7B" w:rsidRDefault="00183E87" w:rsidP="00B862D1">
            <w:pPr>
              <w:pStyle w:val="NoSpacing"/>
              <w:spacing w:line="276" w:lineRule="auto"/>
              <w:rPr>
                <w:rFonts w:ascii="Verdana" w:hAnsi="Verdana" w:cs="Arial"/>
                <w:b w:val="0"/>
                <w:sz w:val="16"/>
                <w:szCs w:val="16"/>
              </w:rPr>
            </w:pPr>
            <w:r>
              <w:rPr>
                <w:rFonts w:ascii="Verdana" w:hAnsi="Verdana" w:cs="Arial"/>
                <w:b w:val="0"/>
                <w:sz w:val="16"/>
                <w:szCs w:val="16"/>
              </w:rPr>
              <w:t>M13</w:t>
            </w:r>
          </w:p>
        </w:tc>
        <w:tc>
          <w:tcPr>
            <w:tcW w:w="249" w:type="pct"/>
            <w:shd w:val="clear" w:color="auto" w:fill="auto"/>
            <w:vAlign w:val="center"/>
          </w:tcPr>
          <w:p w14:paraId="036FAC52" w14:textId="0E710F58" w:rsidR="00B862D1" w:rsidRPr="00420E7B" w:rsidRDefault="00B93B3E"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8</w:t>
            </w:r>
          </w:p>
        </w:tc>
        <w:tc>
          <w:tcPr>
            <w:tcW w:w="746" w:type="pct"/>
            <w:shd w:val="clear" w:color="auto" w:fill="auto"/>
            <w:vAlign w:val="center"/>
          </w:tcPr>
          <w:p w14:paraId="1DEA3D0A" w14:textId="52CBCAF0" w:rsidR="00B862D1" w:rsidRPr="00420E7B" w:rsidRDefault="002F1B10"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Close all Applications</w:t>
            </w:r>
          </w:p>
        </w:tc>
        <w:tc>
          <w:tcPr>
            <w:tcW w:w="1117" w:type="pct"/>
            <w:shd w:val="clear" w:color="auto" w:fill="auto"/>
            <w:vAlign w:val="center"/>
          </w:tcPr>
          <w:p w14:paraId="3E3468B2" w14:textId="22D1D7CE" w:rsidR="00B862D1" w:rsidRPr="00420E7B" w:rsidRDefault="00FB796A" w:rsidP="00C7411F">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Close </w:t>
            </w:r>
            <w:r w:rsidR="00B7287B">
              <w:rPr>
                <w:rFonts w:ascii="Verdana" w:hAnsi="Verdana" w:cs="Arial"/>
                <w:sz w:val="16"/>
                <w:szCs w:val="16"/>
              </w:rPr>
              <w:t xml:space="preserve">all applications like </w:t>
            </w:r>
            <w:r w:rsidR="00C7411F">
              <w:rPr>
                <w:rFonts w:ascii="Verdana" w:hAnsi="Verdana" w:cs="Arial"/>
                <w:sz w:val="16"/>
                <w:szCs w:val="16"/>
              </w:rPr>
              <w:t>FIS, Excel</w:t>
            </w:r>
          </w:p>
        </w:tc>
        <w:tc>
          <w:tcPr>
            <w:tcW w:w="663" w:type="pct"/>
            <w:shd w:val="clear" w:color="auto" w:fill="auto"/>
            <w:vAlign w:val="center"/>
          </w:tcPr>
          <w:p w14:paraId="21A7D440" w14:textId="12C77EFE" w:rsidR="00B862D1" w:rsidRPr="00420E7B" w:rsidRDefault="00FB796A" w:rsidP="00FB796A">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Close</w:t>
            </w:r>
          </w:p>
        </w:tc>
        <w:tc>
          <w:tcPr>
            <w:tcW w:w="710" w:type="pct"/>
            <w:shd w:val="clear" w:color="auto" w:fill="auto"/>
            <w:vAlign w:val="center"/>
          </w:tcPr>
          <w:p w14:paraId="72EC0F20" w14:textId="74EE8DA2" w:rsidR="00B862D1" w:rsidRPr="00420E7B" w:rsidRDefault="00301F75" w:rsidP="00A843FD">
            <w:pPr>
              <w:pStyle w:val="NoSpacing"/>
              <w:spacing w:before="40" w:afterLines="40" w:after="96" w:line="40" w:lineRule="atLeast"/>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w:t>
            </w:r>
            <w:r w:rsidR="008F019E" w:rsidRPr="00420E7B">
              <w:rPr>
                <w:rFonts w:ascii="Verdana" w:hAnsi="Verdana" w:cs="Arial"/>
                <w:sz w:val="16"/>
                <w:szCs w:val="16"/>
              </w:rPr>
              <w:t>NA</w:t>
            </w:r>
            <w:r w:rsidRPr="00420E7B">
              <w:rPr>
                <w:rFonts w:ascii="Verdana" w:hAnsi="Verdana" w:cs="Arial"/>
                <w:sz w:val="16"/>
                <w:szCs w:val="16"/>
              </w:rPr>
              <w:t>-</w:t>
            </w:r>
          </w:p>
        </w:tc>
        <w:tc>
          <w:tcPr>
            <w:tcW w:w="709" w:type="pct"/>
            <w:shd w:val="clear" w:color="auto" w:fill="auto"/>
            <w:vAlign w:val="center"/>
          </w:tcPr>
          <w:p w14:paraId="3E818300" w14:textId="4421DF23" w:rsidR="008F019E" w:rsidRPr="00420E7B" w:rsidRDefault="008F019E" w:rsidP="0088042A">
            <w:pPr>
              <w:pStyle w:val="NoSpacing"/>
              <w:spacing w:before="40" w:afterLines="40" w:after="96" w:line="40" w:lineRule="atLeast"/>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c>
          <w:tcPr>
            <w:tcW w:w="426" w:type="pct"/>
            <w:shd w:val="clear" w:color="auto" w:fill="auto"/>
            <w:vAlign w:val="center"/>
          </w:tcPr>
          <w:p w14:paraId="780B087D" w14:textId="00483365" w:rsidR="00B862D1" w:rsidRPr="00420E7B" w:rsidRDefault="00B862D1" w:rsidP="00B862D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No</w:t>
            </w:r>
          </w:p>
        </w:tc>
      </w:tr>
    </w:tbl>
    <w:p w14:paraId="3166DA14" w14:textId="4D62AECE" w:rsidR="00B87713" w:rsidRPr="00420E7B" w:rsidRDefault="00C84987" w:rsidP="00024321">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269" w:hanging="576"/>
        <w:textAlignment w:val="auto"/>
        <w:rPr>
          <w:rFonts w:ascii="Verdana" w:eastAsiaTheme="minorEastAsia" w:hAnsi="Verdana"/>
          <w:sz w:val="16"/>
          <w:szCs w:val="16"/>
          <w:lang w:val="en-GB"/>
        </w:rPr>
      </w:pPr>
      <w:bookmarkStart w:id="117" w:name="_Toc513529206"/>
      <w:r w:rsidRPr="00420E7B">
        <w:rPr>
          <w:rFonts w:ascii="Verdana" w:eastAsiaTheme="minorEastAsia" w:hAnsi="Verdana"/>
          <w:sz w:val="16"/>
          <w:szCs w:val="16"/>
          <w:lang w:val="en-GB"/>
        </w:rPr>
        <w:t>Issues and Challenges Encountered during Solution Build</w:t>
      </w:r>
      <w:bookmarkEnd w:id="117"/>
    </w:p>
    <w:p w14:paraId="51C910F3" w14:textId="77777777" w:rsidR="009F359C" w:rsidRPr="00420E7B" w:rsidRDefault="009F359C" w:rsidP="00B87713">
      <w:pPr>
        <w:pStyle w:val="NoSpacing"/>
        <w:spacing w:line="276" w:lineRule="auto"/>
        <w:rPr>
          <w:rFonts w:ascii="Verdana" w:hAnsi="Verdana"/>
          <w:sz w:val="16"/>
          <w:szCs w:val="16"/>
          <w:lang w:val="en-GB"/>
        </w:rPr>
      </w:pPr>
    </w:p>
    <w:p w14:paraId="13B3FE55" w14:textId="28459A29" w:rsidR="00417728" w:rsidRPr="00420E7B" w:rsidRDefault="00417728" w:rsidP="00B87713">
      <w:pPr>
        <w:pStyle w:val="NoSpacing"/>
        <w:spacing w:line="276" w:lineRule="auto"/>
        <w:rPr>
          <w:rFonts w:ascii="Verdana" w:hAnsi="Verdana"/>
          <w:sz w:val="16"/>
          <w:szCs w:val="16"/>
          <w:lang w:val="en-GB"/>
        </w:rPr>
      </w:pPr>
      <w:r w:rsidRPr="00420E7B">
        <w:rPr>
          <w:rFonts w:ascii="Verdana" w:hAnsi="Verdana"/>
          <w:sz w:val="16"/>
          <w:szCs w:val="16"/>
          <w:lang w:val="en-GB"/>
        </w:rPr>
        <w:t xml:space="preserve">The section </w:t>
      </w:r>
      <w:r w:rsidR="00C84987" w:rsidRPr="00420E7B">
        <w:rPr>
          <w:rFonts w:ascii="Verdana" w:hAnsi="Verdana"/>
          <w:sz w:val="16"/>
          <w:szCs w:val="16"/>
          <w:lang w:val="en-GB"/>
        </w:rPr>
        <w:t>below lists the issues and challenges encountered during the solution build and the actions taken to resolve them</w:t>
      </w:r>
    </w:p>
    <w:p w14:paraId="7B30C423" w14:textId="77777777" w:rsidR="00417728" w:rsidRPr="00420E7B" w:rsidRDefault="00417728" w:rsidP="00B87713">
      <w:pPr>
        <w:pStyle w:val="NoSpacing"/>
        <w:spacing w:line="276" w:lineRule="auto"/>
        <w:rPr>
          <w:rFonts w:ascii="Verdana" w:hAnsi="Verdana"/>
          <w:sz w:val="16"/>
          <w:szCs w:val="16"/>
          <w:lang w:val="en-GB"/>
        </w:rPr>
      </w:pPr>
    </w:p>
    <w:tbl>
      <w:tblPr>
        <w:tblStyle w:val="LightGrid-Accent4"/>
        <w:tblW w:w="5490" w:type="pct"/>
        <w:tblLayout w:type="fixed"/>
        <w:tblLook w:val="04A0" w:firstRow="1" w:lastRow="0" w:firstColumn="1" w:lastColumn="0" w:noHBand="0" w:noVBand="1"/>
      </w:tblPr>
      <w:tblGrid>
        <w:gridCol w:w="1683"/>
        <w:gridCol w:w="5840"/>
        <w:gridCol w:w="2504"/>
        <w:gridCol w:w="7229"/>
        <w:gridCol w:w="7229"/>
        <w:gridCol w:w="2468"/>
        <w:gridCol w:w="2363"/>
      </w:tblGrid>
      <w:tr w:rsidR="00C84987" w:rsidRPr="00420E7B" w14:paraId="2F2573C8" w14:textId="77777777" w:rsidTr="00C972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7" w:type="pct"/>
            <w:shd w:val="clear" w:color="auto" w:fill="F2F2F2" w:themeFill="background1" w:themeFillShade="F2"/>
            <w:vAlign w:val="center"/>
          </w:tcPr>
          <w:p w14:paraId="299C1265" w14:textId="3C4C9032" w:rsidR="00C84987" w:rsidRPr="00420E7B" w:rsidRDefault="00C84987" w:rsidP="00C84987">
            <w:pPr>
              <w:pStyle w:val="NoSpacing"/>
              <w:spacing w:line="276" w:lineRule="auto"/>
              <w:jc w:val="center"/>
              <w:rPr>
                <w:rFonts w:ascii="Verdana" w:hAnsi="Verdana"/>
                <w:sz w:val="16"/>
                <w:szCs w:val="16"/>
                <w:lang w:val="en-GB"/>
              </w:rPr>
            </w:pPr>
            <w:bookmarkStart w:id="118" w:name="_Toc473218606"/>
            <w:bookmarkStart w:id="119" w:name="_Toc473219606"/>
            <w:bookmarkStart w:id="120" w:name="_Toc473279228"/>
            <w:bookmarkStart w:id="121" w:name="_Toc473216159"/>
            <w:bookmarkStart w:id="122" w:name="_Toc473217246"/>
            <w:bookmarkStart w:id="123" w:name="_Toc473218610"/>
            <w:bookmarkStart w:id="124" w:name="_Toc473219610"/>
            <w:bookmarkStart w:id="125" w:name="_Toc473279232"/>
            <w:bookmarkEnd w:id="118"/>
            <w:bookmarkEnd w:id="119"/>
            <w:bookmarkEnd w:id="120"/>
            <w:bookmarkEnd w:id="121"/>
            <w:bookmarkEnd w:id="122"/>
            <w:bookmarkEnd w:id="123"/>
            <w:bookmarkEnd w:id="124"/>
            <w:bookmarkEnd w:id="125"/>
            <w:r w:rsidRPr="00420E7B">
              <w:rPr>
                <w:rFonts w:ascii="Verdana" w:hAnsi="Verdana"/>
                <w:sz w:val="16"/>
                <w:szCs w:val="16"/>
                <w:lang w:val="en-GB"/>
              </w:rPr>
              <w:t>S. No.</w:t>
            </w:r>
          </w:p>
        </w:tc>
        <w:tc>
          <w:tcPr>
            <w:tcW w:w="996" w:type="pct"/>
            <w:shd w:val="clear" w:color="auto" w:fill="F2F2F2" w:themeFill="background1" w:themeFillShade="F2"/>
            <w:vAlign w:val="center"/>
            <w:hideMark/>
          </w:tcPr>
          <w:p w14:paraId="637A778B" w14:textId="77777777" w:rsidR="00C84987" w:rsidRPr="00420E7B" w:rsidRDefault="00C84987" w:rsidP="00C84987">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Issue type</w:t>
            </w:r>
          </w:p>
        </w:tc>
        <w:tc>
          <w:tcPr>
            <w:tcW w:w="427" w:type="pct"/>
            <w:shd w:val="clear" w:color="auto" w:fill="F2F2F2" w:themeFill="background1" w:themeFillShade="F2"/>
            <w:vAlign w:val="center"/>
          </w:tcPr>
          <w:p w14:paraId="33A3B6A8" w14:textId="4FB316EF" w:rsidR="00C84987" w:rsidRPr="00420E7B" w:rsidRDefault="00C84987" w:rsidP="00C84987">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Affected Application</w:t>
            </w:r>
          </w:p>
        </w:tc>
        <w:tc>
          <w:tcPr>
            <w:tcW w:w="1233" w:type="pct"/>
            <w:shd w:val="clear" w:color="auto" w:fill="F2F2F2" w:themeFill="background1" w:themeFillShade="F2"/>
            <w:vAlign w:val="center"/>
          </w:tcPr>
          <w:p w14:paraId="60C3AC3B" w14:textId="67263EF3" w:rsidR="00C84987" w:rsidRPr="00420E7B" w:rsidRDefault="00C84987" w:rsidP="00C84987">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Implication</w:t>
            </w:r>
          </w:p>
        </w:tc>
        <w:tc>
          <w:tcPr>
            <w:tcW w:w="1233" w:type="pct"/>
            <w:shd w:val="clear" w:color="auto" w:fill="F2F2F2" w:themeFill="background1" w:themeFillShade="F2"/>
            <w:vAlign w:val="center"/>
          </w:tcPr>
          <w:p w14:paraId="56CBF9AA" w14:textId="070B0B7C" w:rsidR="00C84987" w:rsidRPr="00420E7B" w:rsidRDefault="00C84987" w:rsidP="00C84987">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Action Taken</w:t>
            </w:r>
          </w:p>
        </w:tc>
        <w:tc>
          <w:tcPr>
            <w:tcW w:w="421" w:type="pct"/>
            <w:shd w:val="clear" w:color="auto" w:fill="F2F2F2" w:themeFill="background1" w:themeFillShade="F2"/>
            <w:vAlign w:val="center"/>
            <w:hideMark/>
          </w:tcPr>
          <w:p w14:paraId="6C48FAF1" w14:textId="3AAB403B" w:rsidR="00C84987" w:rsidRPr="00420E7B" w:rsidRDefault="00C84987" w:rsidP="00C84987">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Date raised</w:t>
            </w:r>
          </w:p>
        </w:tc>
        <w:tc>
          <w:tcPr>
            <w:tcW w:w="403" w:type="pct"/>
            <w:shd w:val="clear" w:color="auto" w:fill="F2F2F2" w:themeFill="background1" w:themeFillShade="F2"/>
            <w:vAlign w:val="center"/>
          </w:tcPr>
          <w:p w14:paraId="46CFDB86" w14:textId="77777777" w:rsidR="00C84987" w:rsidRPr="00420E7B" w:rsidRDefault="00C84987" w:rsidP="00C84987">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Date resolved</w:t>
            </w:r>
          </w:p>
        </w:tc>
      </w:tr>
      <w:tr w:rsidR="00C84987" w:rsidRPr="00420E7B" w14:paraId="5CB6DB4B" w14:textId="77777777" w:rsidTr="00C9720B">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87" w:type="pct"/>
            <w:shd w:val="clear" w:color="auto" w:fill="auto"/>
            <w:vAlign w:val="center"/>
          </w:tcPr>
          <w:p w14:paraId="4AD779CD" w14:textId="199AF0DD" w:rsidR="00C84987" w:rsidRPr="00420E7B" w:rsidRDefault="00C84987" w:rsidP="00C84987">
            <w:pPr>
              <w:pStyle w:val="NoSpacing"/>
              <w:spacing w:line="276" w:lineRule="auto"/>
              <w:jc w:val="center"/>
              <w:rPr>
                <w:rFonts w:ascii="Verdana" w:hAnsi="Verdana" w:cs="Arial"/>
                <w:b w:val="0"/>
                <w:sz w:val="16"/>
                <w:szCs w:val="16"/>
              </w:rPr>
            </w:pPr>
            <w:r w:rsidRPr="00420E7B">
              <w:rPr>
                <w:rFonts w:ascii="Verdana" w:hAnsi="Verdana" w:cs="Arial"/>
                <w:b w:val="0"/>
                <w:sz w:val="16"/>
                <w:szCs w:val="16"/>
              </w:rPr>
              <w:t>1</w:t>
            </w:r>
          </w:p>
        </w:tc>
        <w:tc>
          <w:tcPr>
            <w:tcW w:w="996" w:type="pct"/>
            <w:shd w:val="clear" w:color="auto" w:fill="auto"/>
            <w:vAlign w:val="center"/>
          </w:tcPr>
          <w:p w14:paraId="47688583" w14:textId="464C8128" w:rsidR="00C84987" w:rsidRPr="00420E7B" w:rsidRDefault="00C9720B" w:rsidP="00C8498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Unable to get accurate data</w:t>
            </w:r>
          </w:p>
        </w:tc>
        <w:tc>
          <w:tcPr>
            <w:tcW w:w="427" w:type="pct"/>
            <w:shd w:val="clear" w:color="auto" w:fill="auto"/>
            <w:vAlign w:val="center"/>
          </w:tcPr>
          <w:p w14:paraId="4E492203" w14:textId="5E18C674" w:rsidR="00C84987" w:rsidRPr="00420E7B" w:rsidRDefault="00FA3139" w:rsidP="00C9720B">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w:t>
            </w:r>
            <w:r w:rsidR="00C9720B">
              <w:rPr>
                <w:rFonts w:ascii="Verdana" w:hAnsi="Verdana" w:cs="Arial"/>
                <w:sz w:val="16"/>
                <w:szCs w:val="16"/>
              </w:rPr>
              <w:t>xlsx</w:t>
            </w:r>
            <w:r>
              <w:rPr>
                <w:rFonts w:ascii="Verdana" w:hAnsi="Verdana" w:cs="Arial"/>
                <w:sz w:val="16"/>
                <w:szCs w:val="16"/>
              </w:rPr>
              <w:t xml:space="preserve"> file</w:t>
            </w:r>
          </w:p>
        </w:tc>
        <w:tc>
          <w:tcPr>
            <w:tcW w:w="1233" w:type="pct"/>
            <w:shd w:val="clear" w:color="auto" w:fill="auto"/>
            <w:vAlign w:val="center"/>
          </w:tcPr>
          <w:p w14:paraId="6F7D7559" w14:textId="671019A9" w:rsidR="00C84987" w:rsidRPr="00420E7B" w:rsidRDefault="00C9720B" w:rsidP="00C8498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Need to click on ‘&lt;’</w:t>
            </w:r>
          </w:p>
        </w:tc>
        <w:tc>
          <w:tcPr>
            <w:tcW w:w="1233" w:type="pct"/>
            <w:shd w:val="clear" w:color="auto" w:fill="auto"/>
            <w:vAlign w:val="center"/>
          </w:tcPr>
          <w:p w14:paraId="2D1DFE97" w14:textId="2D15B65B" w:rsidR="00C84987" w:rsidRPr="00420E7B" w:rsidRDefault="00C9720B" w:rsidP="00C8498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Click operation has done only for first asset</w:t>
            </w:r>
          </w:p>
        </w:tc>
        <w:tc>
          <w:tcPr>
            <w:tcW w:w="421" w:type="pct"/>
            <w:shd w:val="clear" w:color="auto" w:fill="auto"/>
            <w:vAlign w:val="center"/>
          </w:tcPr>
          <w:p w14:paraId="0FD6DCD7" w14:textId="53C4942E" w:rsidR="00C84987" w:rsidRPr="00420E7B" w:rsidRDefault="00C84987" w:rsidP="00C8498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c>
          <w:tcPr>
            <w:tcW w:w="403" w:type="pct"/>
            <w:shd w:val="clear" w:color="auto" w:fill="auto"/>
            <w:vAlign w:val="center"/>
          </w:tcPr>
          <w:p w14:paraId="40E2ED50" w14:textId="35F0038A" w:rsidR="00C84987" w:rsidRPr="00420E7B" w:rsidRDefault="00C84987" w:rsidP="00C8498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r>
    </w:tbl>
    <w:p w14:paraId="752E9252" w14:textId="0812BAFC" w:rsidR="00954537" w:rsidRPr="00420E7B" w:rsidRDefault="00C84987" w:rsidP="00C84987">
      <w:pPr>
        <w:pStyle w:val="NoSpacing"/>
        <w:tabs>
          <w:tab w:val="left" w:pos="1590"/>
        </w:tabs>
        <w:rPr>
          <w:rFonts w:ascii="Verdana" w:hAnsi="Verdana"/>
          <w:sz w:val="16"/>
          <w:szCs w:val="16"/>
        </w:rPr>
      </w:pPr>
      <w:r w:rsidRPr="00420E7B">
        <w:rPr>
          <w:rFonts w:ascii="Verdana" w:hAnsi="Verdana"/>
          <w:sz w:val="16"/>
          <w:szCs w:val="16"/>
        </w:rPr>
        <w:tab/>
      </w:r>
    </w:p>
    <w:p w14:paraId="54C77D1E" w14:textId="77777777" w:rsidR="00434AF2" w:rsidRPr="00420E7B" w:rsidRDefault="00434AF2" w:rsidP="00C84987">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269" w:hanging="576"/>
        <w:textAlignment w:val="auto"/>
        <w:rPr>
          <w:rFonts w:ascii="Verdana" w:eastAsiaTheme="minorEastAsia" w:hAnsi="Verdana"/>
          <w:sz w:val="16"/>
          <w:szCs w:val="16"/>
          <w:lang w:val="en-GB"/>
        </w:rPr>
      </w:pPr>
      <w:bookmarkStart w:id="126" w:name="_Toc493261195"/>
      <w:bookmarkStart w:id="127" w:name="_Toc513529207"/>
      <w:r w:rsidRPr="00420E7B">
        <w:rPr>
          <w:rFonts w:ascii="Verdana" w:eastAsiaTheme="minorEastAsia" w:hAnsi="Verdana"/>
          <w:sz w:val="16"/>
          <w:szCs w:val="16"/>
          <w:lang w:val="en-GB"/>
        </w:rPr>
        <w:t>Exception Management &amp; Handling</w:t>
      </w:r>
      <w:bookmarkEnd w:id="126"/>
      <w:bookmarkEnd w:id="127"/>
    </w:p>
    <w:p w14:paraId="0417C2F1" w14:textId="77777777" w:rsidR="00434AF2" w:rsidRPr="00420E7B" w:rsidRDefault="00434AF2" w:rsidP="00434AF2">
      <w:pPr>
        <w:pStyle w:val="NoSpacing"/>
        <w:rPr>
          <w:rFonts w:ascii="Verdana" w:hAnsi="Verdana"/>
          <w:sz w:val="16"/>
          <w:szCs w:val="16"/>
        </w:rPr>
      </w:pPr>
    </w:p>
    <w:p w14:paraId="1E9E3F44" w14:textId="0486C7F3" w:rsidR="00434AF2" w:rsidRPr="00420E7B" w:rsidRDefault="00C84987" w:rsidP="00434AF2">
      <w:pPr>
        <w:pStyle w:val="NoSpacing"/>
        <w:spacing w:line="276" w:lineRule="auto"/>
        <w:rPr>
          <w:rFonts w:ascii="Verdana" w:hAnsi="Verdana"/>
          <w:sz w:val="16"/>
          <w:szCs w:val="16"/>
          <w:lang w:val="en-GB"/>
        </w:rPr>
      </w:pPr>
      <w:r w:rsidRPr="00420E7B">
        <w:rPr>
          <w:rFonts w:ascii="Verdana" w:hAnsi="Verdana"/>
          <w:sz w:val="16"/>
          <w:szCs w:val="16"/>
          <w:lang w:val="en-GB"/>
        </w:rPr>
        <w:t xml:space="preserve">The table below lists various process and system exceptions handled by the automated solution </w:t>
      </w:r>
    </w:p>
    <w:p w14:paraId="37EDD185" w14:textId="77777777" w:rsidR="00434AF2" w:rsidRPr="00420E7B" w:rsidRDefault="00434AF2" w:rsidP="00434AF2">
      <w:pPr>
        <w:pStyle w:val="NoSpacing"/>
        <w:rPr>
          <w:rFonts w:ascii="Verdana" w:hAnsi="Verdana"/>
          <w:sz w:val="16"/>
          <w:szCs w:val="16"/>
        </w:rPr>
      </w:pPr>
    </w:p>
    <w:tbl>
      <w:tblPr>
        <w:tblStyle w:val="LightGrid-Accent4"/>
        <w:tblW w:w="5475" w:type="pct"/>
        <w:tblLayout w:type="fixed"/>
        <w:tblLook w:val="04A0" w:firstRow="1" w:lastRow="0" w:firstColumn="1" w:lastColumn="0" w:noHBand="0" w:noVBand="1"/>
      </w:tblPr>
      <w:tblGrid>
        <w:gridCol w:w="1672"/>
        <w:gridCol w:w="1953"/>
        <w:gridCol w:w="6952"/>
        <w:gridCol w:w="12232"/>
        <w:gridCol w:w="6426"/>
      </w:tblGrid>
      <w:tr w:rsidR="002A6486" w:rsidRPr="00420E7B" w14:paraId="4FF6710D" w14:textId="77777777" w:rsidTr="00C9720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6" w:type="pct"/>
            <w:shd w:val="clear" w:color="auto" w:fill="F2F2F2" w:themeFill="background1" w:themeFillShade="F2"/>
            <w:vAlign w:val="center"/>
            <w:hideMark/>
          </w:tcPr>
          <w:p w14:paraId="398BAF89" w14:textId="77777777" w:rsidR="00434AF2" w:rsidRPr="00420E7B" w:rsidRDefault="00434AF2" w:rsidP="002A6486">
            <w:pPr>
              <w:pStyle w:val="NoSpacing"/>
              <w:spacing w:after="60"/>
              <w:jc w:val="center"/>
              <w:rPr>
                <w:rFonts w:ascii="Verdana" w:hAnsi="Verdana"/>
                <w:sz w:val="16"/>
                <w:szCs w:val="16"/>
                <w:lang w:val="en-GB"/>
              </w:rPr>
            </w:pPr>
            <w:r w:rsidRPr="00420E7B">
              <w:rPr>
                <w:rFonts w:ascii="Verdana" w:hAnsi="Verdana"/>
                <w:sz w:val="16"/>
                <w:szCs w:val="16"/>
              </w:rPr>
              <w:t>Ref</w:t>
            </w:r>
          </w:p>
        </w:tc>
        <w:tc>
          <w:tcPr>
            <w:tcW w:w="334" w:type="pct"/>
            <w:shd w:val="clear" w:color="auto" w:fill="F2F2F2" w:themeFill="background1" w:themeFillShade="F2"/>
            <w:vAlign w:val="center"/>
          </w:tcPr>
          <w:p w14:paraId="3ED9FAE7" w14:textId="77777777" w:rsidR="00434AF2" w:rsidRPr="00420E7B" w:rsidRDefault="00434AF2" w:rsidP="002A6486">
            <w:pPr>
              <w:pStyle w:val="NoSpacing"/>
              <w:spacing w:after="60"/>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ID</w:t>
            </w:r>
          </w:p>
        </w:tc>
        <w:tc>
          <w:tcPr>
            <w:tcW w:w="1189" w:type="pct"/>
            <w:shd w:val="clear" w:color="auto" w:fill="F2F2F2" w:themeFill="background1" w:themeFillShade="F2"/>
            <w:vAlign w:val="center"/>
            <w:hideMark/>
          </w:tcPr>
          <w:p w14:paraId="4B7B4B7B" w14:textId="77777777" w:rsidR="00434AF2" w:rsidRPr="00420E7B" w:rsidRDefault="00434AF2" w:rsidP="002A6486">
            <w:pPr>
              <w:pStyle w:val="NoSpacing"/>
              <w:spacing w:after="60"/>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Exception Description</w:t>
            </w:r>
          </w:p>
        </w:tc>
        <w:tc>
          <w:tcPr>
            <w:tcW w:w="2092" w:type="pct"/>
            <w:shd w:val="clear" w:color="auto" w:fill="F2F2F2" w:themeFill="background1" w:themeFillShade="F2"/>
            <w:vAlign w:val="center"/>
          </w:tcPr>
          <w:p w14:paraId="540B862C" w14:textId="77777777" w:rsidR="00434AF2" w:rsidRPr="00420E7B" w:rsidRDefault="00434AF2" w:rsidP="002A6486">
            <w:pPr>
              <w:pStyle w:val="NoSpacing"/>
              <w:spacing w:after="60"/>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Action on Exception</w:t>
            </w:r>
          </w:p>
        </w:tc>
        <w:tc>
          <w:tcPr>
            <w:tcW w:w="1099" w:type="pct"/>
            <w:shd w:val="clear" w:color="auto" w:fill="F2F2F2" w:themeFill="background1" w:themeFillShade="F2"/>
            <w:vAlign w:val="center"/>
            <w:hideMark/>
          </w:tcPr>
          <w:p w14:paraId="592733AE" w14:textId="77777777" w:rsidR="00434AF2" w:rsidRPr="00420E7B" w:rsidRDefault="00434AF2" w:rsidP="002A6486">
            <w:pPr>
              <w:pStyle w:val="NoSpacing"/>
              <w:spacing w:after="60"/>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Exception Message</w:t>
            </w:r>
          </w:p>
        </w:tc>
      </w:tr>
      <w:tr w:rsidR="002A6486" w:rsidRPr="00420E7B" w14:paraId="7218A0DC" w14:textId="77777777" w:rsidTr="00C9720B">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86" w:type="pct"/>
            <w:shd w:val="clear" w:color="auto" w:fill="auto"/>
            <w:vAlign w:val="center"/>
          </w:tcPr>
          <w:p w14:paraId="5804B08C" w14:textId="60695D1A" w:rsidR="00434AF2" w:rsidRPr="00420E7B" w:rsidRDefault="00876D65" w:rsidP="00876D65">
            <w:pPr>
              <w:pStyle w:val="NoSpacing"/>
              <w:spacing w:after="60"/>
              <w:jc w:val="center"/>
              <w:rPr>
                <w:rFonts w:ascii="Verdana" w:hAnsi="Verdana"/>
                <w:sz w:val="16"/>
                <w:szCs w:val="16"/>
                <w:lang w:val="en-GB"/>
              </w:rPr>
            </w:pPr>
            <w:r>
              <w:rPr>
                <w:rFonts w:ascii="Verdana" w:hAnsi="Verdana"/>
                <w:sz w:val="16"/>
                <w:szCs w:val="16"/>
                <w:lang w:val="en-GB"/>
              </w:rPr>
              <w:t>1.1</w:t>
            </w:r>
          </w:p>
        </w:tc>
        <w:tc>
          <w:tcPr>
            <w:tcW w:w="334" w:type="pct"/>
            <w:shd w:val="clear" w:color="auto" w:fill="auto"/>
            <w:vAlign w:val="center"/>
          </w:tcPr>
          <w:p w14:paraId="46F5D0B0" w14:textId="2359DFB2" w:rsidR="00434AF2" w:rsidRPr="00420E7B" w:rsidRDefault="00434AF2" w:rsidP="002A6486">
            <w:pPr>
              <w:pStyle w:val="NoSpacing"/>
              <w:spacing w:after="60"/>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E</w:t>
            </w:r>
            <w:r w:rsidR="00876D65">
              <w:rPr>
                <w:rFonts w:ascii="Verdana" w:hAnsi="Verdana"/>
                <w:sz w:val="16"/>
                <w:szCs w:val="16"/>
                <w:lang w:val="en-GB"/>
              </w:rPr>
              <w:t>_1.1</w:t>
            </w:r>
          </w:p>
        </w:tc>
        <w:tc>
          <w:tcPr>
            <w:tcW w:w="1189" w:type="pct"/>
            <w:shd w:val="clear" w:color="auto" w:fill="auto"/>
            <w:vAlign w:val="center"/>
          </w:tcPr>
          <w:p w14:paraId="5F53C401" w14:textId="77777777" w:rsidR="00434AF2" w:rsidRPr="00420E7B" w:rsidRDefault="00434AF2" w:rsidP="002A6486">
            <w:pPr>
              <w:pStyle w:val="NoSpacing"/>
              <w:spacing w:after="60"/>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 xml:space="preserve">System  – </w:t>
            </w:r>
          </w:p>
          <w:p w14:paraId="4DE10B8A" w14:textId="1C2C4C50" w:rsidR="00434AF2" w:rsidRPr="00420E7B" w:rsidRDefault="00706EDE" w:rsidP="00706EDE">
            <w:pPr>
              <w:pStyle w:val="Heading6"/>
              <w:numPr>
                <w:ilvl w:val="0"/>
                <w:numId w:val="0"/>
              </w:numPr>
              <w:spacing w:after="60" w:line="240" w:lineRule="auto"/>
              <w:outlineLvl w:val="5"/>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Invalid input data given</w:t>
            </w:r>
          </w:p>
        </w:tc>
        <w:tc>
          <w:tcPr>
            <w:tcW w:w="2092" w:type="pct"/>
            <w:shd w:val="clear" w:color="auto" w:fill="auto"/>
            <w:vAlign w:val="center"/>
          </w:tcPr>
          <w:p w14:paraId="6FEA53BF" w14:textId="4FB1A2B7" w:rsidR="00434AF2" w:rsidRPr="005C22CD" w:rsidRDefault="006F7B99" w:rsidP="00C7411F">
            <w:pPr>
              <w:pStyle w:val="Heading6"/>
              <w:numPr>
                <w:ilvl w:val="0"/>
                <w:numId w:val="0"/>
              </w:numPr>
              <w:ind w:left="360"/>
              <w:outlineLvl w:val="5"/>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sidRPr="005C22CD">
              <w:rPr>
                <w:rFonts w:ascii="Verdana" w:hAnsi="Verdana"/>
                <w:sz w:val="16"/>
                <w:szCs w:val="16"/>
                <w:lang w:val="en-GB"/>
              </w:rPr>
              <w:t>Given</w:t>
            </w:r>
            <w:r w:rsidR="005C22CD">
              <w:rPr>
                <w:rFonts w:ascii="Verdana" w:hAnsi="Verdana"/>
                <w:sz w:val="16"/>
                <w:szCs w:val="16"/>
                <w:lang w:val="en-GB"/>
              </w:rPr>
              <w:t xml:space="preserve"> inp</w:t>
            </w:r>
            <w:r w:rsidR="00C9720B">
              <w:rPr>
                <w:rFonts w:ascii="Verdana" w:hAnsi="Verdana"/>
                <w:sz w:val="16"/>
                <w:szCs w:val="16"/>
                <w:lang w:val="en-GB"/>
              </w:rPr>
              <w:t xml:space="preserve">ut data </w:t>
            </w:r>
            <w:r w:rsidR="00B7287B">
              <w:rPr>
                <w:rFonts w:ascii="Verdana" w:hAnsi="Verdana"/>
                <w:sz w:val="16"/>
                <w:szCs w:val="16"/>
                <w:lang w:val="en-GB"/>
              </w:rPr>
              <w:t>file name is wron</w:t>
            </w:r>
            <w:r w:rsidR="00FA3139">
              <w:rPr>
                <w:rFonts w:ascii="Verdana" w:hAnsi="Verdana"/>
                <w:sz w:val="16"/>
                <w:szCs w:val="16"/>
                <w:lang w:val="en-GB"/>
              </w:rPr>
              <w:t xml:space="preserve">g </w:t>
            </w:r>
          </w:p>
        </w:tc>
        <w:tc>
          <w:tcPr>
            <w:tcW w:w="1099" w:type="pct"/>
            <w:shd w:val="clear" w:color="auto" w:fill="auto"/>
            <w:vAlign w:val="center"/>
          </w:tcPr>
          <w:p w14:paraId="0B9BC671" w14:textId="22A6FEBC" w:rsidR="00434AF2" w:rsidRPr="00420E7B" w:rsidRDefault="00D967B9" w:rsidP="005C22CD">
            <w:pPr>
              <w:pStyle w:val="NoSpacing"/>
              <w:spacing w:after="60"/>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w:t>
            </w:r>
            <w:r w:rsidR="005C22CD">
              <w:rPr>
                <w:rFonts w:ascii="Verdana" w:hAnsi="Verdana"/>
                <w:sz w:val="16"/>
                <w:szCs w:val="16"/>
                <w:lang w:val="en-GB"/>
              </w:rPr>
              <w:t xml:space="preserve">The Data provides is wrong </w:t>
            </w:r>
            <w:r>
              <w:rPr>
                <w:rFonts w:ascii="Verdana" w:hAnsi="Verdana"/>
                <w:sz w:val="16"/>
                <w:szCs w:val="16"/>
                <w:lang w:val="en-GB"/>
              </w:rPr>
              <w:t>“</w:t>
            </w:r>
          </w:p>
        </w:tc>
      </w:tr>
      <w:tr w:rsidR="002A6486" w:rsidRPr="00420E7B" w14:paraId="1F40829B" w14:textId="77777777" w:rsidTr="00C9720B">
        <w:trPr>
          <w:cnfStyle w:val="000000010000" w:firstRow="0" w:lastRow="0" w:firstColumn="0" w:lastColumn="0" w:oddVBand="0" w:evenVBand="0" w:oddHBand="0" w:evenHBand="1"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86" w:type="pct"/>
            <w:shd w:val="clear" w:color="auto" w:fill="auto"/>
            <w:vAlign w:val="center"/>
          </w:tcPr>
          <w:p w14:paraId="71708E1F" w14:textId="77777777" w:rsidR="00434AF2" w:rsidRPr="00420E7B" w:rsidRDefault="00434AF2" w:rsidP="002A6486">
            <w:pPr>
              <w:pStyle w:val="NoSpacing"/>
              <w:spacing w:after="60"/>
              <w:jc w:val="center"/>
              <w:rPr>
                <w:rFonts w:ascii="Verdana" w:hAnsi="Verdana"/>
                <w:b w:val="0"/>
                <w:bCs w:val="0"/>
                <w:sz w:val="16"/>
                <w:szCs w:val="16"/>
                <w:lang w:val="en-GB"/>
              </w:rPr>
            </w:pPr>
          </w:p>
          <w:p w14:paraId="06093E51" w14:textId="47D023FB" w:rsidR="00434AF2" w:rsidRPr="00420E7B" w:rsidRDefault="004B44C4" w:rsidP="002A6486">
            <w:pPr>
              <w:spacing w:after="60" w:line="240" w:lineRule="auto"/>
              <w:jc w:val="center"/>
              <w:rPr>
                <w:rFonts w:ascii="Verdana" w:hAnsi="Verdana"/>
                <w:sz w:val="16"/>
                <w:szCs w:val="16"/>
                <w:lang w:val="en-GB" w:eastAsia="en-US"/>
              </w:rPr>
            </w:pPr>
            <w:r>
              <w:rPr>
                <w:rFonts w:ascii="Verdana" w:hAnsi="Verdana"/>
                <w:sz w:val="16"/>
                <w:szCs w:val="16"/>
                <w:lang w:val="en-GB" w:eastAsia="en-US"/>
              </w:rPr>
              <w:t>3.2</w:t>
            </w:r>
          </w:p>
        </w:tc>
        <w:tc>
          <w:tcPr>
            <w:tcW w:w="334" w:type="pct"/>
            <w:shd w:val="clear" w:color="auto" w:fill="auto"/>
            <w:vAlign w:val="center"/>
          </w:tcPr>
          <w:p w14:paraId="2BA85110" w14:textId="77777777" w:rsidR="00434AF2" w:rsidRPr="00420E7B" w:rsidRDefault="00434AF2" w:rsidP="002A6486">
            <w:pPr>
              <w:pStyle w:val="NoSpacing"/>
              <w:spacing w:after="60"/>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E_2.4</w:t>
            </w:r>
          </w:p>
        </w:tc>
        <w:tc>
          <w:tcPr>
            <w:tcW w:w="1189" w:type="pct"/>
            <w:shd w:val="clear" w:color="auto" w:fill="auto"/>
            <w:vAlign w:val="center"/>
          </w:tcPr>
          <w:p w14:paraId="733AB005" w14:textId="6F60108E" w:rsidR="00434AF2" w:rsidRPr="00420E7B" w:rsidRDefault="00CB3834" w:rsidP="002A6486">
            <w:pPr>
              <w:pStyle w:val="NoSpacing"/>
              <w:spacing w:after="60"/>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Pr>
                <w:rFonts w:ascii="Verdana" w:hAnsi="Verdana"/>
                <w:sz w:val="16"/>
                <w:szCs w:val="16"/>
                <w:lang w:val="en-GB"/>
              </w:rPr>
              <w:t>System</w:t>
            </w:r>
            <w:r w:rsidR="00434AF2" w:rsidRPr="00420E7B">
              <w:rPr>
                <w:rFonts w:ascii="Verdana" w:hAnsi="Verdana"/>
                <w:sz w:val="16"/>
                <w:szCs w:val="16"/>
                <w:lang w:val="en-GB"/>
              </w:rPr>
              <w:t xml:space="preserve"> – </w:t>
            </w:r>
          </w:p>
          <w:p w14:paraId="2D7FAE86" w14:textId="70A5C4C7" w:rsidR="00434AF2" w:rsidRPr="00420E7B" w:rsidRDefault="005C22CD" w:rsidP="002A6486">
            <w:pPr>
              <w:pStyle w:val="NoSpacing"/>
              <w:spacing w:after="60"/>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Pr>
                <w:rFonts w:ascii="Verdana" w:hAnsi="Verdana"/>
                <w:sz w:val="16"/>
                <w:szCs w:val="16"/>
                <w:lang w:val="en-GB"/>
              </w:rPr>
              <w:t>File locations path not ava</w:t>
            </w:r>
            <w:r w:rsidR="00C52B2B">
              <w:rPr>
                <w:rFonts w:ascii="Verdana" w:hAnsi="Verdana"/>
                <w:sz w:val="16"/>
                <w:szCs w:val="16"/>
                <w:lang w:val="en-GB"/>
              </w:rPr>
              <w:t>ilable</w:t>
            </w:r>
          </w:p>
        </w:tc>
        <w:tc>
          <w:tcPr>
            <w:tcW w:w="2092" w:type="pct"/>
            <w:shd w:val="clear" w:color="auto" w:fill="auto"/>
            <w:vAlign w:val="center"/>
          </w:tcPr>
          <w:p w14:paraId="23470BDC" w14:textId="302235DA" w:rsidR="00434AF2" w:rsidRPr="00420E7B" w:rsidRDefault="00C9720B" w:rsidP="00D967B9">
            <w:pPr>
              <w:pStyle w:val="NoSpacing"/>
              <w:spacing w:after="60"/>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Pr>
                <w:rFonts w:ascii="Verdana" w:hAnsi="Verdana"/>
                <w:sz w:val="16"/>
                <w:szCs w:val="16"/>
                <w:lang w:val="en-GB"/>
              </w:rPr>
              <w:t xml:space="preserve">       </w:t>
            </w:r>
            <w:r w:rsidR="005C22CD">
              <w:rPr>
                <w:rFonts w:ascii="Verdana" w:hAnsi="Verdana"/>
                <w:sz w:val="16"/>
                <w:szCs w:val="16"/>
                <w:lang w:val="en-GB"/>
              </w:rPr>
              <w:t>Location of the path not available</w:t>
            </w:r>
            <w:r w:rsidR="00CB3834">
              <w:rPr>
                <w:rFonts w:ascii="Verdana" w:hAnsi="Verdana"/>
                <w:sz w:val="16"/>
                <w:szCs w:val="16"/>
                <w:lang w:val="en-GB"/>
              </w:rPr>
              <w:t>.</w:t>
            </w:r>
          </w:p>
        </w:tc>
        <w:tc>
          <w:tcPr>
            <w:tcW w:w="1099" w:type="pct"/>
            <w:shd w:val="clear" w:color="auto" w:fill="auto"/>
            <w:vAlign w:val="center"/>
          </w:tcPr>
          <w:p w14:paraId="779EB988" w14:textId="19BDD234" w:rsidR="00434AF2" w:rsidRPr="00420E7B" w:rsidRDefault="00CB3834" w:rsidP="002A6486">
            <w:pPr>
              <w:pStyle w:val="NoSpacing"/>
              <w:spacing w:after="60"/>
              <w:cnfStyle w:val="000000010000" w:firstRow="0" w:lastRow="0" w:firstColumn="0" w:lastColumn="0" w:oddVBand="0" w:evenVBand="0" w:oddHBand="0" w:evenHBand="1" w:firstRowFirstColumn="0" w:firstRowLastColumn="0" w:lastRowFirstColumn="0" w:lastRowLastColumn="0"/>
              <w:rPr>
                <w:rFonts w:ascii="Verdana" w:hAnsi="Verdana"/>
                <w:sz w:val="16"/>
                <w:szCs w:val="16"/>
                <w:lang w:val="en-GB"/>
              </w:rPr>
            </w:pPr>
            <w:r>
              <w:rPr>
                <w:rFonts w:ascii="Verdana" w:hAnsi="Verdana"/>
                <w:sz w:val="16"/>
                <w:szCs w:val="16"/>
                <w:lang w:val="en-GB"/>
              </w:rPr>
              <w:t>“</w:t>
            </w:r>
            <w:r w:rsidR="005C22CD">
              <w:rPr>
                <w:rFonts w:ascii="Verdana" w:hAnsi="Verdana"/>
                <w:sz w:val="16"/>
                <w:szCs w:val="16"/>
                <w:lang w:val="en-GB"/>
              </w:rPr>
              <w:t xml:space="preserve">location not </w:t>
            </w:r>
            <w:r w:rsidR="00C52B2B">
              <w:rPr>
                <w:rFonts w:ascii="Verdana" w:hAnsi="Verdana"/>
                <w:sz w:val="16"/>
                <w:szCs w:val="16"/>
                <w:lang w:val="en-GB"/>
              </w:rPr>
              <w:t>available</w:t>
            </w:r>
            <w:r>
              <w:rPr>
                <w:rFonts w:ascii="Verdana" w:hAnsi="Verdana"/>
                <w:sz w:val="16"/>
                <w:szCs w:val="16"/>
                <w:lang w:val="en-GB"/>
              </w:rPr>
              <w:t>”</w:t>
            </w:r>
          </w:p>
        </w:tc>
      </w:tr>
    </w:tbl>
    <w:p w14:paraId="0B444F3B" w14:textId="77777777" w:rsidR="00F07254" w:rsidRPr="00420E7B" w:rsidRDefault="00F07254" w:rsidP="00F07254">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17" w:hanging="576"/>
        <w:textAlignment w:val="auto"/>
        <w:rPr>
          <w:rFonts w:ascii="Verdana" w:eastAsiaTheme="minorEastAsia" w:hAnsi="Verdana"/>
          <w:sz w:val="16"/>
          <w:szCs w:val="16"/>
          <w:lang w:val="en-GB"/>
        </w:rPr>
      </w:pPr>
      <w:bookmarkStart w:id="128" w:name="_Toc473216161"/>
      <w:bookmarkStart w:id="129" w:name="_Toc473217249"/>
      <w:bookmarkStart w:id="130" w:name="_Toc473218613"/>
      <w:bookmarkStart w:id="131" w:name="_Toc473219613"/>
      <w:bookmarkStart w:id="132" w:name="_Toc473279235"/>
      <w:bookmarkStart w:id="133" w:name="_Toc493261204"/>
      <w:bookmarkStart w:id="134" w:name="_Toc513529208"/>
      <w:bookmarkStart w:id="135" w:name="_Toc493261196"/>
      <w:bookmarkEnd w:id="128"/>
      <w:bookmarkEnd w:id="129"/>
      <w:bookmarkEnd w:id="130"/>
      <w:bookmarkEnd w:id="131"/>
      <w:bookmarkEnd w:id="132"/>
      <w:r w:rsidRPr="00420E7B">
        <w:rPr>
          <w:rFonts w:ascii="Verdana" w:eastAsiaTheme="minorEastAsia" w:hAnsi="Verdana"/>
          <w:sz w:val="16"/>
          <w:szCs w:val="16"/>
          <w:lang w:val="en-GB"/>
        </w:rPr>
        <w:t>Change R</w:t>
      </w:r>
      <w:bookmarkEnd w:id="133"/>
      <w:r w:rsidRPr="00420E7B">
        <w:rPr>
          <w:rFonts w:ascii="Verdana" w:eastAsiaTheme="minorEastAsia" w:hAnsi="Verdana"/>
          <w:sz w:val="16"/>
          <w:szCs w:val="16"/>
          <w:lang w:val="en-GB"/>
        </w:rPr>
        <w:t>equest Log</w:t>
      </w:r>
      <w:bookmarkEnd w:id="134"/>
    </w:p>
    <w:p w14:paraId="56A04B52" w14:textId="77777777" w:rsidR="00F07254" w:rsidRPr="00420E7B" w:rsidRDefault="00F07254" w:rsidP="00F07254">
      <w:pPr>
        <w:pStyle w:val="NoSpacing"/>
        <w:spacing w:line="276" w:lineRule="auto"/>
        <w:rPr>
          <w:rFonts w:ascii="Verdana" w:hAnsi="Verdana"/>
          <w:sz w:val="16"/>
          <w:szCs w:val="16"/>
        </w:rPr>
      </w:pPr>
    </w:p>
    <w:p w14:paraId="5E766E2A" w14:textId="6D916FD0" w:rsidR="00F07254" w:rsidRPr="00420E7B" w:rsidRDefault="00F07254" w:rsidP="00F07254">
      <w:pPr>
        <w:pStyle w:val="NoSpacing"/>
        <w:spacing w:line="276" w:lineRule="auto"/>
        <w:rPr>
          <w:rFonts w:ascii="Verdana" w:hAnsi="Verdana"/>
          <w:sz w:val="16"/>
          <w:szCs w:val="16"/>
        </w:rPr>
      </w:pPr>
      <w:r w:rsidRPr="00420E7B">
        <w:rPr>
          <w:rFonts w:ascii="Verdana" w:hAnsi="Verdana"/>
          <w:sz w:val="16"/>
          <w:szCs w:val="16"/>
        </w:rPr>
        <w:t>The table below lists the changes suggested during development and UAT. For detailed change request, kindly refer the document “</w:t>
      </w:r>
      <w:r w:rsidR="00D967B9">
        <w:rPr>
          <w:rFonts w:ascii="Verdana" w:hAnsi="Verdana"/>
          <w:sz w:val="16"/>
          <w:szCs w:val="16"/>
        </w:rPr>
        <w:t>Ford</w:t>
      </w:r>
      <w:r w:rsidRPr="00420E7B">
        <w:rPr>
          <w:rFonts w:ascii="Verdana" w:hAnsi="Verdana"/>
          <w:sz w:val="16"/>
          <w:szCs w:val="16"/>
        </w:rPr>
        <w:t xml:space="preserve"> RPA Prod </w:t>
      </w:r>
      <w:r w:rsidR="00D967B9" w:rsidRPr="00420E7B">
        <w:rPr>
          <w:rFonts w:ascii="Verdana" w:hAnsi="Verdana"/>
          <w:sz w:val="16"/>
          <w:szCs w:val="16"/>
        </w:rPr>
        <w:t>Fin Change</w:t>
      </w:r>
      <w:r w:rsidRPr="00420E7B">
        <w:rPr>
          <w:rFonts w:ascii="Verdana" w:hAnsi="Verdana"/>
          <w:sz w:val="16"/>
          <w:szCs w:val="16"/>
        </w:rPr>
        <w:t xml:space="preserve"> Log” placed at section </w:t>
      </w:r>
      <w:hyperlink w:anchor="_Reference_Files" w:history="1">
        <w:r w:rsidRPr="00420E7B">
          <w:rPr>
            <w:rStyle w:val="Hyperlink"/>
            <w:rFonts w:ascii="Verdana" w:hAnsi="Verdana"/>
            <w:sz w:val="16"/>
            <w:szCs w:val="16"/>
          </w:rPr>
          <w:t>Reference Documents, Links and Templates</w:t>
        </w:r>
      </w:hyperlink>
      <w:r w:rsidRPr="00420E7B">
        <w:rPr>
          <w:rFonts w:ascii="Verdana" w:hAnsi="Verdana"/>
          <w:sz w:val="16"/>
          <w:szCs w:val="16"/>
        </w:rPr>
        <w:t xml:space="preserve">. The documents </w:t>
      </w:r>
      <w:r w:rsidR="00D967B9" w:rsidRPr="00420E7B">
        <w:rPr>
          <w:rFonts w:ascii="Verdana" w:hAnsi="Verdana"/>
          <w:sz w:val="16"/>
          <w:szCs w:val="16"/>
        </w:rPr>
        <w:t>provide</w:t>
      </w:r>
      <w:r w:rsidRPr="00420E7B">
        <w:rPr>
          <w:rFonts w:ascii="Verdana" w:hAnsi="Verdana"/>
          <w:sz w:val="16"/>
          <w:szCs w:val="16"/>
        </w:rPr>
        <w:t xml:space="preserve"> the information of the Change Requests that has been made by the business and agreed to be incorporated as </w:t>
      </w:r>
      <w:r w:rsidR="003B1319">
        <w:rPr>
          <w:rFonts w:ascii="Verdana" w:hAnsi="Verdana"/>
          <w:sz w:val="16"/>
          <w:szCs w:val="16"/>
        </w:rPr>
        <w:t>Partial</w:t>
      </w:r>
      <w:r w:rsidRPr="00420E7B">
        <w:rPr>
          <w:rFonts w:ascii="Verdana" w:hAnsi="Verdana"/>
          <w:sz w:val="16"/>
          <w:szCs w:val="16"/>
        </w:rPr>
        <w:t xml:space="preserve"> of the automated solution.</w:t>
      </w:r>
    </w:p>
    <w:p w14:paraId="64D08601" w14:textId="77777777" w:rsidR="0037115A" w:rsidRPr="00420E7B" w:rsidRDefault="0037115A" w:rsidP="00F07254">
      <w:pPr>
        <w:pStyle w:val="NoSpacing"/>
        <w:spacing w:line="276" w:lineRule="auto"/>
        <w:rPr>
          <w:rFonts w:ascii="Verdana" w:hAnsi="Verdana"/>
          <w:sz w:val="16"/>
          <w:szCs w:val="16"/>
        </w:rPr>
      </w:pPr>
    </w:p>
    <w:tbl>
      <w:tblPr>
        <w:tblStyle w:val="LightGrid-Accent4"/>
        <w:tblW w:w="15299" w:type="dxa"/>
        <w:tblLook w:val="04A0" w:firstRow="1" w:lastRow="0" w:firstColumn="1" w:lastColumn="0" w:noHBand="0" w:noVBand="1"/>
      </w:tblPr>
      <w:tblGrid>
        <w:gridCol w:w="616"/>
        <w:gridCol w:w="3202"/>
        <w:gridCol w:w="1701"/>
        <w:gridCol w:w="3402"/>
        <w:gridCol w:w="3118"/>
        <w:gridCol w:w="3260"/>
      </w:tblGrid>
      <w:tr w:rsidR="00E0282A" w:rsidRPr="00420E7B" w14:paraId="3B106BCF" w14:textId="69329ED0" w:rsidTr="00955B3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16" w:type="dxa"/>
            <w:shd w:val="clear" w:color="auto" w:fill="F2F2F2" w:themeFill="background1" w:themeFillShade="F2"/>
          </w:tcPr>
          <w:p w14:paraId="4D51C334" w14:textId="7DE3BAB2" w:rsidR="00E0282A" w:rsidRPr="00420E7B" w:rsidRDefault="00E0282A" w:rsidP="00072098">
            <w:pPr>
              <w:pStyle w:val="NoSpacing"/>
              <w:spacing w:line="276" w:lineRule="auto"/>
              <w:jc w:val="center"/>
              <w:rPr>
                <w:rFonts w:ascii="Verdana" w:hAnsi="Verdana"/>
                <w:sz w:val="16"/>
                <w:szCs w:val="16"/>
                <w:lang w:val="en-GB"/>
              </w:rPr>
            </w:pPr>
            <w:r w:rsidRPr="00420E7B">
              <w:rPr>
                <w:rFonts w:ascii="Verdana" w:hAnsi="Verdana"/>
                <w:sz w:val="16"/>
                <w:szCs w:val="16"/>
                <w:lang w:val="en-GB"/>
              </w:rPr>
              <w:t>#</w:t>
            </w:r>
          </w:p>
        </w:tc>
        <w:tc>
          <w:tcPr>
            <w:tcW w:w="3202" w:type="dxa"/>
            <w:shd w:val="clear" w:color="auto" w:fill="F2F2F2" w:themeFill="background1" w:themeFillShade="F2"/>
            <w:vAlign w:val="center"/>
            <w:hideMark/>
          </w:tcPr>
          <w:p w14:paraId="006D3840" w14:textId="247E416A" w:rsidR="00E0282A" w:rsidRPr="00420E7B" w:rsidRDefault="00E0282A"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Change Request</w:t>
            </w:r>
          </w:p>
        </w:tc>
        <w:tc>
          <w:tcPr>
            <w:tcW w:w="1701" w:type="dxa"/>
            <w:shd w:val="clear" w:color="auto" w:fill="F2F2F2" w:themeFill="background1" w:themeFillShade="F2"/>
            <w:vAlign w:val="center"/>
            <w:hideMark/>
          </w:tcPr>
          <w:p w14:paraId="79138D71" w14:textId="4524F6B9" w:rsidR="00E0282A" w:rsidRPr="00420E7B" w:rsidRDefault="00E0282A"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Area of Change</w:t>
            </w:r>
          </w:p>
        </w:tc>
        <w:tc>
          <w:tcPr>
            <w:tcW w:w="3402" w:type="dxa"/>
            <w:shd w:val="clear" w:color="auto" w:fill="F2F2F2" w:themeFill="background1" w:themeFillShade="F2"/>
            <w:vAlign w:val="center"/>
            <w:hideMark/>
          </w:tcPr>
          <w:p w14:paraId="7E262FF8" w14:textId="1980EAB8" w:rsidR="00E0282A" w:rsidRPr="00420E7B" w:rsidRDefault="00E0282A"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Reason for Change</w:t>
            </w:r>
          </w:p>
        </w:tc>
        <w:tc>
          <w:tcPr>
            <w:tcW w:w="3118" w:type="dxa"/>
            <w:shd w:val="clear" w:color="auto" w:fill="F2F2F2" w:themeFill="background1" w:themeFillShade="F2"/>
            <w:vAlign w:val="center"/>
          </w:tcPr>
          <w:p w14:paraId="1A0B3582" w14:textId="3C85BEC1" w:rsidR="00E0282A" w:rsidRPr="00420E7B" w:rsidRDefault="00E0282A"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Original Step/ Logic as per SDD (V 0.1)</w:t>
            </w:r>
          </w:p>
        </w:tc>
        <w:tc>
          <w:tcPr>
            <w:tcW w:w="3260" w:type="dxa"/>
            <w:shd w:val="clear" w:color="auto" w:fill="F2F2F2" w:themeFill="background1" w:themeFillShade="F2"/>
          </w:tcPr>
          <w:p w14:paraId="5603889F" w14:textId="7431F4DE" w:rsidR="00E0282A" w:rsidRPr="00420E7B" w:rsidRDefault="00E0282A"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Change Criticality</w:t>
            </w:r>
          </w:p>
        </w:tc>
      </w:tr>
      <w:tr w:rsidR="00E0282A" w:rsidRPr="00420E7B" w14:paraId="37CA60E1" w14:textId="77777777" w:rsidTr="007B2ABA">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616" w:type="dxa"/>
            <w:shd w:val="clear" w:color="auto" w:fill="auto"/>
          </w:tcPr>
          <w:p w14:paraId="3FA9C886" w14:textId="522CD735" w:rsidR="00E0282A" w:rsidRPr="00E0282A" w:rsidRDefault="00E0282A" w:rsidP="00E0282A">
            <w:pPr>
              <w:tabs>
                <w:tab w:val="clear" w:pos="851"/>
                <w:tab w:val="clear" w:pos="1418"/>
                <w:tab w:val="clear" w:pos="1701"/>
                <w:tab w:val="clear" w:pos="2410"/>
                <w:tab w:val="clear" w:pos="3119"/>
                <w:tab w:val="clear" w:pos="3827"/>
                <w:tab w:val="clear" w:pos="4536"/>
              </w:tabs>
              <w:spacing w:line="240" w:lineRule="auto"/>
              <w:jc w:val="center"/>
              <w:rPr>
                <w:rFonts w:ascii="Verdana" w:eastAsia="Times New Roman" w:hAnsi="Verdana"/>
                <w:sz w:val="16"/>
                <w:szCs w:val="16"/>
                <w:lang w:val="en-IN" w:eastAsia="en-IN"/>
              </w:rPr>
            </w:pPr>
          </w:p>
        </w:tc>
        <w:tc>
          <w:tcPr>
            <w:tcW w:w="3202" w:type="dxa"/>
            <w:shd w:val="clear" w:color="auto" w:fill="auto"/>
          </w:tcPr>
          <w:p w14:paraId="6F7E87D5" w14:textId="57B45C6D" w:rsidR="00E0282A" w:rsidRPr="00E0282A" w:rsidRDefault="00C9720B" w:rsidP="00E0282A">
            <w:pPr>
              <w:tabs>
                <w:tab w:val="clear" w:pos="851"/>
                <w:tab w:val="clear" w:pos="1418"/>
                <w:tab w:val="clear" w:pos="1701"/>
                <w:tab w:val="clear" w:pos="2410"/>
                <w:tab w:val="clear" w:pos="3119"/>
                <w:tab w:val="clear" w:pos="3827"/>
                <w:tab w:val="clear" w:pos="4536"/>
              </w:tabs>
              <w:spacing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16"/>
                <w:szCs w:val="16"/>
                <w:lang w:val="en-IN" w:eastAsia="en-IN"/>
              </w:rPr>
            </w:pPr>
            <w:r>
              <w:rPr>
                <w:rFonts w:ascii="Verdana" w:eastAsia="Times New Roman" w:hAnsi="Verdana"/>
                <w:sz w:val="16"/>
                <w:szCs w:val="16"/>
                <w:lang w:val="en-IN" w:eastAsia="en-IN"/>
              </w:rPr>
              <w:t>-NA-</w:t>
            </w:r>
          </w:p>
        </w:tc>
        <w:tc>
          <w:tcPr>
            <w:tcW w:w="1701" w:type="dxa"/>
            <w:shd w:val="clear" w:color="auto" w:fill="auto"/>
          </w:tcPr>
          <w:p w14:paraId="642DD756" w14:textId="31E2A47F" w:rsidR="00E0282A" w:rsidRPr="00E0282A" w:rsidRDefault="00C9720B" w:rsidP="006D3A01">
            <w:pPr>
              <w:tabs>
                <w:tab w:val="clear" w:pos="851"/>
                <w:tab w:val="clear" w:pos="1418"/>
                <w:tab w:val="clear" w:pos="1701"/>
                <w:tab w:val="clear" w:pos="2410"/>
                <w:tab w:val="clear" w:pos="3119"/>
                <w:tab w:val="clear" w:pos="3827"/>
                <w:tab w:val="clear" w:pos="4536"/>
              </w:tabs>
              <w:spacing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16"/>
                <w:szCs w:val="16"/>
                <w:lang w:val="en-IN" w:eastAsia="en-IN"/>
              </w:rPr>
            </w:pPr>
            <w:r>
              <w:rPr>
                <w:rFonts w:ascii="Verdana" w:eastAsia="Times New Roman" w:hAnsi="Verdana"/>
                <w:sz w:val="16"/>
                <w:szCs w:val="16"/>
                <w:lang w:val="en-IN" w:eastAsia="en-IN"/>
              </w:rPr>
              <w:t>-NA-</w:t>
            </w:r>
          </w:p>
        </w:tc>
        <w:tc>
          <w:tcPr>
            <w:tcW w:w="3402" w:type="dxa"/>
            <w:shd w:val="clear" w:color="auto" w:fill="auto"/>
          </w:tcPr>
          <w:p w14:paraId="4DAAD9E1" w14:textId="5334B4F7" w:rsidR="00E0282A" w:rsidRPr="00E0282A" w:rsidRDefault="00C9720B" w:rsidP="007E43F5">
            <w:pPr>
              <w:tabs>
                <w:tab w:val="clear" w:pos="851"/>
                <w:tab w:val="clear" w:pos="1418"/>
                <w:tab w:val="clear" w:pos="1701"/>
                <w:tab w:val="clear" w:pos="2410"/>
                <w:tab w:val="clear" w:pos="3119"/>
                <w:tab w:val="clear" w:pos="3827"/>
                <w:tab w:val="clear" w:pos="4536"/>
              </w:tabs>
              <w:spacing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16"/>
                <w:szCs w:val="16"/>
                <w:lang w:val="en-IN" w:eastAsia="en-IN"/>
              </w:rPr>
            </w:pPr>
            <w:r>
              <w:rPr>
                <w:rFonts w:ascii="Verdana" w:eastAsia="Times New Roman" w:hAnsi="Verdana"/>
                <w:sz w:val="16"/>
                <w:szCs w:val="16"/>
                <w:lang w:val="en-IN" w:eastAsia="en-IN"/>
              </w:rPr>
              <w:t>-NA-</w:t>
            </w:r>
          </w:p>
        </w:tc>
        <w:tc>
          <w:tcPr>
            <w:tcW w:w="3118" w:type="dxa"/>
            <w:shd w:val="clear" w:color="auto" w:fill="auto"/>
          </w:tcPr>
          <w:p w14:paraId="2E756C33" w14:textId="1E570DFB" w:rsidR="00E0282A" w:rsidRPr="00E0282A" w:rsidRDefault="00C9720B" w:rsidP="006D3A01">
            <w:pPr>
              <w:tabs>
                <w:tab w:val="clear" w:pos="851"/>
                <w:tab w:val="clear" w:pos="1418"/>
                <w:tab w:val="clear" w:pos="1701"/>
                <w:tab w:val="clear" w:pos="2410"/>
                <w:tab w:val="clear" w:pos="3119"/>
                <w:tab w:val="clear" w:pos="3827"/>
                <w:tab w:val="clear" w:pos="4536"/>
              </w:tabs>
              <w:spacing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16"/>
                <w:szCs w:val="16"/>
                <w:lang w:val="en-IN" w:eastAsia="en-IN"/>
              </w:rPr>
            </w:pPr>
            <w:r>
              <w:rPr>
                <w:rFonts w:ascii="Verdana" w:eastAsia="Times New Roman" w:hAnsi="Verdana"/>
                <w:sz w:val="16"/>
                <w:szCs w:val="16"/>
                <w:lang w:val="en-IN" w:eastAsia="en-IN"/>
              </w:rPr>
              <w:t>-NA-</w:t>
            </w:r>
          </w:p>
        </w:tc>
        <w:tc>
          <w:tcPr>
            <w:tcW w:w="3260" w:type="dxa"/>
            <w:shd w:val="clear" w:color="auto" w:fill="auto"/>
          </w:tcPr>
          <w:p w14:paraId="69C4A3BC" w14:textId="587A780C" w:rsidR="00E0282A" w:rsidRPr="00E0282A" w:rsidRDefault="00C9720B" w:rsidP="00B5597F">
            <w:pPr>
              <w:tabs>
                <w:tab w:val="clear" w:pos="851"/>
                <w:tab w:val="clear" w:pos="1418"/>
                <w:tab w:val="clear" w:pos="1701"/>
                <w:tab w:val="clear" w:pos="2410"/>
                <w:tab w:val="clear" w:pos="3119"/>
                <w:tab w:val="clear" w:pos="3827"/>
                <w:tab w:val="clear" w:pos="4536"/>
              </w:tabs>
              <w:spacing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16"/>
                <w:szCs w:val="16"/>
                <w:lang w:val="en-IN" w:eastAsia="en-IN"/>
              </w:rPr>
            </w:pPr>
            <w:r>
              <w:rPr>
                <w:rFonts w:ascii="Verdana" w:eastAsia="Times New Roman" w:hAnsi="Verdana"/>
                <w:sz w:val="16"/>
                <w:szCs w:val="16"/>
                <w:lang w:val="en-IN" w:eastAsia="en-IN"/>
              </w:rPr>
              <w:t>-NA-</w:t>
            </w:r>
          </w:p>
        </w:tc>
      </w:tr>
    </w:tbl>
    <w:p w14:paraId="25EE1B35" w14:textId="230D6C3A" w:rsidR="0071405B" w:rsidRPr="00420E7B" w:rsidRDefault="0071405B">
      <w:pPr>
        <w:tabs>
          <w:tab w:val="clear" w:pos="851"/>
          <w:tab w:val="clear" w:pos="1418"/>
          <w:tab w:val="clear" w:pos="1701"/>
          <w:tab w:val="clear" w:pos="2410"/>
          <w:tab w:val="clear" w:pos="3119"/>
          <w:tab w:val="clear" w:pos="3827"/>
          <w:tab w:val="clear" w:pos="4536"/>
        </w:tabs>
        <w:spacing w:line="240" w:lineRule="auto"/>
        <w:rPr>
          <w:rFonts w:ascii="Verdana" w:hAnsi="Verdana"/>
          <w:kern w:val="28"/>
          <w:sz w:val="32"/>
          <w:szCs w:val="32"/>
          <w:lang w:val="en-GB"/>
        </w:rPr>
      </w:pPr>
    </w:p>
    <w:p w14:paraId="54FDBBD2" w14:textId="77777777" w:rsidR="0071405B" w:rsidRPr="00420E7B" w:rsidRDefault="0071405B">
      <w:pPr>
        <w:tabs>
          <w:tab w:val="clear" w:pos="851"/>
          <w:tab w:val="clear" w:pos="1418"/>
          <w:tab w:val="clear" w:pos="1701"/>
          <w:tab w:val="clear" w:pos="2410"/>
          <w:tab w:val="clear" w:pos="3119"/>
          <w:tab w:val="clear" w:pos="3827"/>
          <w:tab w:val="clear" w:pos="4536"/>
        </w:tabs>
        <w:spacing w:line="240" w:lineRule="auto"/>
        <w:rPr>
          <w:rFonts w:ascii="Verdana" w:hAnsi="Verdana"/>
          <w:kern w:val="28"/>
          <w:sz w:val="32"/>
          <w:szCs w:val="32"/>
          <w:lang w:val="en-GB"/>
        </w:rPr>
      </w:pPr>
      <w:r w:rsidRPr="00420E7B">
        <w:rPr>
          <w:rFonts w:ascii="Verdana" w:hAnsi="Verdana"/>
          <w:kern w:val="28"/>
          <w:sz w:val="32"/>
          <w:szCs w:val="32"/>
          <w:lang w:val="en-GB"/>
        </w:rPr>
        <w:br w:type="page"/>
      </w:r>
    </w:p>
    <w:p w14:paraId="032AE3B5" w14:textId="34419DFC" w:rsidR="000E5BDD" w:rsidRPr="00420E7B" w:rsidRDefault="00FF1944" w:rsidP="00562F90">
      <w:pPr>
        <w:pStyle w:val="Heading1"/>
        <w:rPr>
          <w:caps/>
          <w:spacing w:val="15"/>
        </w:rPr>
      </w:pPr>
      <w:bookmarkStart w:id="136" w:name="_Toc513529209"/>
      <w:r w:rsidRPr="00420E7B">
        <w:t xml:space="preserve">Testing / </w:t>
      </w:r>
      <w:r w:rsidR="00644E13" w:rsidRPr="00420E7B">
        <w:t xml:space="preserve">UAT </w:t>
      </w:r>
      <w:r w:rsidRPr="00420E7B">
        <w:t>Requirements</w:t>
      </w:r>
      <w:bookmarkEnd w:id="135"/>
      <w:bookmarkEnd w:id="136"/>
    </w:p>
    <w:p w14:paraId="1F6E52A0" w14:textId="77777777" w:rsidR="00136F24" w:rsidRPr="00420E7B" w:rsidRDefault="003B4338" w:rsidP="00975899">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59" w:hanging="576"/>
        <w:textAlignment w:val="auto"/>
        <w:rPr>
          <w:rFonts w:ascii="Verdana" w:eastAsiaTheme="minorEastAsia" w:hAnsi="Verdana"/>
          <w:sz w:val="16"/>
          <w:szCs w:val="16"/>
          <w:lang w:val="en-GB"/>
        </w:rPr>
      </w:pPr>
      <w:bookmarkStart w:id="137" w:name="_Toc493261197"/>
      <w:bookmarkStart w:id="138" w:name="_Toc513529210"/>
      <w:r w:rsidRPr="00420E7B">
        <w:rPr>
          <w:rFonts w:ascii="Verdana" w:eastAsiaTheme="minorEastAsia" w:hAnsi="Verdana"/>
          <w:sz w:val="16"/>
          <w:szCs w:val="16"/>
          <w:lang w:val="en-GB"/>
        </w:rPr>
        <w:t>Test Cases / Scenarios</w:t>
      </w:r>
      <w:bookmarkEnd w:id="137"/>
      <w:bookmarkEnd w:id="138"/>
    </w:p>
    <w:p w14:paraId="66647C9F" w14:textId="77777777" w:rsidR="00136F24" w:rsidRPr="00420E7B" w:rsidRDefault="00136F24" w:rsidP="00136F24">
      <w:pPr>
        <w:pStyle w:val="NoSpacing"/>
        <w:spacing w:line="276" w:lineRule="auto"/>
        <w:rPr>
          <w:rFonts w:ascii="Verdana" w:hAnsi="Verdana"/>
          <w:sz w:val="16"/>
          <w:szCs w:val="16"/>
        </w:rPr>
      </w:pPr>
    </w:p>
    <w:p w14:paraId="380DCEF5" w14:textId="0F934F51" w:rsidR="003B4338" w:rsidRPr="00420E7B" w:rsidRDefault="00975899">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cstheme="minorBidi"/>
          <w:sz w:val="16"/>
          <w:szCs w:val="16"/>
          <w:lang w:eastAsia="en-US"/>
        </w:rPr>
      </w:pPr>
      <w:bookmarkStart w:id="139" w:name="_Toc473216165"/>
      <w:bookmarkStart w:id="140" w:name="_Toc473217253"/>
      <w:bookmarkStart w:id="141" w:name="_Toc473218617"/>
      <w:bookmarkStart w:id="142" w:name="_Toc473219617"/>
      <w:bookmarkStart w:id="143" w:name="_Toc473279239"/>
      <w:bookmarkEnd w:id="139"/>
      <w:bookmarkEnd w:id="140"/>
      <w:bookmarkEnd w:id="141"/>
      <w:bookmarkEnd w:id="142"/>
      <w:bookmarkEnd w:id="143"/>
      <w:r w:rsidRPr="00420E7B">
        <w:rPr>
          <w:rFonts w:ascii="Verdana" w:eastAsiaTheme="minorEastAsia" w:hAnsi="Verdana" w:cstheme="minorBidi"/>
          <w:sz w:val="16"/>
          <w:szCs w:val="16"/>
          <w:lang w:eastAsia="en-US"/>
        </w:rPr>
        <w:t xml:space="preserve">The table below lists various scenarios tested during User Acceptance Testing (UAT). </w:t>
      </w:r>
      <w:r w:rsidR="008F0FDF" w:rsidRPr="00420E7B">
        <w:rPr>
          <w:rFonts w:ascii="Verdana" w:eastAsiaTheme="minorEastAsia" w:hAnsi="Verdana" w:cstheme="minorBidi"/>
          <w:sz w:val="16"/>
          <w:szCs w:val="16"/>
          <w:lang w:eastAsia="en-US"/>
        </w:rPr>
        <w:t>For detailed test case scenarios, kindly</w:t>
      </w:r>
      <w:r w:rsidR="00A54A7C" w:rsidRPr="00420E7B">
        <w:rPr>
          <w:rFonts w:ascii="Verdana" w:eastAsiaTheme="minorEastAsia" w:hAnsi="Verdana" w:cstheme="minorBidi"/>
          <w:sz w:val="16"/>
          <w:szCs w:val="16"/>
          <w:lang w:eastAsia="en-US"/>
        </w:rPr>
        <w:t xml:space="preserve"> refer the document “Test Cases </w:t>
      </w:r>
      <w:r w:rsidR="00C9720B">
        <w:rPr>
          <w:rFonts w:ascii="Verdana" w:eastAsiaTheme="minorEastAsia" w:hAnsi="Verdana" w:cstheme="minorBidi"/>
          <w:sz w:val="16"/>
          <w:szCs w:val="16"/>
          <w:lang w:eastAsia="en-US"/>
        </w:rPr>
        <w:t>FIS Pretoria</w:t>
      </w:r>
      <w:r w:rsidR="00A54A7C" w:rsidRPr="00420E7B">
        <w:rPr>
          <w:rFonts w:ascii="Verdana" w:eastAsiaTheme="minorEastAsia" w:hAnsi="Verdana" w:cstheme="minorBidi"/>
          <w:sz w:val="16"/>
          <w:szCs w:val="16"/>
          <w:lang w:eastAsia="en-US"/>
        </w:rPr>
        <w:t>”</w:t>
      </w:r>
      <w:r w:rsidR="008F0FDF" w:rsidRPr="00420E7B">
        <w:rPr>
          <w:rFonts w:ascii="Verdana" w:eastAsiaTheme="minorEastAsia" w:hAnsi="Verdana" w:cstheme="minorBidi"/>
          <w:sz w:val="16"/>
          <w:szCs w:val="16"/>
          <w:lang w:eastAsia="en-US"/>
        </w:rPr>
        <w:t xml:space="preserve"> within “</w:t>
      </w:r>
      <w:r w:rsidR="00C9720B">
        <w:rPr>
          <w:rFonts w:ascii="Verdana" w:eastAsiaTheme="minorEastAsia" w:hAnsi="Verdana" w:cstheme="minorBidi"/>
          <w:sz w:val="16"/>
          <w:szCs w:val="16"/>
          <w:lang w:eastAsia="en-US"/>
        </w:rPr>
        <w:t>Ford RPA</w:t>
      </w:r>
      <w:r w:rsidR="008F0FDF" w:rsidRPr="00420E7B">
        <w:rPr>
          <w:rFonts w:ascii="Verdana" w:eastAsiaTheme="minorEastAsia" w:hAnsi="Verdana" w:cstheme="minorBidi"/>
          <w:sz w:val="16"/>
          <w:szCs w:val="16"/>
          <w:lang w:eastAsia="en-US"/>
        </w:rPr>
        <w:t xml:space="preserve">” placed at </w:t>
      </w:r>
      <w:r w:rsidR="00AB7E0C" w:rsidRPr="00420E7B">
        <w:rPr>
          <w:rFonts w:ascii="Verdana" w:eastAsiaTheme="minorEastAsia" w:hAnsi="Verdana" w:cstheme="minorBidi"/>
          <w:sz w:val="16"/>
          <w:szCs w:val="16"/>
          <w:lang w:eastAsia="en-US"/>
        </w:rPr>
        <w:t>section</w:t>
      </w:r>
      <w:r w:rsidR="00F40ABD" w:rsidRPr="00420E7B">
        <w:rPr>
          <w:rFonts w:ascii="Verdana" w:eastAsiaTheme="minorEastAsia" w:hAnsi="Verdana" w:cstheme="minorBidi"/>
          <w:sz w:val="16"/>
          <w:szCs w:val="16"/>
          <w:lang w:eastAsia="en-US"/>
        </w:rPr>
        <w:t xml:space="preserve"> </w:t>
      </w:r>
      <w:hyperlink w:anchor="_Reference_Files" w:history="1">
        <w:r w:rsidR="00F40ABD" w:rsidRPr="00420E7B">
          <w:rPr>
            <w:rStyle w:val="Hyperlink"/>
            <w:rFonts w:ascii="Verdana" w:eastAsiaTheme="minorEastAsia" w:hAnsi="Verdana" w:cstheme="minorBidi"/>
            <w:color w:val="auto"/>
            <w:sz w:val="16"/>
            <w:szCs w:val="16"/>
            <w:lang w:eastAsia="en-US"/>
          </w:rPr>
          <w:t>Reference Documents, Links and Templates</w:t>
        </w:r>
      </w:hyperlink>
      <w:r w:rsidR="00A54A7C" w:rsidRPr="00420E7B">
        <w:rPr>
          <w:rFonts w:ascii="Verdana" w:eastAsiaTheme="minorEastAsia" w:hAnsi="Verdana" w:cstheme="minorBidi"/>
          <w:sz w:val="16"/>
          <w:szCs w:val="16"/>
          <w:lang w:eastAsia="en-US"/>
        </w:rPr>
        <w:t xml:space="preserve"> </w:t>
      </w:r>
    </w:p>
    <w:p w14:paraId="04C955C3" w14:textId="77777777" w:rsidR="004A129F" w:rsidRPr="00420E7B" w:rsidRDefault="004A129F">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cstheme="minorBidi"/>
          <w:sz w:val="16"/>
          <w:szCs w:val="16"/>
          <w:lang w:eastAsia="en-US"/>
        </w:rPr>
      </w:pPr>
    </w:p>
    <w:tbl>
      <w:tblPr>
        <w:tblStyle w:val="LightGrid-Accent4"/>
        <w:tblW w:w="5495" w:type="pct"/>
        <w:tblLayout w:type="fixed"/>
        <w:tblLook w:val="04A0" w:firstRow="1" w:lastRow="0" w:firstColumn="1" w:lastColumn="0" w:noHBand="0" w:noVBand="1"/>
      </w:tblPr>
      <w:tblGrid>
        <w:gridCol w:w="1948"/>
        <w:gridCol w:w="5968"/>
        <w:gridCol w:w="10945"/>
        <w:gridCol w:w="10481"/>
      </w:tblGrid>
      <w:tr w:rsidR="002330D9" w:rsidRPr="00420E7B" w14:paraId="206F614B" w14:textId="77777777" w:rsidTr="000903F3">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332" w:type="pct"/>
            <w:shd w:val="clear" w:color="auto" w:fill="F2F2F2" w:themeFill="background1" w:themeFillShade="F2"/>
            <w:vAlign w:val="center"/>
          </w:tcPr>
          <w:p w14:paraId="31FBA6BE" w14:textId="39C43F95" w:rsidR="002330D9" w:rsidRPr="00420E7B" w:rsidRDefault="002330D9" w:rsidP="00460266">
            <w:pPr>
              <w:pStyle w:val="NoSpacing"/>
              <w:spacing w:line="276" w:lineRule="auto"/>
              <w:jc w:val="center"/>
              <w:rPr>
                <w:rFonts w:ascii="Verdana" w:hAnsi="Verdana"/>
                <w:sz w:val="16"/>
                <w:szCs w:val="16"/>
              </w:rPr>
            </w:pPr>
            <w:r w:rsidRPr="00420E7B">
              <w:rPr>
                <w:rFonts w:ascii="Verdana" w:hAnsi="Verdana"/>
                <w:sz w:val="16"/>
                <w:szCs w:val="16"/>
              </w:rPr>
              <w:t>S. No.</w:t>
            </w:r>
          </w:p>
        </w:tc>
        <w:tc>
          <w:tcPr>
            <w:tcW w:w="1017" w:type="pct"/>
            <w:shd w:val="clear" w:color="auto" w:fill="F2F2F2" w:themeFill="background1" w:themeFillShade="F2"/>
            <w:vAlign w:val="center"/>
          </w:tcPr>
          <w:p w14:paraId="1E38A36A" w14:textId="498C505F" w:rsidR="002330D9" w:rsidRPr="00420E7B" w:rsidRDefault="002330D9" w:rsidP="0046026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Test Scenario</w:t>
            </w:r>
          </w:p>
        </w:tc>
        <w:tc>
          <w:tcPr>
            <w:tcW w:w="1865" w:type="pct"/>
            <w:shd w:val="clear" w:color="auto" w:fill="F2F2F2" w:themeFill="background1" w:themeFillShade="F2"/>
            <w:vAlign w:val="center"/>
            <w:hideMark/>
          </w:tcPr>
          <w:p w14:paraId="7DE1CB8E" w14:textId="7D5F3FA0" w:rsidR="002330D9" w:rsidRPr="00420E7B" w:rsidRDefault="002330D9" w:rsidP="0046026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Description</w:t>
            </w:r>
          </w:p>
        </w:tc>
        <w:tc>
          <w:tcPr>
            <w:tcW w:w="1786" w:type="pct"/>
            <w:shd w:val="clear" w:color="auto" w:fill="F2F2F2" w:themeFill="background1" w:themeFillShade="F2"/>
            <w:vAlign w:val="center"/>
          </w:tcPr>
          <w:p w14:paraId="5A4B13AD" w14:textId="3451EF79" w:rsidR="002330D9" w:rsidRPr="00420E7B" w:rsidRDefault="002330D9" w:rsidP="0046026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Expected Result</w:t>
            </w:r>
          </w:p>
        </w:tc>
      </w:tr>
      <w:tr w:rsidR="00195505" w:rsidRPr="00420E7B" w14:paraId="34BEA7F9" w14:textId="77777777" w:rsidTr="000903F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32" w:type="pct"/>
            <w:shd w:val="clear" w:color="auto" w:fill="auto"/>
            <w:vAlign w:val="center"/>
            <w:hideMark/>
          </w:tcPr>
          <w:p w14:paraId="2B5C593E" w14:textId="77777777" w:rsidR="00195505" w:rsidRPr="00420E7B" w:rsidRDefault="00195505" w:rsidP="006C49CD">
            <w:pPr>
              <w:tabs>
                <w:tab w:val="clear" w:pos="851"/>
                <w:tab w:val="clear" w:pos="1418"/>
                <w:tab w:val="clear" w:pos="1701"/>
                <w:tab w:val="clear" w:pos="2410"/>
                <w:tab w:val="clear" w:pos="3119"/>
                <w:tab w:val="clear" w:pos="3827"/>
                <w:tab w:val="clear" w:pos="4536"/>
              </w:tabs>
              <w:spacing w:line="240" w:lineRule="auto"/>
              <w:rPr>
                <w:rFonts w:ascii="Verdana" w:eastAsia="Times New Roman" w:hAnsi="Verdana"/>
                <w:sz w:val="16"/>
                <w:szCs w:val="16"/>
                <w:lang w:val="en-IN" w:eastAsia="en-IN"/>
              </w:rPr>
            </w:pPr>
            <w:r w:rsidRPr="00420E7B">
              <w:rPr>
                <w:rFonts w:ascii="Verdana" w:eastAsia="Times New Roman" w:hAnsi="Verdana"/>
                <w:sz w:val="16"/>
                <w:szCs w:val="16"/>
                <w:lang w:val="en-IN" w:eastAsia="en-IN"/>
              </w:rPr>
              <w:t>T1.1</w:t>
            </w:r>
          </w:p>
        </w:tc>
        <w:tc>
          <w:tcPr>
            <w:tcW w:w="1017" w:type="pct"/>
            <w:shd w:val="clear" w:color="auto" w:fill="auto"/>
            <w:vAlign w:val="center"/>
            <w:hideMark/>
          </w:tcPr>
          <w:p w14:paraId="10D860D4" w14:textId="43B48C24" w:rsidR="00195505" w:rsidRPr="00420E7B" w:rsidRDefault="00195505" w:rsidP="00C9720B">
            <w:pPr>
              <w:tabs>
                <w:tab w:val="clear" w:pos="851"/>
                <w:tab w:val="clear" w:pos="1418"/>
                <w:tab w:val="clear" w:pos="1701"/>
                <w:tab w:val="clear" w:pos="2410"/>
                <w:tab w:val="clear" w:pos="3119"/>
                <w:tab w:val="clear" w:pos="3827"/>
                <w:tab w:val="clear" w:pos="4536"/>
              </w:tabs>
              <w:spacing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16"/>
                <w:szCs w:val="16"/>
                <w:lang w:val="en-IN" w:eastAsia="en-IN"/>
              </w:rPr>
            </w:pPr>
            <w:r w:rsidRPr="00420E7B">
              <w:rPr>
                <w:rFonts w:ascii="Verdana" w:eastAsia="Times New Roman" w:hAnsi="Verdana"/>
                <w:sz w:val="16"/>
                <w:szCs w:val="16"/>
                <w:lang w:val="en-IN" w:eastAsia="en-IN"/>
              </w:rPr>
              <w:t xml:space="preserve">Extract data from </w:t>
            </w:r>
            <w:r w:rsidR="00C9720B">
              <w:rPr>
                <w:rFonts w:ascii="Verdana" w:eastAsia="Times New Roman" w:hAnsi="Verdana"/>
                <w:sz w:val="16"/>
                <w:szCs w:val="16"/>
                <w:lang w:val="en-IN" w:eastAsia="en-IN"/>
              </w:rPr>
              <w:t>input File</w:t>
            </w:r>
          </w:p>
        </w:tc>
        <w:tc>
          <w:tcPr>
            <w:tcW w:w="1865" w:type="pct"/>
            <w:shd w:val="clear" w:color="auto" w:fill="auto"/>
            <w:vAlign w:val="center"/>
            <w:hideMark/>
          </w:tcPr>
          <w:p w14:paraId="580750CF" w14:textId="1E5DFC93" w:rsidR="00195505" w:rsidRPr="00420E7B" w:rsidRDefault="00195505" w:rsidP="000903F3">
            <w:pPr>
              <w:tabs>
                <w:tab w:val="clear" w:pos="851"/>
                <w:tab w:val="clear" w:pos="1418"/>
                <w:tab w:val="clear" w:pos="1701"/>
                <w:tab w:val="clear" w:pos="2410"/>
                <w:tab w:val="clear" w:pos="3119"/>
                <w:tab w:val="clear" w:pos="3827"/>
                <w:tab w:val="clear" w:pos="4536"/>
              </w:tabs>
              <w:spacing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16"/>
                <w:szCs w:val="16"/>
                <w:lang w:val="en-IN" w:eastAsia="en-IN"/>
              </w:rPr>
            </w:pPr>
            <w:r w:rsidRPr="00420E7B">
              <w:rPr>
                <w:rFonts w:ascii="Verdana" w:eastAsia="Times New Roman" w:hAnsi="Verdana"/>
                <w:sz w:val="16"/>
                <w:szCs w:val="16"/>
                <w:lang w:val="en-IN" w:eastAsia="en-IN"/>
              </w:rPr>
              <w:t xml:space="preserve">Robot to extract </w:t>
            </w:r>
            <w:r w:rsidR="000903F3">
              <w:rPr>
                <w:rFonts w:ascii="Verdana" w:eastAsia="Times New Roman" w:hAnsi="Verdana"/>
                <w:sz w:val="16"/>
                <w:szCs w:val="16"/>
                <w:lang w:val="en-IN" w:eastAsia="en-IN"/>
              </w:rPr>
              <w:t>data inorder to extract reports.</w:t>
            </w:r>
          </w:p>
        </w:tc>
        <w:tc>
          <w:tcPr>
            <w:tcW w:w="1786" w:type="pct"/>
            <w:shd w:val="clear" w:color="auto" w:fill="auto"/>
            <w:vAlign w:val="center"/>
            <w:hideMark/>
          </w:tcPr>
          <w:p w14:paraId="2BB408B4" w14:textId="37C739D0" w:rsidR="00195505" w:rsidRPr="00420E7B" w:rsidRDefault="000903F3" w:rsidP="00B5255C">
            <w:pPr>
              <w:tabs>
                <w:tab w:val="clear" w:pos="851"/>
                <w:tab w:val="clear" w:pos="1418"/>
                <w:tab w:val="clear" w:pos="1701"/>
                <w:tab w:val="clear" w:pos="2410"/>
                <w:tab w:val="clear" w:pos="3119"/>
                <w:tab w:val="clear" w:pos="3827"/>
                <w:tab w:val="clear" w:pos="4536"/>
              </w:tabs>
              <w:spacing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16"/>
                <w:szCs w:val="16"/>
                <w:lang w:val="en-IN" w:eastAsia="en-IN"/>
              </w:rPr>
            </w:pPr>
            <w:r>
              <w:rPr>
                <w:rFonts w:ascii="Verdana" w:eastAsia="Times New Roman" w:hAnsi="Verdana"/>
                <w:sz w:val="16"/>
                <w:szCs w:val="16"/>
                <w:lang w:val="en-IN" w:eastAsia="en-IN"/>
              </w:rPr>
              <w:t>To start the Workflow, data should be extracted from input file</w:t>
            </w:r>
          </w:p>
        </w:tc>
      </w:tr>
      <w:tr w:rsidR="00195505" w:rsidRPr="00420E7B" w14:paraId="0812BC76" w14:textId="77777777" w:rsidTr="000903F3">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32" w:type="pct"/>
            <w:shd w:val="clear" w:color="auto" w:fill="auto"/>
            <w:vAlign w:val="center"/>
            <w:hideMark/>
          </w:tcPr>
          <w:p w14:paraId="04655951" w14:textId="77777777" w:rsidR="00195505" w:rsidRPr="00420E7B" w:rsidRDefault="00195505" w:rsidP="006C49CD">
            <w:pPr>
              <w:tabs>
                <w:tab w:val="clear" w:pos="851"/>
                <w:tab w:val="clear" w:pos="1418"/>
                <w:tab w:val="clear" w:pos="1701"/>
                <w:tab w:val="clear" w:pos="2410"/>
                <w:tab w:val="clear" w:pos="3119"/>
                <w:tab w:val="clear" w:pos="3827"/>
                <w:tab w:val="clear" w:pos="4536"/>
              </w:tabs>
              <w:spacing w:line="240" w:lineRule="auto"/>
              <w:rPr>
                <w:rFonts w:ascii="Verdana" w:eastAsia="Times New Roman" w:hAnsi="Verdana"/>
                <w:sz w:val="16"/>
                <w:szCs w:val="16"/>
                <w:lang w:val="en-IN" w:eastAsia="en-IN"/>
              </w:rPr>
            </w:pPr>
            <w:r w:rsidRPr="00420E7B">
              <w:rPr>
                <w:rFonts w:ascii="Verdana" w:eastAsia="Times New Roman" w:hAnsi="Verdana"/>
                <w:sz w:val="16"/>
                <w:szCs w:val="16"/>
                <w:lang w:val="en-IN" w:eastAsia="en-IN"/>
              </w:rPr>
              <w:t>T2.1</w:t>
            </w:r>
          </w:p>
        </w:tc>
        <w:tc>
          <w:tcPr>
            <w:tcW w:w="1017" w:type="pct"/>
            <w:shd w:val="clear" w:color="auto" w:fill="auto"/>
            <w:vAlign w:val="center"/>
            <w:hideMark/>
          </w:tcPr>
          <w:p w14:paraId="3F202502" w14:textId="0E2AB3E4" w:rsidR="00195505" w:rsidRPr="00420E7B" w:rsidRDefault="00195505" w:rsidP="000903F3">
            <w:pPr>
              <w:tabs>
                <w:tab w:val="clear" w:pos="851"/>
                <w:tab w:val="clear" w:pos="1418"/>
                <w:tab w:val="clear" w:pos="1701"/>
                <w:tab w:val="clear" w:pos="2410"/>
                <w:tab w:val="clear" w:pos="3119"/>
                <w:tab w:val="clear" w:pos="3827"/>
                <w:tab w:val="clear" w:pos="4536"/>
              </w:tabs>
              <w:spacing w:line="240" w:lineRule="auto"/>
              <w:cnfStyle w:val="000000010000" w:firstRow="0" w:lastRow="0" w:firstColumn="0" w:lastColumn="0" w:oddVBand="0" w:evenVBand="0" w:oddHBand="0" w:evenHBand="1" w:firstRowFirstColumn="0" w:firstRowLastColumn="0" w:lastRowFirstColumn="0" w:lastRowLastColumn="0"/>
              <w:rPr>
                <w:rFonts w:ascii="Verdana" w:eastAsia="Times New Roman" w:hAnsi="Verdana"/>
                <w:sz w:val="16"/>
                <w:szCs w:val="16"/>
                <w:lang w:val="en-IN" w:eastAsia="en-IN"/>
              </w:rPr>
            </w:pPr>
            <w:r w:rsidRPr="00420E7B">
              <w:rPr>
                <w:rFonts w:ascii="Verdana" w:eastAsia="Times New Roman" w:hAnsi="Verdana"/>
                <w:sz w:val="16"/>
                <w:szCs w:val="16"/>
                <w:lang w:val="en-IN" w:eastAsia="en-IN"/>
              </w:rPr>
              <w:t xml:space="preserve">Launch </w:t>
            </w:r>
            <w:r w:rsidR="000903F3">
              <w:rPr>
                <w:rFonts w:ascii="Verdana" w:eastAsia="Times New Roman" w:hAnsi="Verdana"/>
                <w:sz w:val="16"/>
                <w:szCs w:val="16"/>
                <w:lang w:val="en-IN" w:eastAsia="en-IN"/>
              </w:rPr>
              <w:t>FIS</w:t>
            </w:r>
            <w:r w:rsidRPr="00420E7B">
              <w:rPr>
                <w:rFonts w:ascii="Verdana" w:eastAsia="Times New Roman" w:hAnsi="Verdana"/>
                <w:sz w:val="16"/>
                <w:szCs w:val="16"/>
                <w:lang w:val="en-IN" w:eastAsia="en-IN"/>
              </w:rPr>
              <w:t xml:space="preserve"> Application</w:t>
            </w:r>
          </w:p>
        </w:tc>
        <w:tc>
          <w:tcPr>
            <w:tcW w:w="1865" w:type="pct"/>
            <w:shd w:val="clear" w:color="auto" w:fill="auto"/>
            <w:vAlign w:val="center"/>
            <w:hideMark/>
          </w:tcPr>
          <w:p w14:paraId="4F389A7D" w14:textId="6BA6A489" w:rsidR="00195505" w:rsidRPr="00420E7B" w:rsidRDefault="00195505" w:rsidP="000903F3">
            <w:pPr>
              <w:tabs>
                <w:tab w:val="clear" w:pos="851"/>
                <w:tab w:val="clear" w:pos="1418"/>
                <w:tab w:val="clear" w:pos="1701"/>
                <w:tab w:val="clear" w:pos="2410"/>
                <w:tab w:val="clear" w:pos="3119"/>
                <w:tab w:val="clear" w:pos="3827"/>
                <w:tab w:val="clear" w:pos="4536"/>
              </w:tabs>
              <w:spacing w:line="240" w:lineRule="auto"/>
              <w:cnfStyle w:val="000000010000" w:firstRow="0" w:lastRow="0" w:firstColumn="0" w:lastColumn="0" w:oddVBand="0" w:evenVBand="0" w:oddHBand="0" w:evenHBand="1" w:firstRowFirstColumn="0" w:firstRowLastColumn="0" w:lastRowFirstColumn="0" w:lastRowLastColumn="0"/>
              <w:rPr>
                <w:rFonts w:ascii="Verdana" w:eastAsia="Times New Roman" w:hAnsi="Verdana"/>
                <w:sz w:val="16"/>
                <w:szCs w:val="16"/>
                <w:lang w:val="en-IN" w:eastAsia="en-IN"/>
              </w:rPr>
            </w:pPr>
            <w:r w:rsidRPr="00420E7B">
              <w:rPr>
                <w:rFonts w:ascii="Verdana" w:eastAsia="Times New Roman" w:hAnsi="Verdana"/>
                <w:sz w:val="16"/>
                <w:szCs w:val="16"/>
                <w:lang w:val="en-IN" w:eastAsia="en-IN"/>
              </w:rPr>
              <w:t xml:space="preserve">Launch </w:t>
            </w:r>
            <w:r w:rsidR="000903F3">
              <w:rPr>
                <w:rFonts w:ascii="Verdana" w:eastAsia="Times New Roman" w:hAnsi="Verdana"/>
                <w:sz w:val="16"/>
                <w:szCs w:val="16"/>
                <w:lang w:val="en-IN" w:eastAsia="en-IN"/>
              </w:rPr>
              <w:t>FIS</w:t>
            </w:r>
            <w:r w:rsidRPr="00420E7B">
              <w:rPr>
                <w:rFonts w:ascii="Verdana" w:eastAsia="Times New Roman" w:hAnsi="Verdana"/>
                <w:sz w:val="16"/>
                <w:szCs w:val="16"/>
                <w:lang w:val="en-IN" w:eastAsia="en-IN"/>
              </w:rPr>
              <w:t xml:space="preserve"> application environment successfully</w:t>
            </w:r>
          </w:p>
        </w:tc>
        <w:tc>
          <w:tcPr>
            <w:tcW w:w="1786" w:type="pct"/>
            <w:shd w:val="clear" w:color="auto" w:fill="auto"/>
            <w:vAlign w:val="center"/>
            <w:hideMark/>
          </w:tcPr>
          <w:p w14:paraId="498B824E" w14:textId="4B564B70" w:rsidR="00195505" w:rsidRPr="00420E7B" w:rsidRDefault="00195505" w:rsidP="000903F3">
            <w:pPr>
              <w:tabs>
                <w:tab w:val="clear" w:pos="851"/>
                <w:tab w:val="clear" w:pos="1418"/>
                <w:tab w:val="clear" w:pos="1701"/>
                <w:tab w:val="clear" w:pos="2410"/>
                <w:tab w:val="clear" w:pos="3119"/>
                <w:tab w:val="clear" w:pos="3827"/>
                <w:tab w:val="clear" w:pos="4536"/>
              </w:tabs>
              <w:spacing w:line="240" w:lineRule="auto"/>
              <w:cnfStyle w:val="000000010000" w:firstRow="0" w:lastRow="0" w:firstColumn="0" w:lastColumn="0" w:oddVBand="0" w:evenVBand="0" w:oddHBand="0" w:evenHBand="1" w:firstRowFirstColumn="0" w:firstRowLastColumn="0" w:lastRowFirstColumn="0" w:lastRowLastColumn="0"/>
              <w:rPr>
                <w:rFonts w:ascii="Verdana" w:eastAsia="Times New Roman" w:hAnsi="Verdana"/>
                <w:sz w:val="16"/>
                <w:szCs w:val="16"/>
                <w:lang w:val="en-IN" w:eastAsia="en-IN"/>
              </w:rPr>
            </w:pPr>
            <w:r w:rsidRPr="00420E7B">
              <w:rPr>
                <w:rFonts w:ascii="Verdana" w:eastAsia="Times New Roman" w:hAnsi="Verdana"/>
                <w:sz w:val="16"/>
                <w:szCs w:val="16"/>
                <w:lang w:val="en-IN" w:eastAsia="en-IN"/>
              </w:rPr>
              <w:t xml:space="preserve"> </w:t>
            </w:r>
            <w:r w:rsidR="009F72D8" w:rsidRPr="00420E7B">
              <w:rPr>
                <w:rFonts w:ascii="Verdana" w:eastAsia="Times New Roman" w:hAnsi="Verdana"/>
                <w:sz w:val="16"/>
                <w:szCs w:val="16"/>
                <w:lang w:val="en-IN" w:eastAsia="en-IN"/>
              </w:rPr>
              <w:t>“</w:t>
            </w:r>
            <w:r w:rsidRPr="00420E7B">
              <w:rPr>
                <w:rFonts w:ascii="Verdana" w:eastAsia="Times New Roman" w:hAnsi="Verdana"/>
                <w:sz w:val="16"/>
                <w:szCs w:val="16"/>
                <w:lang w:val="en-IN" w:eastAsia="en-IN"/>
              </w:rPr>
              <w:t>Login</w:t>
            </w:r>
            <w:r w:rsidR="009F72D8" w:rsidRPr="00420E7B">
              <w:rPr>
                <w:rFonts w:ascii="Verdana" w:eastAsia="Times New Roman" w:hAnsi="Verdana"/>
                <w:sz w:val="16"/>
                <w:szCs w:val="16"/>
                <w:lang w:val="en-IN" w:eastAsia="en-IN"/>
              </w:rPr>
              <w:t>”</w:t>
            </w:r>
            <w:r w:rsidRPr="00420E7B">
              <w:rPr>
                <w:rFonts w:ascii="Verdana" w:eastAsia="Times New Roman" w:hAnsi="Verdana"/>
                <w:sz w:val="16"/>
                <w:szCs w:val="16"/>
                <w:lang w:val="en-IN" w:eastAsia="en-IN"/>
              </w:rPr>
              <w:t xml:space="preserve"> screen within specified environment in </w:t>
            </w:r>
            <w:r w:rsidR="000903F3">
              <w:rPr>
                <w:rFonts w:ascii="Verdana" w:eastAsia="Times New Roman" w:hAnsi="Verdana"/>
                <w:sz w:val="16"/>
                <w:szCs w:val="16"/>
                <w:lang w:val="en-IN" w:eastAsia="en-IN"/>
              </w:rPr>
              <w:t>FIS</w:t>
            </w:r>
            <w:r w:rsidRPr="00420E7B">
              <w:rPr>
                <w:rFonts w:ascii="Verdana" w:eastAsia="Times New Roman" w:hAnsi="Verdana"/>
                <w:sz w:val="16"/>
                <w:szCs w:val="16"/>
                <w:lang w:val="en-IN" w:eastAsia="en-IN"/>
              </w:rPr>
              <w:t xml:space="preserve"> application shall be opened in the system</w:t>
            </w:r>
          </w:p>
        </w:tc>
      </w:tr>
      <w:tr w:rsidR="00195505" w:rsidRPr="00420E7B" w14:paraId="413DB34D" w14:textId="77777777" w:rsidTr="000903F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32" w:type="pct"/>
            <w:shd w:val="clear" w:color="auto" w:fill="auto"/>
            <w:vAlign w:val="center"/>
            <w:hideMark/>
          </w:tcPr>
          <w:p w14:paraId="51D4B157" w14:textId="77777777" w:rsidR="00195505" w:rsidRPr="00420E7B" w:rsidRDefault="00195505" w:rsidP="006C49CD">
            <w:pPr>
              <w:tabs>
                <w:tab w:val="clear" w:pos="851"/>
                <w:tab w:val="clear" w:pos="1418"/>
                <w:tab w:val="clear" w:pos="1701"/>
                <w:tab w:val="clear" w:pos="2410"/>
                <w:tab w:val="clear" w:pos="3119"/>
                <w:tab w:val="clear" w:pos="3827"/>
                <w:tab w:val="clear" w:pos="4536"/>
              </w:tabs>
              <w:spacing w:line="240" w:lineRule="auto"/>
              <w:rPr>
                <w:rFonts w:ascii="Verdana" w:eastAsia="Times New Roman" w:hAnsi="Verdana"/>
                <w:sz w:val="16"/>
                <w:szCs w:val="16"/>
                <w:lang w:val="en-IN" w:eastAsia="en-IN"/>
              </w:rPr>
            </w:pPr>
            <w:r w:rsidRPr="00420E7B">
              <w:rPr>
                <w:rFonts w:ascii="Verdana" w:eastAsia="Times New Roman" w:hAnsi="Verdana"/>
                <w:sz w:val="16"/>
                <w:szCs w:val="16"/>
                <w:lang w:val="en-IN" w:eastAsia="en-IN"/>
              </w:rPr>
              <w:t>T2.2</w:t>
            </w:r>
          </w:p>
        </w:tc>
        <w:tc>
          <w:tcPr>
            <w:tcW w:w="1017" w:type="pct"/>
            <w:shd w:val="clear" w:color="auto" w:fill="auto"/>
            <w:vAlign w:val="center"/>
            <w:hideMark/>
          </w:tcPr>
          <w:p w14:paraId="67A43277" w14:textId="6FA4641E" w:rsidR="00195505" w:rsidRPr="00420E7B" w:rsidRDefault="00195505" w:rsidP="000903F3">
            <w:pPr>
              <w:tabs>
                <w:tab w:val="clear" w:pos="851"/>
                <w:tab w:val="clear" w:pos="1418"/>
                <w:tab w:val="clear" w:pos="1701"/>
                <w:tab w:val="clear" w:pos="2410"/>
                <w:tab w:val="clear" w:pos="3119"/>
                <w:tab w:val="clear" w:pos="3827"/>
                <w:tab w:val="clear" w:pos="4536"/>
              </w:tabs>
              <w:spacing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16"/>
                <w:szCs w:val="16"/>
                <w:lang w:val="en-IN" w:eastAsia="en-IN"/>
              </w:rPr>
            </w:pPr>
            <w:r w:rsidRPr="00420E7B">
              <w:rPr>
                <w:rFonts w:ascii="Verdana" w:eastAsia="Times New Roman" w:hAnsi="Verdana"/>
                <w:sz w:val="16"/>
                <w:szCs w:val="16"/>
                <w:lang w:val="en-IN" w:eastAsia="en-IN"/>
              </w:rPr>
              <w:t xml:space="preserve">Login to </w:t>
            </w:r>
            <w:r w:rsidR="000903F3">
              <w:rPr>
                <w:rFonts w:ascii="Verdana" w:eastAsia="Times New Roman" w:hAnsi="Verdana"/>
                <w:sz w:val="16"/>
                <w:szCs w:val="16"/>
                <w:lang w:val="en-IN" w:eastAsia="en-IN"/>
              </w:rPr>
              <w:t>FIS</w:t>
            </w:r>
          </w:p>
        </w:tc>
        <w:tc>
          <w:tcPr>
            <w:tcW w:w="1865" w:type="pct"/>
            <w:shd w:val="clear" w:color="auto" w:fill="auto"/>
            <w:vAlign w:val="center"/>
            <w:hideMark/>
          </w:tcPr>
          <w:p w14:paraId="2130F399" w14:textId="66775F8A" w:rsidR="00195505" w:rsidRPr="00420E7B" w:rsidRDefault="00195505" w:rsidP="000903F3">
            <w:pPr>
              <w:tabs>
                <w:tab w:val="clear" w:pos="851"/>
                <w:tab w:val="clear" w:pos="1418"/>
                <w:tab w:val="clear" w:pos="1701"/>
                <w:tab w:val="clear" w:pos="2410"/>
                <w:tab w:val="clear" w:pos="3119"/>
                <w:tab w:val="clear" w:pos="3827"/>
                <w:tab w:val="clear" w:pos="4536"/>
              </w:tabs>
              <w:spacing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16"/>
                <w:szCs w:val="16"/>
                <w:lang w:val="en-IN" w:eastAsia="en-IN"/>
              </w:rPr>
            </w:pPr>
            <w:r w:rsidRPr="00420E7B">
              <w:rPr>
                <w:rFonts w:ascii="Verdana" w:eastAsia="Times New Roman" w:hAnsi="Verdana"/>
                <w:sz w:val="16"/>
                <w:szCs w:val="16"/>
                <w:lang w:val="en-IN" w:eastAsia="en-IN"/>
              </w:rPr>
              <w:t xml:space="preserve">Log in to </w:t>
            </w:r>
            <w:r w:rsidR="000903F3">
              <w:rPr>
                <w:rFonts w:ascii="Verdana" w:eastAsia="Times New Roman" w:hAnsi="Verdana"/>
                <w:sz w:val="16"/>
                <w:szCs w:val="16"/>
                <w:lang w:val="en-IN" w:eastAsia="en-IN"/>
              </w:rPr>
              <w:t>FIS</w:t>
            </w:r>
            <w:r w:rsidRPr="00420E7B">
              <w:rPr>
                <w:rFonts w:ascii="Verdana" w:eastAsia="Times New Roman" w:hAnsi="Verdana"/>
                <w:sz w:val="16"/>
                <w:szCs w:val="16"/>
                <w:lang w:val="en-IN" w:eastAsia="en-IN"/>
              </w:rPr>
              <w:t xml:space="preserve"> successfully</w:t>
            </w:r>
          </w:p>
        </w:tc>
        <w:tc>
          <w:tcPr>
            <w:tcW w:w="1786" w:type="pct"/>
            <w:shd w:val="clear" w:color="auto" w:fill="auto"/>
            <w:vAlign w:val="center"/>
            <w:hideMark/>
          </w:tcPr>
          <w:p w14:paraId="6DFDEB6D" w14:textId="189F64D9" w:rsidR="00195505" w:rsidRPr="00420E7B" w:rsidRDefault="00195505" w:rsidP="000903F3">
            <w:pPr>
              <w:tabs>
                <w:tab w:val="clear" w:pos="851"/>
                <w:tab w:val="clear" w:pos="1418"/>
                <w:tab w:val="clear" w:pos="1701"/>
                <w:tab w:val="clear" w:pos="2410"/>
                <w:tab w:val="clear" w:pos="3119"/>
                <w:tab w:val="clear" w:pos="3827"/>
                <w:tab w:val="clear" w:pos="4536"/>
              </w:tabs>
              <w:spacing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sz w:val="16"/>
                <w:szCs w:val="16"/>
                <w:lang w:val="en-IN" w:eastAsia="en-IN"/>
              </w:rPr>
            </w:pPr>
            <w:r w:rsidRPr="00420E7B">
              <w:rPr>
                <w:rFonts w:ascii="Verdana" w:eastAsia="Times New Roman" w:hAnsi="Verdana"/>
                <w:sz w:val="16"/>
                <w:szCs w:val="16"/>
                <w:lang w:val="en-IN" w:eastAsia="en-IN"/>
              </w:rPr>
              <w:t xml:space="preserve">Successful login into </w:t>
            </w:r>
            <w:r w:rsidR="000903F3">
              <w:rPr>
                <w:rFonts w:ascii="Verdana" w:eastAsia="Times New Roman" w:hAnsi="Verdana"/>
                <w:sz w:val="16"/>
                <w:szCs w:val="16"/>
                <w:lang w:val="en-IN" w:eastAsia="en-IN"/>
              </w:rPr>
              <w:t>FIS</w:t>
            </w:r>
          </w:p>
        </w:tc>
      </w:tr>
    </w:tbl>
    <w:p w14:paraId="7B08CF02" w14:textId="77777777" w:rsidR="003B4338" w:rsidRPr="00420E7B" w:rsidRDefault="003B4338" w:rsidP="00975899">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59" w:hanging="576"/>
        <w:textAlignment w:val="auto"/>
        <w:rPr>
          <w:rFonts w:ascii="Verdana" w:eastAsiaTheme="minorEastAsia" w:hAnsi="Verdana"/>
          <w:sz w:val="16"/>
          <w:szCs w:val="16"/>
          <w:lang w:val="en-GB"/>
        </w:rPr>
      </w:pPr>
      <w:bookmarkStart w:id="144" w:name="_Toc493261198"/>
      <w:bookmarkStart w:id="145" w:name="_Toc513529211"/>
      <w:r w:rsidRPr="00420E7B">
        <w:rPr>
          <w:rFonts w:ascii="Verdana" w:eastAsiaTheme="minorEastAsia" w:hAnsi="Verdana"/>
          <w:sz w:val="16"/>
          <w:szCs w:val="16"/>
          <w:lang w:val="en-GB"/>
        </w:rPr>
        <w:t>Test Plan and Approach</w:t>
      </w:r>
      <w:bookmarkEnd w:id="144"/>
      <w:bookmarkEnd w:id="145"/>
    </w:p>
    <w:p w14:paraId="1BFA8075" w14:textId="77777777" w:rsidR="003B4338" w:rsidRPr="00420E7B" w:rsidRDefault="003B4338" w:rsidP="003B4338">
      <w:pPr>
        <w:pStyle w:val="NoSpacing"/>
        <w:spacing w:line="276" w:lineRule="auto"/>
        <w:rPr>
          <w:rFonts w:ascii="Verdana" w:hAnsi="Verdana"/>
          <w:sz w:val="16"/>
          <w:szCs w:val="16"/>
        </w:rPr>
      </w:pPr>
    </w:p>
    <w:p w14:paraId="6959C06C" w14:textId="21529291" w:rsidR="004319B8" w:rsidRPr="00420E7B" w:rsidRDefault="00975899" w:rsidP="003B4338">
      <w:pPr>
        <w:pStyle w:val="NoSpacing"/>
        <w:spacing w:line="276" w:lineRule="auto"/>
        <w:rPr>
          <w:rFonts w:ascii="Verdana" w:hAnsi="Verdana"/>
          <w:sz w:val="16"/>
          <w:szCs w:val="16"/>
        </w:rPr>
      </w:pPr>
      <w:r w:rsidRPr="00420E7B">
        <w:rPr>
          <w:rFonts w:ascii="Verdana" w:hAnsi="Verdana"/>
          <w:sz w:val="16"/>
          <w:szCs w:val="16"/>
        </w:rPr>
        <w:t xml:space="preserve">The table below provides the test plan </w:t>
      </w:r>
      <w:r w:rsidR="004319B8" w:rsidRPr="00420E7B">
        <w:rPr>
          <w:rFonts w:ascii="Verdana" w:hAnsi="Verdana"/>
          <w:sz w:val="16"/>
          <w:szCs w:val="16"/>
        </w:rPr>
        <w:t xml:space="preserve">and approach </w:t>
      </w:r>
      <w:r w:rsidRPr="00420E7B">
        <w:rPr>
          <w:rFonts w:ascii="Verdana" w:hAnsi="Verdana"/>
          <w:sz w:val="16"/>
          <w:szCs w:val="16"/>
        </w:rPr>
        <w:t>adopted during the UAT</w:t>
      </w:r>
    </w:p>
    <w:p w14:paraId="3337DE94" w14:textId="77777777" w:rsidR="004319B8" w:rsidRPr="00420E7B" w:rsidRDefault="004319B8" w:rsidP="003B4338">
      <w:pPr>
        <w:pStyle w:val="NoSpacing"/>
        <w:spacing w:line="276" w:lineRule="auto"/>
        <w:rPr>
          <w:rFonts w:ascii="Verdana" w:hAnsi="Verdana"/>
          <w:sz w:val="16"/>
          <w:szCs w:val="16"/>
        </w:rPr>
      </w:pPr>
    </w:p>
    <w:tbl>
      <w:tblPr>
        <w:tblStyle w:val="LightGrid-Accent4"/>
        <w:tblW w:w="5480" w:type="pct"/>
        <w:tblLook w:val="04A0" w:firstRow="1" w:lastRow="0" w:firstColumn="1" w:lastColumn="0" w:noHBand="0" w:noVBand="1"/>
      </w:tblPr>
      <w:tblGrid>
        <w:gridCol w:w="940"/>
        <w:gridCol w:w="1743"/>
        <w:gridCol w:w="1701"/>
        <w:gridCol w:w="1558"/>
        <w:gridCol w:w="1701"/>
        <w:gridCol w:w="1704"/>
        <w:gridCol w:w="1701"/>
        <w:gridCol w:w="2268"/>
        <w:gridCol w:w="1843"/>
      </w:tblGrid>
      <w:tr w:rsidR="00996F12" w:rsidRPr="00420E7B" w14:paraId="1FF3FEB3" w14:textId="77777777" w:rsidTr="00996F12">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310" w:type="pct"/>
            <w:shd w:val="clear" w:color="auto" w:fill="F2F2F2" w:themeFill="background1" w:themeFillShade="F2"/>
            <w:vAlign w:val="center"/>
          </w:tcPr>
          <w:p w14:paraId="1833EA41" w14:textId="77777777" w:rsidR="00996F12" w:rsidRPr="00420E7B" w:rsidRDefault="00996F12" w:rsidP="00072098">
            <w:pPr>
              <w:pStyle w:val="NoSpacing"/>
              <w:spacing w:line="276" w:lineRule="auto"/>
              <w:jc w:val="center"/>
              <w:rPr>
                <w:rFonts w:ascii="Verdana" w:hAnsi="Verdana"/>
                <w:sz w:val="16"/>
                <w:szCs w:val="16"/>
              </w:rPr>
            </w:pPr>
            <w:r w:rsidRPr="00420E7B">
              <w:rPr>
                <w:rFonts w:ascii="Verdana" w:hAnsi="Verdana"/>
                <w:sz w:val="16"/>
                <w:szCs w:val="16"/>
              </w:rPr>
              <w:t>Area</w:t>
            </w:r>
          </w:p>
        </w:tc>
        <w:tc>
          <w:tcPr>
            <w:tcW w:w="575" w:type="pct"/>
            <w:shd w:val="clear" w:color="auto" w:fill="F2F2F2" w:themeFill="background1" w:themeFillShade="F2"/>
            <w:vAlign w:val="center"/>
          </w:tcPr>
          <w:p w14:paraId="1AAE83F3" w14:textId="77777777" w:rsidR="00996F12" w:rsidRPr="00420E7B" w:rsidRDefault="00996F12"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Robot</w:t>
            </w:r>
          </w:p>
        </w:tc>
        <w:tc>
          <w:tcPr>
            <w:tcW w:w="561" w:type="pct"/>
            <w:shd w:val="clear" w:color="auto" w:fill="F2F2F2" w:themeFill="background1" w:themeFillShade="F2"/>
            <w:vAlign w:val="center"/>
          </w:tcPr>
          <w:p w14:paraId="3408CDEE" w14:textId="77777777" w:rsidR="00996F12" w:rsidRPr="00420E7B" w:rsidRDefault="00996F12"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Robot ID</w:t>
            </w:r>
          </w:p>
        </w:tc>
        <w:tc>
          <w:tcPr>
            <w:tcW w:w="514" w:type="pct"/>
            <w:shd w:val="clear" w:color="auto" w:fill="F2F2F2" w:themeFill="background1" w:themeFillShade="F2"/>
            <w:vAlign w:val="center"/>
            <w:hideMark/>
          </w:tcPr>
          <w:p w14:paraId="50D0F655" w14:textId="77777777" w:rsidR="00996F12" w:rsidRPr="00420E7B" w:rsidRDefault="00996F12"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Pr>
                <w:rFonts w:ascii="Verdana" w:hAnsi="Verdana"/>
                <w:sz w:val="16"/>
                <w:szCs w:val="16"/>
              </w:rPr>
              <w:t>Scenarios Tested</w:t>
            </w:r>
          </w:p>
        </w:tc>
        <w:tc>
          <w:tcPr>
            <w:tcW w:w="561" w:type="pct"/>
            <w:shd w:val="clear" w:color="auto" w:fill="F2F2F2" w:themeFill="background1" w:themeFillShade="F2"/>
            <w:vAlign w:val="center"/>
          </w:tcPr>
          <w:p w14:paraId="7B86F0AB" w14:textId="77777777" w:rsidR="00996F12" w:rsidRPr="00420E7B" w:rsidRDefault="00996F12"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Start Date</w:t>
            </w:r>
          </w:p>
        </w:tc>
        <w:tc>
          <w:tcPr>
            <w:tcW w:w="562" w:type="pct"/>
            <w:shd w:val="clear" w:color="auto" w:fill="F2F2F2" w:themeFill="background1" w:themeFillShade="F2"/>
            <w:vAlign w:val="center"/>
            <w:hideMark/>
          </w:tcPr>
          <w:p w14:paraId="02CBCF81" w14:textId="77777777" w:rsidR="00996F12" w:rsidRPr="00420E7B" w:rsidRDefault="00996F12"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Pr>
                <w:rFonts w:ascii="Verdana" w:hAnsi="Verdana"/>
                <w:sz w:val="16"/>
                <w:szCs w:val="16"/>
              </w:rPr>
              <w:t>End</w:t>
            </w:r>
            <w:r w:rsidRPr="00420E7B">
              <w:rPr>
                <w:rFonts w:ascii="Verdana" w:hAnsi="Verdana"/>
                <w:sz w:val="16"/>
                <w:szCs w:val="16"/>
              </w:rPr>
              <w:t xml:space="preserve"> Date</w:t>
            </w:r>
          </w:p>
        </w:tc>
        <w:tc>
          <w:tcPr>
            <w:tcW w:w="561" w:type="pct"/>
            <w:shd w:val="clear" w:color="auto" w:fill="F2F2F2" w:themeFill="background1" w:themeFillShade="F2"/>
            <w:vAlign w:val="center"/>
          </w:tcPr>
          <w:p w14:paraId="5FE4333F" w14:textId="77777777" w:rsidR="00996F12" w:rsidRPr="00420E7B" w:rsidRDefault="00996F12"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Time Slot</w:t>
            </w:r>
          </w:p>
        </w:tc>
        <w:tc>
          <w:tcPr>
            <w:tcW w:w="748" w:type="pct"/>
            <w:shd w:val="clear" w:color="auto" w:fill="F2F2F2" w:themeFill="background1" w:themeFillShade="F2"/>
            <w:vAlign w:val="center"/>
          </w:tcPr>
          <w:p w14:paraId="508ED83F" w14:textId="77777777" w:rsidR="00996F12" w:rsidRPr="00420E7B" w:rsidRDefault="00996F12"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Operator</w:t>
            </w:r>
          </w:p>
        </w:tc>
        <w:tc>
          <w:tcPr>
            <w:tcW w:w="608" w:type="pct"/>
            <w:shd w:val="clear" w:color="auto" w:fill="F2F2F2" w:themeFill="background1" w:themeFillShade="F2"/>
            <w:vAlign w:val="center"/>
          </w:tcPr>
          <w:p w14:paraId="130AC9FF" w14:textId="77777777" w:rsidR="00996F12" w:rsidRPr="00420E7B" w:rsidRDefault="00996F12"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Pr>
                <w:rFonts w:ascii="Verdana" w:hAnsi="Verdana"/>
                <w:sz w:val="16"/>
                <w:szCs w:val="16"/>
              </w:rPr>
              <w:t>Status</w:t>
            </w:r>
          </w:p>
        </w:tc>
      </w:tr>
      <w:tr w:rsidR="00996F12" w:rsidRPr="009A31C4" w14:paraId="5CA8E2EE" w14:textId="77777777" w:rsidTr="00996F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0" w:type="pct"/>
            <w:shd w:val="clear" w:color="auto" w:fill="auto"/>
            <w:vAlign w:val="center"/>
          </w:tcPr>
          <w:p w14:paraId="6E7EE24E" w14:textId="77777777" w:rsidR="00996F12" w:rsidRPr="009A31C4" w:rsidRDefault="00996F12" w:rsidP="00072098">
            <w:pPr>
              <w:pStyle w:val="NoSpacing"/>
              <w:spacing w:line="276" w:lineRule="auto"/>
              <w:jc w:val="center"/>
              <w:rPr>
                <w:rFonts w:ascii="Verdana" w:hAnsi="Verdana"/>
                <w:b w:val="0"/>
                <w:sz w:val="16"/>
                <w:szCs w:val="16"/>
                <w:lang w:val="en-GB"/>
              </w:rPr>
            </w:pPr>
            <w:r w:rsidRPr="009A31C4">
              <w:rPr>
                <w:rFonts w:ascii="Verdana" w:hAnsi="Verdana"/>
                <w:b w:val="0"/>
                <w:sz w:val="16"/>
                <w:szCs w:val="16"/>
                <w:lang w:val="en-GB"/>
              </w:rPr>
              <w:t>Accounts Payable</w:t>
            </w:r>
          </w:p>
        </w:tc>
        <w:tc>
          <w:tcPr>
            <w:tcW w:w="575" w:type="pct"/>
            <w:shd w:val="clear" w:color="auto" w:fill="auto"/>
            <w:vAlign w:val="center"/>
          </w:tcPr>
          <w:p w14:paraId="14BCBCE7" w14:textId="4BB2198F" w:rsidR="00996F12" w:rsidRPr="009A31C4" w:rsidRDefault="00C9720B"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FIS Pretoria</w:t>
            </w:r>
          </w:p>
        </w:tc>
        <w:tc>
          <w:tcPr>
            <w:tcW w:w="561" w:type="pct"/>
            <w:shd w:val="clear" w:color="auto" w:fill="auto"/>
            <w:vAlign w:val="center"/>
          </w:tcPr>
          <w:p w14:paraId="27A7B96B" w14:textId="3FD924A8" w:rsidR="00996F12" w:rsidRPr="009A31C4" w:rsidRDefault="00946708"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-NA-</w:t>
            </w:r>
          </w:p>
        </w:tc>
        <w:tc>
          <w:tcPr>
            <w:tcW w:w="514" w:type="pct"/>
            <w:shd w:val="clear" w:color="auto" w:fill="auto"/>
            <w:vAlign w:val="center"/>
          </w:tcPr>
          <w:p w14:paraId="68810CFE" w14:textId="31FA117F" w:rsidR="00996F12" w:rsidRPr="009A31C4" w:rsidRDefault="00946708"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-NA-</w:t>
            </w:r>
          </w:p>
        </w:tc>
        <w:tc>
          <w:tcPr>
            <w:tcW w:w="561" w:type="pct"/>
            <w:shd w:val="clear" w:color="auto" w:fill="auto"/>
            <w:vAlign w:val="center"/>
          </w:tcPr>
          <w:p w14:paraId="39DC6549" w14:textId="058DEAB5" w:rsidR="00996F12" w:rsidRPr="009A31C4" w:rsidRDefault="00946708"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-NA-</w:t>
            </w:r>
          </w:p>
        </w:tc>
        <w:tc>
          <w:tcPr>
            <w:tcW w:w="562" w:type="pct"/>
            <w:shd w:val="clear" w:color="auto" w:fill="auto"/>
            <w:vAlign w:val="center"/>
          </w:tcPr>
          <w:p w14:paraId="57266268" w14:textId="1ECF53A7" w:rsidR="00996F12" w:rsidRPr="009A31C4" w:rsidRDefault="00946708"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-NA-</w:t>
            </w:r>
          </w:p>
        </w:tc>
        <w:tc>
          <w:tcPr>
            <w:tcW w:w="561" w:type="pct"/>
            <w:shd w:val="clear" w:color="auto" w:fill="auto"/>
            <w:vAlign w:val="center"/>
          </w:tcPr>
          <w:p w14:paraId="769A1528" w14:textId="2F30D3F1" w:rsidR="00996F12" w:rsidRPr="009A31C4" w:rsidRDefault="00946708"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-NA-</w:t>
            </w:r>
          </w:p>
        </w:tc>
        <w:tc>
          <w:tcPr>
            <w:tcW w:w="748" w:type="pct"/>
            <w:shd w:val="clear" w:color="auto" w:fill="auto"/>
            <w:vAlign w:val="center"/>
          </w:tcPr>
          <w:p w14:paraId="102A9685" w14:textId="47F363E2" w:rsidR="00996F12" w:rsidRPr="009A31C4" w:rsidRDefault="00946708"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-NA-</w:t>
            </w:r>
          </w:p>
        </w:tc>
        <w:tc>
          <w:tcPr>
            <w:tcW w:w="608" w:type="pct"/>
            <w:shd w:val="clear" w:color="auto" w:fill="auto"/>
            <w:vAlign w:val="center"/>
          </w:tcPr>
          <w:p w14:paraId="4CDD30E0" w14:textId="77777777" w:rsidR="00996F12" w:rsidRPr="009A31C4" w:rsidRDefault="00996F12"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Successfully Completed</w:t>
            </w:r>
          </w:p>
        </w:tc>
      </w:tr>
    </w:tbl>
    <w:p w14:paraId="4269257D" w14:textId="77777777" w:rsidR="005445F6" w:rsidRPr="00420E7B" w:rsidRDefault="005445F6" w:rsidP="003B4338">
      <w:pPr>
        <w:pStyle w:val="NoSpacing"/>
        <w:spacing w:line="276" w:lineRule="auto"/>
        <w:rPr>
          <w:rFonts w:ascii="Verdana" w:hAnsi="Verdana"/>
          <w:sz w:val="16"/>
          <w:szCs w:val="16"/>
        </w:rPr>
      </w:pPr>
    </w:p>
    <w:p w14:paraId="571A97B2" w14:textId="6217E106" w:rsidR="00037E73" w:rsidRPr="00420E7B" w:rsidRDefault="003F644B" w:rsidP="00975899">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59" w:hanging="576"/>
        <w:textAlignment w:val="auto"/>
        <w:rPr>
          <w:rFonts w:ascii="Verdana" w:eastAsiaTheme="minorEastAsia" w:hAnsi="Verdana"/>
          <w:sz w:val="16"/>
          <w:szCs w:val="16"/>
          <w:lang w:val="en-GB"/>
        </w:rPr>
      </w:pPr>
      <w:bookmarkStart w:id="146" w:name="_Toc493261199"/>
      <w:bookmarkStart w:id="147" w:name="_Toc513529212"/>
      <w:r w:rsidRPr="00420E7B">
        <w:rPr>
          <w:rFonts w:ascii="Verdana" w:eastAsiaTheme="minorEastAsia" w:hAnsi="Verdana"/>
          <w:sz w:val="16"/>
          <w:szCs w:val="16"/>
          <w:lang w:val="en-GB"/>
        </w:rPr>
        <w:t>UAT Setup Information</w:t>
      </w:r>
      <w:bookmarkEnd w:id="146"/>
      <w:bookmarkEnd w:id="147"/>
    </w:p>
    <w:p w14:paraId="49209E96" w14:textId="77777777" w:rsidR="00975899" w:rsidRPr="00420E7B" w:rsidRDefault="00975899" w:rsidP="00975899">
      <w:pPr>
        <w:rPr>
          <w:lang w:val="en-GB"/>
        </w:rPr>
      </w:pPr>
    </w:p>
    <w:p w14:paraId="4A523CB0" w14:textId="1DB70658" w:rsidR="007F09C4" w:rsidRPr="00420E7B" w:rsidRDefault="00B20B82" w:rsidP="003F644B">
      <w:pPr>
        <w:pStyle w:val="NoSpacing"/>
        <w:spacing w:line="276" w:lineRule="auto"/>
        <w:rPr>
          <w:rFonts w:ascii="Verdana" w:hAnsi="Verdana"/>
          <w:sz w:val="16"/>
          <w:szCs w:val="16"/>
        </w:rPr>
      </w:pPr>
      <w:r w:rsidRPr="00420E7B">
        <w:rPr>
          <w:rFonts w:ascii="Verdana" w:hAnsi="Verdana"/>
          <w:sz w:val="16"/>
          <w:szCs w:val="16"/>
        </w:rPr>
        <w:t>The below sections lists the information</w:t>
      </w:r>
      <w:r w:rsidR="00FA45F5" w:rsidRPr="00420E7B">
        <w:rPr>
          <w:rFonts w:ascii="Verdana" w:hAnsi="Verdana"/>
          <w:sz w:val="16"/>
          <w:szCs w:val="16"/>
        </w:rPr>
        <w:t xml:space="preserve"> where UAT has been conducted</w:t>
      </w:r>
      <w:r w:rsidRPr="00420E7B">
        <w:rPr>
          <w:rFonts w:ascii="Verdana" w:hAnsi="Verdana"/>
          <w:sz w:val="16"/>
          <w:szCs w:val="16"/>
        </w:rPr>
        <w:t xml:space="preserve"> </w:t>
      </w:r>
    </w:p>
    <w:p w14:paraId="7A01A1A5" w14:textId="77777777" w:rsidR="00B20B82" w:rsidRPr="00420E7B" w:rsidRDefault="00B20B82" w:rsidP="003F644B">
      <w:pPr>
        <w:pStyle w:val="NoSpacing"/>
        <w:spacing w:line="276" w:lineRule="auto"/>
        <w:rPr>
          <w:rFonts w:ascii="Verdana" w:hAnsi="Verdana"/>
          <w:sz w:val="16"/>
          <w:szCs w:val="16"/>
        </w:rPr>
      </w:pPr>
    </w:p>
    <w:tbl>
      <w:tblPr>
        <w:tblStyle w:val="LightGrid-Accent4"/>
        <w:tblW w:w="5495" w:type="pct"/>
        <w:tblLook w:val="04A0" w:firstRow="1" w:lastRow="0" w:firstColumn="1" w:lastColumn="0" w:noHBand="0" w:noVBand="1"/>
      </w:tblPr>
      <w:tblGrid>
        <w:gridCol w:w="3716"/>
        <w:gridCol w:w="2658"/>
        <w:gridCol w:w="3770"/>
        <w:gridCol w:w="5056"/>
      </w:tblGrid>
      <w:tr w:rsidR="00996F12" w:rsidRPr="00420E7B" w14:paraId="1BA33A03" w14:textId="77777777" w:rsidTr="00072098">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222" w:type="pct"/>
            <w:shd w:val="clear" w:color="auto" w:fill="F2F2F2" w:themeFill="background1" w:themeFillShade="F2"/>
            <w:vAlign w:val="center"/>
          </w:tcPr>
          <w:p w14:paraId="13C6E93D" w14:textId="77777777" w:rsidR="00996F12" w:rsidRPr="00420E7B" w:rsidRDefault="00996F12" w:rsidP="00072098">
            <w:pPr>
              <w:pStyle w:val="NoSpacing"/>
              <w:spacing w:line="276" w:lineRule="auto"/>
              <w:jc w:val="center"/>
              <w:rPr>
                <w:rFonts w:ascii="Verdana" w:hAnsi="Verdana"/>
                <w:sz w:val="16"/>
                <w:szCs w:val="16"/>
              </w:rPr>
            </w:pPr>
            <w:r w:rsidRPr="00420E7B">
              <w:rPr>
                <w:rFonts w:ascii="Verdana" w:hAnsi="Verdana"/>
                <w:sz w:val="16"/>
                <w:szCs w:val="16"/>
              </w:rPr>
              <w:t>System</w:t>
            </w:r>
          </w:p>
        </w:tc>
        <w:tc>
          <w:tcPr>
            <w:tcW w:w="874" w:type="pct"/>
            <w:shd w:val="clear" w:color="auto" w:fill="F2F2F2" w:themeFill="background1" w:themeFillShade="F2"/>
            <w:vAlign w:val="center"/>
          </w:tcPr>
          <w:p w14:paraId="50EE9104" w14:textId="77777777" w:rsidR="00996F12" w:rsidRPr="00420E7B" w:rsidRDefault="00996F12"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 xml:space="preserve">System </w:t>
            </w:r>
            <w:r>
              <w:rPr>
                <w:rFonts w:ascii="Verdana" w:hAnsi="Verdana"/>
                <w:sz w:val="16"/>
                <w:szCs w:val="16"/>
                <w:lang w:val="en-GB"/>
              </w:rPr>
              <w:t>Type</w:t>
            </w:r>
          </w:p>
        </w:tc>
        <w:tc>
          <w:tcPr>
            <w:tcW w:w="1240" w:type="pct"/>
            <w:shd w:val="clear" w:color="auto" w:fill="F2F2F2" w:themeFill="background1" w:themeFillShade="F2"/>
            <w:vAlign w:val="center"/>
          </w:tcPr>
          <w:p w14:paraId="6B3E27B5" w14:textId="77777777" w:rsidR="00996F12" w:rsidRPr="00420E7B" w:rsidRDefault="00996F12"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Tester</w:t>
            </w:r>
          </w:p>
        </w:tc>
        <w:tc>
          <w:tcPr>
            <w:tcW w:w="1663" w:type="pct"/>
            <w:shd w:val="clear" w:color="auto" w:fill="F2F2F2" w:themeFill="background1" w:themeFillShade="F2"/>
            <w:vAlign w:val="center"/>
          </w:tcPr>
          <w:p w14:paraId="4A86421D" w14:textId="77777777" w:rsidR="00996F12" w:rsidRPr="00420E7B" w:rsidRDefault="00996F12" w:rsidP="00072098">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lang w:val="en-GB"/>
              </w:rPr>
              <w:t>Location</w:t>
            </w:r>
          </w:p>
        </w:tc>
      </w:tr>
      <w:tr w:rsidR="00996F12" w:rsidRPr="00420E7B" w14:paraId="49F61ADA" w14:textId="77777777" w:rsidTr="000720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2" w:type="pct"/>
            <w:shd w:val="clear" w:color="auto" w:fill="auto"/>
            <w:vAlign w:val="center"/>
          </w:tcPr>
          <w:p w14:paraId="5FF55902" w14:textId="52AB1B1C" w:rsidR="00996F12" w:rsidRPr="00420E7B" w:rsidRDefault="00946708" w:rsidP="00072098">
            <w:pPr>
              <w:pStyle w:val="NoSpacing"/>
              <w:spacing w:line="276" w:lineRule="auto"/>
              <w:jc w:val="center"/>
              <w:rPr>
                <w:rFonts w:ascii="Verdana" w:hAnsi="Verdana"/>
                <w:b w:val="0"/>
                <w:sz w:val="16"/>
                <w:szCs w:val="16"/>
              </w:rPr>
            </w:pPr>
            <w:r>
              <w:rPr>
                <w:rFonts w:ascii="Verdana" w:hAnsi="Verdana"/>
                <w:b w:val="0"/>
                <w:sz w:val="16"/>
                <w:szCs w:val="16"/>
              </w:rPr>
              <w:t>-NA-</w:t>
            </w:r>
          </w:p>
        </w:tc>
        <w:tc>
          <w:tcPr>
            <w:tcW w:w="874" w:type="pct"/>
            <w:shd w:val="clear" w:color="auto" w:fill="auto"/>
            <w:vAlign w:val="center"/>
          </w:tcPr>
          <w:p w14:paraId="62648C59" w14:textId="4E90F08A" w:rsidR="00996F12" w:rsidRPr="00420E7B" w:rsidRDefault="00946708"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r>
              <w:rPr>
                <w:rFonts w:ascii="Verdana" w:hAnsi="Verdana"/>
                <w:sz w:val="16"/>
                <w:szCs w:val="16"/>
                <w:lang w:val="en-GB"/>
              </w:rPr>
              <w:t>-NA-</w:t>
            </w:r>
          </w:p>
        </w:tc>
        <w:tc>
          <w:tcPr>
            <w:tcW w:w="1240" w:type="pct"/>
            <w:shd w:val="clear" w:color="auto" w:fill="auto"/>
            <w:vAlign w:val="center"/>
          </w:tcPr>
          <w:p w14:paraId="46691E61" w14:textId="42A07670" w:rsidR="00996F12" w:rsidRPr="00420E7B" w:rsidRDefault="00996F12"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c>
          <w:tcPr>
            <w:tcW w:w="1663" w:type="pct"/>
            <w:shd w:val="clear" w:color="auto" w:fill="auto"/>
            <w:vAlign w:val="center"/>
          </w:tcPr>
          <w:p w14:paraId="49BF463B" w14:textId="07AE3E80" w:rsidR="00996F12" w:rsidRPr="00420E7B" w:rsidRDefault="00996F12"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16"/>
                <w:szCs w:val="16"/>
                <w:lang w:val="en-GB"/>
              </w:rPr>
            </w:pPr>
          </w:p>
        </w:tc>
      </w:tr>
    </w:tbl>
    <w:p w14:paraId="6F0B1C7A" w14:textId="6B4845D9" w:rsidR="00450076" w:rsidRPr="00420E7B" w:rsidRDefault="00450076" w:rsidP="003F644B">
      <w:pPr>
        <w:pStyle w:val="NoSpacing"/>
        <w:spacing w:line="276" w:lineRule="auto"/>
        <w:rPr>
          <w:rFonts w:ascii="Verdana" w:hAnsi="Verdana"/>
          <w:sz w:val="16"/>
          <w:szCs w:val="16"/>
        </w:rPr>
      </w:pPr>
    </w:p>
    <w:p w14:paraId="66296149" w14:textId="3991C456" w:rsidR="00996F12" w:rsidRPr="00481B7E" w:rsidRDefault="00996F12" w:rsidP="00996F12">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cstheme="minorBidi"/>
          <w:sz w:val="16"/>
          <w:szCs w:val="16"/>
          <w:lang w:eastAsia="en-US"/>
        </w:rPr>
      </w:pPr>
      <w:r>
        <w:rPr>
          <w:rFonts w:ascii="Verdana" w:hAnsi="Verdana"/>
          <w:sz w:val="16"/>
          <w:szCs w:val="16"/>
        </w:rPr>
        <w:t xml:space="preserve">The UAT </w:t>
      </w:r>
      <w:r w:rsidR="006E7D6C">
        <w:rPr>
          <w:rFonts w:ascii="Verdana" w:hAnsi="Verdana"/>
          <w:sz w:val="16"/>
          <w:szCs w:val="16"/>
        </w:rPr>
        <w:t xml:space="preserve">was conducted in remote server </w:t>
      </w:r>
      <w:r>
        <w:rPr>
          <w:rFonts w:ascii="Verdana" w:hAnsi="Verdana"/>
          <w:sz w:val="16"/>
          <w:szCs w:val="16"/>
        </w:rPr>
        <w:t xml:space="preserve">set up by the </w:t>
      </w:r>
      <w:r w:rsidR="00A740CF">
        <w:rPr>
          <w:rFonts w:ascii="Verdana" w:hAnsi="Verdana"/>
          <w:sz w:val="16"/>
          <w:szCs w:val="16"/>
        </w:rPr>
        <w:t>Client</w:t>
      </w:r>
      <w:r>
        <w:rPr>
          <w:rFonts w:ascii="Verdana" w:hAnsi="Verdana"/>
          <w:sz w:val="16"/>
          <w:szCs w:val="16"/>
        </w:rPr>
        <w:t xml:space="preserve">. The solution was run and controlled from the </w:t>
      </w:r>
      <w:r w:rsidR="0048649B">
        <w:rPr>
          <w:rFonts w:ascii="Verdana" w:hAnsi="Verdana"/>
          <w:sz w:val="16"/>
          <w:szCs w:val="16"/>
        </w:rPr>
        <w:t xml:space="preserve">RPA Tool </w:t>
      </w:r>
      <w:r>
        <w:rPr>
          <w:rFonts w:ascii="Verdana" w:hAnsi="Verdana"/>
          <w:sz w:val="16"/>
          <w:szCs w:val="16"/>
        </w:rPr>
        <w:t xml:space="preserve">connected in the local machine. UAT has been within the given time slot of 2:00 PM </w:t>
      </w:r>
      <w:r w:rsidR="006E7D6C">
        <w:rPr>
          <w:rFonts w:ascii="Verdana" w:hAnsi="Verdana"/>
          <w:sz w:val="16"/>
          <w:szCs w:val="16"/>
        </w:rPr>
        <w:t>(IST) till 8:00 PM (IST) from &lt;date</w:t>
      </w:r>
      <w:r>
        <w:rPr>
          <w:rFonts w:ascii="Verdana" w:hAnsi="Verdana"/>
          <w:sz w:val="16"/>
          <w:szCs w:val="16"/>
        </w:rPr>
        <w:t xml:space="preserve"> till</w:t>
      </w:r>
      <w:r w:rsidR="006E7D6C">
        <w:rPr>
          <w:rFonts w:ascii="Verdana" w:hAnsi="Verdana"/>
          <w:sz w:val="16"/>
          <w:szCs w:val="16"/>
        </w:rPr>
        <w:t>&lt;date</w:t>
      </w:r>
      <w:r>
        <w:rPr>
          <w:rFonts w:ascii="Verdana" w:hAnsi="Verdana"/>
          <w:sz w:val="16"/>
          <w:szCs w:val="16"/>
        </w:rPr>
        <w:t>. Any reference, input and output files has been accessed at shared folder path provided by the LoB.</w:t>
      </w:r>
    </w:p>
    <w:p w14:paraId="4EAC8480" w14:textId="77777777" w:rsidR="00450076" w:rsidRPr="00420E7B" w:rsidRDefault="00450076">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cstheme="minorBidi"/>
          <w:sz w:val="16"/>
          <w:szCs w:val="16"/>
          <w:lang w:eastAsia="en-US"/>
        </w:rPr>
      </w:pPr>
      <w:r w:rsidRPr="00420E7B">
        <w:rPr>
          <w:rFonts w:ascii="Verdana" w:hAnsi="Verdana"/>
          <w:sz w:val="16"/>
          <w:szCs w:val="16"/>
        </w:rPr>
        <w:br w:type="page"/>
      </w:r>
    </w:p>
    <w:p w14:paraId="185069A9" w14:textId="77777777" w:rsidR="00B568CC" w:rsidRPr="00420E7B" w:rsidRDefault="00B568CC" w:rsidP="00975899">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59" w:hanging="576"/>
        <w:textAlignment w:val="auto"/>
        <w:rPr>
          <w:rFonts w:ascii="Verdana" w:eastAsiaTheme="minorEastAsia" w:hAnsi="Verdana"/>
          <w:sz w:val="16"/>
          <w:szCs w:val="16"/>
          <w:lang w:val="en-GB"/>
        </w:rPr>
      </w:pPr>
      <w:bookmarkStart w:id="148" w:name="_Toc493261200"/>
      <w:bookmarkStart w:id="149" w:name="_Toc513529213"/>
      <w:r w:rsidRPr="00420E7B">
        <w:rPr>
          <w:rFonts w:ascii="Verdana" w:eastAsiaTheme="minorEastAsia" w:hAnsi="Verdana"/>
          <w:sz w:val="16"/>
          <w:szCs w:val="16"/>
          <w:lang w:val="en-GB"/>
        </w:rPr>
        <w:t>UAT Success Criteria and Sign-Off</w:t>
      </w:r>
      <w:bookmarkEnd w:id="148"/>
      <w:bookmarkEnd w:id="149"/>
    </w:p>
    <w:p w14:paraId="1D55E28D" w14:textId="77777777" w:rsidR="004B5B70" w:rsidRPr="00420E7B" w:rsidRDefault="004B5B70" w:rsidP="008F0FDF">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cstheme="minorBidi"/>
          <w:sz w:val="16"/>
          <w:szCs w:val="16"/>
          <w:lang w:eastAsia="en-US"/>
        </w:rPr>
      </w:pPr>
    </w:p>
    <w:p w14:paraId="7FB9AE2C" w14:textId="1D99C31F" w:rsidR="008F0FDF" w:rsidRPr="00420E7B" w:rsidRDefault="009A3C36" w:rsidP="008F0FDF">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cstheme="minorBidi"/>
          <w:sz w:val="16"/>
          <w:szCs w:val="16"/>
          <w:lang w:eastAsia="en-US"/>
        </w:rPr>
      </w:pPr>
      <w:r w:rsidRPr="00420E7B">
        <w:rPr>
          <w:rFonts w:ascii="Verdana" w:eastAsiaTheme="minorEastAsia" w:hAnsi="Verdana" w:cstheme="minorBidi"/>
          <w:sz w:val="16"/>
          <w:szCs w:val="16"/>
          <w:lang w:eastAsia="en-US"/>
        </w:rPr>
        <w:t>For</w:t>
      </w:r>
      <w:r w:rsidR="00AB7E0C" w:rsidRPr="00420E7B">
        <w:rPr>
          <w:rFonts w:ascii="Verdana" w:eastAsiaTheme="minorEastAsia" w:hAnsi="Verdana" w:cstheme="minorBidi"/>
          <w:sz w:val="16"/>
          <w:szCs w:val="16"/>
          <w:lang w:eastAsia="en-US"/>
        </w:rPr>
        <w:t xml:space="preserve"> detailed test results, kindly</w:t>
      </w:r>
      <w:r w:rsidR="008F0FDF" w:rsidRPr="00420E7B">
        <w:rPr>
          <w:rFonts w:ascii="Verdana" w:eastAsiaTheme="minorEastAsia" w:hAnsi="Verdana" w:cstheme="minorBidi"/>
          <w:sz w:val="16"/>
          <w:szCs w:val="16"/>
          <w:lang w:eastAsia="en-US"/>
        </w:rPr>
        <w:t xml:space="preserve"> refer the document “Test Results” within “</w:t>
      </w:r>
      <w:r w:rsidR="002B79E7">
        <w:rPr>
          <w:rFonts w:ascii="Verdana" w:eastAsiaTheme="minorEastAsia" w:hAnsi="Verdana" w:cstheme="minorBidi"/>
          <w:sz w:val="16"/>
          <w:szCs w:val="16"/>
          <w:lang w:eastAsia="en-US"/>
        </w:rPr>
        <w:t xml:space="preserve">Ford </w:t>
      </w:r>
      <w:r w:rsidR="008F0FDF" w:rsidRPr="00420E7B">
        <w:rPr>
          <w:rFonts w:ascii="Verdana" w:eastAsiaTheme="minorEastAsia" w:hAnsi="Verdana" w:cstheme="minorBidi"/>
          <w:sz w:val="16"/>
          <w:szCs w:val="16"/>
          <w:lang w:eastAsia="en-US"/>
        </w:rPr>
        <w:t xml:space="preserve">RPA Prod Fin_UAT Test Plan and Results” </w:t>
      </w:r>
      <w:r w:rsidR="00AB7E0C" w:rsidRPr="00420E7B">
        <w:rPr>
          <w:rFonts w:ascii="Verdana" w:eastAsiaTheme="minorEastAsia" w:hAnsi="Verdana" w:cstheme="minorBidi"/>
          <w:sz w:val="16"/>
          <w:szCs w:val="16"/>
          <w:lang w:eastAsia="en-US"/>
        </w:rPr>
        <w:t xml:space="preserve">placed </w:t>
      </w:r>
      <w:r w:rsidR="008F0FDF" w:rsidRPr="00420E7B">
        <w:rPr>
          <w:rFonts w:ascii="Verdana" w:eastAsiaTheme="minorEastAsia" w:hAnsi="Verdana" w:cstheme="minorBidi"/>
          <w:sz w:val="16"/>
          <w:szCs w:val="16"/>
          <w:lang w:eastAsia="en-US"/>
        </w:rPr>
        <w:t xml:space="preserve">at </w:t>
      </w:r>
      <w:r w:rsidR="00333056" w:rsidRPr="00420E7B">
        <w:rPr>
          <w:rFonts w:ascii="Verdana" w:eastAsiaTheme="minorEastAsia" w:hAnsi="Verdana" w:cstheme="minorBidi"/>
          <w:sz w:val="16"/>
          <w:szCs w:val="16"/>
          <w:lang w:eastAsia="en-US"/>
        </w:rPr>
        <w:t xml:space="preserve">section </w:t>
      </w:r>
      <w:hyperlink w:anchor="_Reference_Files" w:history="1">
        <w:r w:rsidR="001A527A" w:rsidRPr="00420E7B">
          <w:rPr>
            <w:rStyle w:val="Hyperlink"/>
            <w:rFonts w:ascii="Verdana" w:eastAsiaTheme="minorEastAsia" w:hAnsi="Verdana" w:cstheme="minorBidi"/>
            <w:sz w:val="16"/>
            <w:szCs w:val="16"/>
            <w:lang w:eastAsia="en-US"/>
          </w:rPr>
          <w:t>Reference Documents, Links and Templates</w:t>
        </w:r>
      </w:hyperlink>
      <w:r w:rsidR="00AB7E0C" w:rsidRPr="00420E7B">
        <w:rPr>
          <w:rFonts w:ascii="Verdana" w:eastAsiaTheme="minorEastAsia" w:hAnsi="Verdana" w:cstheme="minorBidi"/>
          <w:sz w:val="16"/>
          <w:szCs w:val="16"/>
          <w:lang w:eastAsia="en-US"/>
        </w:rPr>
        <w:t xml:space="preserve">. The document </w:t>
      </w:r>
      <w:r w:rsidR="00CB683B" w:rsidRPr="00420E7B">
        <w:rPr>
          <w:rFonts w:ascii="Verdana" w:eastAsiaTheme="minorEastAsia" w:hAnsi="Verdana" w:cstheme="minorBidi"/>
          <w:sz w:val="16"/>
          <w:szCs w:val="16"/>
          <w:lang w:eastAsia="en-US"/>
        </w:rPr>
        <w:t>provides the information on results of the UAT conducted for testing the automated solution.</w:t>
      </w:r>
      <w:r w:rsidR="008F0FDF" w:rsidRPr="00420E7B">
        <w:rPr>
          <w:rFonts w:ascii="Verdana" w:eastAsiaTheme="minorEastAsia" w:hAnsi="Verdana" w:cstheme="minorBidi"/>
          <w:sz w:val="16"/>
          <w:szCs w:val="16"/>
          <w:lang w:eastAsia="en-US"/>
        </w:rPr>
        <w:t xml:space="preserve"> </w:t>
      </w:r>
    </w:p>
    <w:p w14:paraId="437E3F60" w14:textId="0368CCB4" w:rsidR="00EB00F0" w:rsidRPr="00420E7B" w:rsidRDefault="00EB00F0" w:rsidP="008F0FDF">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cstheme="minorBidi"/>
          <w:sz w:val="16"/>
          <w:szCs w:val="16"/>
          <w:lang w:eastAsia="en-US"/>
        </w:rPr>
      </w:pPr>
      <w:r w:rsidRPr="00420E7B">
        <w:rPr>
          <w:rFonts w:ascii="Verdana" w:eastAsiaTheme="minorEastAsia" w:hAnsi="Verdana" w:cstheme="minorBidi"/>
          <w:sz w:val="16"/>
          <w:szCs w:val="16"/>
          <w:lang w:eastAsia="en-US"/>
        </w:rPr>
        <w:t xml:space="preserve">The following documents has been signed off as </w:t>
      </w:r>
      <w:r w:rsidR="003B1319">
        <w:rPr>
          <w:rFonts w:ascii="Verdana" w:eastAsiaTheme="minorEastAsia" w:hAnsi="Verdana" w:cstheme="minorBidi"/>
          <w:sz w:val="16"/>
          <w:szCs w:val="16"/>
          <w:lang w:eastAsia="en-US"/>
        </w:rPr>
        <w:t>Partial</w:t>
      </w:r>
      <w:r w:rsidRPr="00420E7B">
        <w:rPr>
          <w:rFonts w:ascii="Verdana" w:eastAsiaTheme="minorEastAsia" w:hAnsi="Verdana" w:cstheme="minorBidi"/>
          <w:sz w:val="16"/>
          <w:szCs w:val="16"/>
          <w:lang w:eastAsia="en-US"/>
        </w:rPr>
        <w:t xml:space="preserve"> of the sign off process.</w:t>
      </w:r>
    </w:p>
    <w:p w14:paraId="78910F1F" w14:textId="77777777" w:rsidR="00B568CC" w:rsidRPr="00420E7B" w:rsidRDefault="00B568CC" w:rsidP="00B568CC">
      <w:pPr>
        <w:pStyle w:val="NoSpacing"/>
        <w:spacing w:line="276" w:lineRule="auto"/>
        <w:rPr>
          <w:rFonts w:ascii="Verdana" w:hAnsi="Verdana"/>
          <w:sz w:val="16"/>
          <w:szCs w:val="16"/>
        </w:rPr>
      </w:pPr>
    </w:p>
    <w:p w14:paraId="593C0A5F" w14:textId="77777777" w:rsidR="00FF451F" w:rsidRPr="00420E7B" w:rsidRDefault="00FF451F" w:rsidP="00D4779B">
      <w:pPr>
        <w:pStyle w:val="Heading6"/>
        <w:spacing w:after="120"/>
        <w:rPr>
          <w:rFonts w:ascii="Verdana" w:hAnsi="Verdana"/>
          <w:sz w:val="16"/>
          <w:szCs w:val="16"/>
        </w:rPr>
      </w:pPr>
      <w:r>
        <w:rPr>
          <w:rFonts w:ascii="Verdana" w:hAnsi="Verdana"/>
          <w:sz w:val="16"/>
          <w:szCs w:val="16"/>
        </w:rPr>
        <w:t xml:space="preserve">Sign off from the LOB on documented </w:t>
      </w:r>
      <w:r w:rsidRPr="00420E7B">
        <w:rPr>
          <w:rFonts w:ascii="Verdana" w:hAnsi="Verdana"/>
          <w:sz w:val="16"/>
          <w:szCs w:val="16"/>
        </w:rPr>
        <w:t>Test Scenario</w:t>
      </w:r>
    </w:p>
    <w:p w14:paraId="6F66CD7A" w14:textId="77777777" w:rsidR="00FF451F" w:rsidRPr="00420E7B" w:rsidRDefault="00FF451F" w:rsidP="00D4779B">
      <w:pPr>
        <w:pStyle w:val="Heading6"/>
        <w:spacing w:after="120"/>
        <w:rPr>
          <w:rFonts w:ascii="Verdana" w:hAnsi="Verdana"/>
          <w:sz w:val="16"/>
          <w:szCs w:val="16"/>
        </w:rPr>
      </w:pPr>
      <w:r>
        <w:rPr>
          <w:rFonts w:ascii="Verdana" w:hAnsi="Verdana"/>
          <w:sz w:val="16"/>
          <w:szCs w:val="16"/>
        </w:rPr>
        <w:t xml:space="preserve">Sign off from the LOB on documented </w:t>
      </w:r>
      <w:r w:rsidRPr="00420E7B">
        <w:rPr>
          <w:rFonts w:ascii="Verdana" w:hAnsi="Verdana"/>
          <w:sz w:val="16"/>
          <w:szCs w:val="16"/>
        </w:rPr>
        <w:t>UAT Test Results</w:t>
      </w:r>
    </w:p>
    <w:p w14:paraId="55E5C1E5" w14:textId="5A085140" w:rsidR="00FF451F" w:rsidRPr="00420E7B" w:rsidRDefault="00FF451F" w:rsidP="00D4779B">
      <w:pPr>
        <w:pStyle w:val="Heading6"/>
        <w:spacing w:after="120"/>
        <w:rPr>
          <w:rFonts w:ascii="Verdana" w:hAnsi="Verdana"/>
          <w:sz w:val="16"/>
          <w:szCs w:val="16"/>
        </w:rPr>
      </w:pPr>
      <w:r>
        <w:rPr>
          <w:rFonts w:ascii="Verdana" w:hAnsi="Verdana"/>
          <w:sz w:val="16"/>
          <w:szCs w:val="16"/>
        </w:rPr>
        <w:t xml:space="preserve">Sign off from the </w:t>
      </w:r>
      <w:r w:rsidRPr="00420E7B">
        <w:rPr>
          <w:rFonts w:ascii="Verdana" w:hAnsi="Verdana"/>
          <w:sz w:val="16"/>
          <w:szCs w:val="16"/>
        </w:rPr>
        <w:t>Test result</w:t>
      </w:r>
      <w:r>
        <w:rPr>
          <w:rFonts w:ascii="Verdana" w:hAnsi="Verdana"/>
          <w:sz w:val="16"/>
          <w:szCs w:val="16"/>
        </w:rPr>
        <w:t>s</w:t>
      </w:r>
      <w:r w:rsidRPr="00420E7B">
        <w:rPr>
          <w:rFonts w:ascii="Verdana" w:hAnsi="Verdana"/>
          <w:sz w:val="16"/>
          <w:szCs w:val="16"/>
        </w:rPr>
        <w:t xml:space="preserve"> uploaded in </w:t>
      </w:r>
      <w:r w:rsidR="00292F28">
        <w:rPr>
          <w:rFonts w:ascii="Verdana" w:hAnsi="Verdana"/>
          <w:sz w:val="16"/>
          <w:szCs w:val="16"/>
        </w:rPr>
        <w:t>Testing</w:t>
      </w:r>
      <w:r w:rsidRPr="00420E7B">
        <w:rPr>
          <w:rFonts w:ascii="Verdana" w:hAnsi="Verdana"/>
          <w:sz w:val="16"/>
          <w:szCs w:val="16"/>
        </w:rPr>
        <w:t xml:space="preserve"> tool</w:t>
      </w:r>
    </w:p>
    <w:p w14:paraId="6A4C62B4" w14:textId="3360D67D" w:rsidR="00FF451F" w:rsidRPr="00420E7B" w:rsidRDefault="00FF451F" w:rsidP="00D4779B">
      <w:pPr>
        <w:pStyle w:val="Heading6"/>
        <w:spacing w:after="120"/>
        <w:rPr>
          <w:rFonts w:ascii="Verdana" w:hAnsi="Verdana"/>
          <w:sz w:val="16"/>
          <w:szCs w:val="16"/>
        </w:rPr>
      </w:pPr>
      <w:r w:rsidRPr="00420E7B">
        <w:rPr>
          <w:rFonts w:ascii="Verdana" w:hAnsi="Verdana"/>
          <w:sz w:val="16"/>
          <w:szCs w:val="16"/>
        </w:rPr>
        <w:t xml:space="preserve">Uploading SDD in docs </w:t>
      </w:r>
    </w:p>
    <w:p w14:paraId="6FFE1F5B" w14:textId="77777777" w:rsidR="00644E13" w:rsidRPr="00420E7B" w:rsidRDefault="00644E13">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cstheme="minorBidi"/>
          <w:sz w:val="16"/>
          <w:szCs w:val="16"/>
          <w:lang w:eastAsia="en-US"/>
        </w:rPr>
      </w:pPr>
      <w:r w:rsidRPr="00420E7B">
        <w:rPr>
          <w:rFonts w:ascii="Verdana" w:hAnsi="Verdana"/>
          <w:sz w:val="16"/>
          <w:szCs w:val="16"/>
        </w:rPr>
        <w:br w:type="page"/>
      </w:r>
    </w:p>
    <w:p w14:paraId="0305D315" w14:textId="77777777" w:rsidR="002F1F68" w:rsidRPr="00420E7B" w:rsidRDefault="00083ED2" w:rsidP="00562F90">
      <w:pPr>
        <w:pStyle w:val="Heading1"/>
        <w:rPr>
          <w:caps/>
          <w:spacing w:val="15"/>
        </w:rPr>
      </w:pPr>
      <w:bookmarkStart w:id="150" w:name="_Toc493261201"/>
      <w:bookmarkStart w:id="151" w:name="_Toc513529214"/>
      <w:r w:rsidRPr="00420E7B">
        <w:t>Solution Operation and Maintenance</w:t>
      </w:r>
      <w:bookmarkEnd w:id="150"/>
      <w:bookmarkEnd w:id="151"/>
    </w:p>
    <w:p w14:paraId="7777D103" w14:textId="4B5EC156" w:rsidR="009F094A" w:rsidRPr="00420E7B" w:rsidRDefault="00682C86" w:rsidP="009F094A">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59" w:hanging="576"/>
        <w:textAlignment w:val="auto"/>
        <w:rPr>
          <w:rFonts w:ascii="Verdana" w:eastAsiaTheme="minorEastAsia" w:hAnsi="Verdana"/>
          <w:sz w:val="16"/>
          <w:szCs w:val="16"/>
          <w:lang w:val="en-GB"/>
        </w:rPr>
      </w:pPr>
      <w:bookmarkStart w:id="152" w:name="_Toc513529215"/>
      <w:r w:rsidRPr="00420E7B">
        <w:rPr>
          <w:rFonts w:ascii="Verdana" w:eastAsiaTheme="minorEastAsia" w:hAnsi="Verdana"/>
          <w:sz w:val="16"/>
          <w:szCs w:val="16"/>
          <w:lang w:val="en-GB"/>
        </w:rPr>
        <w:t>Initial Setting</w:t>
      </w:r>
      <w:r w:rsidR="005837F1" w:rsidRPr="00420E7B">
        <w:rPr>
          <w:rFonts w:ascii="Verdana" w:eastAsiaTheme="minorEastAsia" w:hAnsi="Verdana"/>
          <w:sz w:val="16"/>
          <w:szCs w:val="16"/>
          <w:lang w:val="en-GB"/>
        </w:rPr>
        <w:t xml:space="preserve"> f</w:t>
      </w:r>
      <w:r w:rsidRPr="00420E7B">
        <w:rPr>
          <w:rFonts w:ascii="Verdana" w:eastAsiaTheme="minorEastAsia" w:hAnsi="Verdana"/>
          <w:sz w:val="16"/>
          <w:szCs w:val="16"/>
          <w:lang w:val="en-GB"/>
        </w:rPr>
        <w:t>or Solution Deployment</w:t>
      </w:r>
      <w:bookmarkEnd w:id="152"/>
    </w:p>
    <w:p w14:paraId="4A9A5CFF" w14:textId="77777777" w:rsidR="009F094A" w:rsidRPr="00420E7B" w:rsidRDefault="009F094A" w:rsidP="009F094A">
      <w:pPr>
        <w:pStyle w:val="NoSpacing"/>
        <w:spacing w:line="276" w:lineRule="auto"/>
        <w:rPr>
          <w:rFonts w:ascii="Verdana" w:hAnsi="Verdana"/>
          <w:sz w:val="16"/>
          <w:szCs w:val="16"/>
        </w:rPr>
      </w:pPr>
    </w:p>
    <w:p w14:paraId="1EEE74AF" w14:textId="4BDFFC5B" w:rsidR="009F094A" w:rsidRPr="00420E7B" w:rsidRDefault="009F094A" w:rsidP="009F094A">
      <w:pPr>
        <w:pStyle w:val="NoSpacing"/>
        <w:spacing w:line="276" w:lineRule="auto"/>
        <w:rPr>
          <w:rFonts w:ascii="Verdana" w:hAnsi="Verdana"/>
          <w:sz w:val="16"/>
          <w:szCs w:val="16"/>
        </w:rPr>
      </w:pPr>
      <w:r w:rsidRPr="00420E7B">
        <w:rPr>
          <w:rFonts w:ascii="Verdana" w:hAnsi="Verdana"/>
          <w:sz w:val="16"/>
          <w:szCs w:val="16"/>
        </w:rPr>
        <w:t xml:space="preserve">Table highlights the </w:t>
      </w:r>
      <w:r w:rsidR="007E168D" w:rsidRPr="00420E7B">
        <w:rPr>
          <w:rFonts w:ascii="Verdana" w:hAnsi="Verdana"/>
          <w:sz w:val="16"/>
          <w:szCs w:val="16"/>
        </w:rPr>
        <w:t>system setup that is required to be done before setting up the automated solution</w:t>
      </w:r>
    </w:p>
    <w:p w14:paraId="3CFF3371" w14:textId="77777777" w:rsidR="009F094A" w:rsidRPr="00420E7B" w:rsidRDefault="009F094A" w:rsidP="009F094A">
      <w:pPr>
        <w:pStyle w:val="NoSpacing"/>
        <w:spacing w:line="276" w:lineRule="auto"/>
        <w:rPr>
          <w:rFonts w:ascii="Verdana" w:hAnsi="Verdana"/>
          <w:sz w:val="16"/>
          <w:szCs w:val="16"/>
        </w:rPr>
      </w:pPr>
    </w:p>
    <w:tbl>
      <w:tblPr>
        <w:tblStyle w:val="LightGrid-Accent4"/>
        <w:tblW w:w="5480" w:type="pct"/>
        <w:tblLook w:val="04A0" w:firstRow="1" w:lastRow="0" w:firstColumn="1" w:lastColumn="0" w:noHBand="0" w:noVBand="1"/>
      </w:tblPr>
      <w:tblGrid>
        <w:gridCol w:w="3541"/>
        <w:gridCol w:w="17235"/>
        <w:gridCol w:w="8486"/>
      </w:tblGrid>
      <w:tr w:rsidR="00CD6799" w:rsidRPr="00420E7B" w14:paraId="59344018" w14:textId="77777777" w:rsidTr="003627D5">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605" w:type="pct"/>
            <w:shd w:val="clear" w:color="auto" w:fill="F2F2F2" w:themeFill="background1" w:themeFillShade="F2"/>
            <w:vAlign w:val="center"/>
            <w:hideMark/>
          </w:tcPr>
          <w:p w14:paraId="25655609" w14:textId="7D40AFFB" w:rsidR="00F71349" w:rsidRPr="00420E7B" w:rsidRDefault="00F71349" w:rsidP="00460266">
            <w:pPr>
              <w:pStyle w:val="NoSpacing"/>
              <w:spacing w:line="276" w:lineRule="auto"/>
              <w:jc w:val="center"/>
              <w:rPr>
                <w:rFonts w:ascii="Verdana" w:hAnsi="Verdana"/>
                <w:sz w:val="16"/>
                <w:szCs w:val="16"/>
                <w:lang w:val="en-GB"/>
              </w:rPr>
            </w:pPr>
            <w:r w:rsidRPr="00420E7B">
              <w:rPr>
                <w:rFonts w:ascii="Verdana" w:hAnsi="Verdana"/>
                <w:sz w:val="16"/>
                <w:szCs w:val="16"/>
              </w:rPr>
              <w:t>System</w:t>
            </w:r>
          </w:p>
        </w:tc>
        <w:tc>
          <w:tcPr>
            <w:tcW w:w="2945" w:type="pct"/>
            <w:shd w:val="clear" w:color="auto" w:fill="F2F2F2" w:themeFill="background1" w:themeFillShade="F2"/>
            <w:vAlign w:val="center"/>
            <w:hideMark/>
          </w:tcPr>
          <w:p w14:paraId="3BA264E5" w14:textId="65DA0EC3" w:rsidR="00F71349" w:rsidRPr="00420E7B" w:rsidRDefault="00F71349" w:rsidP="0046026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Instruction</w:t>
            </w:r>
          </w:p>
        </w:tc>
        <w:tc>
          <w:tcPr>
            <w:tcW w:w="1450" w:type="pct"/>
            <w:shd w:val="clear" w:color="auto" w:fill="F2F2F2" w:themeFill="background1" w:themeFillShade="F2"/>
            <w:vAlign w:val="center"/>
            <w:hideMark/>
          </w:tcPr>
          <w:p w14:paraId="600585EC" w14:textId="34864996" w:rsidR="00F71349" w:rsidRPr="00420E7B" w:rsidRDefault="00F71349" w:rsidP="0046026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Screenshot</w:t>
            </w:r>
          </w:p>
        </w:tc>
      </w:tr>
      <w:tr w:rsidR="00CD6799" w:rsidRPr="00420E7B" w14:paraId="323935FD" w14:textId="77777777" w:rsidTr="003627D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05" w:type="pct"/>
            <w:shd w:val="clear" w:color="auto" w:fill="auto"/>
            <w:vAlign w:val="center"/>
          </w:tcPr>
          <w:p w14:paraId="448BC969" w14:textId="7FFB468C" w:rsidR="00F71349" w:rsidRPr="00420E7B" w:rsidRDefault="003627D5" w:rsidP="00794004">
            <w:pPr>
              <w:pStyle w:val="NoSpacing"/>
              <w:spacing w:line="276" w:lineRule="auto"/>
              <w:jc w:val="center"/>
              <w:rPr>
                <w:rFonts w:ascii="Verdana" w:hAnsi="Verdana" w:cs="Arial"/>
                <w:b w:val="0"/>
                <w:sz w:val="16"/>
                <w:szCs w:val="16"/>
              </w:rPr>
            </w:pPr>
            <w:r>
              <w:rPr>
                <w:rFonts w:ascii="Verdana" w:hAnsi="Verdana" w:cs="Arial"/>
                <w:b w:val="0"/>
                <w:sz w:val="16"/>
                <w:szCs w:val="16"/>
              </w:rPr>
              <w:t>FIS Pretoria</w:t>
            </w:r>
          </w:p>
        </w:tc>
        <w:tc>
          <w:tcPr>
            <w:tcW w:w="2945" w:type="pct"/>
            <w:shd w:val="clear" w:color="auto" w:fill="auto"/>
            <w:vAlign w:val="center"/>
          </w:tcPr>
          <w:p w14:paraId="499B4EA6" w14:textId="77777777" w:rsidR="00945929" w:rsidRPr="00420E7B" w:rsidRDefault="00794004" w:rsidP="00945929">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 xml:space="preserve">Environment Configuration </w:t>
            </w:r>
          </w:p>
          <w:p w14:paraId="41BAA22D" w14:textId="70199900" w:rsidR="00794004" w:rsidRPr="00420E7B" w:rsidRDefault="00794004" w:rsidP="003627D5">
            <w:pPr>
              <w:pStyle w:val="Heading6"/>
              <w:outlineLvl w:val="5"/>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sz w:val="16"/>
                <w:szCs w:val="16"/>
              </w:rPr>
              <w:t>Ensure the environment is configured in the local instance o</w:t>
            </w:r>
            <w:r w:rsidR="005E0979">
              <w:rPr>
                <w:rFonts w:ascii="Verdana" w:hAnsi="Verdana"/>
                <w:sz w:val="16"/>
                <w:szCs w:val="16"/>
              </w:rPr>
              <w:t xml:space="preserve">f the </w:t>
            </w:r>
            <w:r w:rsidR="003627D5">
              <w:rPr>
                <w:rFonts w:ascii="Verdana" w:hAnsi="Verdana"/>
                <w:sz w:val="16"/>
                <w:szCs w:val="16"/>
              </w:rPr>
              <w:t>FIS Pretoria</w:t>
            </w:r>
            <w:r w:rsidR="00A33E40">
              <w:rPr>
                <w:rFonts w:ascii="Verdana" w:hAnsi="Verdana"/>
                <w:sz w:val="16"/>
                <w:szCs w:val="16"/>
              </w:rPr>
              <w:t>.</w:t>
            </w:r>
          </w:p>
        </w:tc>
        <w:tc>
          <w:tcPr>
            <w:tcW w:w="1450" w:type="pct"/>
            <w:shd w:val="clear" w:color="auto" w:fill="auto"/>
            <w:vAlign w:val="center"/>
          </w:tcPr>
          <w:p w14:paraId="2FEC7ACE" w14:textId="22590C7B" w:rsidR="00F71349" w:rsidRPr="00420E7B" w:rsidRDefault="00F71349" w:rsidP="00F202BB">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r>
      <w:tr w:rsidR="005E0979" w:rsidRPr="00420E7B" w14:paraId="61C20B1C" w14:textId="77777777" w:rsidTr="003627D5">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05" w:type="pct"/>
            <w:shd w:val="clear" w:color="auto" w:fill="auto"/>
            <w:vAlign w:val="center"/>
          </w:tcPr>
          <w:p w14:paraId="724C548A" w14:textId="5B37C3FA" w:rsidR="005E0979" w:rsidRPr="00420E7B" w:rsidRDefault="005E0979" w:rsidP="005E0979">
            <w:pPr>
              <w:pStyle w:val="NoSpacing"/>
              <w:spacing w:line="276" w:lineRule="auto"/>
              <w:jc w:val="center"/>
              <w:rPr>
                <w:rFonts w:ascii="Verdana" w:eastAsia="Times New Roman" w:hAnsi="Verdana" w:cs="Arial"/>
                <w:b w:val="0"/>
                <w:sz w:val="16"/>
                <w:szCs w:val="16"/>
              </w:rPr>
            </w:pPr>
            <w:r>
              <w:rPr>
                <w:rFonts w:ascii="Verdana" w:eastAsia="Times New Roman" w:hAnsi="Verdana" w:cs="Arial"/>
                <w:b w:val="0"/>
                <w:sz w:val="16"/>
                <w:szCs w:val="16"/>
              </w:rPr>
              <w:t>RPA Tool</w:t>
            </w:r>
          </w:p>
        </w:tc>
        <w:tc>
          <w:tcPr>
            <w:tcW w:w="2945" w:type="pct"/>
            <w:shd w:val="clear" w:color="auto" w:fill="auto"/>
            <w:vAlign w:val="center"/>
          </w:tcPr>
          <w:p w14:paraId="75542DFD" w14:textId="2E33A7C6" w:rsidR="005E0979" w:rsidRPr="00420E7B" w:rsidRDefault="005E0979" w:rsidP="005E0979">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RPA Tool Configuration Steps</w:t>
            </w:r>
          </w:p>
        </w:tc>
        <w:tc>
          <w:tcPr>
            <w:tcW w:w="1450" w:type="pct"/>
            <w:shd w:val="clear" w:color="auto" w:fill="auto"/>
            <w:vAlign w:val="center"/>
          </w:tcPr>
          <w:p w14:paraId="39753D6B" w14:textId="38BBB551" w:rsidR="005E0979" w:rsidRPr="00420E7B" w:rsidRDefault="005E0979" w:rsidP="005E0979">
            <w:pPr>
              <w:pStyle w:val="NoSpacing"/>
              <w:spacing w:line="276" w:lineRule="auto"/>
              <w:cnfStyle w:val="000000010000" w:firstRow="0" w:lastRow="0" w:firstColumn="0" w:lastColumn="0" w:oddVBand="0" w:evenVBand="0" w:oddHBand="0" w:evenHBand="1" w:firstRowFirstColumn="0" w:firstRowLastColumn="0" w:lastRowFirstColumn="0" w:lastRowLastColumn="0"/>
              <w:rPr>
                <w:noProof/>
                <w:lang w:val="en-IN" w:eastAsia="en-IN"/>
              </w:rPr>
            </w:pPr>
          </w:p>
        </w:tc>
      </w:tr>
      <w:tr w:rsidR="005E0979" w:rsidRPr="00420E7B" w14:paraId="474C0A8B" w14:textId="77777777" w:rsidTr="003627D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05" w:type="pct"/>
            <w:shd w:val="clear" w:color="auto" w:fill="auto"/>
            <w:vAlign w:val="center"/>
          </w:tcPr>
          <w:p w14:paraId="3C88A4B7" w14:textId="02AF4871" w:rsidR="005E0979" w:rsidRPr="00420E7B" w:rsidRDefault="005E0979" w:rsidP="005E0979">
            <w:pPr>
              <w:pStyle w:val="NoSpacing"/>
              <w:spacing w:line="276" w:lineRule="auto"/>
              <w:jc w:val="center"/>
              <w:rPr>
                <w:rFonts w:ascii="Verdana" w:eastAsia="Times New Roman" w:hAnsi="Verdana" w:cs="Arial"/>
                <w:b w:val="0"/>
                <w:sz w:val="16"/>
                <w:szCs w:val="16"/>
              </w:rPr>
            </w:pPr>
            <w:r w:rsidRPr="00420E7B">
              <w:rPr>
                <w:rFonts w:ascii="Verdana" w:eastAsia="Times New Roman" w:hAnsi="Verdana" w:cs="Arial"/>
                <w:b w:val="0"/>
                <w:sz w:val="16"/>
                <w:szCs w:val="16"/>
              </w:rPr>
              <w:t>Windows Credential Manager</w:t>
            </w:r>
          </w:p>
        </w:tc>
        <w:tc>
          <w:tcPr>
            <w:tcW w:w="2945" w:type="pct"/>
            <w:shd w:val="clear" w:color="auto" w:fill="auto"/>
            <w:vAlign w:val="center"/>
          </w:tcPr>
          <w:p w14:paraId="6123E1A9" w14:textId="62615659" w:rsidR="005E0979" w:rsidRPr="00420E7B" w:rsidRDefault="005E0979" w:rsidP="005E0979">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Storing Bot Credentials</w:t>
            </w:r>
          </w:p>
        </w:tc>
        <w:tc>
          <w:tcPr>
            <w:tcW w:w="1450" w:type="pct"/>
            <w:shd w:val="clear" w:color="auto" w:fill="auto"/>
            <w:vAlign w:val="center"/>
          </w:tcPr>
          <w:p w14:paraId="389500CA" w14:textId="5EA80294" w:rsidR="005E0979" w:rsidRPr="00420E7B" w:rsidRDefault="005E0979" w:rsidP="005E0979">
            <w:pPr>
              <w:pStyle w:val="NoSpacing"/>
              <w:spacing w:line="276" w:lineRule="auto"/>
              <w:cnfStyle w:val="000000100000" w:firstRow="0" w:lastRow="0" w:firstColumn="0" w:lastColumn="0" w:oddVBand="0" w:evenVBand="0" w:oddHBand="1" w:evenHBand="0" w:firstRowFirstColumn="0" w:firstRowLastColumn="0" w:lastRowFirstColumn="0" w:lastRowLastColumn="0"/>
              <w:rPr>
                <w:noProof/>
                <w:lang w:val="en-IN" w:eastAsia="en-IN"/>
              </w:rPr>
            </w:pPr>
          </w:p>
        </w:tc>
      </w:tr>
    </w:tbl>
    <w:p w14:paraId="64B97056" w14:textId="456070C0" w:rsidR="0032264C" w:rsidRPr="00420E7B" w:rsidRDefault="0032264C" w:rsidP="00957D86">
      <w:pPr>
        <w:pStyle w:val="NoSpacing"/>
        <w:tabs>
          <w:tab w:val="left" w:pos="2616"/>
        </w:tabs>
        <w:spacing w:line="276" w:lineRule="auto"/>
        <w:rPr>
          <w:rFonts w:ascii="Verdana" w:hAnsi="Verdana"/>
          <w:b/>
          <w:sz w:val="16"/>
          <w:szCs w:val="16"/>
        </w:rPr>
      </w:pPr>
    </w:p>
    <w:p w14:paraId="55D42CDD" w14:textId="28D074AE" w:rsidR="0032264C" w:rsidRPr="00420E7B" w:rsidRDefault="0032264C" w:rsidP="00B97EE2">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cstheme="minorBidi"/>
          <w:b/>
          <w:sz w:val="16"/>
          <w:szCs w:val="16"/>
          <w:lang w:eastAsia="en-US"/>
        </w:rPr>
      </w:pPr>
      <w:r w:rsidRPr="00420E7B">
        <w:rPr>
          <w:rFonts w:ascii="Verdana" w:hAnsi="Verdana"/>
          <w:b/>
          <w:sz w:val="16"/>
          <w:szCs w:val="16"/>
        </w:rPr>
        <w:br w:type="page"/>
      </w:r>
    </w:p>
    <w:p w14:paraId="0A1BF901" w14:textId="63C62E2A" w:rsidR="00957D86" w:rsidRPr="00420E7B" w:rsidRDefault="007E6A82" w:rsidP="00957D86">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59" w:hanging="576"/>
        <w:textAlignment w:val="auto"/>
        <w:rPr>
          <w:rFonts w:ascii="Verdana" w:eastAsiaTheme="minorEastAsia" w:hAnsi="Verdana"/>
          <w:sz w:val="16"/>
          <w:szCs w:val="16"/>
          <w:lang w:val="en-GB"/>
        </w:rPr>
      </w:pPr>
      <w:bookmarkStart w:id="153" w:name="_Toc513529216"/>
      <w:r w:rsidRPr="00420E7B">
        <w:rPr>
          <w:rFonts w:ascii="Verdana" w:eastAsiaTheme="minorEastAsia" w:hAnsi="Verdana"/>
          <w:sz w:val="16"/>
          <w:szCs w:val="16"/>
          <w:lang w:val="en-GB"/>
        </w:rPr>
        <w:t>Reports and Audit Trail</w:t>
      </w:r>
      <w:bookmarkEnd w:id="153"/>
    </w:p>
    <w:p w14:paraId="6E2C50DC" w14:textId="77777777" w:rsidR="00957D86" w:rsidRPr="00420E7B" w:rsidRDefault="00957D86" w:rsidP="00957D86">
      <w:pPr>
        <w:pStyle w:val="NoSpacing"/>
        <w:spacing w:line="276" w:lineRule="auto"/>
        <w:rPr>
          <w:rFonts w:ascii="Verdana" w:hAnsi="Verdana"/>
          <w:sz w:val="16"/>
          <w:szCs w:val="16"/>
        </w:rPr>
      </w:pPr>
    </w:p>
    <w:p w14:paraId="3526FC49" w14:textId="1D261143" w:rsidR="00957D86" w:rsidRPr="00420E7B" w:rsidRDefault="00957D86" w:rsidP="00957D86">
      <w:pPr>
        <w:pStyle w:val="NoSpacing"/>
        <w:spacing w:line="276" w:lineRule="auto"/>
        <w:rPr>
          <w:rFonts w:ascii="Verdana" w:hAnsi="Verdana"/>
          <w:sz w:val="16"/>
          <w:szCs w:val="16"/>
        </w:rPr>
      </w:pPr>
      <w:r w:rsidRPr="00420E7B">
        <w:rPr>
          <w:rFonts w:ascii="Verdana" w:hAnsi="Verdana"/>
          <w:sz w:val="16"/>
          <w:szCs w:val="16"/>
        </w:rPr>
        <w:t xml:space="preserve">Table highlights the </w:t>
      </w:r>
      <w:r w:rsidR="007E6A82" w:rsidRPr="00420E7B">
        <w:rPr>
          <w:rFonts w:ascii="Verdana" w:hAnsi="Verdana"/>
          <w:sz w:val="16"/>
          <w:szCs w:val="16"/>
        </w:rPr>
        <w:t xml:space="preserve">instruction for reading various reports that are captured as </w:t>
      </w:r>
      <w:r w:rsidR="003B1319">
        <w:rPr>
          <w:rFonts w:ascii="Verdana" w:hAnsi="Verdana"/>
          <w:sz w:val="16"/>
          <w:szCs w:val="16"/>
        </w:rPr>
        <w:t>Partial</w:t>
      </w:r>
      <w:r w:rsidR="007E6A82" w:rsidRPr="00420E7B">
        <w:rPr>
          <w:rFonts w:ascii="Verdana" w:hAnsi="Verdana"/>
          <w:sz w:val="16"/>
          <w:szCs w:val="16"/>
        </w:rPr>
        <w:t xml:space="preserve"> of the automated solution</w:t>
      </w:r>
    </w:p>
    <w:p w14:paraId="33A959CE" w14:textId="77777777" w:rsidR="00957D86" w:rsidRPr="00420E7B" w:rsidRDefault="00957D86" w:rsidP="00957D86">
      <w:pPr>
        <w:pStyle w:val="NoSpacing"/>
        <w:spacing w:line="276" w:lineRule="auto"/>
        <w:rPr>
          <w:rFonts w:ascii="Verdana" w:hAnsi="Verdana"/>
          <w:sz w:val="16"/>
          <w:szCs w:val="16"/>
        </w:rPr>
      </w:pPr>
    </w:p>
    <w:tbl>
      <w:tblPr>
        <w:tblStyle w:val="LightGrid-Accent4"/>
        <w:tblW w:w="5531" w:type="pct"/>
        <w:tblLayout w:type="fixed"/>
        <w:tblLook w:val="04A0" w:firstRow="1" w:lastRow="0" w:firstColumn="1" w:lastColumn="0" w:noHBand="0" w:noVBand="1"/>
      </w:tblPr>
      <w:tblGrid>
        <w:gridCol w:w="3176"/>
        <w:gridCol w:w="3479"/>
        <w:gridCol w:w="4128"/>
        <w:gridCol w:w="4517"/>
      </w:tblGrid>
      <w:tr w:rsidR="00650CB2" w:rsidRPr="00420E7B" w14:paraId="39B99DDC" w14:textId="77777777" w:rsidTr="00C11C16">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038" w:type="pct"/>
            <w:shd w:val="clear" w:color="auto" w:fill="F2F2F2" w:themeFill="background1" w:themeFillShade="F2"/>
            <w:vAlign w:val="center"/>
            <w:hideMark/>
          </w:tcPr>
          <w:p w14:paraId="02E71326" w14:textId="25DC78E7" w:rsidR="00713E55" w:rsidRPr="00420E7B" w:rsidRDefault="00713E55" w:rsidP="00C42BCA">
            <w:pPr>
              <w:pStyle w:val="NoSpacing"/>
              <w:spacing w:line="276" w:lineRule="auto"/>
              <w:jc w:val="center"/>
              <w:rPr>
                <w:rFonts w:ascii="Verdana" w:hAnsi="Verdana"/>
                <w:sz w:val="16"/>
                <w:szCs w:val="16"/>
                <w:lang w:val="en-GB"/>
              </w:rPr>
            </w:pPr>
            <w:r w:rsidRPr="00420E7B">
              <w:rPr>
                <w:rFonts w:ascii="Verdana" w:hAnsi="Verdana"/>
                <w:sz w:val="16"/>
                <w:szCs w:val="16"/>
              </w:rPr>
              <w:t>Reports</w:t>
            </w:r>
          </w:p>
        </w:tc>
        <w:tc>
          <w:tcPr>
            <w:tcW w:w="1137" w:type="pct"/>
            <w:shd w:val="clear" w:color="auto" w:fill="F2F2F2" w:themeFill="background1" w:themeFillShade="F2"/>
          </w:tcPr>
          <w:p w14:paraId="3A07FB0A" w14:textId="1B746532" w:rsidR="00713E55" w:rsidRPr="00420E7B" w:rsidRDefault="004C05FE" w:rsidP="00C42BC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Purpose</w:t>
            </w:r>
          </w:p>
        </w:tc>
        <w:tc>
          <w:tcPr>
            <w:tcW w:w="1349" w:type="pct"/>
            <w:shd w:val="clear" w:color="auto" w:fill="F2F2F2" w:themeFill="background1" w:themeFillShade="F2"/>
            <w:vAlign w:val="center"/>
            <w:hideMark/>
          </w:tcPr>
          <w:p w14:paraId="75D64E13" w14:textId="2777CD34" w:rsidR="00713E55" w:rsidRPr="00420E7B" w:rsidRDefault="00713E55" w:rsidP="00C42BC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Instruction</w:t>
            </w:r>
          </w:p>
        </w:tc>
        <w:tc>
          <w:tcPr>
            <w:tcW w:w="1476" w:type="pct"/>
            <w:shd w:val="clear" w:color="auto" w:fill="F2F2F2" w:themeFill="background1" w:themeFillShade="F2"/>
            <w:vAlign w:val="center"/>
            <w:hideMark/>
          </w:tcPr>
          <w:p w14:paraId="397E34BA" w14:textId="77777777" w:rsidR="00713E55" w:rsidRPr="00420E7B" w:rsidRDefault="00713E55" w:rsidP="00C42BCA">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Screenshot</w:t>
            </w:r>
          </w:p>
        </w:tc>
      </w:tr>
      <w:tr w:rsidR="00650CB2" w:rsidRPr="00420E7B" w14:paraId="768F5CA6" w14:textId="77777777" w:rsidTr="00C11C1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38" w:type="pct"/>
            <w:shd w:val="clear" w:color="auto" w:fill="auto"/>
            <w:vAlign w:val="center"/>
          </w:tcPr>
          <w:p w14:paraId="20E9D60B" w14:textId="05AACDF6" w:rsidR="00713E55" w:rsidRPr="00420E7B" w:rsidRDefault="003627D5" w:rsidP="00060409">
            <w:pPr>
              <w:pStyle w:val="NoSpacing"/>
              <w:spacing w:line="276" w:lineRule="auto"/>
              <w:rPr>
                <w:rFonts w:ascii="Verdana" w:hAnsi="Verdana" w:cs="Arial"/>
                <w:b w:val="0"/>
                <w:sz w:val="16"/>
                <w:szCs w:val="16"/>
              </w:rPr>
            </w:pPr>
            <w:r>
              <w:rPr>
                <w:rFonts w:ascii="Verdana" w:hAnsi="Verdana" w:cs="Arial"/>
                <w:b w:val="0"/>
                <w:sz w:val="16"/>
                <w:szCs w:val="16"/>
              </w:rPr>
              <w:t>-NA-</w:t>
            </w:r>
          </w:p>
        </w:tc>
        <w:tc>
          <w:tcPr>
            <w:tcW w:w="1137" w:type="pct"/>
            <w:shd w:val="clear" w:color="auto" w:fill="auto"/>
            <w:vAlign w:val="center"/>
          </w:tcPr>
          <w:p w14:paraId="48527052" w14:textId="02FAAF5C" w:rsidR="005861D9" w:rsidRPr="00420E7B" w:rsidRDefault="003627D5" w:rsidP="003627D5">
            <w:pPr>
              <w:pStyle w:val="NoSpacing"/>
              <w:spacing w:line="276" w:lineRule="auto"/>
              <w:ind w:left="360"/>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–NA-</w:t>
            </w:r>
          </w:p>
        </w:tc>
        <w:tc>
          <w:tcPr>
            <w:tcW w:w="1349" w:type="pct"/>
            <w:shd w:val="clear" w:color="auto" w:fill="auto"/>
            <w:vAlign w:val="center"/>
          </w:tcPr>
          <w:p w14:paraId="371C37DE" w14:textId="4443F352" w:rsidR="00713E55" w:rsidRPr="00420E7B" w:rsidRDefault="003627D5" w:rsidP="003627D5">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 xml:space="preserve">              -NA-</w:t>
            </w:r>
          </w:p>
        </w:tc>
        <w:tc>
          <w:tcPr>
            <w:tcW w:w="1476" w:type="pct"/>
            <w:shd w:val="clear" w:color="auto" w:fill="auto"/>
            <w:vAlign w:val="center"/>
          </w:tcPr>
          <w:p w14:paraId="50981CA2" w14:textId="78DACDA1" w:rsidR="00713E55" w:rsidRPr="00420E7B" w:rsidRDefault="003627D5" w:rsidP="00060409">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-NA-</w:t>
            </w:r>
          </w:p>
        </w:tc>
      </w:tr>
      <w:tr w:rsidR="00650CB2" w:rsidRPr="00420E7B" w14:paraId="04475E01" w14:textId="77777777" w:rsidTr="00C11C16">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38" w:type="pct"/>
            <w:shd w:val="clear" w:color="auto" w:fill="auto"/>
            <w:vAlign w:val="center"/>
          </w:tcPr>
          <w:p w14:paraId="74E2386C" w14:textId="49E5CEC5" w:rsidR="00713E55" w:rsidRPr="00420E7B" w:rsidRDefault="003627D5" w:rsidP="00060409">
            <w:pPr>
              <w:pStyle w:val="NoSpacing"/>
              <w:spacing w:line="276" w:lineRule="auto"/>
              <w:rPr>
                <w:rFonts w:ascii="Verdana" w:hAnsi="Verdana" w:cs="Arial"/>
                <w:b w:val="0"/>
                <w:bCs w:val="0"/>
                <w:sz w:val="16"/>
                <w:szCs w:val="16"/>
              </w:rPr>
            </w:pPr>
            <w:r>
              <w:rPr>
                <w:rFonts w:ascii="Verdana" w:hAnsi="Verdana" w:cs="Arial"/>
                <w:b w:val="0"/>
                <w:bCs w:val="0"/>
                <w:sz w:val="16"/>
                <w:szCs w:val="16"/>
              </w:rPr>
              <w:t>-NA-</w:t>
            </w:r>
          </w:p>
        </w:tc>
        <w:tc>
          <w:tcPr>
            <w:tcW w:w="1137" w:type="pct"/>
            <w:shd w:val="clear" w:color="auto" w:fill="auto"/>
            <w:vAlign w:val="center"/>
          </w:tcPr>
          <w:p w14:paraId="7F3A4B29" w14:textId="63E69100" w:rsidR="00713E55" w:rsidRPr="00420E7B" w:rsidRDefault="003627D5" w:rsidP="00060409">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 xml:space="preserve">       -NA-</w:t>
            </w:r>
          </w:p>
          <w:p w14:paraId="64E54D85" w14:textId="1A77C12B" w:rsidR="00114493" w:rsidRPr="00420E7B" w:rsidRDefault="00114493" w:rsidP="00114493">
            <w:pPr>
              <w:pStyle w:val="NoSpacing"/>
              <w:spacing w:line="276" w:lineRule="auto"/>
              <w:ind w:firstLine="720"/>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c>
          <w:tcPr>
            <w:tcW w:w="1349" w:type="pct"/>
            <w:shd w:val="clear" w:color="auto" w:fill="auto"/>
            <w:vAlign w:val="center"/>
          </w:tcPr>
          <w:p w14:paraId="0BE99D90" w14:textId="103A4405" w:rsidR="00A520CF" w:rsidRPr="00420E7B" w:rsidRDefault="003627D5" w:rsidP="003627D5">
            <w:pPr>
              <w:pStyle w:val="NoSpacing"/>
              <w:spacing w:line="276" w:lineRule="auto"/>
              <w:ind w:left="720"/>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 xml:space="preserve"> -NA-</w:t>
            </w:r>
            <w:r w:rsidR="00A520CF" w:rsidRPr="00420E7B">
              <w:rPr>
                <w:rFonts w:ascii="Verdana" w:hAnsi="Verdana" w:cs="Arial"/>
                <w:sz w:val="16"/>
                <w:szCs w:val="16"/>
              </w:rPr>
              <w:t xml:space="preserve"> </w:t>
            </w:r>
          </w:p>
        </w:tc>
        <w:tc>
          <w:tcPr>
            <w:tcW w:w="1476" w:type="pct"/>
            <w:shd w:val="clear" w:color="auto" w:fill="auto"/>
            <w:vAlign w:val="center"/>
          </w:tcPr>
          <w:p w14:paraId="1C4E5609" w14:textId="5AD1B06D" w:rsidR="00713E55" w:rsidRPr="00420E7B" w:rsidRDefault="003627D5" w:rsidP="00060409">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-NA-</w:t>
            </w:r>
          </w:p>
        </w:tc>
      </w:tr>
    </w:tbl>
    <w:p w14:paraId="4F31BACE" w14:textId="77777777" w:rsidR="000E1EB8" w:rsidRPr="00420E7B" w:rsidRDefault="000E1EB8" w:rsidP="00957D86">
      <w:pPr>
        <w:pStyle w:val="NoSpacing"/>
        <w:tabs>
          <w:tab w:val="left" w:pos="2616"/>
        </w:tabs>
        <w:spacing w:line="276" w:lineRule="auto"/>
        <w:rPr>
          <w:rFonts w:ascii="Verdana" w:hAnsi="Verdana"/>
          <w:sz w:val="16"/>
          <w:szCs w:val="16"/>
        </w:rPr>
      </w:pPr>
    </w:p>
    <w:p w14:paraId="611360D1" w14:textId="0CA77F68" w:rsidR="00073B83" w:rsidRPr="00420E7B" w:rsidRDefault="000E1EB8" w:rsidP="00B73A9D">
      <w:pPr>
        <w:pStyle w:val="NoSpacing"/>
        <w:tabs>
          <w:tab w:val="left" w:pos="2616"/>
        </w:tabs>
        <w:spacing w:line="276" w:lineRule="auto"/>
        <w:ind w:right="-891"/>
        <w:rPr>
          <w:rFonts w:ascii="Verdana" w:hAnsi="Verdana"/>
          <w:b/>
          <w:sz w:val="16"/>
          <w:szCs w:val="16"/>
        </w:rPr>
      </w:pPr>
      <w:r w:rsidRPr="00420E7B">
        <w:rPr>
          <w:rFonts w:ascii="Verdana" w:hAnsi="Verdana"/>
          <w:b/>
          <w:sz w:val="16"/>
          <w:szCs w:val="16"/>
        </w:rPr>
        <w:t>Note – Kindly don’t change the template structure of any document. Also, please do not change the formulae of any field in t</w:t>
      </w:r>
      <w:r w:rsidR="00C66CA3" w:rsidRPr="00420E7B">
        <w:rPr>
          <w:rFonts w:ascii="Verdana" w:hAnsi="Verdana"/>
          <w:b/>
          <w:sz w:val="16"/>
          <w:szCs w:val="16"/>
        </w:rPr>
        <w:t>he templates and reference files.</w:t>
      </w:r>
    </w:p>
    <w:p w14:paraId="10CF61C5" w14:textId="77777777" w:rsidR="00073B83" w:rsidRPr="00420E7B" w:rsidRDefault="00073B83">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cstheme="minorBidi"/>
          <w:b/>
          <w:sz w:val="16"/>
          <w:szCs w:val="16"/>
          <w:lang w:eastAsia="en-US"/>
        </w:rPr>
      </w:pPr>
      <w:r w:rsidRPr="00420E7B">
        <w:rPr>
          <w:rFonts w:ascii="Verdana" w:hAnsi="Verdana"/>
          <w:b/>
          <w:sz w:val="16"/>
          <w:szCs w:val="16"/>
        </w:rPr>
        <w:br w:type="page"/>
      </w:r>
    </w:p>
    <w:p w14:paraId="55F2AEA7" w14:textId="77777777" w:rsidR="002F1F68" w:rsidRPr="00420E7B" w:rsidRDefault="004C42A5" w:rsidP="00975899">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59" w:hanging="576"/>
        <w:textAlignment w:val="auto"/>
        <w:rPr>
          <w:rFonts w:ascii="Verdana" w:eastAsiaTheme="minorEastAsia" w:hAnsi="Verdana"/>
          <w:sz w:val="16"/>
          <w:szCs w:val="16"/>
          <w:lang w:val="en-GB"/>
        </w:rPr>
      </w:pPr>
      <w:bookmarkStart w:id="154" w:name="_Toc493261202"/>
      <w:bookmarkStart w:id="155" w:name="_Toc513529217"/>
      <w:r w:rsidRPr="00420E7B">
        <w:rPr>
          <w:rFonts w:ascii="Verdana" w:eastAsiaTheme="minorEastAsia" w:hAnsi="Verdana"/>
          <w:sz w:val="16"/>
          <w:szCs w:val="16"/>
          <w:lang w:val="en-GB"/>
        </w:rPr>
        <w:t>Process SLAs and Metrics</w:t>
      </w:r>
      <w:bookmarkEnd w:id="154"/>
      <w:bookmarkEnd w:id="155"/>
    </w:p>
    <w:p w14:paraId="5A2321F8" w14:textId="77777777" w:rsidR="002F1F68" w:rsidRPr="00420E7B" w:rsidRDefault="002F1F68" w:rsidP="002F1F68">
      <w:pPr>
        <w:pStyle w:val="NoSpacing"/>
        <w:spacing w:line="276" w:lineRule="auto"/>
        <w:rPr>
          <w:rFonts w:ascii="Verdana" w:hAnsi="Verdana"/>
          <w:sz w:val="16"/>
          <w:szCs w:val="16"/>
        </w:rPr>
      </w:pPr>
    </w:p>
    <w:p w14:paraId="072FAE6B" w14:textId="4534392C" w:rsidR="002D00A9" w:rsidRPr="00420E7B" w:rsidRDefault="002D00A9" w:rsidP="002F1F68">
      <w:pPr>
        <w:pStyle w:val="NoSpacing"/>
        <w:spacing w:line="276" w:lineRule="auto"/>
        <w:rPr>
          <w:rFonts w:ascii="Verdana" w:hAnsi="Verdana"/>
          <w:sz w:val="16"/>
          <w:szCs w:val="16"/>
        </w:rPr>
      </w:pPr>
      <w:r w:rsidRPr="00420E7B">
        <w:rPr>
          <w:rFonts w:ascii="Verdana" w:hAnsi="Verdana"/>
          <w:sz w:val="16"/>
          <w:szCs w:val="16"/>
        </w:rPr>
        <w:t xml:space="preserve">Table </w:t>
      </w:r>
      <w:r w:rsidR="00B46BC5" w:rsidRPr="00420E7B">
        <w:rPr>
          <w:rFonts w:ascii="Verdana" w:hAnsi="Verdana"/>
          <w:sz w:val="16"/>
          <w:szCs w:val="16"/>
        </w:rPr>
        <w:t>highlights</w:t>
      </w:r>
      <w:r w:rsidRPr="00420E7B">
        <w:rPr>
          <w:rFonts w:ascii="Verdana" w:hAnsi="Verdana"/>
          <w:sz w:val="16"/>
          <w:szCs w:val="16"/>
        </w:rPr>
        <w:t xml:space="preserve"> the key parameters that has been used to identify the performance of the automated solution.</w:t>
      </w:r>
    </w:p>
    <w:p w14:paraId="6E54FB6D" w14:textId="77777777" w:rsidR="00EE485A" w:rsidRPr="00420E7B" w:rsidRDefault="00EE485A" w:rsidP="002F1F68">
      <w:pPr>
        <w:pStyle w:val="NoSpacing"/>
        <w:spacing w:line="276" w:lineRule="auto"/>
        <w:rPr>
          <w:rFonts w:ascii="Verdana" w:hAnsi="Verdana"/>
          <w:sz w:val="16"/>
          <w:szCs w:val="16"/>
        </w:rPr>
      </w:pPr>
    </w:p>
    <w:tbl>
      <w:tblPr>
        <w:tblStyle w:val="LightGrid-Accent4"/>
        <w:tblW w:w="5495" w:type="pct"/>
        <w:tblLook w:val="04A0" w:firstRow="1" w:lastRow="0" w:firstColumn="1" w:lastColumn="0" w:noHBand="0" w:noVBand="1"/>
      </w:tblPr>
      <w:tblGrid>
        <w:gridCol w:w="3456"/>
        <w:gridCol w:w="3460"/>
        <w:gridCol w:w="3460"/>
        <w:gridCol w:w="4824"/>
      </w:tblGrid>
      <w:tr w:rsidR="00F66989" w:rsidRPr="00420E7B" w14:paraId="27D9400B" w14:textId="77777777" w:rsidTr="0097589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37" w:type="pct"/>
            <w:shd w:val="clear" w:color="auto" w:fill="F2F2F2" w:themeFill="background1" w:themeFillShade="F2"/>
            <w:vAlign w:val="center"/>
            <w:hideMark/>
          </w:tcPr>
          <w:p w14:paraId="10DB171D" w14:textId="77777777" w:rsidR="00F66989" w:rsidRPr="00420E7B" w:rsidRDefault="00F66989" w:rsidP="00841B47">
            <w:pPr>
              <w:pStyle w:val="NoSpacing"/>
              <w:spacing w:line="276" w:lineRule="auto"/>
              <w:jc w:val="center"/>
              <w:rPr>
                <w:rFonts w:ascii="Verdana" w:hAnsi="Verdana"/>
                <w:sz w:val="16"/>
                <w:szCs w:val="16"/>
                <w:lang w:val="en-GB"/>
              </w:rPr>
            </w:pPr>
            <w:r w:rsidRPr="00420E7B">
              <w:rPr>
                <w:rFonts w:ascii="Verdana" w:hAnsi="Verdana"/>
                <w:sz w:val="16"/>
                <w:szCs w:val="16"/>
              </w:rPr>
              <w:t>Metric Type</w:t>
            </w:r>
          </w:p>
        </w:tc>
        <w:tc>
          <w:tcPr>
            <w:tcW w:w="1138" w:type="pct"/>
            <w:shd w:val="clear" w:color="auto" w:fill="F2F2F2" w:themeFill="background1" w:themeFillShade="F2"/>
            <w:vAlign w:val="center"/>
            <w:hideMark/>
          </w:tcPr>
          <w:p w14:paraId="40127C37" w14:textId="77777777" w:rsidR="00F66989" w:rsidRPr="00420E7B" w:rsidRDefault="00F66989" w:rsidP="00841B47">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Starting Metrics</w:t>
            </w:r>
          </w:p>
        </w:tc>
        <w:tc>
          <w:tcPr>
            <w:tcW w:w="1138" w:type="pct"/>
            <w:shd w:val="clear" w:color="auto" w:fill="F2F2F2" w:themeFill="background1" w:themeFillShade="F2"/>
            <w:vAlign w:val="center"/>
            <w:hideMark/>
          </w:tcPr>
          <w:p w14:paraId="20342B2A" w14:textId="77777777" w:rsidR="00F66989" w:rsidRPr="00420E7B" w:rsidRDefault="00F66989" w:rsidP="00841B47">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Target Metrics</w:t>
            </w:r>
          </w:p>
        </w:tc>
        <w:tc>
          <w:tcPr>
            <w:tcW w:w="1587" w:type="pct"/>
            <w:shd w:val="clear" w:color="auto" w:fill="F2F2F2" w:themeFill="background1" w:themeFillShade="F2"/>
            <w:vAlign w:val="center"/>
          </w:tcPr>
          <w:p w14:paraId="0C68B44A" w14:textId="77777777" w:rsidR="00F66989" w:rsidRPr="00420E7B" w:rsidRDefault="009F359C" w:rsidP="00841B47">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Actual Metrics</w:t>
            </w:r>
          </w:p>
        </w:tc>
      </w:tr>
      <w:tr w:rsidR="00660341" w:rsidRPr="00420E7B" w14:paraId="5C453519" w14:textId="77777777" w:rsidTr="0097589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37" w:type="pct"/>
            <w:shd w:val="clear" w:color="auto" w:fill="auto"/>
            <w:vAlign w:val="center"/>
          </w:tcPr>
          <w:p w14:paraId="547AB292" w14:textId="01AC7BDF" w:rsidR="00660341" w:rsidRPr="00420E7B" w:rsidRDefault="00660341" w:rsidP="00660341">
            <w:pPr>
              <w:pStyle w:val="NoSpacing"/>
              <w:spacing w:line="276" w:lineRule="auto"/>
              <w:rPr>
                <w:rFonts w:ascii="Verdana" w:hAnsi="Verdana" w:cs="Arial"/>
                <w:b w:val="0"/>
                <w:sz w:val="16"/>
                <w:szCs w:val="16"/>
              </w:rPr>
            </w:pPr>
            <w:r w:rsidRPr="00420E7B">
              <w:rPr>
                <w:rFonts w:ascii="Verdana" w:hAnsi="Verdana" w:cs="Arial"/>
                <w:bCs w:val="0"/>
                <w:sz w:val="16"/>
                <w:szCs w:val="16"/>
              </w:rPr>
              <w:t>Processing Frequency</w:t>
            </w:r>
          </w:p>
        </w:tc>
        <w:tc>
          <w:tcPr>
            <w:tcW w:w="1138" w:type="pct"/>
            <w:shd w:val="clear" w:color="auto" w:fill="auto"/>
            <w:vAlign w:val="center"/>
          </w:tcPr>
          <w:sdt>
            <w:sdtPr>
              <w:rPr>
                <w:rFonts w:ascii="Verdana" w:hAnsi="Verdana" w:cs="Arial"/>
                <w:sz w:val="16"/>
                <w:szCs w:val="16"/>
              </w:rPr>
              <w:id w:val="172702865"/>
              <w:placeholder>
                <w:docPart w:val="F262F0076F354993854F80AF23F34702"/>
              </w:placeholder>
              <w:dropDownList>
                <w:listItem w:displayText="Ad-hoc / Event-driven" w:value="Ad-hoc / Event-driven"/>
                <w:listItem w:displayText="Daily" w:value="Daily"/>
                <w:listItem w:displayText="Weekly" w:value="Weekly"/>
                <w:listItem w:displayText="Monthly" w:value="Monthly"/>
                <w:listItem w:displayText="Quarterly" w:value="Quarterly"/>
                <w:listItem w:displayText="Bi-Annual" w:value="Bi-Annual"/>
                <w:listItem w:displayText="Annual" w:value="Annual"/>
              </w:dropDownList>
            </w:sdtPr>
            <w:sdtContent>
              <w:p w14:paraId="02217D4F" w14:textId="6D5027E0" w:rsidR="00660341" w:rsidRPr="00420E7B" w:rsidRDefault="00660341" w:rsidP="0066034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Daily</w:t>
                </w:r>
              </w:p>
            </w:sdtContent>
          </w:sdt>
        </w:tc>
        <w:tc>
          <w:tcPr>
            <w:tcW w:w="1138" w:type="pct"/>
            <w:shd w:val="clear" w:color="auto" w:fill="auto"/>
            <w:vAlign w:val="center"/>
          </w:tcPr>
          <w:sdt>
            <w:sdtPr>
              <w:rPr>
                <w:rFonts w:ascii="Verdana" w:hAnsi="Verdana" w:cs="Arial"/>
                <w:sz w:val="16"/>
                <w:szCs w:val="16"/>
              </w:rPr>
              <w:id w:val="1984504741"/>
              <w:placeholder>
                <w:docPart w:val="5C5E7F3CAB9C4C808EF63DF627030306"/>
              </w:placeholder>
              <w:dropDownList>
                <w:listItem w:displayText="Ad-hoc / Event-driven" w:value="Ad-hoc / Event-driven"/>
                <w:listItem w:displayText="Daily" w:value="Daily"/>
                <w:listItem w:displayText="Weekly" w:value="Weekly"/>
                <w:listItem w:displayText="Monthly" w:value="Monthly"/>
                <w:listItem w:displayText="Quarterly" w:value="Quarterly"/>
                <w:listItem w:displayText="Bi-Annual" w:value="Bi-Annual"/>
                <w:listItem w:displayText="Annual" w:value="Annual"/>
              </w:dropDownList>
            </w:sdtPr>
            <w:sdtContent>
              <w:p w14:paraId="59D0F340" w14:textId="60CD168A" w:rsidR="00660341" w:rsidRPr="00420E7B" w:rsidRDefault="00660341" w:rsidP="0066034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Daily</w:t>
                </w:r>
              </w:p>
            </w:sdtContent>
          </w:sdt>
        </w:tc>
        <w:tc>
          <w:tcPr>
            <w:tcW w:w="1587" w:type="pct"/>
            <w:shd w:val="clear" w:color="auto" w:fill="auto"/>
            <w:vAlign w:val="center"/>
          </w:tcPr>
          <w:p w14:paraId="4010B6E5" w14:textId="6D9129C5" w:rsidR="00660341" w:rsidRPr="00420E7B" w:rsidRDefault="00660341" w:rsidP="00660341">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FE0526">
              <w:rPr>
                <w:rFonts w:ascii="Verdana" w:hAnsi="Verdana" w:cs="Arial"/>
                <w:sz w:val="16"/>
                <w:szCs w:val="16"/>
              </w:rPr>
              <w:t>&lt;To be updated post Go Live&gt;</w:t>
            </w:r>
          </w:p>
        </w:tc>
      </w:tr>
      <w:tr w:rsidR="00660341" w:rsidRPr="00420E7B" w14:paraId="1C56AC0B" w14:textId="77777777" w:rsidTr="00975899">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37" w:type="pct"/>
            <w:shd w:val="clear" w:color="auto" w:fill="auto"/>
            <w:vAlign w:val="center"/>
          </w:tcPr>
          <w:p w14:paraId="6612EBFA" w14:textId="5118D85A" w:rsidR="00660341" w:rsidRPr="00420E7B" w:rsidRDefault="00660341" w:rsidP="00660341">
            <w:pPr>
              <w:pStyle w:val="NoSpacing"/>
              <w:spacing w:line="276" w:lineRule="auto"/>
              <w:rPr>
                <w:rFonts w:ascii="Verdana" w:hAnsi="Verdana" w:cs="Arial"/>
                <w:b w:val="0"/>
                <w:bCs w:val="0"/>
                <w:sz w:val="16"/>
                <w:szCs w:val="16"/>
              </w:rPr>
            </w:pPr>
            <w:r w:rsidRPr="00420E7B">
              <w:rPr>
                <w:rFonts w:ascii="Verdana" w:hAnsi="Verdana" w:cs="Arial"/>
                <w:bCs w:val="0"/>
                <w:sz w:val="16"/>
                <w:szCs w:val="16"/>
              </w:rPr>
              <w:t>Process time window</w:t>
            </w:r>
          </w:p>
        </w:tc>
        <w:tc>
          <w:tcPr>
            <w:tcW w:w="1138" w:type="pct"/>
            <w:shd w:val="clear" w:color="auto" w:fill="auto"/>
            <w:vAlign w:val="center"/>
          </w:tcPr>
          <w:p w14:paraId="7EF3C53C" w14:textId="358753A7" w:rsidR="00660341" w:rsidRPr="00420E7B" w:rsidRDefault="00DE55BE" w:rsidP="0066034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12:00 – 13</w:t>
            </w:r>
            <w:r w:rsidR="00660341" w:rsidRPr="00420E7B">
              <w:rPr>
                <w:rFonts w:ascii="Verdana" w:hAnsi="Verdana" w:cs="Arial"/>
                <w:sz w:val="16"/>
                <w:szCs w:val="16"/>
              </w:rPr>
              <w:t>:00</w:t>
            </w:r>
          </w:p>
        </w:tc>
        <w:tc>
          <w:tcPr>
            <w:tcW w:w="1138" w:type="pct"/>
            <w:shd w:val="clear" w:color="auto" w:fill="auto"/>
            <w:vAlign w:val="center"/>
          </w:tcPr>
          <w:p w14:paraId="68E292D2" w14:textId="382277A0" w:rsidR="00660341" w:rsidRPr="00420E7B" w:rsidRDefault="00660341" w:rsidP="0066034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TBD</w:t>
            </w:r>
          </w:p>
        </w:tc>
        <w:tc>
          <w:tcPr>
            <w:tcW w:w="1587" w:type="pct"/>
            <w:shd w:val="clear" w:color="auto" w:fill="auto"/>
            <w:vAlign w:val="center"/>
          </w:tcPr>
          <w:p w14:paraId="57275E3A" w14:textId="0E6009F1" w:rsidR="00660341" w:rsidRPr="00420E7B" w:rsidRDefault="00660341" w:rsidP="00660341">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FE0526">
              <w:rPr>
                <w:rFonts w:ascii="Verdana" w:hAnsi="Verdana" w:cs="Arial"/>
                <w:sz w:val="16"/>
                <w:szCs w:val="16"/>
              </w:rPr>
              <w:t>&lt;To be updated post Go Live&gt;</w:t>
            </w:r>
          </w:p>
        </w:tc>
      </w:tr>
      <w:tr w:rsidR="00660341" w:rsidRPr="00420E7B" w14:paraId="48EFDBCB" w14:textId="77777777" w:rsidTr="0097589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37" w:type="pct"/>
            <w:shd w:val="clear" w:color="auto" w:fill="auto"/>
            <w:vAlign w:val="center"/>
          </w:tcPr>
          <w:p w14:paraId="4412D4B9" w14:textId="4130D355" w:rsidR="00660341" w:rsidRPr="00420E7B" w:rsidRDefault="00660341" w:rsidP="00660341">
            <w:pPr>
              <w:pStyle w:val="NoSpacing"/>
              <w:spacing w:line="276" w:lineRule="auto"/>
              <w:rPr>
                <w:rFonts w:ascii="Verdana" w:hAnsi="Verdana" w:cs="Arial"/>
                <w:b w:val="0"/>
                <w:bCs w:val="0"/>
                <w:sz w:val="16"/>
                <w:szCs w:val="16"/>
              </w:rPr>
            </w:pPr>
            <w:r w:rsidRPr="00420E7B">
              <w:rPr>
                <w:rFonts w:ascii="Verdana" w:hAnsi="Verdana" w:cs="Arial"/>
                <w:bCs w:val="0"/>
                <w:sz w:val="16"/>
                <w:szCs w:val="16"/>
              </w:rPr>
              <w:t>Average Processing Time (As-Is Process)</w:t>
            </w:r>
          </w:p>
        </w:tc>
        <w:tc>
          <w:tcPr>
            <w:tcW w:w="1138" w:type="pct"/>
            <w:shd w:val="clear" w:color="auto" w:fill="auto"/>
            <w:vAlign w:val="center"/>
          </w:tcPr>
          <w:p w14:paraId="217795ED" w14:textId="4809E6E0" w:rsidR="00660341" w:rsidRPr="00420E7B" w:rsidRDefault="00660341" w:rsidP="00946FE8">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4</w:t>
            </w:r>
            <w:r w:rsidR="00946FE8">
              <w:rPr>
                <w:rFonts w:ascii="Verdana" w:hAnsi="Verdana" w:cs="Arial"/>
                <w:sz w:val="16"/>
                <w:szCs w:val="16"/>
              </w:rPr>
              <w:t xml:space="preserve">5 </w:t>
            </w:r>
            <w:r w:rsidRPr="00420E7B">
              <w:rPr>
                <w:rFonts w:ascii="Verdana" w:hAnsi="Verdana" w:cs="Arial"/>
                <w:sz w:val="16"/>
                <w:szCs w:val="16"/>
              </w:rPr>
              <w:t>minutes</w:t>
            </w:r>
          </w:p>
        </w:tc>
        <w:tc>
          <w:tcPr>
            <w:tcW w:w="1138" w:type="pct"/>
            <w:shd w:val="clear" w:color="auto" w:fill="auto"/>
            <w:vAlign w:val="center"/>
          </w:tcPr>
          <w:p w14:paraId="03BF5AFA" w14:textId="5B22F252" w:rsidR="00660341" w:rsidRPr="00420E7B" w:rsidRDefault="00946FE8" w:rsidP="0066034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Pr>
                <w:rFonts w:ascii="Verdana" w:hAnsi="Verdana" w:cs="Arial"/>
                <w:sz w:val="16"/>
                <w:szCs w:val="16"/>
              </w:rPr>
              <w:t>40</w:t>
            </w:r>
            <w:bookmarkStart w:id="156" w:name="_GoBack"/>
            <w:bookmarkEnd w:id="156"/>
            <w:r w:rsidR="00660341" w:rsidRPr="00420E7B">
              <w:rPr>
                <w:rFonts w:ascii="Verdana" w:hAnsi="Verdana" w:cs="Arial"/>
                <w:sz w:val="16"/>
                <w:szCs w:val="16"/>
              </w:rPr>
              <w:t xml:space="preserve"> minutes</w:t>
            </w:r>
          </w:p>
        </w:tc>
        <w:tc>
          <w:tcPr>
            <w:tcW w:w="1587" w:type="pct"/>
            <w:shd w:val="clear" w:color="auto" w:fill="auto"/>
            <w:vAlign w:val="center"/>
          </w:tcPr>
          <w:p w14:paraId="5F11CCEF" w14:textId="2517B6F9" w:rsidR="00660341" w:rsidRPr="00420E7B" w:rsidRDefault="00660341" w:rsidP="00660341">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FE0526">
              <w:rPr>
                <w:rFonts w:ascii="Verdana" w:hAnsi="Verdana" w:cs="Arial"/>
                <w:sz w:val="16"/>
                <w:szCs w:val="16"/>
              </w:rPr>
              <w:t>&lt;To be updated post Go Live&gt;</w:t>
            </w:r>
          </w:p>
        </w:tc>
      </w:tr>
      <w:tr w:rsidR="00660341" w:rsidRPr="00420E7B" w14:paraId="3C6A29CE" w14:textId="77777777" w:rsidTr="00975899">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37" w:type="pct"/>
            <w:shd w:val="clear" w:color="auto" w:fill="auto"/>
            <w:vAlign w:val="center"/>
          </w:tcPr>
          <w:p w14:paraId="4381B5B8" w14:textId="67E5CCBD" w:rsidR="00660341" w:rsidRPr="00420E7B" w:rsidRDefault="00660341" w:rsidP="00660341">
            <w:pPr>
              <w:pStyle w:val="NoSpacing"/>
              <w:spacing w:line="276" w:lineRule="auto"/>
              <w:rPr>
                <w:rFonts w:ascii="Verdana" w:eastAsia="Times New Roman" w:hAnsi="Verdana" w:cs="Arial"/>
                <w:b w:val="0"/>
                <w:sz w:val="16"/>
                <w:szCs w:val="16"/>
              </w:rPr>
            </w:pPr>
            <w:r w:rsidRPr="00420E7B">
              <w:rPr>
                <w:rFonts w:ascii="Verdana" w:hAnsi="Verdana" w:cs="Arial"/>
                <w:bCs w:val="0"/>
                <w:sz w:val="16"/>
                <w:szCs w:val="16"/>
              </w:rPr>
              <w:t>Process Rework Rate</w:t>
            </w:r>
          </w:p>
        </w:tc>
        <w:tc>
          <w:tcPr>
            <w:tcW w:w="1138" w:type="pct"/>
            <w:shd w:val="clear" w:color="auto" w:fill="auto"/>
            <w:vAlign w:val="center"/>
          </w:tcPr>
          <w:p w14:paraId="62252284" w14:textId="377E6C16" w:rsidR="00660341" w:rsidRPr="00420E7B" w:rsidRDefault="00660341" w:rsidP="0066034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5% - 10%</w:t>
            </w:r>
          </w:p>
        </w:tc>
        <w:tc>
          <w:tcPr>
            <w:tcW w:w="1138" w:type="pct"/>
            <w:shd w:val="clear" w:color="auto" w:fill="auto"/>
            <w:vAlign w:val="center"/>
          </w:tcPr>
          <w:p w14:paraId="45AA1784" w14:textId="5E1E1462" w:rsidR="00660341" w:rsidRPr="00420E7B" w:rsidRDefault="00E01B4D" w:rsidP="0066034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1% -  2%</w:t>
            </w:r>
          </w:p>
        </w:tc>
        <w:tc>
          <w:tcPr>
            <w:tcW w:w="1587" w:type="pct"/>
            <w:shd w:val="clear" w:color="auto" w:fill="auto"/>
            <w:vAlign w:val="center"/>
          </w:tcPr>
          <w:p w14:paraId="2954FC92" w14:textId="54145C22" w:rsidR="00660341" w:rsidRPr="00420E7B" w:rsidRDefault="00660341" w:rsidP="00660341">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FE0526">
              <w:rPr>
                <w:rFonts w:ascii="Verdana" w:hAnsi="Verdana" w:cs="Arial"/>
                <w:sz w:val="16"/>
                <w:szCs w:val="16"/>
              </w:rPr>
              <w:t>&lt;To be updated post Go Live&gt;</w:t>
            </w:r>
          </w:p>
        </w:tc>
      </w:tr>
      <w:tr w:rsidR="00660341" w:rsidRPr="00420E7B" w14:paraId="6ABD679B" w14:textId="77777777" w:rsidTr="0097589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37" w:type="pct"/>
            <w:shd w:val="clear" w:color="auto" w:fill="auto"/>
            <w:vAlign w:val="center"/>
          </w:tcPr>
          <w:p w14:paraId="4FD2A997" w14:textId="75EC55AF" w:rsidR="00660341" w:rsidRPr="00420E7B" w:rsidRDefault="00660341" w:rsidP="00660341">
            <w:pPr>
              <w:pStyle w:val="NoSpacing"/>
              <w:spacing w:line="276" w:lineRule="auto"/>
              <w:rPr>
                <w:rFonts w:ascii="Verdana" w:hAnsi="Verdana" w:cs="Arial"/>
                <w:b w:val="0"/>
                <w:sz w:val="16"/>
                <w:szCs w:val="16"/>
              </w:rPr>
            </w:pPr>
            <w:r w:rsidRPr="00420E7B">
              <w:rPr>
                <w:rFonts w:ascii="Verdana" w:hAnsi="Verdana" w:cs="Arial"/>
                <w:bCs w:val="0"/>
                <w:sz w:val="16"/>
                <w:szCs w:val="16"/>
              </w:rPr>
              <w:t>Average Process volume</w:t>
            </w:r>
          </w:p>
        </w:tc>
        <w:tc>
          <w:tcPr>
            <w:tcW w:w="1138" w:type="pct"/>
            <w:shd w:val="clear" w:color="auto" w:fill="auto"/>
            <w:vAlign w:val="center"/>
          </w:tcPr>
          <w:p w14:paraId="5FC0D2F4" w14:textId="0805480F" w:rsidR="00660341" w:rsidRPr="00420E7B" w:rsidRDefault="00660341" w:rsidP="0066034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30,000 per month</w:t>
            </w:r>
          </w:p>
        </w:tc>
        <w:tc>
          <w:tcPr>
            <w:tcW w:w="1138" w:type="pct"/>
            <w:shd w:val="clear" w:color="auto" w:fill="auto"/>
            <w:vAlign w:val="center"/>
          </w:tcPr>
          <w:p w14:paraId="0369D753" w14:textId="65CB943A" w:rsidR="00660341" w:rsidRPr="00420E7B" w:rsidRDefault="00660341" w:rsidP="0066034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30,000 per month</w:t>
            </w:r>
          </w:p>
        </w:tc>
        <w:tc>
          <w:tcPr>
            <w:tcW w:w="1587" w:type="pct"/>
            <w:shd w:val="clear" w:color="auto" w:fill="auto"/>
            <w:vAlign w:val="center"/>
          </w:tcPr>
          <w:p w14:paraId="0E764839" w14:textId="4B8CC28A" w:rsidR="00660341" w:rsidRPr="00420E7B" w:rsidRDefault="00660341" w:rsidP="00660341">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FE0526">
              <w:rPr>
                <w:rFonts w:ascii="Verdana" w:hAnsi="Verdana" w:cs="Arial"/>
                <w:sz w:val="16"/>
                <w:szCs w:val="16"/>
              </w:rPr>
              <w:t>&lt;To be updated post Go Live&gt;</w:t>
            </w:r>
          </w:p>
        </w:tc>
      </w:tr>
      <w:tr w:rsidR="00660341" w:rsidRPr="00420E7B" w14:paraId="4845B428" w14:textId="77777777" w:rsidTr="00975899">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37" w:type="pct"/>
            <w:shd w:val="clear" w:color="auto" w:fill="auto"/>
            <w:vAlign w:val="center"/>
          </w:tcPr>
          <w:p w14:paraId="223FB372" w14:textId="351D503A" w:rsidR="00660341" w:rsidRPr="00420E7B" w:rsidRDefault="00660341" w:rsidP="00660341">
            <w:pPr>
              <w:pStyle w:val="NoSpacing"/>
              <w:spacing w:line="276" w:lineRule="auto"/>
              <w:rPr>
                <w:rFonts w:ascii="Verdana" w:hAnsi="Verdana" w:cs="Arial"/>
                <w:bCs w:val="0"/>
                <w:sz w:val="16"/>
                <w:szCs w:val="16"/>
              </w:rPr>
            </w:pPr>
            <w:r w:rsidRPr="00420E7B">
              <w:rPr>
                <w:rFonts w:ascii="Verdana" w:hAnsi="Verdana" w:cs="Arial"/>
                <w:bCs w:val="0"/>
                <w:sz w:val="16"/>
                <w:szCs w:val="16"/>
              </w:rPr>
              <w:t>Peak Process volume</w:t>
            </w:r>
          </w:p>
        </w:tc>
        <w:tc>
          <w:tcPr>
            <w:tcW w:w="1138" w:type="pct"/>
            <w:shd w:val="clear" w:color="auto" w:fill="auto"/>
            <w:vAlign w:val="center"/>
          </w:tcPr>
          <w:p w14:paraId="00D3E6AC" w14:textId="4DAA268A" w:rsidR="00660341" w:rsidRPr="00420E7B" w:rsidRDefault="00660341" w:rsidP="0066034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-NA-</w:t>
            </w:r>
          </w:p>
        </w:tc>
        <w:tc>
          <w:tcPr>
            <w:tcW w:w="1138" w:type="pct"/>
            <w:shd w:val="clear" w:color="auto" w:fill="auto"/>
            <w:vAlign w:val="center"/>
          </w:tcPr>
          <w:p w14:paraId="5C45082F" w14:textId="4E026251" w:rsidR="00660341" w:rsidRPr="00420E7B" w:rsidRDefault="00660341" w:rsidP="0066034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-NA-</w:t>
            </w:r>
          </w:p>
        </w:tc>
        <w:tc>
          <w:tcPr>
            <w:tcW w:w="1587" w:type="pct"/>
            <w:shd w:val="clear" w:color="auto" w:fill="auto"/>
            <w:vAlign w:val="center"/>
          </w:tcPr>
          <w:p w14:paraId="5F57D9A7" w14:textId="6C92AED5" w:rsidR="00660341" w:rsidRPr="00420E7B" w:rsidRDefault="00660341" w:rsidP="00660341">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FE0526">
              <w:rPr>
                <w:rFonts w:ascii="Verdana" w:hAnsi="Verdana" w:cs="Arial"/>
                <w:sz w:val="16"/>
                <w:szCs w:val="16"/>
              </w:rPr>
              <w:t>&lt;To be updated post Go Live&gt;</w:t>
            </w:r>
          </w:p>
        </w:tc>
      </w:tr>
      <w:tr w:rsidR="00660341" w:rsidRPr="00420E7B" w14:paraId="1E18E10C" w14:textId="77777777" w:rsidTr="0097589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37" w:type="pct"/>
            <w:shd w:val="clear" w:color="auto" w:fill="auto"/>
            <w:vAlign w:val="center"/>
          </w:tcPr>
          <w:p w14:paraId="1B2FDF2A" w14:textId="3B7E5D6E" w:rsidR="00660341" w:rsidRPr="00420E7B" w:rsidRDefault="00660341" w:rsidP="00660341">
            <w:pPr>
              <w:pStyle w:val="NoSpacing"/>
              <w:spacing w:line="276" w:lineRule="auto"/>
              <w:rPr>
                <w:rFonts w:ascii="Verdana" w:hAnsi="Verdana" w:cs="Arial"/>
                <w:bCs w:val="0"/>
                <w:sz w:val="16"/>
                <w:szCs w:val="16"/>
              </w:rPr>
            </w:pPr>
            <w:r w:rsidRPr="00420E7B">
              <w:rPr>
                <w:rFonts w:ascii="Verdana" w:hAnsi="Verdana" w:cs="Arial"/>
                <w:bCs w:val="0"/>
                <w:sz w:val="16"/>
                <w:szCs w:val="16"/>
              </w:rPr>
              <w:t>SLA per record</w:t>
            </w:r>
          </w:p>
        </w:tc>
        <w:tc>
          <w:tcPr>
            <w:tcW w:w="1138" w:type="pct"/>
            <w:shd w:val="clear" w:color="auto" w:fill="auto"/>
            <w:vAlign w:val="center"/>
          </w:tcPr>
          <w:p w14:paraId="16910675" w14:textId="139553BA" w:rsidR="00660341" w:rsidRPr="00420E7B" w:rsidRDefault="00660341" w:rsidP="0066034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24 hours</w:t>
            </w:r>
          </w:p>
        </w:tc>
        <w:tc>
          <w:tcPr>
            <w:tcW w:w="1138" w:type="pct"/>
            <w:shd w:val="clear" w:color="auto" w:fill="auto"/>
            <w:vAlign w:val="center"/>
          </w:tcPr>
          <w:p w14:paraId="54B172D2" w14:textId="4C8290D2" w:rsidR="00660341" w:rsidRPr="00420E7B" w:rsidRDefault="00660341" w:rsidP="0066034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24 hours</w:t>
            </w:r>
          </w:p>
        </w:tc>
        <w:tc>
          <w:tcPr>
            <w:tcW w:w="1587" w:type="pct"/>
            <w:shd w:val="clear" w:color="auto" w:fill="auto"/>
            <w:vAlign w:val="center"/>
          </w:tcPr>
          <w:p w14:paraId="368EC499" w14:textId="7DD24715" w:rsidR="00660341" w:rsidRPr="00420E7B" w:rsidRDefault="00660341" w:rsidP="00660341">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FE0526">
              <w:rPr>
                <w:rFonts w:ascii="Verdana" w:hAnsi="Verdana" w:cs="Arial"/>
                <w:sz w:val="16"/>
                <w:szCs w:val="16"/>
              </w:rPr>
              <w:t>&lt;To be updated post Go Live&gt;</w:t>
            </w:r>
          </w:p>
        </w:tc>
      </w:tr>
      <w:tr w:rsidR="00660341" w:rsidRPr="00420E7B" w14:paraId="010F8C20" w14:textId="77777777" w:rsidTr="00975899">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37" w:type="pct"/>
            <w:shd w:val="clear" w:color="auto" w:fill="auto"/>
            <w:vAlign w:val="center"/>
          </w:tcPr>
          <w:p w14:paraId="5B1F1F6C" w14:textId="4C7F5E06" w:rsidR="00660341" w:rsidRPr="00420E7B" w:rsidRDefault="00660341" w:rsidP="00660341">
            <w:pPr>
              <w:pStyle w:val="NoSpacing"/>
              <w:spacing w:line="276" w:lineRule="auto"/>
              <w:rPr>
                <w:rFonts w:ascii="Verdana" w:hAnsi="Verdana" w:cs="Arial"/>
                <w:bCs w:val="0"/>
                <w:sz w:val="16"/>
                <w:szCs w:val="16"/>
              </w:rPr>
            </w:pPr>
            <w:r w:rsidRPr="00420E7B">
              <w:rPr>
                <w:rFonts w:ascii="Verdana" w:hAnsi="Verdana" w:cs="Arial"/>
                <w:bCs w:val="0"/>
                <w:sz w:val="16"/>
                <w:szCs w:val="16"/>
              </w:rPr>
              <w:t>FTE required (As-Is process)</w:t>
            </w:r>
          </w:p>
        </w:tc>
        <w:tc>
          <w:tcPr>
            <w:tcW w:w="1138" w:type="pct"/>
            <w:shd w:val="clear" w:color="auto" w:fill="auto"/>
            <w:vAlign w:val="center"/>
          </w:tcPr>
          <w:p w14:paraId="54055C55" w14:textId="62B9C702" w:rsidR="00660341" w:rsidRPr="00420E7B" w:rsidRDefault="00660341" w:rsidP="0066034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20-25</w:t>
            </w:r>
          </w:p>
        </w:tc>
        <w:tc>
          <w:tcPr>
            <w:tcW w:w="1138" w:type="pct"/>
            <w:shd w:val="clear" w:color="auto" w:fill="auto"/>
            <w:vAlign w:val="center"/>
          </w:tcPr>
          <w:p w14:paraId="6CB40A82" w14:textId="54212F91" w:rsidR="00660341" w:rsidRPr="00420E7B" w:rsidRDefault="00E01B4D" w:rsidP="0066034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Pr>
                <w:rFonts w:ascii="Verdana" w:hAnsi="Verdana" w:cs="Arial"/>
                <w:sz w:val="16"/>
                <w:szCs w:val="16"/>
              </w:rPr>
              <w:t>TBD</w:t>
            </w:r>
          </w:p>
        </w:tc>
        <w:tc>
          <w:tcPr>
            <w:tcW w:w="1587" w:type="pct"/>
            <w:shd w:val="clear" w:color="auto" w:fill="auto"/>
            <w:vAlign w:val="center"/>
          </w:tcPr>
          <w:p w14:paraId="52041111" w14:textId="5879FCC6" w:rsidR="00660341" w:rsidRPr="00420E7B" w:rsidRDefault="00660341" w:rsidP="00660341">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FE0526">
              <w:rPr>
                <w:rFonts w:ascii="Verdana" w:hAnsi="Verdana" w:cs="Arial"/>
                <w:sz w:val="16"/>
                <w:szCs w:val="16"/>
              </w:rPr>
              <w:t>&lt;To be updated post Go Live&gt;</w:t>
            </w:r>
          </w:p>
        </w:tc>
      </w:tr>
      <w:tr w:rsidR="00660341" w:rsidRPr="00420E7B" w14:paraId="00DDC027" w14:textId="77777777" w:rsidTr="0097589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37" w:type="pct"/>
            <w:shd w:val="clear" w:color="auto" w:fill="auto"/>
            <w:vAlign w:val="center"/>
          </w:tcPr>
          <w:p w14:paraId="3C068473" w14:textId="56213CCF" w:rsidR="00660341" w:rsidRPr="00420E7B" w:rsidRDefault="00660341" w:rsidP="00660341">
            <w:pPr>
              <w:pStyle w:val="NoSpacing"/>
              <w:spacing w:line="276" w:lineRule="auto"/>
              <w:rPr>
                <w:rFonts w:ascii="Verdana" w:hAnsi="Verdana" w:cs="Arial"/>
                <w:bCs w:val="0"/>
                <w:sz w:val="16"/>
                <w:szCs w:val="16"/>
              </w:rPr>
            </w:pPr>
            <w:r w:rsidRPr="00420E7B">
              <w:rPr>
                <w:rFonts w:ascii="Verdana" w:hAnsi="Verdana" w:cs="Arial"/>
                <w:bCs w:val="0"/>
                <w:sz w:val="16"/>
                <w:szCs w:val="16"/>
              </w:rPr>
              <w:t>FTE required (Automated Process)</w:t>
            </w:r>
          </w:p>
        </w:tc>
        <w:tc>
          <w:tcPr>
            <w:tcW w:w="1138" w:type="pct"/>
            <w:shd w:val="clear" w:color="auto" w:fill="auto"/>
            <w:vAlign w:val="center"/>
          </w:tcPr>
          <w:p w14:paraId="61140B43" w14:textId="5506A512" w:rsidR="00660341" w:rsidRPr="00420E7B" w:rsidRDefault="00660341" w:rsidP="0066034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-NA-</w:t>
            </w:r>
          </w:p>
        </w:tc>
        <w:tc>
          <w:tcPr>
            <w:tcW w:w="1138" w:type="pct"/>
            <w:shd w:val="clear" w:color="auto" w:fill="auto"/>
            <w:vAlign w:val="center"/>
          </w:tcPr>
          <w:p w14:paraId="59010139" w14:textId="03397CD1" w:rsidR="00660341" w:rsidRPr="00420E7B" w:rsidRDefault="00660341" w:rsidP="00660341">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TBD</w:t>
            </w:r>
          </w:p>
        </w:tc>
        <w:tc>
          <w:tcPr>
            <w:tcW w:w="1587" w:type="pct"/>
            <w:shd w:val="clear" w:color="auto" w:fill="auto"/>
            <w:vAlign w:val="center"/>
          </w:tcPr>
          <w:p w14:paraId="1698D987" w14:textId="5840F54B" w:rsidR="00660341" w:rsidRPr="00420E7B" w:rsidRDefault="00660341" w:rsidP="00660341">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FE0526">
              <w:rPr>
                <w:rFonts w:ascii="Verdana" w:hAnsi="Verdana" w:cs="Arial"/>
                <w:sz w:val="16"/>
                <w:szCs w:val="16"/>
              </w:rPr>
              <w:t>&lt;To be updated post Go Live&gt;</w:t>
            </w:r>
          </w:p>
        </w:tc>
      </w:tr>
      <w:tr w:rsidR="00660341" w:rsidRPr="00420E7B" w14:paraId="5A7F6F58" w14:textId="77777777" w:rsidTr="00975899">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37" w:type="pct"/>
            <w:shd w:val="clear" w:color="auto" w:fill="auto"/>
            <w:vAlign w:val="center"/>
          </w:tcPr>
          <w:p w14:paraId="5666584E" w14:textId="65DF705D" w:rsidR="00660341" w:rsidRPr="00420E7B" w:rsidRDefault="00660341" w:rsidP="00660341">
            <w:pPr>
              <w:pStyle w:val="NoSpacing"/>
              <w:spacing w:line="276" w:lineRule="auto"/>
              <w:rPr>
                <w:rFonts w:ascii="Verdana" w:hAnsi="Verdana" w:cs="Arial"/>
                <w:bCs w:val="0"/>
                <w:sz w:val="16"/>
                <w:szCs w:val="16"/>
              </w:rPr>
            </w:pPr>
            <w:r w:rsidRPr="00420E7B">
              <w:rPr>
                <w:rFonts w:ascii="Verdana" w:hAnsi="Verdana" w:cs="Arial"/>
                <w:bCs w:val="0"/>
                <w:sz w:val="16"/>
                <w:szCs w:val="16"/>
              </w:rPr>
              <w:t>Number of robot operators</w:t>
            </w:r>
          </w:p>
        </w:tc>
        <w:tc>
          <w:tcPr>
            <w:tcW w:w="1138" w:type="pct"/>
            <w:shd w:val="clear" w:color="auto" w:fill="auto"/>
            <w:vAlign w:val="center"/>
          </w:tcPr>
          <w:p w14:paraId="2F56943C" w14:textId="0401DEDF" w:rsidR="00660341" w:rsidRPr="00420E7B" w:rsidRDefault="00660341" w:rsidP="0066034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-NA-</w:t>
            </w:r>
          </w:p>
        </w:tc>
        <w:tc>
          <w:tcPr>
            <w:tcW w:w="1138" w:type="pct"/>
            <w:shd w:val="clear" w:color="auto" w:fill="auto"/>
            <w:vAlign w:val="center"/>
          </w:tcPr>
          <w:p w14:paraId="27818ADB" w14:textId="4762BCC9" w:rsidR="00660341" w:rsidRPr="00420E7B" w:rsidRDefault="00660341" w:rsidP="00660341">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TBD</w:t>
            </w:r>
          </w:p>
        </w:tc>
        <w:tc>
          <w:tcPr>
            <w:tcW w:w="1587" w:type="pct"/>
            <w:shd w:val="clear" w:color="auto" w:fill="auto"/>
            <w:vAlign w:val="center"/>
          </w:tcPr>
          <w:p w14:paraId="2FB8AADB" w14:textId="1113360E" w:rsidR="00660341" w:rsidRPr="00420E7B" w:rsidRDefault="00660341" w:rsidP="00660341">
            <w:pPr>
              <w:pStyle w:val="NoSpacing"/>
              <w:spacing w:line="276" w:lineRule="auto"/>
              <w:jc w:val="center"/>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FE0526">
              <w:rPr>
                <w:rFonts w:ascii="Verdana" w:hAnsi="Verdana" w:cs="Arial"/>
                <w:sz w:val="16"/>
                <w:szCs w:val="16"/>
              </w:rPr>
              <w:t>&lt;To be updated post Go Live&gt;</w:t>
            </w:r>
          </w:p>
        </w:tc>
      </w:tr>
    </w:tbl>
    <w:p w14:paraId="7F3C8849" w14:textId="4ECA7C10" w:rsidR="00A74E15" w:rsidRPr="00420E7B" w:rsidRDefault="00A74E15" w:rsidP="002F1F68">
      <w:pPr>
        <w:pStyle w:val="NoSpacing"/>
        <w:spacing w:line="276" w:lineRule="auto"/>
        <w:rPr>
          <w:rFonts w:ascii="Verdana" w:hAnsi="Verdana"/>
          <w:sz w:val="16"/>
          <w:szCs w:val="16"/>
        </w:rPr>
      </w:pPr>
    </w:p>
    <w:p w14:paraId="49065445" w14:textId="77777777" w:rsidR="00A74E15" w:rsidRPr="00420E7B" w:rsidRDefault="00A74E15">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cstheme="minorBidi"/>
          <w:sz w:val="16"/>
          <w:szCs w:val="16"/>
          <w:lang w:eastAsia="en-US"/>
        </w:rPr>
      </w:pPr>
      <w:r w:rsidRPr="00420E7B">
        <w:rPr>
          <w:rFonts w:ascii="Verdana" w:hAnsi="Verdana"/>
          <w:sz w:val="16"/>
          <w:szCs w:val="16"/>
        </w:rPr>
        <w:br w:type="page"/>
      </w:r>
    </w:p>
    <w:p w14:paraId="504556B3" w14:textId="77777777" w:rsidR="002F1F68" w:rsidRPr="00420E7B" w:rsidRDefault="002F486F" w:rsidP="00975899">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59" w:hanging="576"/>
        <w:textAlignment w:val="auto"/>
        <w:rPr>
          <w:rFonts w:ascii="Verdana" w:eastAsiaTheme="minorEastAsia" w:hAnsi="Verdana"/>
          <w:sz w:val="16"/>
          <w:szCs w:val="16"/>
          <w:lang w:val="en-GB"/>
        </w:rPr>
      </w:pPr>
      <w:bookmarkStart w:id="157" w:name="_Toc493261203"/>
      <w:bookmarkStart w:id="158" w:name="_Toc513529218"/>
      <w:r w:rsidRPr="00420E7B">
        <w:rPr>
          <w:rFonts w:ascii="Verdana" w:eastAsiaTheme="minorEastAsia" w:hAnsi="Verdana"/>
          <w:sz w:val="16"/>
          <w:szCs w:val="16"/>
          <w:lang w:val="en-GB"/>
        </w:rPr>
        <w:t>Robot Operation Scheduling Instructions</w:t>
      </w:r>
      <w:bookmarkEnd w:id="157"/>
      <w:bookmarkEnd w:id="158"/>
    </w:p>
    <w:p w14:paraId="0F1BE660" w14:textId="77777777" w:rsidR="002F1F68" w:rsidRPr="00420E7B" w:rsidRDefault="002F1F68" w:rsidP="002F1F68">
      <w:pPr>
        <w:pStyle w:val="NoSpacing"/>
        <w:spacing w:line="276" w:lineRule="auto"/>
        <w:rPr>
          <w:rFonts w:ascii="Verdana" w:hAnsi="Verdana"/>
          <w:sz w:val="16"/>
          <w:szCs w:val="16"/>
        </w:rPr>
      </w:pPr>
    </w:p>
    <w:p w14:paraId="29A5E4D3" w14:textId="0FEBB37A" w:rsidR="00506738" w:rsidRPr="00420E7B" w:rsidRDefault="00506738" w:rsidP="002F1F68">
      <w:pPr>
        <w:pStyle w:val="NoSpacing"/>
        <w:spacing w:line="276" w:lineRule="auto"/>
        <w:rPr>
          <w:rFonts w:ascii="Verdana" w:hAnsi="Verdana"/>
          <w:sz w:val="16"/>
          <w:szCs w:val="16"/>
        </w:rPr>
      </w:pPr>
      <w:r w:rsidRPr="00420E7B">
        <w:rPr>
          <w:rFonts w:ascii="Verdana" w:hAnsi="Verdana"/>
          <w:sz w:val="16"/>
          <w:szCs w:val="16"/>
        </w:rPr>
        <w:t xml:space="preserve">Table provides the </w:t>
      </w:r>
      <w:r w:rsidR="00A14230" w:rsidRPr="00420E7B">
        <w:rPr>
          <w:rFonts w:ascii="Verdana" w:hAnsi="Verdana"/>
          <w:sz w:val="16"/>
          <w:szCs w:val="16"/>
        </w:rPr>
        <w:t xml:space="preserve">information on scheduling instruction for triggering </w:t>
      </w:r>
      <w:r w:rsidR="0008305A" w:rsidRPr="00420E7B">
        <w:rPr>
          <w:rFonts w:ascii="Verdana" w:hAnsi="Verdana"/>
          <w:sz w:val="16"/>
          <w:szCs w:val="16"/>
        </w:rPr>
        <w:t>the automated</w:t>
      </w:r>
      <w:r w:rsidRPr="00420E7B">
        <w:rPr>
          <w:rFonts w:ascii="Verdana" w:hAnsi="Verdana"/>
          <w:sz w:val="16"/>
          <w:szCs w:val="16"/>
        </w:rPr>
        <w:t xml:space="preserve"> solution</w:t>
      </w:r>
      <w:r w:rsidR="00FA0501" w:rsidRPr="00420E7B">
        <w:rPr>
          <w:rFonts w:ascii="Verdana" w:hAnsi="Verdana"/>
          <w:sz w:val="16"/>
          <w:szCs w:val="16"/>
        </w:rPr>
        <w:t>.</w:t>
      </w:r>
    </w:p>
    <w:p w14:paraId="0AB83459" w14:textId="77777777" w:rsidR="00FA0501" w:rsidRPr="00420E7B" w:rsidRDefault="00FA0501" w:rsidP="002F1F68">
      <w:pPr>
        <w:pStyle w:val="NoSpacing"/>
        <w:spacing w:line="276" w:lineRule="auto"/>
        <w:rPr>
          <w:rFonts w:ascii="Verdana" w:hAnsi="Verdana"/>
          <w:sz w:val="16"/>
          <w:szCs w:val="16"/>
        </w:rPr>
      </w:pPr>
    </w:p>
    <w:tbl>
      <w:tblPr>
        <w:tblStyle w:val="LightGrid-Accent4"/>
        <w:tblW w:w="5495" w:type="pct"/>
        <w:tblLook w:val="04A0" w:firstRow="1" w:lastRow="0" w:firstColumn="1" w:lastColumn="0" w:noHBand="0" w:noVBand="1"/>
      </w:tblPr>
      <w:tblGrid>
        <w:gridCol w:w="3441"/>
        <w:gridCol w:w="11759"/>
      </w:tblGrid>
      <w:tr w:rsidR="00470F7B" w:rsidRPr="00420E7B" w14:paraId="284D75C6" w14:textId="77777777" w:rsidTr="0097589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1132" w:type="pct"/>
            <w:shd w:val="clear" w:color="auto" w:fill="F2F2F2" w:themeFill="background1" w:themeFillShade="F2"/>
            <w:vAlign w:val="center"/>
          </w:tcPr>
          <w:p w14:paraId="3C61A015" w14:textId="77777777" w:rsidR="00470F7B" w:rsidRPr="00420E7B" w:rsidRDefault="00470F7B" w:rsidP="00841B47">
            <w:pPr>
              <w:pStyle w:val="NoSpacing"/>
              <w:spacing w:line="276" w:lineRule="auto"/>
              <w:jc w:val="center"/>
              <w:rPr>
                <w:rFonts w:ascii="Verdana" w:hAnsi="Verdana"/>
                <w:sz w:val="16"/>
                <w:szCs w:val="16"/>
                <w:lang w:val="en-GB"/>
              </w:rPr>
            </w:pPr>
            <w:r w:rsidRPr="00420E7B">
              <w:rPr>
                <w:rFonts w:ascii="Verdana" w:hAnsi="Verdana"/>
                <w:sz w:val="16"/>
                <w:szCs w:val="16"/>
                <w:lang w:val="en-GB"/>
              </w:rPr>
              <w:t>Parameters</w:t>
            </w:r>
          </w:p>
        </w:tc>
        <w:tc>
          <w:tcPr>
            <w:tcW w:w="3868" w:type="pct"/>
            <w:shd w:val="clear" w:color="auto" w:fill="F2F2F2" w:themeFill="background1" w:themeFillShade="F2"/>
            <w:vAlign w:val="center"/>
            <w:hideMark/>
          </w:tcPr>
          <w:p w14:paraId="084709BE" w14:textId="77777777" w:rsidR="00470F7B" w:rsidRPr="00420E7B" w:rsidRDefault="00470F7B" w:rsidP="00841B47">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Details</w:t>
            </w:r>
          </w:p>
        </w:tc>
      </w:tr>
      <w:tr w:rsidR="00470F7B" w:rsidRPr="00420E7B" w14:paraId="68DA4EA8" w14:textId="77777777" w:rsidTr="00975899">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132" w:type="pct"/>
            <w:shd w:val="clear" w:color="auto" w:fill="auto"/>
            <w:vAlign w:val="center"/>
          </w:tcPr>
          <w:p w14:paraId="3EABE5CD" w14:textId="77777777" w:rsidR="00470F7B" w:rsidRPr="00420E7B" w:rsidRDefault="00470F7B" w:rsidP="00506738">
            <w:pPr>
              <w:pStyle w:val="NoSpacing"/>
              <w:spacing w:line="276" w:lineRule="auto"/>
              <w:rPr>
                <w:rFonts w:ascii="Verdana" w:hAnsi="Verdana" w:cs="Arial"/>
                <w:b w:val="0"/>
                <w:bCs w:val="0"/>
                <w:sz w:val="16"/>
                <w:szCs w:val="16"/>
              </w:rPr>
            </w:pPr>
            <w:r w:rsidRPr="00420E7B">
              <w:rPr>
                <w:rFonts w:ascii="Verdana" w:hAnsi="Verdana" w:cs="Arial"/>
                <w:b w:val="0"/>
                <w:bCs w:val="0"/>
                <w:sz w:val="16"/>
                <w:szCs w:val="16"/>
              </w:rPr>
              <w:t>Robot Operator</w:t>
            </w:r>
          </w:p>
        </w:tc>
        <w:tc>
          <w:tcPr>
            <w:tcW w:w="3868" w:type="pct"/>
            <w:shd w:val="clear" w:color="auto" w:fill="auto"/>
            <w:vAlign w:val="center"/>
          </w:tcPr>
          <w:p w14:paraId="639BBE24" w14:textId="0E899882" w:rsidR="00470F7B" w:rsidRPr="00420E7B" w:rsidRDefault="00EA5326" w:rsidP="00506738">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TBD</w:t>
            </w:r>
          </w:p>
        </w:tc>
      </w:tr>
      <w:tr w:rsidR="00470F7B" w:rsidRPr="00420E7B" w14:paraId="04CE7D87" w14:textId="77777777" w:rsidTr="00975899">
        <w:trPr>
          <w:cnfStyle w:val="000000010000" w:firstRow="0" w:lastRow="0" w:firstColumn="0" w:lastColumn="0" w:oddVBand="0" w:evenVBand="0" w:oddHBand="0" w:evenHBand="1"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132" w:type="pct"/>
            <w:shd w:val="clear" w:color="auto" w:fill="auto"/>
            <w:vAlign w:val="center"/>
          </w:tcPr>
          <w:p w14:paraId="1A086C3C" w14:textId="77777777" w:rsidR="00470F7B" w:rsidRPr="00420E7B" w:rsidRDefault="00470F7B" w:rsidP="00506738">
            <w:pPr>
              <w:pStyle w:val="NoSpacing"/>
              <w:spacing w:line="276" w:lineRule="auto"/>
              <w:rPr>
                <w:rFonts w:ascii="Verdana" w:hAnsi="Verdana" w:cs="Arial"/>
                <w:b w:val="0"/>
                <w:sz w:val="16"/>
                <w:szCs w:val="16"/>
              </w:rPr>
            </w:pPr>
            <w:r w:rsidRPr="00420E7B">
              <w:rPr>
                <w:rFonts w:ascii="Verdana" w:hAnsi="Verdana" w:cs="Arial"/>
                <w:b w:val="0"/>
                <w:bCs w:val="0"/>
                <w:sz w:val="16"/>
                <w:szCs w:val="16"/>
              </w:rPr>
              <w:t>Robot Schedule</w:t>
            </w:r>
          </w:p>
        </w:tc>
        <w:tc>
          <w:tcPr>
            <w:tcW w:w="3868" w:type="pct"/>
            <w:shd w:val="clear" w:color="auto" w:fill="auto"/>
            <w:vAlign w:val="center"/>
          </w:tcPr>
          <w:sdt>
            <w:sdtPr>
              <w:rPr>
                <w:rFonts w:ascii="Verdana" w:hAnsi="Verdana" w:cs="Arial"/>
                <w:sz w:val="16"/>
                <w:szCs w:val="16"/>
              </w:rPr>
              <w:id w:val="1149719313"/>
              <w:placeholder>
                <w:docPart w:val="9FFD40BB590D418190E59D61F6F7DAEE"/>
              </w:placeholder>
              <w:dropDownList>
                <w:listItem w:displayText="Ad-hoc / Event-driven" w:value="Ad-hoc / Event-driven"/>
                <w:listItem w:displayText="Daily" w:value="Daily"/>
                <w:listItem w:displayText="Weekly" w:value="Weekly"/>
                <w:listItem w:displayText="Monthly" w:value="Monthly"/>
                <w:listItem w:displayText="Quarterly" w:value="Quarterly"/>
                <w:listItem w:displayText="Bi-Annual" w:value="Bi-Annual"/>
                <w:listItem w:displayText="Annual" w:value="Annual"/>
              </w:dropDownList>
            </w:sdtPr>
            <w:sdtContent>
              <w:p w14:paraId="502CEE2C" w14:textId="24545469" w:rsidR="00470F7B" w:rsidRPr="00420E7B" w:rsidRDefault="00EA5326" w:rsidP="00506738">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Daily</w:t>
                </w:r>
              </w:p>
            </w:sdtContent>
          </w:sdt>
          <w:p w14:paraId="66B9E68C" w14:textId="77777777" w:rsidR="00470F7B" w:rsidRPr="00420E7B" w:rsidRDefault="00470F7B" w:rsidP="00506738">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r>
      <w:tr w:rsidR="00470F7B" w:rsidRPr="00420E7B" w14:paraId="059229B1" w14:textId="77777777" w:rsidTr="00975899">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132" w:type="pct"/>
            <w:shd w:val="clear" w:color="auto" w:fill="auto"/>
            <w:vAlign w:val="center"/>
          </w:tcPr>
          <w:p w14:paraId="00B25068" w14:textId="77777777" w:rsidR="00470F7B" w:rsidRPr="00420E7B" w:rsidRDefault="00470F7B" w:rsidP="00506738">
            <w:pPr>
              <w:pStyle w:val="NoSpacing"/>
              <w:spacing w:line="276" w:lineRule="auto"/>
              <w:rPr>
                <w:rFonts w:ascii="Verdana" w:hAnsi="Verdana" w:cs="Arial"/>
                <w:b w:val="0"/>
                <w:bCs w:val="0"/>
                <w:sz w:val="16"/>
                <w:szCs w:val="16"/>
              </w:rPr>
            </w:pPr>
            <w:r w:rsidRPr="00420E7B">
              <w:rPr>
                <w:rFonts w:ascii="Verdana" w:hAnsi="Verdana" w:cs="Arial"/>
                <w:b w:val="0"/>
                <w:sz w:val="16"/>
                <w:szCs w:val="16"/>
              </w:rPr>
              <w:t>Trigger (Manual, On creation of file, On logging in, etc.)</w:t>
            </w:r>
          </w:p>
        </w:tc>
        <w:tc>
          <w:tcPr>
            <w:tcW w:w="3868" w:type="pct"/>
            <w:shd w:val="clear" w:color="auto" w:fill="auto"/>
            <w:vAlign w:val="center"/>
          </w:tcPr>
          <w:p w14:paraId="53C34746" w14:textId="5236F844" w:rsidR="00470F7B" w:rsidRPr="00420E7B" w:rsidRDefault="00EA5326" w:rsidP="00506738">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TBD</w:t>
            </w:r>
          </w:p>
        </w:tc>
      </w:tr>
      <w:tr w:rsidR="00470F7B" w:rsidRPr="00420E7B" w14:paraId="46451C4B" w14:textId="77777777" w:rsidTr="00975899">
        <w:trPr>
          <w:cnfStyle w:val="000000010000" w:firstRow="0" w:lastRow="0" w:firstColumn="0" w:lastColumn="0" w:oddVBand="0" w:evenVBand="0" w:oddHBand="0" w:evenHBand="1"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132" w:type="pct"/>
            <w:shd w:val="clear" w:color="auto" w:fill="auto"/>
            <w:vAlign w:val="center"/>
          </w:tcPr>
          <w:p w14:paraId="53562166" w14:textId="77777777" w:rsidR="00470F7B" w:rsidRPr="00420E7B" w:rsidRDefault="00470F7B" w:rsidP="00506738">
            <w:pPr>
              <w:pStyle w:val="NoSpacing"/>
              <w:spacing w:line="276" w:lineRule="auto"/>
              <w:rPr>
                <w:rFonts w:ascii="Verdana" w:hAnsi="Verdana" w:cs="Arial"/>
                <w:b w:val="0"/>
                <w:bCs w:val="0"/>
                <w:sz w:val="16"/>
                <w:szCs w:val="16"/>
              </w:rPr>
            </w:pPr>
            <w:r w:rsidRPr="00420E7B">
              <w:rPr>
                <w:rFonts w:ascii="Verdana" w:hAnsi="Verdana" w:cs="Arial"/>
                <w:b w:val="0"/>
                <w:bCs w:val="0"/>
                <w:sz w:val="16"/>
                <w:szCs w:val="16"/>
              </w:rPr>
              <w:t>Robot Run time</w:t>
            </w:r>
          </w:p>
        </w:tc>
        <w:tc>
          <w:tcPr>
            <w:tcW w:w="3868" w:type="pct"/>
            <w:shd w:val="clear" w:color="auto" w:fill="auto"/>
            <w:vAlign w:val="center"/>
          </w:tcPr>
          <w:p w14:paraId="2A4C2571" w14:textId="21DF246B" w:rsidR="00470F7B" w:rsidRPr="00420E7B" w:rsidRDefault="00EA5326" w:rsidP="00506738">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TBD</w:t>
            </w:r>
          </w:p>
        </w:tc>
      </w:tr>
      <w:tr w:rsidR="00470F7B" w:rsidRPr="00420E7B" w14:paraId="1AEDBCF7" w14:textId="77777777" w:rsidTr="00975899">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132" w:type="pct"/>
            <w:shd w:val="clear" w:color="auto" w:fill="auto"/>
            <w:vAlign w:val="center"/>
          </w:tcPr>
          <w:p w14:paraId="645B4495" w14:textId="77777777" w:rsidR="00470F7B" w:rsidRPr="00420E7B" w:rsidRDefault="00470F7B" w:rsidP="00506738">
            <w:pPr>
              <w:pStyle w:val="NoSpacing"/>
              <w:spacing w:line="276" w:lineRule="auto"/>
              <w:rPr>
                <w:rFonts w:ascii="Verdana" w:hAnsi="Verdana" w:cs="Arial"/>
                <w:b w:val="0"/>
                <w:sz w:val="16"/>
                <w:szCs w:val="16"/>
              </w:rPr>
            </w:pPr>
            <w:r w:rsidRPr="00420E7B">
              <w:rPr>
                <w:rFonts w:ascii="Verdana" w:hAnsi="Verdana" w:cs="Arial"/>
                <w:b w:val="0"/>
                <w:sz w:val="16"/>
                <w:szCs w:val="16"/>
              </w:rPr>
              <w:t>Robot Stop time</w:t>
            </w:r>
          </w:p>
        </w:tc>
        <w:tc>
          <w:tcPr>
            <w:tcW w:w="3868" w:type="pct"/>
            <w:shd w:val="clear" w:color="auto" w:fill="auto"/>
            <w:vAlign w:val="center"/>
          </w:tcPr>
          <w:p w14:paraId="1C62F214" w14:textId="0884DCF0" w:rsidR="00470F7B" w:rsidRPr="00420E7B" w:rsidRDefault="00EA5326" w:rsidP="00506738">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TBD</w:t>
            </w:r>
          </w:p>
        </w:tc>
      </w:tr>
    </w:tbl>
    <w:p w14:paraId="47E6811E" w14:textId="77777777" w:rsidR="009221C0" w:rsidRPr="00420E7B" w:rsidRDefault="009221C0" w:rsidP="002F486F">
      <w:pPr>
        <w:pStyle w:val="NoSpacing"/>
        <w:spacing w:line="276" w:lineRule="auto"/>
        <w:rPr>
          <w:rFonts w:ascii="Verdana" w:hAnsi="Verdana"/>
          <w:sz w:val="16"/>
          <w:szCs w:val="16"/>
        </w:rPr>
      </w:pPr>
    </w:p>
    <w:p w14:paraId="6EA033DC" w14:textId="77777777" w:rsidR="00417DF6" w:rsidRPr="00420E7B" w:rsidRDefault="00417DF6" w:rsidP="00975899">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59" w:hanging="576"/>
        <w:textAlignment w:val="auto"/>
        <w:rPr>
          <w:rFonts w:ascii="Verdana" w:eastAsiaTheme="minorEastAsia" w:hAnsi="Verdana"/>
          <w:sz w:val="16"/>
          <w:szCs w:val="16"/>
          <w:lang w:val="en-GB"/>
        </w:rPr>
      </w:pPr>
      <w:bookmarkStart w:id="159" w:name="_Toc493261205"/>
      <w:bookmarkStart w:id="160" w:name="_Toc513529219"/>
      <w:r w:rsidRPr="00420E7B">
        <w:rPr>
          <w:rFonts w:ascii="Verdana" w:eastAsiaTheme="minorEastAsia" w:hAnsi="Verdana"/>
          <w:sz w:val="16"/>
          <w:szCs w:val="16"/>
          <w:lang w:val="en-GB"/>
        </w:rPr>
        <w:t>Deployment Challenges and Resolution Adopted</w:t>
      </w:r>
      <w:bookmarkEnd w:id="159"/>
      <w:bookmarkEnd w:id="160"/>
    </w:p>
    <w:p w14:paraId="12F273F7" w14:textId="77777777" w:rsidR="00417DF6" w:rsidRPr="00420E7B" w:rsidRDefault="00417DF6" w:rsidP="00417DF6">
      <w:pPr>
        <w:pStyle w:val="NoSpacing"/>
        <w:spacing w:line="276" w:lineRule="auto"/>
        <w:rPr>
          <w:rFonts w:ascii="Verdana" w:hAnsi="Verdana"/>
          <w:sz w:val="16"/>
          <w:szCs w:val="16"/>
        </w:rPr>
      </w:pPr>
    </w:p>
    <w:p w14:paraId="7A5773B7" w14:textId="77777777" w:rsidR="00417DF6" w:rsidRPr="00420E7B" w:rsidRDefault="00417DF6" w:rsidP="00417DF6">
      <w:pPr>
        <w:pStyle w:val="NoSpacing"/>
        <w:spacing w:line="276" w:lineRule="auto"/>
        <w:rPr>
          <w:rFonts w:ascii="Verdana" w:hAnsi="Verdana"/>
          <w:sz w:val="16"/>
          <w:szCs w:val="16"/>
        </w:rPr>
      </w:pPr>
      <w:r w:rsidRPr="00420E7B">
        <w:rPr>
          <w:rFonts w:ascii="Verdana" w:hAnsi="Verdana"/>
          <w:sz w:val="16"/>
          <w:szCs w:val="16"/>
        </w:rPr>
        <w:t>The below section highlights the challenges faced for migrating the automated solution to the production and resolution adopted to meet the challenges for successful migration of the solution.</w:t>
      </w:r>
    </w:p>
    <w:p w14:paraId="596B0B14" w14:textId="77777777" w:rsidR="00AC5CC9" w:rsidRPr="00420E7B" w:rsidRDefault="00AC5CC9" w:rsidP="00417DF6">
      <w:pPr>
        <w:pStyle w:val="NoSpacing"/>
        <w:spacing w:line="276" w:lineRule="auto"/>
        <w:rPr>
          <w:rFonts w:ascii="Verdana" w:hAnsi="Verdana"/>
          <w:sz w:val="16"/>
          <w:szCs w:val="16"/>
        </w:rPr>
      </w:pPr>
    </w:p>
    <w:tbl>
      <w:tblPr>
        <w:tblStyle w:val="LightGrid-Accent4"/>
        <w:tblW w:w="5495" w:type="pct"/>
        <w:tblLook w:val="04A0" w:firstRow="1" w:lastRow="0" w:firstColumn="1" w:lastColumn="0" w:noHBand="0" w:noVBand="1"/>
      </w:tblPr>
      <w:tblGrid>
        <w:gridCol w:w="2493"/>
        <w:gridCol w:w="4423"/>
        <w:gridCol w:w="3460"/>
        <w:gridCol w:w="4824"/>
      </w:tblGrid>
      <w:tr w:rsidR="00417DF6" w:rsidRPr="00420E7B" w14:paraId="0CBCC194" w14:textId="77777777" w:rsidTr="0066034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0" w:type="pct"/>
            <w:shd w:val="clear" w:color="auto" w:fill="F2F2F2" w:themeFill="background1" w:themeFillShade="F2"/>
            <w:vAlign w:val="center"/>
            <w:hideMark/>
          </w:tcPr>
          <w:p w14:paraId="07FF1B09" w14:textId="77777777" w:rsidR="00417DF6" w:rsidRPr="00420E7B" w:rsidRDefault="00417DF6" w:rsidP="000F0D13">
            <w:pPr>
              <w:pStyle w:val="NoSpacing"/>
              <w:spacing w:line="276" w:lineRule="auto"/>
              <w:jc w:val="center"/>
              <w:rPr>
                <w:rFonts w:ascii="Verdana" w:hAnsi="Verdana"/>
                <w:sz w:val="16"/>
                <w:szCs w:val="16"/>
                <w:lang w:val="en-GB"/>
              </w:rPr>
            </w:pPr>
            <w:r w:rsidRPr="00420E7B">
              <w:rPr>
                <w:rFonts w:ascii="Verdana" w:hAnsi="Verdana"/>
                <w:sz w:val="16"/>
                <w:szCs w:val="16"/>
              </w:rPr>
              <w:t>Deployment Issue</w:t>
            </w:r>
          </w:p>
        </w:tc>
        <w:tc>
          <w:tcPr>
            <w:tcW w:w="1455" w:type="pct"/>
            <w:shd w:val="clear" w:color="auto" w:fill="F2F2F2" w:themeFill="background1" w:themeFillShade="F2"/>
            <w:vAlign w:val="center"/>
            <w:hideMark/>
          </w:tcPr>
          <w:p w14:paraId="60BCDCF1" w14:textId="77777777" w:rsidR="00417DF6" w:rsidRPr="00420E7B" w:rsidRDefault="00417DF6" w:rsidP="000F0D1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Issue Type (Environment change, Change request, Defect)</w:t>
            </w:r>
          </w:p>
        </w:tc>
        <w:tc>
          <w:tcPr>
            <w:tcW w:w="1138" w:type="pct"/>
            <w:shd w:val="clear" w:color="auto" w:fill="F2F2F2" w:themeFill="background1" w:themeFillShade="F2"/>
            <w:vAlign w:val="center"/>
            <w:hideMark/>
          </w:tcPr>
          <w:p w14:paraId="4874FDFD" w14:textId="77777777" w:rsidR="00417DF6" w:rsidRPr="00420E7B" w:rsidRDefault="00417DF6" w:rsidP="000F0D1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Date Identified</w:t>
            </w:r>
          </w:p>
        </w:tc>
        <w:tc>
          <w:tcPr>
            <w:tcW w:w="1587" w:type="pct"/>
            <w:shd w:val="clear" w:color="auto" w:fill="F2F2F2" w:themeFill="background1" w:themeFillShade="F2"/>
            <w:vAlign w:val="center"/>
          </w:tcPr>
          <w:p w14:paraId="4B40B717" w14:textId="77777777" w:rsidR="00417DF6" w:rsidRPr="00420E7B" w:rsidRDefault="00417DF6" w:rsidP="000F0D1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Date Resolved</w:t>
            </w:r>
          </w:p>
        </w:tc>
      </w:tr>
      <w:tr w:rsidR="00660341" w:rsidRPr="00260524" w14:paraId="164D40F8" w14:textId="77777777" w:rsidTr="00660341">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20" w:type="pct"/>
            <w:shd w:val="clear" w:color="auto" w:fill="auto"/>
            <w:vAlign w:val="center"/>
          </w:tcPr>
          <w:p w14:paraId="3E750D8F" w14:textId="77777777" w:rsidR="00660341" w:rsidRPr="00260524" w:rsidRDefault="00660341" w:rsidP="00072098">
            <w:pPr>
              <w:pStyle w:val="NoSpacing"/>
              <w:spacing w:line="276" w:lineRule="auto"/>
              <w:jc w:val="center"/>
              <w:rPr>
                <w:rFonts w:ascii="Verdana" w:hAnsi="Verdana" w:cs="Arial"/>
                <w:b w:val="0"/>
                <w:sz w:val="16"/>
                <w:szCs w:val="16"/>
              </w:rPr>
            </w:pPr>
            <w:r w:rsidRPr="00260524">
              <w:rPr>
                <w:rFonts w:ascii="Verdana" w:hAnsi="Verdana" w:cs="Arial"/>
                <w:b w:val="0"/>
                <w:sz w:val="16"/>
                <w:szCs w:val="16"/>
              </w:rPr>
              <w:t>&lt;To be updated post Go Live&gt;</w:t>
            </w:r>
          </w:p>
        </w:tc>
        <w:tc>
          <w:tcPr>
            <w:tcW w:w="1455" w:type="pct"/>
            <w:shd w:val="clear" w:color="auto" w:fill="auto"/>
            <w:vAlign w:val="center"/>
          </w:tcPr>
          <w:p w14:paraId="2B960150" w14:textId="77777777" w:rsidR="00660341" w:rsidRPr="00260524" w:rsidRDefault="00660341"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260524">
              <w:rPr>
                <w:rFonts w:ascii="Verdana" w:hAnsi="Verdana" w:cs="Arial"/>
                <w:sz w:val="16"/>
                <w:szCs w:val="16"/>
              </w:rPr>
              <w:t>&lt;To be updated post Go Live&gt;</w:t>
            </w:r>
          </w:p>
        </w:tc>
        <w:tc>
          <w:tcPr>
            <w:tcW w:w="1138" w:type="pct"/>
            <w:shd w:val="clear" w:color="auto" w:fill="auto"/>
            <w:vAlign w:val="center"/>
          </w:tcPr>
          <w:p w14:paraId="34BD3626" w14:textId="77777777" w:rsidR="00660341" w:rsidRPr="00260524" w:rsidRDefault="00660341"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260524">
              <w:rPr>
                <w:rFonts w:ascii="Verdana" w:hAnsi="Verdana" w:cs="Arial"/>
                <w:sz w:val="16"/>
                <w:szCs w:val="16"/>
              </w:rPr>
              <w:t>&lt;To be updated post Go Live&gt;</w:t>
            </w:r>
          </w:p>
        </w:tc>
        <w:tc>
          <w:tcPr>
            <w:tcW w:w="1587" w:type="pct"/>
            <w:shd w:val="clear" w:color="auto" w:fill="auto"/>
            <w:vAlign w:val="center"/>
          </w:tcPr>
          <w:p w14:paraId="59D332B5" w14:textId="77777777" w:rsidR="00660341" w:rsidRPr="00260524" w:rsidRDefault="00660341" w:rsidP="00072098">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260524">
              <w:rPr>
                <w:rFonts w:ascii="Verdana" w:hAnsi="Verdana" w:cs="Arial"/>
                <w:sz w:val="16"/>
                <w:szCs w:val="16"/>
              </w:rPr>
              <w:t>&lt;To be updated post Go Live&gt;</w:t>
            </w:r>
          </w:p>
        </w:tc>
      </w:tr>
    </w:tbl>
    <w:p w14:paraId="57F63A2E" w14:textId="77777777" w:rsidR="00470F7B" w:rsidRPr="00420E7B" w:rsidRDefault="00470F7B" w:rsidP="002F486F">
      <w:pPr>
        <w:pStyle w:val="NoSpacing"/>
        <w:spacing w:line="276" w:lineRule="auto"/>
        <w:rPr>
          <w:rFonts w:ascii="Verdana" w:hAnsi="Verdana"/>
          <w:sz w:val="16"/>
          <w:szCs w:val="16"/>
        </w:rPr>
      </w:pPr>
    </w:p>
    <w:p w14:paraId="1C22DECA" w14:textId="77777777" w:rsidR="005A46E8" w:rsidRPr="00420E7B" w:rsidRDefault="005A46E8" w:rsidP="00975899">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59" w:hanging="576"/>
        <w:textAlignment w:val="auto"/>
        <w:rPr>
          <w:rFonts w:ascii="Verdana" w:eastAsiaTheme="minorEastAsia" w:hAnsi="Verdana"/>
          <w:sz w:val="16"/>
          <w:szCs w:val="16"/>
          <w:lang w:val="en-GB"/>
        </w:rPr>
      </w:pPr>
      <w:bookmarkStart w:id="161" w:name="_Toc493261206"/>
      <w:bookmarkStart w:id="162" w:name="_Toc513529220"/>
      <w:r w:rsidRPr="00420E7B">
        <w:rPr>
          <w:rFonts w:ascii="Verdana" w:eastAsiaTheme="minorEastAsia" w:hAnsi="Verdana"/>
          <w:sz w:val="16"/>
          <w:szCs w:val="16"/>
          <w:lang w:val="en-GB"/>
        </w:rPr>
        <w:t>Business Continuity Guidelines</w:t>
      </w:r>
      <w:bookmarkEnd w:id="161"/>
      <w:bookmarkEnd w:id="162"/>
    </w:p>
    <w:p w14:paraId="06C10476" w14:textId="77777777" w:rsidR="001A00EE" w:rsidRPr="00420E7B" w:rsidRDefault="001A00EE" w:rsidP="001A00EE">
      <w:pPr>
        <w:pStyle w:val="NoSpacing"/>
        <w:spacing w:line="276" w:lineRule="auto"/>
        <w:rPr>
          <w:rFonts w:ascii="Verdana" w:hAnsi="Verdana"/>
          <w:sz w:val="16"/>
          <w:szCs w:val="16"/>
        </w:rPr>
      </w:pPr>
    </w:p>
    <w:p w14:paraId="4B152F36" w14:textId="4D8B4EC8" w:rsidR="001A00EE" w:rsidRPr="00420E7B" w:rsidRDefault="001A00EE" w:rsidP="001A00EE">
      <w:pPr>
        <w:pStyle w:val="NoSpacing"/>
        <w:spacing w:line="276" w:lineRule="auto"/>
        <w:rPr>
          <w:rFonts w:ascii="Verdana" w:hAnsi="Verdana"/>
          <w:sz w:val="16"/>
          <w:szCs w:val="16"/>
        </w:rPr>
      </w:pPr>
      <w:r w:rsidRPr="00420E7B">
        <w:rPr>
          <w:rFonts w:ascii="Verdana" w:hAnsi="Verdana"/>
          <w:sz w:val="16"/>
          <w:szCs w:val="16"/>
        </w:rPr>
        <w:t xml:space="preserve">The below section highlights the business continuity for automated process as </w:t>
      </w:r>
      <w:r w:rsidR="003B1319">
        <w:rPr>
          <w:rFonts w:ascii="Verdana" w:hAnsi="Verdana"/>
          <w:sz w:val="16"/>
          <w:szCs w:val="16"/>
        </w:rPr>
        <w:t>Partial</w:t>
      </w:r>
      <w:r w:rsidRPr="00420E7B">
        <w:rPr>
          <w:rFonts w:ascii="Verdana" w:hAnsi="Verdana"/>
          <w:sz w:val="16"/>
          <w:szCs w:val="16"/>
        </w:rPr>
        <w:t xml:space="preserve"> of disaster management process.</w:t>
      </w:r>
    </w:p>
    <w:p w14:paraId="00C9AA54" w14:textId="77777777" w:rsidR="005A46E8" w:rsidRPr="00420E7B" w:rsidRDefault="005A46E8" w:rsidP="005A46E8">
      <w:pPr>
        <w:pStyle w:val="NoSpacing"/>
        <w:spacing w:line="276" w:lineRule="auto"/>
        <w:rPr>
          <w:rFonts w:ascii="Verdana" w:hAnsi="Verdana"/>
          <w:sz w:val="16"/>
          <w:szCs w:val="16"/>
        </w:rPr>
      </w:pPr>
    </w:p>
    <w:p w14:paraId="1DA0555D" w14:textId="26C390D9" w:rsidR="001A00EE" w:rsidRPr="00420E7B" w:rsidRDefault="001A00EE" w:rsidP="001A00EE">
      <w:pPr>
        <w:pStyle w:val="ListParagraph"/>
        <w:numPr>
          <w:ilvl w:val="0"/>
          <w:numId w:val="94"/>
        </w:numPr>
        <w:tabs>
          <w:tab w:val="clear" w:pos="851"/>
          <w:tab w:val="clear" w:pos="1418"/>
          <w:tab w:val="clear" w:pos="1701"/>
          <w:tab w:val="clear" w:pos="2410"/>
          <w:tab w:val="clear" w:pos="3119"/>
          <w:tab w:val="clear" w:pos="3827"/>
          <w:tab w:val="clear" w:pos="4536"/>
        </w:tabs>
        <w:spacing w:after="120" w:line="240" w:lineRule="auto"/>
        <w:contextualSpacing w:val="0"/>
        <w:rPr>
          <w:rFonts w:ascii="Verdana" w:eastAsiaTheme="minorHAnsi" w:hAnsi="Verdana"/>
          <w:sz w:val="16"/>
          <w:szCs w:val="16"/>
          <w:lang w:eastAsia="en-IN"/>
        </w:rPr>
      </w:pPr>
      <w:r w:rsidRPr="00420E7B">
        <w:rPr>
          <w:rFonts w:ascii="Verdana" w:hAnsi="Verdana"/>
          <w:sz w:val="16"/>
          <w:szCs w:val="16"/>
        </w:rPr>
        <w:t>Invoice Process team to identify a human resource for each shift to take over bot load in case of a business continuity issue</w:t>
      </w:r>
    </w:p>
    <w:p w14:paraId="2AF79173" w14:textId="77777777" w:rsidR="001A00EE" w:rsidRPr="00420E7B" w:rsidRDefault="001A00EE" w:rsidP="001A00EE">
      <w:pPr>
        <w:pStyle w:val="ListParagraph"/>
        <w:numPr>
          <w:ilvl w:val="0"/>
          <w:numId w:val="94"/>
        </w:numPr>
        <w:tabs>
          <w:tab w:val="clear" w:pos="851"/>
          <w:tab w:val="clear" w:pos="1418"/>
          <w:tab w:val="clear" w:pos="1701"/>
          <w:tab w:val="clear" w:pos="2410"/>
          <w:tab w:val="clear" w:pos="3119"/>
          <w:tab w:val="clear" w:pos="3827"/>
          <w:tab w:val="clear" w:pos="4536"/>
        </w:tabs>
        <w:spacing w:after="120" w:line="240" w:lineRule="auto"/>
        <w:contextualSpacing w:val="0"/>
        <w:rPr>
          <w:rFonts w:ascii="Verdana" w:hAnsi="Verdana"/>
          <w:sz w:val="16"/>
          <w:szCs w:val="16"/>
        </w:rPr>
      </w:pPr>
      <w:r w:rsidRPr="00420E7B">
        <w:rPr>
          <w:rFonts w:ascii="Verdana" w:hAnsi="Verdana"/>
          <w:sz w:val="16"/>
          <w:szCs w:val="16"/>
        </w:rPr>
        <w:t>Robot operator to inform the process owner and functional lead in case of bot unavailability for an extended period</w:t>
      </w:r>
    </w:p>
    <w:p w14:paraId="7693B93F" w14:textId="77777777" w:rsidR="001A00EE" w:rsidRPr="00420E7B" w:rsidRDefault="001A00EE" w:rsidP="001A00EE">
      <w:pPr>
        <w:pStyle w:val="ListParagraph"/>
        <w:numPr>
          <w:ilvl w:val="0"/>
          <w:numId w:val="94"/>
        </w:numPr>
        <w:tabs>
          <w:tab w:val="clear" w:pos="851"/>
          <w:tab w:val="clear" w:pos="1418"/>
          <w:tab w:val="clear" w:pos="1701"/>
          <w:tab w:val="clear" w:pos="2410"/>
          <w:tab w:val="clear" w:pos="3119"/>
          <w:tab w:val="clear" w:pos="3827"/>
          <w:tab w:val="clear" w:pos="4536"/>
        </w:tabs>
        <w:spacing w:after="120" w:line="240" w:lineRule="auto"/>
        <w:contextualSpacing w:val="0"/>
        <w:rPr>
          <w:rFonts w:ascii="Verdana" w:hAnsi="Verdana"/>
          <w:sz w:val="16"/>
          <w:szCs w:val="16"/>
        </w:rPr>
      </w:pPr>
      <w:r w:rsidRPr="00420E7B">
        <w:rPr>
          <w:rFonts w:ascii="Verdana" w:hAnsi="Verdana"/>
          <w:sz w:val="16"/>
          <w:szCs w:val="16"/>
        </w:rPr>
        <w:t>Process owner and functional lead to initiate business continuity plan and assign bot load to the identified human employee</w:t>
      </w:r>
    </w:p>
    <w:p w14:paraId="1C36A93D" w14:textId="77777777" w:rsidR="001A00EE" w:rsidRPr="00420E7B" w:rsidRDefault="001A00EE" w:rsidP="001A00EE">
      <w:pPr>
        <w:pStyle w:val="ListParagraph"/>
        <w:numPr>
          <w:ilvl w:val="0"/>
          <w:numId w:val="94"/>
        </w:numPr>
        <w:tabs>
          <w:tab w:val="clear" w:pos="851"/>
          <w:tab w:val="clear" w:pos="1418"/>
          <w:tab w:val="clear" w:pos="1701"/>
          <w:tab w:val="clear" w:pos="2410"/>
          <w:tab w:val="clear" w:pos="3119"/>
          <w:tab w:val="clear" w:pos="3827"/>
          <w:tab w:val="clear" w:pos="4536"/>
        </w:tabs>
        <w:spacing w:after="120" w:line="240" w:lineRule="auto"/>
        <w:contextualSpacing w:val="0"/>
        <w:rPr>
          <w:rFonts w:ascii="Verdana" w:hAnsi="Verdana"/>
          <w:sz w:val="18"/>
          <w:szCs w:val="18"/>
        </w:rPr>
      </w:pPr>
      <w:r w:rsidRPr="00420E7B">
        <w:rPr>
          <w:rFonts w:ascii="Verdana" w:hAnsi="Verdana"/>
          <w:sz w:val="16"/>
          <w:szCs w:val="16"/>
        </w:rPr>
        <w:t>Process owner and functional lead to manage work allocation among the human employees till the time bot is unavailable</w:t>
      </w:r>
    </w:p>
    <w:p w14:paraId="04A4402D" w14:textId="7A335066" w:rsidR="000A6077" w:rsidRPr="00420E7B" w:rsidRDefault="000A6077" w:rsidP="00B50A6B">
      <w:pPr>
        <w:pStyle w:val="NoSpacing"/>
        <w:spacing w:line="276" w:lineRule="auto"/>
        <w:rPr>
          <w:rFonts w:ascii="Verdana" w:hAnsi="Verdana"/>
          <w:kern w:val="28"/>
          <w:sz w:val="32"/>
          <w:szCs w:val="32"/>
          <w:lang w:val="en-GB"/>
        </w:rPr>
      </w:pPr>
      <w:r w:rsidRPr="00420E7B">
        <w:br w:type="page"/>
      </w:r>
    </w:p>
    <w:p w14:paraId="2B68DCA3" w14:textId="4187751A" w:rsidR="00644E13" w:rsidRPr="00420E7B" w:rsidRDefault="00644E13" w:rsidP="00562F90">
      <w:pPr>
        <w:pStyle w:val="Heading1"/>
        <w:rPr>
          <w:caps/>
          <w:spacing w:val="15"/>
        </w:rPr>
      </w:pPr>
      <w:bookmarkStart w:id="163" w:name="_Toc493261207"/>
      <w:bookmarkStart w:id="164" w:name="_Toc513529221"/>
      <w:r w:rsidRPr="00420E7B">
        <w:t>Appendixes</w:t>
      </w:r>
      <w:bookmarkEnd w:id="163"/>
      <w:bookmarkEnd w:id="164"/>
    </w:p>
    <w:p w14:paraId="22E8A536" w14:textId="77777777" w:rsidR="00D746BC" w:rsidRPr="00420E7B" w:rsidRDefault="00D746BC" w:rsidP="00975899">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59" w:hanging="576"/>
        <w:textAlignment w:val="auto"/>
        <w:rPr>
          <w:rFonts w:ascii="Verdana" w:eastAsiaTheme="minorEastAsia" w:hAnsi="Verdana"/>
          <w:sz w:val="16"/>
          <w:szCs w:val="16"/>
          <w:lang w:val="en-GB"/>
        </w:rPr>
      </w:pPr>
      <w:bookmarkStart w:id="165" w:name="_Reference_Files"/>
      <w:bookmarkStart w:id="166" w:name="_Reference_Documents,_Links"/>
      <w:bookmarkStart w:id="167" w:name="_Toc493261208"/>
      <w:bookmarkStart w:id="168" w:name="_Toc513529222"/>
      <w:bookmarkEnd w:id="165"/>
      <w:bookmarkEnd w:id="166"/>
      <w:r w:rsidRPr="00420E7B">
        <w:rPr>
          <w:rFonts w:ascii="Verdana" w:eastAsiaTheme="minorEastAsia" w:hAnsi="Verdana"/>
          <w:sz w:val="16"/>
          <w:szCs w:val="16"/>
          <w:lang w:val="en-GB"/>
        </w:rPr>
        <w:t>Reference Documents, Links and Templates</w:t>
      </w:r>
      <w:bookmarkEnd w:id="167"/>
      <w:bookmarkEnd w:id="168"/>
    </w:p>
    <w:p w14:paraId="76B73395" w14:textId="77777777" w:rsidR="00980CC0" w:rsidRPr="00420E7B" w:rsidRDefault="00980CC0" w:rsidP="00980CC0">
      <w:pPr>
        <w:pStyle w:val="NoSpacing"/>
        <w:spacing w:line="276" w:lineRule="auto"/>
        <w:rPr>
          <w:rFonts w:ascii="Verdana" w:hAnsi="Verdana"/>
          <w:sz w:val="16"/>
          <w:szCs w:val="16"/>
        </w:rPr>
      </w:pPr>
    </w:p>
    <w:p w14:paraId="6D42C154" w14:textId="4F338B3D" w:rsidR="00980CC0" w:rsidRPr="00420E7B" w:rsidRDefault="00163875" w:rsidP="00980CC0">
      <w:pPr>
        <w:pStyle w:val="NoSpacing"/>
        <w:spacing w:line="276" w:lineRule="auto"/>
        <w:rPr>
          <w:rFonts w:ascii="Verdana" w:hAnsi="Verdana"/>
          <w:sz w:val="16"/>
          <w:szCs w:val="16"/>
        </w:rPr>
      </w:pPr>
      <w:r w:rsidRPr="00420E7B">
        <w:rPr>
          <w:rFonts w:ascii="Verdana" w:hAnsi="Verdana"/>
          <w:sz w:val="16"/>
          <w:szCs w:val="16"/>
        </w:rPr>
        <w:t xml:space="preserve">The table below </w:t>
      </w:r>
      <w:r w:rsidR="001F1DDF" w:rsidRPr="00420E7B">
        <w:rPr>
          <w:rFonts w:ascii="Verdana" w:hAnsi="Verdana"/>
          <w:sz w:val="16"/>
          <w:szCs w:val="16"/>
        </w:rPr>
        <w:t xml:space="preserve">lists </w:t>
      </w:r>
      <w:r w:rsidR="00980CC0" w:rsidRPr="00420E7B">
        <w:rPr>
          <w:rFonts w:ascii="Verdana" w:hAnsi="Verdana"/>
          <w:sz w:val="16"/>
          <w:szCs w:val="16"/>
        </w:rPr>
        <w:t xml:space="preserve">all the </w:t>
      </w:r>
      <w:r w:rsidR="001F1DDF" w:rsidRPr="00420E7B">
        <w:rPr>
          <w:rFonts w:ascii="Verdana" w:hAnsi="Verdana"/>
          <w:sz w:val="16"/>
          <w:szCs w:val="16"/>
        </w:rPr>
        <w:t>reference files</w:t>
      </w:r>
    </w:p>
    <w:p w14:paraId="34FFAA6E" w14:textId="77777777" w:rsidR="00980CC0" w:rsidRPr="00420E7B" w:rsidRDefault="00980CC0" w:rsidP="00980CC0">
      <w:pPr>
        <w:pStyle w:val="NoSpacing"/>
        <w:spacing w:line="276" w:lineRule="auto"/>
        <w:rPr>
          <w:rFonts w:ascii="Verdana" w:hAnsi="Verdana"/>
          <w:sz w:val="16"/>
          <w:szCs w:val="16"/>
        </w:rPr>
      </w:pPr>
    </w:p>
    <w:tbl>
      <w:tblPr>
        <w:tblStyle w:val="LightGrid-Accent4"/>
        <w:tblW w:w="5495" w:type="pct"/>
        <w:tblLook w:val="04A0" w:firstRow="1" w:lastRow="0" w:firstColumn="1" w:lastColumn="0" w:noHBand="0" w:noVBand="1"/>
      </w:tblPr>
      <w:tblGrid>
        <w:gridCol w:w="845"/>
        <w:gridCol w:w="4739"/>
        <w:gridCol w:w="3621"/>
        <w:gridCol w:w="5995"/>
      </w:tblGrid>
      <w:tr w:rsidR="004A5F35" w:rsidRPr="00420E7B" w14:paraId="398B0EF1" w14:textId="77777777" w:rsidTr="00D97898">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278" w:type="pct"/>
            <w:shd w:val="clear" w:color="auto" w:fill="F2F2F2" w:themeFill="background1" w:themeFillShade="F2"/>
            <w:vAlign w:val="center"/>
          </w:tcPr>
          <w:p w14:paraId="110BA0A2" w14:textId="61C9F08C" w:rsidR="004A5F35" w:rsidRPr="00420E7B" w:rsidRDefault="004A5F35" w:rsidP="000F0D13">
            <w:pPr>
              <w:pStyle w:val="NoSpacing"/>
              <w:spacing w:line="276" w:lineRule="auto"/>
              <w:jc w:val="center"/>
              <w:rPr>
                <w:rFonts w:ascii="Verdana" w:hAnsi="Verdana"/>
                <w:sz w:val="16"/>
                <w:szCs w:val="16"/>
              </w:rPr>
            </w:pPr>
            <w:r w:rsidRPr="00420E7B">
              <w:rPr>
                <w:rFonts w:ascii="Verdana" w:hAnsi="Verdana"/>
                <w:sz w:val="16"/>
                <w:szCs w:val="16"/>
              </w:rPr>
              <w:t>#</w:t>
            </w:r>
          </w:p>
        </w:tc>
        <w:tc>
          <w:tcPr>
            <w:tcW w:w="1559" w:type="pct"/>
            <w:shd w:val="clear" w:color="auto" w:fill="F2F2F2" w:themeFill="background1" w:themeFillShade="F2"/>
            <w:vAlign w:val="center"/>
          </w:tcPr>
          <w:p w14:paraId="457FF888" w14:textId="21B75384" w:rsidR="004A5F35" w:rsidRPr="00420E7B" w:rsidRDefault="004A5F35" w:rsidP="000F0D1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Referenced Section</w:t>
            </w:r>
          </w:p>
        </w:tc>
        <w:tc>
          <w:tcPr>
            <w:tcW w:w="1191" w:type="pct"/>
            <w:shd w:val="clear" w:color="auto" w:fill="F2F2F2" w:themeFill="background1" w:themeFillShade="F2"/>
            <w:vAlign w:val="center"/>
            <w:hideMark/>
          </w:tcPr>
          <w:p w14:paraId="4F39FBA0" w14:textId="63EE3BFB" w:rsidR="004A5F35" w:rsidRPr="00420E7B" w:rsidRDefault="004A5F35" w:rsidP="000F0D1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lang w:val="en-GB"/>
              </w:rPr>
            </w:pPr>
            <w:r w:rsidRPr="00420E7B">
              <w:rPr>
                <w:rFonts w:ascii="Verdana" w:hAnsi="Verdana"/>
                <w:sz w:val="16"/>
                <w:szCs w:val="16"/>
              </w:rPr>
              <w:t>File Name</w:t>
            </w:r>
          </w:p>
        </w:tc>
        <w:tc>
          <w:tcPr>
            <w:tcW w:w="1972" w:type="pct"/>
            <w:shd w:val="clear" w:color="auto" w:fill="F2F2F2" w:themeFill="background1" w:themeFillShade="F2"/>
            <w:vAlign w:val="center"/>
            <w:hideMark/>
          </w:tcPr>
          <w:p w14:paraId="7E7715C4" w14:textId="3509D0C2" w:rsidR="004A5F35" w:rsidRPr="00420E7B" w:rsidRDefault="004A5F35" w:rsidP="000F0D1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File</w:t>
            </w:r>
          </w:p>
        </w:tc>
      </w:tr>
      <w:tr w:rsidR="004A5F35" w:rsidRPr="00420E7B" w14:paraId="3208AEDC" w14:textId="77777777" w:rsidTr="00D97898">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78" w:type="pct"/>
            <w:shd w:val="clear" w:color="auto" w:fill="auto"/>
            <w:vAlign w:val="center"/>
          </w:tcPr>
          <w:p w14:paraId="4E5A5DDD" w14:textId="7FF0EA33" w:rsidR="004A5F35" w:rsidRPr="00420E7B" w:rsidRDefault="004A5F35" w:rsidP="00163875">
            <w:pPr>
              <w:pStyle w:val="NoSpacing"/>
              <w:spacing w:line="276" w:lineRule="auto"/>
              <w:jc w:val="center"/>
              <w:rPr>
                <w:rFonts w:ascii="Verdana" w:hAnsi="Verdana" w:cs="Arial"/>
                <w:b w:val="0"/>
                <w:sz w:val="16"/>
                <w:szCs w:val="16"/>
              </w:rPr>
            </w:pPr>
            <w:r w:rsidRPr="00420E7B">
              <w:rPr>
                <w:rFonts w:ascii="Verdana" w:hAnsi="Verdana" w:cs="Arial"/>
                <w:b w:val="0"/>
                <w:sz w:val="16"/>
                <w:szCs w:val="16"/>
              </w:rPr>
              <w:t>1</w:t>
            </w:r>
          </w:p>
        </w:tc>
        <w:tc>
          <w:tcPr>
            <w:tcW w:w="1559" w:type="pct"/>
            <w:shd w:val="clear" w:color="auto" w:fill="auto"/>
            <w:vAlign w:val="center"/>
          </w:tcPr>
          <w:p w14:paraId="767CC093" w14:textId="061E2ABE" w:rsidR="004A5F35" w:rsidRPr="00420E7B" w:rsidRDefault="004A5F35" w:rsidP="00197984">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Manual Process (Current State) Overview</w:t>
            </w:r>
          </w:p>
        </w:tc>
        <w:tc>
          <w:tcPr>
            <w:tcW w:w="1191" w:type="pct"/>
            <w:shd w:val="clear" w:color="auto" w:fill="auto"/>
            <w:vAlign w:val="center"/>
          </w:tcPr>
          <w:p w14:paraId="26C90E71" w14:textId="78F7E7BC" w:rsidR="004A5F35" w:rsidRPr="00420E7B" w:rsidRDefault="0057393E" w:rsidP="00237123">
            <w:pPr>
              <w:pStyle w:val="NoSpacing"/>
              <w:tabs>
                <w:tab w:val="left" w:pos="1440"/>
              </w:tabs>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As Is Pr</w:t>
            </w:r>
            <w:r w:rsidR="00237123" w:rsidRPr="00420E7B">
              <w:rPr>
                <w:rFonts w:ascii="Verdana" w:hAnsi="Verdana" w:cs="Arial"/>
                <w:sz w:val="16"/>
                <w:szCs w:val="16"/>
              </w:rPr>
              <w:t>ocess Map</w:t>
            </w:r>
          </w:p>
        </w:tc>
        <w:tc>
          <w:tcPr>
            <w:tcW w:w="1972" w:type="pct"/>
            <w:shd w:val="clear" w:color="auto" w:fill="auto"/>
            <w:vAlign w:val="center"/>
          </w:tcPr>
          <w:p w14:paraId="0A3BC531" w14:textId="0CF65D9D" w:rsidR="004A5F35" w:rsidRPr="00420E7B" w:rsidRDefault="004A5F35" w:rsidP="000F0D13">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r>
      <w:tr w:rsidR="004A5F35" w:rsidRPr="00420E7B" w14:paraId="2A3E24F0" w14:textId="77777777" w:rsidTr="00D97898">
        <w:trPr>
          <w:cnfStyle w:val="000000010000" w:firstRow="0" w:lastRow="0" w:firstColumn="0" w:lastColumn="0" w:oddVBand="0" w:evenVBand="0" w:oddHBand="0" w:evenHBand="1"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78" w:type="pct"/>
            <w:shd w:val="clear" w:color="auto" w:fill="auto"/>
            <w:vAlign w:val="center"/>
          </w:tcPr>
          <w:p w14:paraId="6ED9FBA5" w14:textId="58559306" w:rsidR="004A5F35" w:rsidRPr="00420E7B" w:rsidRDefault="004A5F35" w:rsidP="00163875">
            <w:pPr>
              <w:pStyle w:val="NoSpacing"/>
              <w:spacing w:line="276" w:lineRule="auto"/>
              <w:jc w:val="center"/>
              <w:rPr>
                <w:rFonts w:ascii="Verdana" w:hAnsi="Verdana" w:cs="Arial"/>
                <w:b w:val="0"/>
                <w:sz w:val="16"/>
                <w:szCs w:val="16"/>
              </w:rPr>
            </w:pPr>
            <w:r w:rsidRPr="00420E7B">
              <w:rPr>
                <w:rFonts w:ascii="Verdana" w:hAnsi="Verdana" w:cs="Arial"/>
                <w:b w:val="0"/>
                <w:sz w:val="16"/>
                <w:szCs w:val="16"/>
              </w:rPr>
              <w:t>2</w:t>
            </w:r>
          </w:p>
        </w:tc>
        <w:tc>
          <w:tcPr>
            <w:tcW w:w="1559" w:type="pct"/>
            <w:shd w:val="clear" w:color="auto" w:fill="auto"/>
            <w:vAlign w:val="center"/>
          </w:tcPr>
          <w:p w14:paraId="42F1683B" w14:textId="7BCFD2E1" w:rsidR="004A5F35" w:rsidRPr="00420E7B" w:rsidRDefault="004A5F35" w:rsidP="00197984">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Automated Process (To – BE State) Overview</w:t>
            </w:r>
          </w:p>
        </w:tc>
        <w:tc>
          <w:tcPr>
            <w:tcW w:w="1191" w:type="pct"/>
            <w:shd w:val="clear" w:color="auto" w:fill="auto"/>
            <w:vAlign w:val="center"/>
          </w:tcPr>
          <w:p w14:paraId="42386604" w14:textId="1AF02752" w:rsidR="004A5F35" w:rsidRPr="00420E7B" w:rsidRDefault="0057393E" w:rsidP="000F0D13">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To Be Process Map</w:t>
            </w:r>
          </w:p>
        </w:tc>
        <w:tc>
          <w:tcPr>
            <w:tcW w:w="1972" w:type="pct"/>
            <w:shd w:val="clear" w:color="auto" w:fill="auto"/>
            <w:vAlign w:val="center"/>
          </w:tcPr>
          <w:p w14:paraId="08AE8558" w14:textId="46EF9A5A" w:rsidR="004A5F35" w:rsidRPr="00420E7B" w:rsidRDefault="004A5F35" w:rsidP="000F0D13">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r>
      <w:tr w:rsidR="004A5F35" w:rsidRPr="00420E7B" w14:paraId="24770795" w14:textId="77777777" w:rsidTr="00D9789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78" w:type="pct"/>
            <w:shd w:val="clear" w:color="auto" w:fill="auto"/>
            <w:vAlign w:val="center"/>
          </w:tcPr>
          <w:p w14:paraId="4B26213A" w14:textId="65F6279E" w:rsidR="004A5F35" w:rsidRPr="00420E7B" w:rsidRDefault="004A5F35" w:rsidP="00163875">
            <w:pPr>
              <w:pStyle w:val="NoSpacing"/>
              <w:spacing w:line="276" w:lineRule="auto"/>
              <w:jc w:val="center"/>
              <w:rPr>
                <w:rFonts w:ascii="Verdana" w:hAnsi="Verdana" w:cs="Arial"/>
                <w:b w:val="0"/>
                <w:sz w:val="16"/>
                <w:szCs w:val="16"/>
              </w:rPr>
            </w:pPr>
            <w:r w:rsidRPr="00420E7B">
              <w:rPr>
                <w:rFonts w:ascii="Verdana" w:hAnsi="Verdana" w:cs="Arial"/>
                <w:b w:val="0"/>
                <w:sz w:val="16"/>
                <w:szCs w:val="16"/>
              </w:rPr>
              <w:t>3</w:t>
            </w:r>
          </w:p>
        </w:tc>
        <w:tc>
          <w:tcPr>
            <w:tcW w:w="1559" w:type="pct"/>
            <w:shd w:val="clear" w:color="auto" w:fill="auto"/>
            <w:vAlign w:val="center"/>
          </w:tcPr>
          <w:p w14:paraId="2B1A0B53" w14:textId="3B97D729" w:rsidR="004A5F35" w:rsidRPr="00420E7B" w:rsidRDefault="004A5F35" w:rsidP="00197984">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Test Cases/ Scenarios</w:t>
            </w:r>
          </w:p>
        </w:tc>
        <w:tc>
          <w:tcPr>
            <w:tcW w:w="1191" w:type="pct"/>
            <w:shd w:val="clear" w:color="auto" w:fill="auto"/>
            <w:vAlign w:val="center"/>
          </w:tcPr>
          <w:p w14:paraId="21313D28" w14:textId="339A954C" w:rsidR="004A5F35" w:rsidRPr="00420E7B" w:rsidRDefault="004A5F35" w:rsidP="000F0D13">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sz w:val="16"/>
                <w:szCs w:val="16"/>
              </w:rPr>
              <w:t>Test Cases Invoice Processing</w:t>
            </w:r>
          </w:p>
        </w:tc>
        <w:tc>
          <w:tcPr>
            <w:tcW w:w="1972" w:type="pct"/>
            <w:shd w:val="clear" w:color="auto" w:fill="auto"/>
            <w:vAlign w:val="center"/>
          </w:tcPr>
          <w:p w14:paraId="7903DE60" w14:textId="7B1E8AE7" w:rsidR="004A5F35" w:rsidRPr="00420E7B" w:rsidRDefault="004A5F35" w:rsidP="000F0D13">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r>
      <w:tr w:rsidR="004A5F35" w:rsidRPr="00420E7B" w14:paraId="510C02D4" w14:textId="77777777" w:rsidTr="00D97898">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78" w:type="pct"/>
            <w:shd w:val="clear" w:color="auto" w:fill="auto"/>
            <w:vAlign w:val="center"/>
          </w:tcPr>
          <w:p w14:paraId="6A83EA8C" w14:textId="2F5ABB74" w:rsidR="004A5F35" w:rsidRPr="00420E7B" w:rsidRDefault="004A5F35" w:rsidP="00163875">
            <w:pPr>
              <w:pStyle w:val="NoSpacing"/>
              <w:spacing w:line="276" w:lineRule="auto"/>
              <w:jc w:val="center"/>
              <w:rPr>
                <w:rFonts w:ascii="Verdana" w:hAnsi="Verdana" w:cs="Arial"/>
                <w:b w:val="0"/>
                <w:sz w:val="16"/>
                <w:szCs w:val="16"/>
              </w:rPr>
            </w:pPr>
            <w:r w:rsidRPr="00420E7B">
              <w:rPr>
                <w:rFonts w:ascii="Verdana" w:hAnsi="Verdana" w:cs="Arial"/>
                <w:b w:val="0"/>
                <w:sz w:val="16"/>
                <w:szCs w:val="16"/>
              </w:rPr>
              <w:t>4</w:t>
            </w:r>
          </w:p>
        </w:tc>
        <w:tc>
          <w:tcPr>
            <w:tcW w:w="1559" w:type="pct"/>
            <w:shd w:val="clear" w:color="auto" w:fill="auto"/>
            <w:vAlign w:val="center"/>
          </w:tcPr>
          <w:p w14:paraId="66914E9C" w14:textId="10D5860A" w:rsidR="004A5F35" w:rsidRPr="00420E7B" w:rsidRDefault="004A5F35" w:rsidP="00197984">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UAT Success Criteria and Sign Off</w:t>
            </w:r>
          </w:p>
        </w:tc>
        <w:tc>
          <w:tcPr>
            <w:tcW w:w="1191" w:type="pct"/>
            <w:shd w:val="clear" w:color="auto" w:fill="auto"/>
            <w:vAlign w:val="center"/>
          </w:tcPr>
          <w:p w14:paraId="6F819E25" w14:textId="556638F9" w:rsidR="004A5F35" w:rsidRPr="00420E7B" w:rsidRDefault="004A5F35" w:rsidP="000F0D13">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sz w:val="16"/>
                <w:szCs w:val="16"/>
              </w:rPr>
            </w:pPr>
            <w:r w:rsidRPr="00420E7B">
              <w:rPr>
                <w:rFonts w:ascii="Verdana" w:hAnsi="Verdana"/>
                <w:sz w:val="16"/>
                <w:szCs w:val="16"/>
              </w:rPr>
              <w:t>Test Results</w:t>
            </w:r>
          </w:p>
        </w:tc>
        <w:tc>
          <w:tcPr>
            <w:tcW w:w="1972" w:type="pct"/>
            <w:shd w:val="clear" w:color="auto" w:fill="auto"/>
            <w:vAlign w:val="center"/>
          </w:tcPr>
          <w:p w14:paraId="5A9CEBB9" w14:textId="10DC291B" w:rsidR="004A5F35" w:rsidRPr="00420E7B" w:rsidRDefault="004A5F35" w:rsidP="000F0D13">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p>
        </w:tc>
      </w:tr>
      <w:tr w:rsidR="005D7BC0" w:rsidRPr="00420E7B" w14:paraId="305D5DBC" w14:textId="77777777" w:rsidTr="00D9789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78" w:type="pct"/>
            <w:shd w:val="clear" w:color="auto" w:fill="auto"/>
            <w:vAlign w:val="center"/>
          </w:tcPr>
          <w:p w14:paraId="12CE6989" w14:textId="08E1C938" w:rsidR="005D7BC0" w:rsidRPr="00420E7B" w:rsidRDefault="005D7BC0" w:rsidP="00163875">
            <w:pPr>
              <w:pStyle w:val="NoSpacing"/>
              <w:spacing w:line="276" w:lineRule="auto"/>
              <w:jc w:val="center"/>
              <w:rPr>
                <w:rFonts w:ascii="Verdana" w:hAnsi="Verdana" w:cs="Arial"/>
                <w:sz w:val="16"/>
                <w:szCs w:val="16"/>
              </w:rPr>
            </w:pPr>
            <w:r w:rsidRPr="00420E7B">
              <w:rPr>
                <w:rFonts w:ascii="Verdana" w:hAnsi="Verdana" w:cs="Arial"/>
                <w:sz w:val="16"/>
                <w:szCs w:val="16"/>
              </w:rPr>
              <w:t>5</w:t>
            </w:r>
          </w:p>
        </w:tc>
        <w:tc>
          <w:tcPr>
            <w:tcW w:w="1559" w:type="pct"/>
            <w:shd w:val="clear" w:color="auto" w:fill="auto"/>
            <w:vAlign w:val="center"/>
          </w:tcPr>
          <w:p w14:paraId="13B35DA0" w14:textId="5CCBC047" w:rsidR="005D7BC0" w:rsidRPr="00420E7B" w:rsidRDefault="00C77320" w:rsidP="005D7BC0">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Change Request Log</w:t>
            </w:r>
          </w:p>
        </w:tc>
        <w:tc>
          <w:tcPr>
            <w:tcW w:w="1191" w:type="pct"/>
            <w:shd w:val="clear" w:color="auto" w:fill="auto"/>
            <w:vAlign w:val="center"/>
          </w:tcPr>
          <w:p w14:paraId="631B8715" w14:textId="66C6BD81" w:rsidR="005D7BC0" w:rsidRPr="00420E7B" w:rsidRDefault="00C77320" w:rsidP="00263F2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sz w:val="16"/>
                <w:szCs w:val="16"/>
              </w:rPr>
            </w:pPr>
            <w:r w:rsidRPr="00420E7B">
              <w:rPr>
                <w:rFonts w:ascii="Verdana" w:hAnsi="Verdana"/>
                <w:sz w:val="16"/>
                <w:szCs w:val="16"/>
              </w:rPr>
              <w:t>Change Log</w:t>
            </w:r>
          </w:p>
        </w:tc>
        <w:tc>
          <w:tcPr>
            <w:tcW w:w="1972" w:type="pct"/>
            <w:shd w:val="clear" w:color="auto" w:fill="auto"/>
            <w:vAlign w:val="center"/>
          </w:tcPr>
          <w:p w14:paraId="321A272B" w14:textId="699A3551" w:rsidR="005D7BC0" w:rsidRPr="00420E7B" w:rsidRDefault="005D7BC0" w:rsidP="000F0D13">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p>
        </w:tc>
      </w:tr>
    </w:tbl>
    <w:p w14:paraId="77788A69" w14:textId="15BF9E7C" w:rsidR="0091118B" w:rsidRPr="00420E7B" w:rsidRDefault="0091118B" w:rsidP="00644E13">
      <w:pPr>
        <w:pStyle w:val="NoSpacing"/>
        <w:spacing w:line="276" w:lineRule="auto"/>
        <w:rPr>
          <w:rFonts w:ascii="Verdana" w:hAnsi="Verdana"/>
          <w:sz w:val="16"/>
          <w:szCs w:val="16"/>
        </w:rPr>
      </w:pPr>
    </w:p>
    <w:p w14:paraId="732FC466" w14:textId="77777777" w:rsidR="0091118B" w:rsidRPr="00420E7B" w:rsidRDefault="0091118B">
      <w:pPr>
        <w:tabs>
          <w:tab w:val="clear" w:pos="851"/>
          <w:tab w:val="clear" w:pos="1418"/>
          <w:tab w:val="clear" w:pos="1701"/>
          <w:tab w:val="clear" w:pos="2410"/>
          <w:tab w:val="clear" w:pos="3119"/>
          <w:tab w:val="clear" w:pos="3827"/>
          <w:tab w:val="clear" w:pos="4536"/>
        </w:tabs>
        <w:spacing w:line="240" w:lineRule="auto"/>
        <w:rPr>
          <w:rFonts w:ascii="Verdana" w:eastAsiaTheme="minorEastAsia" w:hAnsi="Verdana" w:cstheme="minorBidi"/>
          <w:sz w:val="16"/>
          <w:szCs w:val="16"/>
          <w:lang w:eastAsia="en-US"/>
        </w:rPr>
      </w:pPr>
      <w:r w:rsidRPr="00420E7B">
        <w:rPr>
          <w:rFonts w:ascii="Verdana" w:hAnsi="Verdana"/>
          <w:sz w:val="16"/>
          <w:szCs w:val="16"/>
        </w:rPr>
        <w:br w:type="page"/>
      </w:r>
    </w:p>
    <w:p w14:paraId="55AE2B4A" w14:textId="77777777" w:rsidR="00980CC0" w:rsidRPr="00420E7B" w:rsidRDefault="00980CC0" w:rsidP="00644E13">
      <w:pPr>
        <w:pStyle w:val="NoSpacing"/>
        <w:spacing w:line="276" w:lineRule="auto"/>
        <w:rPr>
          <w:rFonts w:ascii="Verdana" w:hAnsi="Verdana"/>
          <w:sz w:val="16"/>
          <w:szCs w:val="16"/>
        </w:rPr>
      </w:pPr>
    </w:p>
    <w:p w14:paraId="07E0D003" w14:textId="5292F191" w:rsidR="00644E13" w:rsidRPr="00420E7B" w:rsidRDefault="004D011D" w:rsidP="00975899">
      <w:pPr>
        <w:pStyle w:val="Heading2"/>
        <w:keepNext w:val="0"/>
        <w:pBdr>
          <w:top w:val="single" w:sz="24" w:space="0" w:color="D6E9F4" w:themeColor="accent1" w:themeTint="33"/>
          <w:left w:val="single" w:sz="24" w:space="0" w:color="D6E9F4" w:themeColor="accent1" w:themeTint="33"/>
          <w:bottom w:val="single" w:sz="24" w:space="0" w:color="D6E9F4" w:themeColor="accent1" w:themeTint="33"/>
          <w:right w:val="single" w:sz="24" w:space="0" w:color="D6E9F4" w:themeColor="accent1" w:themeTint="33"/>
        </w:pBdr>
        <w:shd w:val="clear" w:color="auto" w:fill="D6E9F4" w:themeFill="accent1" w:themeFillTint="33"/>
        <w:tabs>
          <w:tab w:val="clear" w:pos="1418"/>
          <w:tab w:val="clear" w:pos="2410"/>
          <w:tab w:val="clear" w:pos="3119"/>
          <w:tab w:val="clear" w:pos="3827"/>
          <w:tab w:val="clear" w:pos="4536"/>
        </w:tabs>
        <w:overflowPunct/>
        <w:autoSpaceDE/>
        <w:autoSpaceDN/>
        <w:adjustRightInd/>
        <w:spacing w:before="200" w:after="0" w:line="276" w:lineRule="auto"/>
        <w:ind w:left="567" w:right="-1359" w:hanging="576"/>
        <w:textAlignment w:val="auto"/>
        <w:rPr>
          <w:rFonts w:ascii="Verdana" w:eastAsiaTheme="minorEastAsia" w:hAnsi="Verdana"/>
          <w:sz w:val="16"/>
          <w:szCs w:val="16"/>
          <w:lang w:val="en-GB"/>
        </w:rPr>
      </w:pPr>
      <w:bookmarkStart w:id="169" w:name="_Toc493261209"/>
      <w:bookmarkStart w:id="170" w:name="_Toc513529223"/>
      <w:r w:rsidRPr="00420E7B">
        <w:rPr>
          <w:rFonts w:ascii="Verdana" w:eastAsiaTheme="minorEastAsia" w:hAnsi="Verdana"/>
          <w:sz w:val="16"/>
          <w:szCs w:val="16"/>
          <w:lang w:val="en-GB"/>
        </w:rPr>
        <w:t>Abbreviations</w:t>
      </w:r>
      <w:bookmarkEnd w:id="169"/>
      <w:bookmarkEnd w:id="170"/>
    </w:p>
    <w:p w14:paraId="5698B2E5" w14:textId="77777777" w:rsidR="00644E13" w:rsidRPr="00420E7B" w:rsidRDefault="00644E13" w:rsidP="00644E13">
      <w:pPr>
        <w:pStyle w:val="NoSpacing"/>
        <w:spacing w:line="276" w:lineRule="auto"/>
        <w:rPr>
          <w:rFonts w:ascii="Verdana" w:hAnsi="Verdana"/>
          <w:sz w:val="16"/>
          <w:szCs w:val="16"/>
        </w:rPr>
      </w:pPr>
    </w:p>
    <w:p w14:paraId="3B13D0AF" w14:textId="22AE8D8B" w:rsidR="00644E13" w:rsidRPr="00420E7B" w:rsidRDefault="00163875" w:rsidP="00644E13">
      <w:pPr>
        <w:pStyle w:val="NoSpacing"/>
        <w:spacing w:line="276" w:lineRule="auto"/>
        <w:rPr>
          <w:rFonts w:ascii="Verdana" w:hAnsi="Verdana"/>
          <w:sz w:val="16"/>
          <w:szCs w:val="16"/>
        </w:rPr>
      </w:pPr>
      <w:r w:rsidRPr="00420E7B">
        <w:rPr>
          <w:rFonts w:ascii="Verdana" w:hAnsi="Verdana"/>
          <w:sz w:val="16"/>
          <w:szCs w:val="16"/>
        </w:rPr>
        <w:t xml:space="preserve">The table below lists various abbreviations and acronyms used in the document </w:t>
      </w:r>
    </w:p>
    <w:p w14:paraId="0239AD15" w14:textId="77777777" w:rsidR="00644E13" w:rsidRPr="00420E7B" w:rsidRDefault="00644E13" w:rsidP="00C41BEA">
      <w:pPr>
        <w:pStyle w:val="NoSpacing"/>
        <w:spacing w:line="276" w:lineRule="auto"/>
        <w:rPr>
          <w:rFonts w:ascii="Verdana" w:hAnsi="Verdana"/>
          <w:sz w:val="16"/>
          <w:szCs w:val="16"/>
        </w:rPr>
      </w:pPr>
    </w:p>
    <w:tbl>
      <w:tblPr>
        <w:tblStyle w:val="LightGrid-Accent4"/>
        <w:tblW w:w="5495" w:type="pct"/>
        <w:tblLook w:val="04A0" w:firstRow="1" w:lastRow="0" w:firstColumn="1" w:lastColumn="0" w:noHBand="0" w:noVBand="1"/>
      </w:tblPr>
      <w:tblGrid>
        <w:gridCol w:w="2137"/>
        <w:gridCol w:w="13063"/>
      </w:tblGrid>
      <w:tr w:rsidR="00975899" w:rsidRPr="00420E7B" w14:paraId="60103409" w14:textId="77777777" w:rsidTr="00975899">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703" w:type="pct"/>
            <w:shd w:val="clear" w:color="auto" w:fill="F2F2F2" w:themeFill="background1" w:themeFillShade="F2"/>
            <w:vAlign w:val="center"/>
            <w:hideMark/>
          </w:tcPr>
          <w:p w14:paraId="2CB65590" w14:textId="4D9B21DA" w:rsidR="004D011D" w:rsidRPr="00420E7B" w:rsidRDefault="004D011D" w:rsidP="000F0D13">
            <w:pPr>
              <w:pStyle w:val="NoSpacing"/>
              <w:spacing w:line="276" w:lineRule="auto"/>
              <w:jc w:val="center"/>
              <w:rPr>
                <w:rFonts w:ascii="Verdana" w:hAnsi="Verdana"/>
                <w:sz w:val="16"/>
                <w:szCs w:val="16"/>
                <w:lang w:val="en-GB"/>
              </w:rPr>
            </w:pPr>
            <w:r w:rsidRPr="00420E7B">
              <w:rPr>
                <w:rFonts w:ascii="Verdana" w:hAnsi="Verdana"/>
                <w:sz w:val="16"/>
                <w:szCs w:val="16"/>
              </w:rPr>
              <w:t>Abbreviation</w:t>
            </w:r>
          </w:p>
        </w:tc>
        <w:tc>
          <w:tcPr>
            <w:tcW w:w="4297" w:type="pct"/>
            <w:shd w:val="clear" w:color="auto" w:fill="F2F2F2" w:themeFill="background1" w:themeFillShade="F2"/>
            <w:vAlign w:val="center"/>
            <w:hideMark/>
          </w:tcPr>
          <w:p w14:paraId="69FD3094" w14:textId="008F16BD" w:rsidR="004D011D" w:rsidRPr="00420E7B" w:rsidRDefault="004D011D" w:rsidP="000F0D1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16"/>
                <w:szCs w:val="16"/>
              </w:rPr>
            </w:pPr>
            <w:r w:rsidRPr="00420E7B">
              <w:rPr>
                <w:rFonts w:ascii="Verdana" w:hAnsi="Verdana"/>
                <w:sz w:val="16"/>
                <w:szCs w:val="16"/>
              </w:rPr>
              <w:t>Full form</w:t>
            </w:r>
          </w:p>
        </w:tc>
      </w:tr>
      <w:tr w:rsidR="00975899" w:rsidRPr="00420E7B" w14:paraId="36EB9EB5" w14:textId="77777777" w:rsidTr="0097589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68A91BFA" w14:textId="7451B5D3" w:rsidR="004D011D" w:rsidRPr="00420E7B" w:rsidRDefault="004D011D" w:rsidP="004D011D">
            <w:pPr>
              <w:pStyle w:val="NoSpacing"/>
              <w:spacing w:line="276" w:lineRule="auto"/>
              <w:rPr>
                <w:rFonts w:ascii="Verdana" w:hAnsi="Verdana" w:cs="Arial"/>
                <w:b w:val="0"/>
                <w:sz w:val="16"/>
                <w:szCs w:val="16"/>
              </w:rPr>
            </w:pPr>
            <w:r w:rsidRPr="00420E7B">
              <w:rPr>
                <w:rFonts w:ascii="Verdana" w:hAnsi="Verdana" w:cs="Arial"/>
                <w:b w:val="0"/>
                <w:sz w:val="16"/>
                <w:szCs w:val="16"/>
              </w:rPr>
              <w:t>RPA</w:t>
            </w:r>
          </w:p>
        </w:tc>
        <w:tc>
          <w:tcPr>
            <w:tcW w:w="4297" w:type="pct"/>
            <w:shd w:val="clear" w:color="auto" w:fill="auto"/>
            <w:vAlign w:val="center"/>
          </w:tcPr>
          <w:p w14:paraId="3AA33670" w14:textId="7DB94DC2" w:rsidR="004D011D" w:rsidRPr="00420E7B" w:rsidRDefault="004D011D" w:rsidP="004D011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Robotic Process Automation</w:t>
            </w:r>
          </w:p>
        </w:tc>
      </w:tr>
      <w:tr w:rsidR="00975899" w:rsidRPr="00420E7B" w14:paraId="4E427E2E" w14:textId="77777777" w:rsidTr="00975899">
        <w:trPr>
          <w:cnfStyle w:val="000000010000" w:firstRow="0" w:lastRow="0" w:firstColumn="0" w:lastColumn="0" w:oddVBand="0" w:evenVBand="0" w:oddHBand="0" w:evenHBand="1"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73BA88DA" w14:textId="67EF8AC4" w:rsidR="00F7708E" w:rsidRPr="00420E7B" w:rsidRDefault="00F7708E" w:rsidP="004D011D">
            <w:pPr>
              <w:pStyle w:val="NoSpacing"/>
              <w:spacing w:line="276" w:lineRule="auto"/>
              <w:rPr>
                <w:rFonts w:ascii="Verdana" w:hAnsi="Verdana" w:cs="Arial"/>
                <w:b w:val="0"/>
                <w:sz w:val="16"/>
                <w:szCs w:val="16"/>
              </w:rPr>
            </w:pPr>
            <w:r w:rsidRPr="00420E7B">
              <w:rPr>
                <w:rFonts w:ascii="Verdana" w:hAnsi="Verdana" w:cs="Arial"/>
                <w:b w:val="0"/>
                <w:sz w:val="16"/>
                <w:szCs w:val="16"/>
              </w:rPr>
              <w:t>CoE</w:t>
            </w:r>
          </w:p>
        </w:tc>
        <w:tc>
          <w:tcPr>
            <w:tcW w:w="4297" w:type="pct"/>
            <w:shd w:val="clear" w:color="auto" w:fill="auto"/>
            <w:vAlign w:val="center"/>
          </w:tcPr>
          <w:p w14:paraId="5621157F" w14:textId="6BAB7C28" w:rsidR="00F7708E" w:rsidRPr="00420E7B" w:rsidRDefault="00F7708E" w:rsidP="004D011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Center of Excellence</w:t>
            </w:r>
          </w:p>
        </w:tc>
      </w:tr>
      <w:tr w:rsidR="00975899" w:rsidRPr="00420E7B" w14:paraId="0EEA9694" w14:textId="77777777" w:rsidTr="0097589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0F7A1471" w14:textId="1DDCE112" w:rsidR="00F7708E" w:rsidRPr="00420E7B" w:rsidRDefault="00F7708E" w:rsidP="004D011D">
            <w:pPr>
              <w:pStyle w:val="NoSpacing"/>
              <w:spacing w:line="276" w:lineRule="auto"/>
              <w:rPr>
                <w:rFonts w:ascii="Verdana" w:hAnsi="Verdana" w:cs="Arial"/>
                <w:b w:val="0"/>
                <w:sz w:val="16"/>
                <w:szCs w:val="16"/>
              </w:rPr>
            </w:pPr>
            <w:r w:rsidRPr="00420E7B">
              <w:rPr>
                <w:rFonts w:ascii="Verdana" w:hAnsi="Verdana" w:cs="Arial"/>
                <w:b w:val="0"/>
                <w:sz w:val="16"/>
                <w:szCs w:val="16"/>
              </w:rPr>
              <w:t>SDD</w:t>
            </w:r>
          </w:p>
        </w:tc>
        <w:tc>
          <w:tcPr>
            <w:tcW w:w="4297" w:type="pct"/>
            <w:shd w:val="clear" w:color="auto" w:fill="auto"/>
            <w:vAlign w:val="center"/>
          </w:tcPr>
          <w:p w14:paraId="596EE8EC" w14:textId="4C23B10F" w:rsidR="00F7708E" w:rsidRPr="00420E7B" w:rsidRDefault="00F7708E" w:rsidP="004D011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 xml:space="preserve">Solution Design </w:t>
            </w:r>
          </w:p>
        </w:tc>
      </w:tr>
      <w:tr w:rsidR="00975899" w:rsidRPr="00420E7B" w14:paraId="351C38FC" w14:textId="77777777" w:rsidTr="00975899">
        <w:trPr>
          <w:cnfStyle w:val="000000010000" w:firstRow="0" w:lastRow="0" w:firstColumn="0" w:lastColumn="0" w:oddVBand="0" w:evenVBand="0" w:oddHBand="0" w:evenHBand="1"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315355FE" w14:textId="16C2F8FC" w:rsidR="00F7708E" w:rsidRPr="00420E7B" w:rsidRDefault="00F7708E" w:rsidP="004D011D">
            <w:pPr>
              <w:pStyle w:val="NoSpacing"/>
              <w:spacing w:line="276" w:lineRule="auto"/>
              <w:rPr>
                <w:rFonts w:ascii="Verdana" w:hAnsi="Verdana" w:cs="Arial"/>
                <w:b w:val="0"/>
                <w:sz w:val="16"/>
                <w:szCs w:val="16"/>
              </w:rPr>
            </w:pPr>
            <w:r w:rsidRPr="00420E7B">
              <w:rPr>
                <w:rFonts w:ascii="Verdana" w:hAnsi="Verdana" w:cs="Arial"/>
                <w:b w:val="0"/>
                <w:sz w:val="16"/>
                <w:szCs w:val="16"/>
              </w:rPr>
              <w:t>Doc.</w:t>
            </w:r>
          </w:p>
        </w:tc>
        <w:tc>
          <w:tcPr>
            <w:tcW w:w="4297" w:type="pct"/>
            <w:shd w:val="clear" w:color="auto" w:fill="auto"/>
            <w:vAlign w:val="center"/>
          </w:tcPr>
          <w:p w14:paraId="6516C1F8" w14:textId="50D6A26E" w:rsidR="00F7708E" w:rsidRPr="00420E7B" w:rsidRDefault="00F7708E" w:rsidP="004D011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Document</w:t>
            </w:r>
          </w:p>
        </w:tc>
      </w:tr>
      <w:tr w:rsidR="00975899" w:rsidRPr="00420E7B" w14:paraId="7840AB6D" w14:textId="77777777" w:rsidTr="0097589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10B1EFAC" w14:textId="5FFD9628" w:rsidR="001E4B87" w:rsidRPr="00420E7B" w:rsidRDefault="008A04F5" w:rsidP="00913A28">
            <w:pPr>
              <w:pStyle w:val="NoSpacing"/>
              <w:spacing w:line="276" w:lineRule="auto"/>
              <w:rPr>
                <w:rFonts w:ascii="Verdana" w:hAnsi="Verdana" w:cs="Arial"/>
                <w:b w:val="0"/>
                <w:sz w:val="16"/>
                <w:szCs w:val="16"/>
              </w:rPr>
            </w:pPr>
            <w:r w:rsidRPr="00420E7B">
              <w:rPr>
                <w:rFonts w:ascii="Verdana" w:hAnsi="Verdana" w:cs="Arial"/>
                <w:b w:val="0"/>
                <w:sz w:val="16"/>
                <w:szCs w:val="16"/>
              </w:rPr>
              <w:t>UAT</w:t>
            </w:r>
          </w:p>
        </w:tc>
        <w:tc>
          <w:tcPr>
            <w:tcW w:w="4297" w:type="pct"/>
            <w:shd w:val="clear" w:color="auto" w:fill="auto"/>
            <w:vAlign w:val="center"/>
          </w:tcPr>
          <w:p w14:paraId="15444CBD" w14:textId="1E7657B9" w:rsidR="001E4B87" w:rsidRPr="00420E7B" w:rsidRDefault="008A04F5" w:rsidP="004D011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User Acceptance Testing</w:t>
            </w:r>
          </w:p>
        </w:tc>
      </w:tr>
      <w:tr w:rsidR="00975899" w:rsidRPr="00420E7B" w14:paraId="07237D51" w14:textId="77777777" w:rsidTr="00975899">
        <w:trPr>
          <w:cnfStyle w:val="000000010000" w:firstRow="0" w:lastRow="0" w:firstColumn="0" w:lastColumn="0" w:oddVBand="0" w:evenVBand="0" w:oddHBand="0" w:evenHBand="1"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1C9D9937" w14:textId="778B3E8D" w:rsidR="00C76E1A" w:rsidRPr="00420E7B" w:rsidRDefault="00C76E1A" w:rsidP="00913A28">
            <w:pPr>
              <w:pStyle w:val="NoSpacing"/>
              <w:spacing w:line="276" w:lineRule="auto"/>
              <w:rPr>
                <w:rFonts w:ascii="Verdana" w:hAnsi="Verdana" w:cs="Arial"/>
                <w:b w:val="0"/>
                <w:sz w:val="16"/>
                <w:szCs w:val="16"/>
              </w:rPr>
            </w:pPr>
            <w:r w:rsidRPr="00420E7B">
              <w:rPr>
                <w:rFonts w:ascii="Verdana" w:hAnsi="Verdana" w:cs="Arial"/>
                <w:b w:val="0"/>
                <w:sz w:val="16"/>
                <w:szCs w:val="16"/>
              </w:rPr>
              <w:t>LoB</w:t>
            </w:r>
          </w:p>
        </w:tc>
        <w:tc>
          <w:tcPr>
            <w:tcW w:w="4297" w:type="pct"/>
            <w:shd w:val="clear" w:color="auto" w:fill="auto"/>
            <w:vAlign w:val="center"/>
          </w:tcPr>
          <w:p w14:paraId="650B8CC0" w14:textId="33EB94EB" w:rsidR="00C76E1A" w:rsidRPr="00420E7B" w:rsidRDefault="00C76E1A" w:rsidP="004D011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Line of Business</w:t>
            </w:r>
          </w:p>
        </w:tc>
      </w:tr>
      <w:tr w:rsidR="00975899" w:rsidRPr="00420E7B" w14:paraId="0876E59E" w14:textId="77777777" w:rsidTr="0097589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6DA03A2E" w14:textId="54539E63" w:rsidR="00EC1883" w:rsidRPr="00420E7B" w:rsidRDefault="00EC1883" w:rsidP="00913A28">
            <w:pPr>
              <w:pStyle w:val="NoSpacing"/>
              <w:spacing w:line="276" w:lineRule="auto"/>
              <w:rPr>
                <w:rFonts w:ascii="Verdana" w:hAnsi="Verdana" w:cs="Arial"/>
                <w:b w:val="0"/>
                <w:sz w:val="16"/>
                <w:szCs w:val="16"/>
              </w:rPr>
            </w:pPr>
            <w:r w:rsidRPr="00420E7B">
              <w:rPr>
                <w:rFonts w:ascii="Verdana" w:hAnsi="Verdana" w:cs="Arial"/>
                <w:b w:val="0"/>
                <w:sz w:val="16"/>
                <w:szCs w:val="16"/>
              </w:rPr>
              <w:t>VAT</w:t>
            </w:r>
          </w:p>
        </w:tc>
        <w:tc>
          <w:tcPr>
            <w:tcW w:w="4297" w:type="pct"/>
            <w:shd w:val="clear" w:color="auto" w:fill="auto"/>
            <w:vAlign w:val="center"/>
          </w:tcPr>
          <w:p w14:paraId="36E4F424" w14:textId="26F01A74" w:rsidR="00EC1883" w:rsidRPr="00420E7B" w:rsidRDefault="00EC1883" w:rsidP="004D011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Value Added Tax</w:t>
            </w:r>
          </w:p>
        </w:tc>
      </w:tr>
      <w:tr w:rsidR="00975899" w:rsidRPr="00420E7B" w14:paraId="007A7D40" w14:textId="77777777" w:rsidTr="00975899">
        <w:trPr>
          <w:cnfStyle w:val="000000010000" w:firstRow="0" w:lastRow="0" w:firstColumn="0" w:lastColumn="0" w:oddVBand="0" w:evenVBand="0" w:oddHBand="0" w:evenHBand="1"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21BA5FE8" w14:textId="7623A915" w:rsidR="00525F85" w:rsidRPr="00420E7B" w:rsidRDefault="00525F85" w:rsidP="00913A28">
            <w:pPr>
              <w:pStyle w:val="NoSpacing"/>
              <w:spacing w:line="276" w:lineRule="auto"/>
              <w:rPr>
                <w:rFonts w:ascii="Verdana" w:hAnsi="Verdana" w:cs="Arial"/>
                <w:b w:val="0"/>
                <w:sz w:val="16"/>
                <w:szCs w:val="16"/>
              </w:rPr>
            </w:pPr>
            <w:r w:rsidRPr="00420E7B">
              <w:rPr>
                <w:rFonts w:ascii="Verdana" w:hAnsi="Verdana" w:cs="Arial"/>
                <w:b w:val="0"/>
                <w:sz w:val="16"/>
                <w:szCs w:val="16"/>
              </w:rPr>
              <w:t>PO</w:t>
            </w:r>
          </w:p>
        </w:tc>
        <w:tc>
          <w:tcPr>
            <w:tcW w:w="4297" w:type="pct"/>
            <w:shd w:val="clear" w:color="auto" w:fill="auto"/>
            <w:vAlign w:val="center"/>
          </w:tcPr>
          <w:p w14:paraId="05FE1BBB" w14:textId="511A8A9B" w:rsidR="00525F85" w:rsidRPr="00420E7B" w:rsidRDefault="00525F85" w:rsidP="004D011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Purchase Order</w:t>
            </w:r>
          </w:p>
        </w:tc>
      </w:tr>
      <w:tr w:rsidR="00975899" w:rsidRPr="00420E7B" w14:paraId="78A9CDAF" w14:textId="77777777" w:rsidTr="0097589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4613940A" w14:textId="25449841" w:rsidR="005E5D0C" w:rsidRPr="00420E7B" w:rsidRDefault="005E5D0C" w:rsidP="00913A28">
            <w:pPr>
              <w:pStyle w:val="NoSpacing"/>
              <w:spacing w:line="276" w:lineRule="auto"/>
              <w:rPr>
                <w:rFonts w:ascii="Verdana" w:hAnsi="Verdana" w:cs="Arial"/>
                <w:b w:val="0"/>
                <w:sz w:val="16"/>
                <w:szCs w:val="16"/>
              </w:rPr>
            </w:pPr>
            <w:r w:rsidRPr="00420E7B">
              <w:rPr>
                <w:rFonts w:ascii="Verdana" w:hAnsi="Verdana" w:cs="Arial"/>
                <w:b w:val="0"/>
                <w:sz w:val="16"/>
                <w:szCs w:val="16"/>
              </w:rPr>
              <w:t>GL</w:t>
            </w:r>
          </w:p>
        </w:tc>
        <w:tc>
          <w:tcPr>
            <w:tcW w:w="4297" w:type="pct"/>
            <w:shd w:val="clear" w:color="auto" w:fill="auto"/>
            <w:vAlign w:val="center"/>
          </w:tcPr>
          <w:p w14:paraId="78232E07" w14:textId="0DA8C1FB" w:rsidR="005E5D0C" w:rsidRPr="00420E7B" w:rsidRDefault="005E5D0C" w:rsidP="004D011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General Ledger</w:t>
            </w:r>
          </w:p>
        </w:tc>
      </w:tr>
      <w:tr w:rsidR="00975899" w:rsidRPr="00420E7B" w14:paraId="2FF63226" w14:textId="77777777" w:rsidTr="00975899">
        <w:trPr>
          <w:cnfStyle w:val="000000010000" w:firstRow="0" w:lastRow="0" w:firstColumn="0" w:lastColumn="0" w:oddVBand="0" w:evenVBand="0" w:oddHBand="0" w:evenHBand="1"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38271321" w14:textId="12EEA217" w:rsidR="005E5D0C" w:rsidRPr="00420E7B" w:rsidRDefault="005E5D0C" w:rsidP="00913A28">
            <w:pPr>
              <w:pStyle w:val="NoSpacing"/>
              <w:spacing w:line="276" w:lineRule="auto"/>
              <w:rPr>
                <w:rFonts w:ascii="Verdana" w:hAnsi="Verdana" w:cs="Arial"/>
                <w:b w:val="0"/>
                <w:sz w:val="16"/>
                <w:szCs w:val="16"/>
              </w:rPr>
            </w:pPr>
            <w:r w:rsidRPr="00420E7B">
              <w:rPr>
                <w:rFonts w:ascii="Verdana" w:hAnsi="Verdana" w:cs="Arial"/>
                <w:b w:val="0"/>
                <w:sz w:val="16"/>
                <w:szCs w:val="16"/>
              </w:rPr>
              <w:t>CC</w:t>
            </w:r>
          </w:p>
        </w:tc>
        <w:tc>
          <w:tcPr>
            <w:tcW w:w="4297" w:type="pct"/>
            <w:shd w:val="clear" w:color="auto" w:fill="auto"/>
            <w:vAlign w:val="center"/>
          </w:tcPr>
          <w:p w14:paraId="4E15A8B6" w14:textId="67CD0E5D" w:rsidR="005E5D0C" w:rsidRPr="00420E7B" w:rsidRDefault="005E5D0C" w:rsidP="004D011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Cost Center</w:t>
            </w:r>
          </w:p>
        </w:tc>
      </w:tr>
      <w:tr w:rsidR="00975899" w:rsidRPr="00420E7B" w14:paraId="7944DAD4" w14:textId="77777777" w:rsidTr="0097589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6CF221E8" w14:textId="7AC74662" w:rsidR="00432C37" w:rsidRPr="00420E7B" w:rsidRDefault="00432C37" w:rsidP="00913A28">
            <w:pPr>
              <w:pStyle w:val="NoSpacing"/>
              <w:spacing w:line="276" w:lineRule="auto"/>
              <w:rPr>
                <w:rFonts w:ascii="Verdana" w:hAnsi="Verdana" w:cs="Arial"/>
                <w:b w:val="0"/>
                <w:sz w:val="16"/>
                <w:szCs w:val="16"/>
              </w:rPr>
            </w:pPr>
            <w:r w:rsidRPr="00420E7B">
              <w:rPr>
                <w:rFonts w:ascii="Verdana" w:hAnsi="Verdana" w:cs="Arial"/>
                <w:b w:val="0"/>
                <w:sz w:val="16"/>
                <w:szCs w:val="16"/>
              </w:rPr>
              <w:t>T</w:t>
            </w:r>
            <w:r w:rsidR="009F72D8" w:rsidRPr="00420E7B">
              <w:rPr>
                <w:rFonts w:ascii="Verdana" w:hAnsi="Verdana" w:cs="Arial"/>
                <w:b w:val="0"/>
                <w:sz w:val="16"/>
                <w:szCs w:val="16"/>
              </w:rPr>
              <w:t>c</w:t>
            </w:r>
            <w:r w:rsidRPr="00420E7B">
              <w:rPr>
                <w:rFonts w:ascii="Verdana" w:hAnsi="Verdana" w:cs="Arial"/>
                <w:b w:val="0"/>
                <w:sz w:val="16"/>
                <w:szCs w:val="16"/>
              </w:rPr>
              <w:t>ode</w:t>
            </w:r>
          </w:p>
        </w:tc>
        <w:tc>
          <w:tcPr>
            <w:tcW w:w="4297" w:type="pct"/>
            <w:shd w:val="clear" w:color="auto" w:fill="auto"/>
            <w:vAlign w:val="center"/>
          </w:tcPr>
          <w:p w14:paraId="200BA1A4" w14:textId="60A69415" w:rsidR="00432C37" w:rsidRPr="00420E7B" w:rsidRDefault="00432C37" w:rsidP="004D011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Transaction Code</w:t>
            </w:r>
          </w:p>
        </w:tc>
      </w:tr>
      <w:tr w:rsidR="00975899" w:rsidRPr="00420E7B" w14:paraId="0231BF84" w14:textId="77777777" w:rsidTr="00975899">
        <w:trPr>
          <w:cnfStyle w:val="000000010000" w:firstRow="0" w:lastRow="0" w:firstColumn="0" w:lastColumn="0" w:oddVBand="0" w:evenVBand="0" w:oddHBand="0" w:evenHBand="1"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48E57C85" w14:textId="47E32AE1" w:rsidR="00ED0E9F" w:rsidRPr="00420E7B" w:rsidRDefault="003C513A" w:rsidP="00913A28">
            <w:pPr>
              <w:pStyle w:val="NoSpacing"/>
              <w:spacing w:line="276" w:lineRule="auto"/>
              <w:rPr>
                <w:rFonts w:ascii="Verdana" w:hAnsi="Verdana" w:cs="Arial"/>
                <w:b w:val="0"/>
                <w:sz w:val="16"/>
                <w:szCs w:val="16"/>
              </w:rPr>
            </w:pPr>
            <w:r>
              <w:rPr>
                <w:rFonts w:ascii="Verdana" w:hAnsi="Verdana" w:cs="Arial"/>
                <w:b w:val="0"/>
                <w:sz w:val="16"/>
                <w:szCs w:val="16"/>
              </w:rPr>
              <w:t>VAT</w:t>
            </w:r>
          </w:p>
        </w:tc>
        <w:tc>
          <w:tcPr>
            <w:tcW w:w="4297" w:type="pct"/>
            <w:shd w:val="clear" w:color="auto" w:fill="auto"/>
            <w:vAlign w:val="center"/>
          </w:tcPr>
          <w:p w14:paraId="26E6E025" w14:textId="3B18C0D4" w:rsidR="00ED0E9F" w:rsidRPr="00420E7B" w:rsidRDefault="00ED0E9F" w:rsidP="004D011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Company VAT Registration</w:t>
            </w:r>
          </w:p>
        </w:tc>
      </w:tr>
      <w:tr w:rsidR="00975899" w:rsidRPr="00420E7B" w14:paraId="7CFE42C5" w14:textId="77777777" w:rsidTr="0097589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2CD182D6" w14:textId="41546D30" w:rsidR="000F0D13" w:rsidRPr="00420E7B" w:rsidRDefault="000F0D13" w:rsidP="00913A28">
            <w:pPr>
              <w:pStyle w:val="NoSpacing"/>
              <w:spacing w:line="276" w:lineRule="auto"/>
              <w:rPr>
                <w:rFonts w:ascii="Verdana" w:hAnsi="Verdana" w:cs="Arial"/>
                <w:b w:val="0"/>
                <w:sz w:val="16"/>
                <w:szCs w:val="16"/>
              </w:rPr>
            </w:pPr>
            <w:r w:rsidRPr="00420E7B">
              <w:rPr>
                <w:rFonts w:ascii="Verdana" w:hAnsi="Verdana" w:cs="Arial"/>
                <w:b w:val="0"/>
                <w:sz w:val="16"/>
                <w:szCs w:val="16"/>
              </w:rPr>
              <w:t>GR</w:t>
            </w:r>
          </w:p>
        </w:tc>
        <w:tc>
          <w:tcPr>
            <w:tcW w:w="4297" w:type="pct"/>
            <w:shd w:val="clear" w:color="auto" w:fill="auto"/>
            <w:vAlign w:val="center"/>
          </w:tcPr>
          <w:p w14:paraId="7C950C1A" w14:textId="5EED9A62" w:rsidR="000F0D13" w:rsidRPr="00420E7B" w:rsidRDefault="000F0D13" w:rsidP="004D011D">
            <w:pPr>
              <w:pStyle w:val="NoSpacing"/>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cs="Arial"/>
                <w:sz w:val="16"/>
                <w:szCs w:val="16"/>
              </w:rPr>
            </w:pPr>
            <w:r w:rsidRPr="00420E7B">
              <w:rPr>
                <w:rFonts w:ascii="Verdana" w:hAnsi="Verdana" w:cs="Arial"/>
                <w:sz w:val="16"/>
                <w:szCs w:val="16"/>
              </w:rPr>
              <w:t>Good Receipt</w:t>
            </w:r>
          </w:p>
        </w:tc>
      </w:tr>
      <w:tr w:rsidR="009F72D8" w:rsidRPr="000F0D13" w14:paraId="7176A42C" w14:textId="77777777" w:rsidTr="00975899">
        <w:trPr>
          <w:cnfStyle w:val="000000010000" w:firstRow="0" w:lastRow="0" w:firstColumn="0" w:lastColumn="0" w:oddVBand="0" w:evenVBand="0" w:oddHBand="0" w:evenHBand="1"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03" w:type="pct"/>
            <w:shd w:val="clear" w:color="auto" w:fill="auto"/>
            <w:vAlign w:val="center"/>
          </w:tcPr>
          <w:p w14:paraId="7EC0B2B2" w14:textId="6F851063" w:rsidR="009F72D8" w:rsidRPr="00420E7B" w:rsidRDefault="009F72D8" w:rsidP="00913A28">
            <w:pPr>
              <w:pStyle w:val="NoSpacing"/>
              <w:spacing w:line="276" w:lineRule="auto"/>
              <w:rPr>
                <w:rFonts w:ascii="Verdana" w:hAnsi="Verdana" w:cs="Arial"/>
                <w:b w:val="0"/>
                <w:sz w:val="16"/>
                <w:szCs w:val="16"/>
              </w:rPr>
            </w:pPr>
            <w:r w:rsidRPr="00420E7B">
              <w:rPr>
                <w:rFonts w:ascii="Verdana" w:hAnsi="Verdana" w:cs="Arial"/>
                <w:b w:val="0"/>
                <w:sz w:val="16"/>
                <w:szCs w:val="16"/>
              </w:rPr>
              <w:t>TBD</w:t>
            </w:r>
          </w:p>
        </w:tc>
        <w:tc>
          <w:tcPr>
            <w:tcW w:w="4297" w:type="pct"/>
            <w:shd w:val="clear" w:color="auto" w:fill="auto"/>
            <w:vAlign w:val="center"/>
          </w:tcPr>
          <w:p w14:paraId="41944DBA" w14:textId="49E42692" w:rsidR="009F72D8" w:rsidRPr="00195505" w:rsidRDefault="009F72D8" w:rsidP="004D011D">
            <w:pPr>
              <w:pStyle w:val="NoSpacing"/>
              <w:spacing w:line="276" w:lineRule="auto"/>
              <w:cnfStyle w:val="000000010000" w:firstRow="0" w:lastRow="0" w:firstColumn="0" w:lastColumn="0" w:oddVBand="0" w:evenVBand="0" w:oddHBand="0" w:evenHBand="1" w:firstRowFirstColumn="0" w:firstRowLastColumn="0" w:lastRowFirstColumn="0" w:lastRowLastColumn="0"/>
              <w:rPr>
                <w:rFonts w:ascii="Verdana" w:hAnsi="Verdana" w:cs="Arial"/>
                <w:sz w:val="16"/>
                <w:szCs w:val="16"/>
              </w:rPr>
            </w:pPr>
            <w:r w:rsidRPr="00420E7B">
              <w:rPr>
                <w:rFonts w:ascii="Verdana" w:hAnsi="Verdana" w:cs="Arial"/>
                <w:sz w:val="16"/>
                <w:szCs w:val="16"/>
              </w:rPr>
              <w:t>To Be Decided</w:t>
            </w:r>
          </w:p>
        </w:tc>
      </w:tr>
    </w:tbl>
    <w:p w14:paraId="79B1BA7E" w14:textId="5FEB604F" w:rsidR="008E26D5" w:rsidRDefault="008E26D5">
      <w:pPr>
        <w:pStyle w:val="NoSpacing"/>
        <w:spacing w:line="276" w:lineRule="auto"/>
        <w:rPr>
          <w:rFonts w:ascii="Verdana" w:hAnsi="Verdana"/>
          <w:sz w:val="16"/>
          <w:szCs w:val="16"/>
        </w:rPr>
      </w:pPr>
    </w:p>
    <w:p w14:paraId="7C069A7D" w14:textId="77777777" w:rsidR="00980CC0" w:rsidRPr="00DF6524" w:rsidRDefault="00980CC0">
      <w:pPr>
        <w:pStyle w:val="NoSpacing"/>
        <w:spacing w:line="276" w:lineRule="auto"/>
        <w:rPr>
          <w:rFonts w:ascii="Verdana" w:hAnsi="Verdana"/>
          <w:sz w:val="16"/>
          <w:szCs w:val="16"/>
        </w:rPr>
      </w:pPr>
    </w:p>
    <w:sectPr w:rsidR="00980CC0" w:rsidRPr="00DF6524" w:rsidSect="00910EE4">
      <w:headerReference w:type="default" r:id="rId39"/>
      <w:footerReference w:type="default" r:id="rId40"/>
      <w:pgSz w:w="16839" w:h="11907" w:orient="landscape" w:code="9"/>
      <w:pgMar w:top="1718" w:right="2098" w:bottom="1559" w:left="890" w:header="465" w:footer="397"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8F620" w14:textId="77777777" w:rsidR="00A41FA4" w:rsidRDefault="00A41FA4">
      <w:r>
        <w:separator/>
      </w:r>
    </w:p>
  </w:endnote>
  <w:endnote w:type="continuationSeparator" w:id="0">
    <w:p w14:paraId="60695740" w14:textId="77777777" w:rsidR="00A41FA4" w:rsidRDefault="00A41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rutiger 45 Light">
    <w:altName w:val="Corbel"/>
    <w:charset w:val="00"/>
    <w:family w:val="swiss"/>
    <w:pitch w:val="variable"/>
    <w:sig w:usb0="00000001" w:usb1="5000205B" w:usb2="00000000" w:usb3="00000000" w:csb0="00000193"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UBSHeadline">
    <w:altName w:val="Times New Roman"/>
    <w:charset w:val="00"/>
    <w:family w:val="roman"/>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UBSLogo">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Adobe Fan Heiti Std B">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B679" w14:textId="77777777" w:rsidR="007D03E2" w:rsidRDefault="007D03E2"/>
  <w:p w14:paraId="378C2BB4" w14:textId="77777777" w:rsidR="007D03E2" w:rsidRDefault="007D03E2"/>
  <w:tbl>
    <w:tblPr>
      <w:tblW w:w="8638" w:type="dxa"/>
      <w:tblLayout w:type="fixed"/>
      <w:tblCellMar>
        <w:left w:w="0" w:type="dxa"/>
        <w:right w:w="0" w:type="dxa"/>
      </w:tblCellMar>
      <w:tblLook w:val="04A0" w:firstRow="1" w:lastRow="0" w:firstColumn="1" w:lastColumn="0" w:noHBand="0" w:noVBand="1"/>
    </w:tblPr>
    <w:tblGrid>
      <w:gridCol w:w="7711"/>
      <w:gridCol w:w="927"/>
    </w:tblGrid>
    <w:tr w:rsidR="007D03E2" w14:paraId="294355A7" w14:textId="77777777" w:rsidTr="00A36075">
      <w:trPr>
        <w:cantSplit/>
      </w:trPr>
      <w:tc>
        <w:tcPr>
          <w:tcW w:w="7711" w:type="dxa"/>
          <w:tcBorders>
            <w:top w:val="single" w:sz="4" w:space="0" w:color="auto"/>
            <w:left w:val="nil"/>
            <w:bottom w:val="nil"/>
            <w:right w:val="nil"/>
          </w:tcBorders>
        </w:tcPr>
        <w:p w14:paraId="2EB2FC29" w14:textId="77777777" w:rsidR="007D03E2" w:rsidRDefault="007D03E2" w:rsidP="007E4525">
          <w:pPr>
            <w:pStyle w:val="DocumentIdentification"/>
            <w:rPr>
              <w:lang w:val="de-CH"/>
            </w:rPr>
          </w:pPr>
          <w:r>
            <w:rPr>
              <w:lang w:val="de-CH"/>
            </w:rPr>
            <w:t>Version 2.0</w:t>
          </w:r>
        </w:p>
        <w:p w14:paraId="23807EF9" w14:textId="77777777" w:rsidR="007D03E2" w:rsidRDefault="007D03E2" w:rsidP="007E4525">
          <w:pPr>
            <w:pStyle w:val="DocumentIdentification"/>
            <w:rPr>
              <w:lang w:val="de-CH"/>
            </w:rPr>
          </w:pPr>
        </w:p>
      </w:tc>
      <w:tc>
        <w:tcPr>
          <w:tcW w:w="927" w:type="dxa"/>
          <w:tcBorders>
            <w:top w:val="single" w:sz="4" w:space="0" w:color="auto"/>
            <w:left w:val="nil"/>
            <w:bottom w:val="nil"/>
            <w:right w:val="nil"/>
          </w:tcBorders>
          <w:hideMark/>
        </w:tcPr>
        <w:p w14:paraId="1393D447" w14:textId="7110C969" w:rsidR="007D03E2" w:rsidRDefault="007D03E2" w:rsidP="00A36075">
          <w:pPr>
            <w:pStyle w:val="Footer2nd"/>
            <w:tabs>
              <w:tab w:val="clear" w:pos="851"/>
            </w:tabs>
            <w:jc w:val="right"/>
          </w:pPr>
          <w:r>
            <w:t xml:space="preserve">Page </w:t>
          </w:r>
          <w:r>
            <w:fldChar w:fldCharType="begin"/>
          </w:r>
          <w:r>
            <w:instrText xml:space="preserve"> PAGE  \* MERGEFORMAT </w:instrText>
          </w:r>
          <w:r>
            <w:fldChar w:fldCharType="separate"/>
          </w:r>
          <w:r>
            <w:rPr>
              <w:noProof/>
            </w:rPr>
            <w:t>6</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45</w:t>
          </w:r>
          <w:r>
            <w:rPr>
              <w:noProof/>
            </w:rPr>
            <w:fldChar w:fldCharType="end"/>
          </w:r>
        </w:p>
      </w:tc>
    </w:tr>
  </w:tbl>
  <w:p w14:paraId="3937393D" w14:textId="77777777" w:rsidR="007D03E2" w:rsidRDefault="007D03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B1B43" w14:textId="77777777" w:rsidR="007D03E2" w:rsidRDefault="007D03E2">
    <w:pPr>
      <w:pStyle w:val="Footer"/>
      <w:spacing w:line="20" w:lineRule="atLeast"/>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7711"/>
      <w:gridCol w:w="1645"/>
    </w:tblGrid>
    <w:tr w:rsidR="007D03E2" w:rsidRPr="00C63B44" w14:paraId="7D83CEED" w14:textId="77777777">
      <w:trPr>
        <w:trHeight w:hRule="exact" w:val="791"/>
      </w:trPr>
      <w:tc>
        <w:tcPr>
          <w:tcW w:w="9356" w:type="dxa"/>
          <w:gridSpan w:val="2"/>
        </w:tcPr>
        <w:p w14:paraId="7CD11E49" w14:textId="77777777" w:rsidR="007D03E2" w:rsidRPr="00C63B44" w:rsidRDefault="007D03E2">
          <w:pPr>
            <w:pStyle w:val="Footer"/>
          </w:pPr>
        </w:p>
      </w:tc>
    </w:tr>
    <w:tr w:rsidR="007D03E2" w:rsidRPr="00C63B44" w14:paraId="0744A9E4" w14:textId="77777777">
      <w:trPr>
        <w:cantSplit/>
      </w:trPr>
      <w:tc>
        <w:tcPr>
          <w:tcW w:w="7711" w:type="dxa"/>
          <w:tcBorders>
            <w:top w:val="single" w:sz="4" w:space="0" w:color="auto"/>
          </w:tcBorders>
        </w:tcPr>
        <w:p w14:paraId="44A65667" w14:textId="099DB36F" w:rsidR="007D03E2" w:rsidRPr="00C63B44" w:rsidRDefault="007D03E2">
          <w:pPr>
            <w:pStyle w:val="Footer2nd"/>
          </w:pPr>
          <w:r w:rsidRPr="00C63B44">
            <w:fldChar w:fldCharType="begin"/>
          </w:r>
          <w:r w:rsidRPr="00C63B44">
            <w:instrText xml:space="preserve"> REF CompanyName \* MERGEFORMAT </w:instrText>
          </w:r>
          <w:r w:rsidRPr="00C63B44">
            <w:fldChar w:fldCharType="separate"/>
          </w:r>
          <w:r>
            <w:rPr>
              <w:b/>
              <w:bCs/>
            </w:rPr>
            <w:t>Error! Reference source not found.</w:t>
          </w:r>
          <w:r w:rsidRPr="00C63B44">
            <w:fldChar w:fldCharType="end"/>
          </w:r>
          <w:r w:rsidRPr="00C63B44">
            <w:t xml:space="preserve">, </w:t>
          </w:r>
          <w:r w:rsidRPr="00C63B44">
            <w:fldChar w:fldCharType="begin"/>
          </w:r>
          <w:r w:rsidRPr="00C63B44">
            <w:instrText xml:space="preserve"> REF FootVersionLbl \* MERGEFORMAT </w:instrText>
          </w:r>
          <w:r w:rsidRPr="00C63B44">
            <w:fldChar w:fldCharType="separate"/>
          </w:r>
          <w:r>
            <w:rPr>
              <w:b/>
              <w:bCs/>
            </w:rPr>
            <w:t>Error! Reference source not found.</w:t>
          </w:r>
          <w:r w:rsidRPr="00C63B44">
            <w:fldChar w:fldCharType="end"/>
          </w:r>
          <w:r w:rsidRPr="00C63B44">
            <w:t xml:space="preserve"> </w:t>
          </w:r>
          <w:r w:rsidRPr="00C63B44">
            <w:fldChar w:fldCharType="begin"/>
          </w:r>
          <w:r w:rsidRPr="00C63B44">
            <w:instrText xml:space="preserve"> REF FootVersion \* MERGEFORMAT </w:instrText>
          </w:r>
          <w:r w:rsidRPr="00C63B44">
            <w:fldChar w:fldCharType="separate"/>
          </w:r>
          <w:r>
            <w:rPr>
              <w:b/>
              <w:bCs/>
            </w:rPr>
            <w:t>Error! Reference source not found.</w:t>
          </w:r>
          <w:r w:rsidRPr="00C63B44">
            <w:fldChar w:fldCharType="end"/>
          </w:r>
          <w:r w:rsidRPr="00C63B44">
            <w:t xml:space="preserve">, , </w:t>
          </w:r>
          <w:r w:rsidRPr="00C63B44">
            <w:fldChar w:fldCharType="begin"/>
          </w:r>
          <w:r w:rsidRPr="00C63B44">
            <w:instrText xml:space="preserve"> REF LetDate \* MERGEFORMAT </w:instrText>
          </w:r>
          <w:r w:rsidRPr="00C63B44">
            <w:fldChar w:fldCharType="separate"/>
          </w:r>
          <w:r>
            <w:rPr>
              <w:b/>
              <w:bCs/>
            </w:rPr>
            <w:t>Error! Reference source not found.</w:t>
          </w:r>
          <w:r w:rsidRPr="00C63B44">
            <w:fldChar w:fldCharType="end"/>
          </w:r>
        </w:p>
      </w:tc>
      <w:tc>
        <w:tcPr>
          <w:tcW w:w="1644" w:type="dxa"/>
          <w:tcBorders>
            <w:top w:val="single" w:sz="4" w:space="0" w:color="auto"/>
          </w:tcBorders>
        </w:tcPr>
        <w:p w14:paraId="3C4D9472" w14:textId="5960D400" w:rsidR="007D03E2" w:rsidRPr="00C63B44" w:rsidRDefault="007D03E2">
          <w:pPr>
            <w:pStyle w:val="Footer2nd"/>
            <w:jc w:val="right"/>
          </w:pPr>
          <w:r w:rsidRPr="00C63B44">
            <w:t xml:space="preserve">Page </w:t>
          </w:r>
          <w:r>
            <w:fldChar w:fldCharType="begin"/>
          </w:r>
          <w:r>
            <w:instrText xml:space="preserve"> PAGE  \* MERGEFORMAT </w:instrText>
          </w:r>
          <w:r>
            <w:fldChar w:fldCharType="separate"/>
          </w:r>
          <w:r>
            <w:rPr>
              <w:noProof/>
            </w:rPr>
            <w:t>3</w:t>
          </w:r>
          <w:r>
            <w:fldChar w:fldCharType="end"/>
          </w:r>
          <w:r w:rsidRPr="00C63B44">
            <w:t xml:space="preserve"> of </w:t>
          </w:r>
          <w:r>
            <w:rPr>
              <w:noProof/>
            </w:rPr>
            <w:fldChar w:fldCharType="begin"/>
          </w:r>
          <w:r>
            <w:rPr>
              <w:noProof/>
            </w:rPr>
            <w:instrText xml:space="preserve"> NUMPAGES  \* MERGEFORMAT </w:instrText>
          </w:r>
          <w:r>
            <w:rPr>
              <w:noProof/>
            </w:rPr>
            <w:fldChar w:fldCharType="separate"/>
          </w:r>
          <w:r>
            <w:rPr>
              <w:noProof/>
            </w:rPr>
            <w:t>104</w:t>
          </w:r>
          <w:r>
            <w:rPr>
              <w:noProof/>
            </w:rPr>
            <w:fldChar w:fldCharType="end"/>
          </w:r>
        </w:p>
      </w:tc>
    </w:tr>
  </w:tbl>
  <w:p w14:paraId="70364673" w14:textId="77777777" w:rsidR="007D03E2" w:rsidRDefault="007D03E2">
    <w:pPr>
      <w:pStyle w:val="Footer"/>
      <w:spacing w:line="20" w:lineRule="atLeast"/>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E763" w14:textId="19039027" w:rsidR="007D03E2" w:rsidRPr="00461A8C" w:rsidRDefault="007D03E2" w:rsidP="00461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DF34E" w14:textId="77777777" w:rsidR="00A41FA4" w:rsidRDefault="00A41FA4">
      <w:r>
        <w:separator/>
      </w:r>
    </w:p>
  </w:footnote>
  <w:footnote w:type="continuationSeparator" w:id="0">
    <w:p w14:paraId="1D83FC64" w14:textId="77777777" w:rsidR="00A41FA4" w:rsidRDefault="00A41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24" w:type="dxa"/>
      <w:tblInd w:w="-1494" w:type="dxa"/>
      <w:tblLayout w:type="fixed"/>
      <w:tblCellMar>
        <w:left w:w="0" w:type="dxa"/>
        <w:right w:w="0" w:type="dxa"/>
      </w:tblCellMar>
      <w:tblLook w:val="0000" w:firstRow="0" w:lastRow="0" w:firstColumn="0" w:lastColumn="0" w:noHBand="0" w:noVBand="0"/>
    </w:tblPr>
    <w:tblGrid>
      <w:gridCol w:w="7074"/>
      <w:gridCol w:w="20"/>
      <w:gridCol w:w="113"/>
      <w:gridCol w:w="3017"/>
    </w:tblGrid>
    <w:tr w:rsidR="007D03E2" w:rsidRPr="00C63B44" w14:paraId="1E9CEDBD" w14:textId="77777777" w:rsidTr="00A36075">
      <w:trPr>
        <w:cantSplit/>
        <w:trHeight w:hRule="exact" w:val="60"/>
      </w:trPr>
      <w:tc>
        <w:tcPr>
          <w:tcW w:w="7074" w:type="dxa"/>
          <w:vMerge w:val="restart"/>
        </w:tcPr>
        <w:p w14:paraId="1BC8EE22" w14:textId="77777777" w:rsidR="007D03E2" w:rsidRPr="00C63B44" w:rsidRDefault="007D03E2" w:rsidP="00EC7FE4">
          <w:pPr>
            <w:pStyle w:val="Header"/>
            <w:ind w:firstLine="790"/>
            <w:rPr>
              <w:rFonts w:ascii="UBSLogo" w:hAnsi="UBSLogo"/>
              <w:sz w:val="52"/>
            </w:rPr>
          </w:pPr>
          <w:bookmarkStart w:id="14" w:name="UBSHeadRepTitle2_3"/>
        </w:p>
      </w:tc>
      <w:tc>
        <w:tcPr>
          <w:tcW w:w="20" w:type="dxa"/>
          <w:tcBorders>
            <w:left w:val="nil"/>
          </w:tcBorders>
        </w:tcPr>
        <w:p w14:paraId="06645CCE" w14:textId="77777777" w:rsidR="007D03E2" w:rsidRPr="00C63B44" w:rsidRDefault="007D03E2">
          <w:pPr>
            <w:pStyle w:val="Empty"/>
          </w:pPr>
        </w:p>
      </w:tc>
      <w:tc>
        <w:tcPr>
          <w:tcW w:w="113" w:type="dxa"/>
          <w:tcBorders>
            <w:left w:val="nil"/>
          </w:tcBorders>
        </w:tcPr>
        <w:p w14:paraId="53490521" w14:textId="77777777" w:rsidR="007D03E2" w:rsidRPr="00C63B44" w:rsidRDefault="007D03E2">
          <w:pPr>
            <w:pStyle w:val="Empty"/>
          </w:pPr>
        </w:p>
      </w:tc>
      <w:tc>
        <w:tcPr>
          <w:tcW w:w="3017" w:type="dxa"/>
        </w:tcPr>
        <w:p w14:paraId="3356A8F7" w14:textId="77777777" w:rsidR="007D03E2" w:rsidRPr="00C63B44" w:rsidRDefault="007D03E2">
          <w:pPr>
            <w:pStyle w:val="Empty"/>
          </w:pPr>
        </w:p>
      </w:tc>
    </w:tr>
    <w:tr w:rsidR="007D03E2" w:rsidRPr="00C63B44" w14:paraId="5BFA31F8" w14:textId="77777777" w:rsidTr="00A36075">
      <w:trPr>
        <w:cantSplit/>
        <w:trHeight w:val="180"/>
      </w:trPr>
      <w:tc>
        <w:tcPr>
          <w:tcW w:w="7074" w:type="dxa"/>
          <w:vMerge/>
        </w:tcPr>
        <w:p w14:paraId="0559359E" w14:textId="77777777" w:rsidR="007D03E2" w:rsidRPr="00C63B44" w:rsidRDefault="007D03E2">
          <w:pPr>
            <w:pStyle w:val="Header"/>
            <w:rPr>
              <w:rFonts w:ascii="UBSLogo" w:hAnsi="UBSLogo"/>
              <w:sz w:val="52"/>
            </w:rPr>
          </w:pPr>
          <w:bookmarkStart w:id="15" w:name="" w:colFirst="4" w:colLast="4"/>
          <w:bookmarkEnd w:id="15"/>
        </w:p>
      </w:tc>
      <w:tc>
        <w:tcPr>
          <w:tcW w:w="20" w:type="dxa"/>
          <w:vMerge w:val="restart"/>
          <w:tcBorders>
            <w:left w:val="nil"/>
          </w:tcBorders>
        </w:tcPr>
        <w:p w14:paraId="4A6AAC97" w14:textId="77777777" w:rsidR="007D03E2" w:rsidRPr="00C63B44" w:rsidRDefault="007D03E2">
          <w:pPr>
            <w:pStyle w:val="SenderInformation"/>
          </w:pPr>
        </w:p>
      </w:tc>
      <w:tc>
        <w:tcPr>
          <w:tcW w:w="113" w:type="dxa"/>
          <w:vMerge w:val="restart"/>
          <w:tcBorders>
            <w:left w:val="nil"/>
          </w:tcBorders>
        </w:tcPr>
        <w:p w14:paraId="796BED8D" w14:textId="77777777" w:rsidR="007D03E2" w:rsidRPr="00C63B44" w:rsidRDefault="007D03E2">
          <w:pPr>
            <w:pStyle w:val="Empty"/>
          </w:pPr>
        </w:p>
      </w:tc>
      <w:tc>
        <w:tcPr>
          <w:tcW w:w="3017" w:type="dxa"/>
        </w:tcPr>
        <w:p w14:paraId="3C852C1D" w14:textId="451E529A" w:rsidR="007D03E2" w:rsidRPr="00C63B44" w:rsidRDefault="007D03E2" w:rsidP="00092B73">
          <w:pPr>
            <w:pStyle w:val="ClassificationHeader"/>
          </w:pPr>
          <w:r>
            <w:t>Digital Buck Updation</w:t>
          </w:r>
        </w:p>
      </w:tc>
    </w:tr>
    <w:tr w:rsidR="007D03E2" w:rsidRPr="00C63B44" w14:paraId="3673EF77" w14:textId="77777777" w:rsidTr="00A36075">
      <w:trPr>
        <w:cantSplit/>
        <w:trHeight w:val="128"/>
      </w:trPr>
      <w:tc>
        <w:tcPr>
          <w:tcW w:w="7074" w:type="dxa"/>
          <w:vMerge/>
        </w:tcPr>
        <w:p w14:paraId="285BE457" w14:textId="77777777" w:rsidR="007D03E2" w:rsidRPr="00C63B44" w:rsidRDefault="007D03E2">
          <w:pPr>
            <w:pStyle w:val="Header"/>
            <w:rPr>
              <w:rFonts w:ascii="UBSLogo" w:hAnsi="UBSLogo"/>
              <w:sz w:val="64"/>
            </w:rPr>
          </w:pPr>
          <w:bookmarkStart w:id="16" w:name="" w:colFirst="4" w:colLast="4"/>
          <w:bookmarkEnd w:id="16"/>
        </w:p>
      </w:tc>
      <w:tc>
        <w:tcPr>
          <w:tcW w:w="20" w:type="dxa"/>
          <w:vMerge/>
          <w:tcBorders>
            <w:left w:val="nil"/>
          </w:tcBorders>
        </w:tcPr>
        <w:p w14:paraId="6853B100" w14:textId="77777777" w:rsidR="007D03E2" w:rsidRPr="00C63B44" w:rsidRDefault="007D03E2">
          <w:pPr>
            <w:pStyle w:val="SenderInformation"/>
          </w:pPr>
        </w:p>
      </w:tc>
      <w:tc>
        <w:tcPr>
          <w:tcW w:w="113" w:type="dxa"/>
          <w:vMerge/>
          <w:tcBorders>
            <w:left w:val="nil"/>
          </w:tcBorders>
        </w:tcPr>
        <w:p w14:paraId="6DBA2D35" w14:textId="77777777" w:rsidR="007D03E2" w:rsidRPr="00C63B44" w:rsidRDefault="007D03E2">
          <w:pPr>
            <w:pStyle w:val="Empty"/>
          </w:pPr>
        </w:p>
      </w:tc>
      <w:tc>
        <w:tcPr>
          <w:tcW w:w="3017" w:type="dxa"/>
        </w:tcPr>
        <w:p w14:paraId="1A652CCA" w14:textId="77777777" w:rsidR="007D03E2" w:rsidRPr="00C63B44" w:rsidRDefault="007D03E2" w:rsidP="009B1159">
          <w:pPr>
            <w:pStyle w:val="SenderInformation"/>
          </w:pPr>
          <w:r>
            <w:t>Solution Design Document</w:t>
          </w:r>
        </w:p>
      </w:tc>
    </w:tr>
    <w:tr w:rsidR="007D03E2" w:rsidRPr="00C63B44" w14:paraId="08C727BE" w14:textId="77777777" w:rsidTr="00A36075">
      <w:trPr>
        <w:gridAfter w:val="1"/>
        <w:wAfter w:w="3017" w:type="dxa"/>
        <w:cantSplit/>
        <w:trHeight w:val="784"/>
      </w:trPr>
      <w:tc>
        <w:tcPr>
          <w:tcW w:w="7074" w:type="dxa"/>
          <w:vMerge/>
        </w:tcPr>
        <w:p w14:paraId="18B676E8" w14:textId="77777777" w:rsidR="007D03E2" w:rsidRPr="00C63B44" w:rsidRDefault="007D03E2">
          <w:pPr>
            <w:pStyle w:val="Header"/>
            <w:rPr>
              <w:rFonts w:ascii="UBSLogo" w:hAnsi="UBSLogo"/>
              <w:sz w:val="64"/>
            </w:rPr>
          </w:pPr>
          <w:bookmarkStart w:id="17" w:name="" w:colFirst="4" w:colLast="4"/>
          <w:bookmarkEnd w:id="17"/>
        </w:p>
      </w:tc>
      <w:tc>
        <w:tcPr>
          <w:tcW w:w="20" w:type="dxa"/>
          <w:vMerge/>
          <w:tcBorders>
            <w:left w:val="nil"/>
          </w:tcBorders>
        </w:tcPr>
        <w:p w14:paraId="2AFC717B" w14:textId="77777777" w:rsidR="007D03E2" w:rsidRPr="00C63B44" w:rsidRDefault="007D03E2">
          <w:pPr>
            <w:pStyle w:val="SenderInformation"/>
          </w:pPr>
        </w:p>
      </w:tc>
      <w:tc>
        <w:tcPr>
          <w:tcW w:w="113" w:type="dxa"/>
          <w:vMerge/>
          <w:tcBorders>
            <w:left w:val="nil"/>
          </w:tcBorders>
        </w:tcPr>
        <w:p w14:paraId="319A554D" w14:textId="77777777" w:rsidR="007D03E2" w:rsidRPr="00C63B44" w:rsidRDefault="007D03E2">
          <w:pPr>
            <w:pStyle w:val="Empty"/>
          </w:pPr>
        </w:p>
      </w:tc>
    </w:tr>
    <w:bookmarkEnd w:id="14"/>
  </w:tbl>
  <w:p w14:paraId="5B4C6369" w14:textId="77777777" w:rsidR="007D03E2" w:rsidRDefault="007D03E2">
    <w:pPr>
      <w:pStyle w:val="Header"/>
    </w:pPr>
  </w:p>
  <w:p w14:paraId="1C8EA69D" w14:textId="77777777" w:rsidR="007D03E2" w:rsidRDefault="007D03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54DFB" w14:textId="77777777" w:rsidR="007D03E2" w:rsidRDefault="007D03E2">
    <w:pPr>
      <w:pStyle w:val="Header"/>
    </w:pPr>
  </w:p>
  <w:p w14:paraId="279D4BE9" w14:textId="77777777" w:rsidR="007D03E2" w:rsidRDefault="007D03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57" w:type="dxa"/>
      <w:tblInd w:w="-1494" w:type="dxa"/>
      <w:tblLayout w:type="fixed"/>
      <w:tblCellMar>
        <w:left w:w="0" w:type="dxa"/>
        <w:right w:w="0" w:type="dxa"/>
      </w:tblCellMar>
      <w:tblLook w:val="0000" w:firstRow="0" w:lastRow="0" w:firstColumn="0" w:lastColumn="0" w:noHBand="0" w:noVBand="0"/>
    </w:tblPr>
    <w:tblGrid>
      <w:gridCol w:w="7647"/>
      <w:gridCol w:w="57"/>
      <w:gridCol w:w="113"/>
      <w:gridCol w:w="3040"/>
    </w:tblGrid>
    <w:tr w:rsidR="007D03E2" w:rsidRPr="00C63B44" w14:paraId="49094D36" w14:textId="77777777" w:rsidTr="00EC7FE4">
      <w:trPr>
        <w:cantSplit/>
        <w:trHeight w:hRule="exact" w:val="60"/>
      </w:trPr>
      <w:tc>
        <w:tcPr>
          <w:tcW w:w="7647" w:type="dxa"/>
          <w:vMerge w:val="restart"/>
        </w:tcPr>
        <w:p w14:paraId="1F634102" w14:textId="77777777" w:rsidR="007D03E2" w:rsidRPr="00C63B44" w:rsidRDefault="007D03E2" w:rsidP="00B67F38">
          <w:pPr>
            <w:pStyle w:val="Header"/>
            <w:ind w:left="1134"/>
            <w:rPr>
              <w:rFonts w:ascii="UBSLogo" w:hAnsi="UBSLogo"/>
              <w:sz w:val="52"/>
            </w:rPr>
          </w:pPr>
          <w:bookmarkStart w:id="54" w:name="UBSHeadRepTitle2_4"/>
        </w:p>
      </w:tc>
      <w:tc>
        <w:tcPr>
          <w:tcW w:w="57" w:type="dxa"/>
          <w:tcBorders>
            <w:left w:val="nil"/>
          </w:tcBorders>
        </w:tcPr>
        <w:p w14:paraId="3DC19D0E" w14:textId="77777777" w:rsidR="007D03E2" w:rsidRPr="00C63B44" w:rsidRDefault="007D03E2">
          <w:pPr>
            <w:pStyle w:val="Empty"/>
          </w:pPr>
        </w:p>
      </w:tc>
      <w:tc>
        <w:tcPr>
          <w:tcW w:w="113" w:type="dxa"/>
          <w:tcBorders>
            <w:left w:val="nil"/>
          </w:tcBorders>
        </w:tcPr>
        <w:p w14:paraId="47B2E5D2" w14:textId="77777777" w:rsidR="007D03E2" w:rsidRPr="00C63B44" w:rsidRDefault="007D03E2">
          <w:pPr>
            <w:pStyle w:val="Empty"/>
          </w:pPr>
        </w:p>
      </w:tc>
      <w:tc>
        <w:tcPr>
          <w:tcW w:w="3040" w:type="dxa"/>
        </w:tcPr>
        <w:p w14:paraId="35278AEC" w14:textId="77777777" w:rsidR="007D03E2" w:rsidRPr="00C63B44" w:rsidRDefault="007D03E2">
          <w:pPr>
            <w:pStyle w:val="Empty"/>
          </w:pPr>
        </w:p>
      </w:tc>
    </w:tr>
    <w:tr w:rsidR="007D03E2" w:rsidRPr="00C63B44" w14:paraId="63CCB688" w14:textId="77777777" w:rsidTr="00EC7FE4">
      <w:trPr>
        <w:cantSplit/>
        <w:trHeight w:val="180"/>
      </w:trPr>
      <w:tc>
        <w:tcPr>
          <w:tcW w:w="7647" w:type="dxa"/>
          <w:vMerge/>
        </w:tcPr>
        <w:p w14:paraId="04E3E36B" w14:textId="77777777" w:rsidR="007D03E2" w:rsidRPr="00C63B44" w:rsidRDefault="007D03E2">
          <w:pPr>
            <w:pStyle w:val="Header"/>
            <w:rPr>
              <w:rFonts w:ascii="UBSLogo" w:hAnsi="UBSLogo"/>
              <w:sz w:val="52"/>
            </w:rPr>
          </w:pPr>
          <w:bookmarkStart w:id="55" w:name="" w:colFirst="4" w:colLast="4"/>
          <w:bookmarkEnd w:id="55"/>
        </w:p>
      </w:tc>
      <w:tc>
        <w:tcPr>
          <w:tcW w:w="57" w:type="dxa"/>
          <w:vMerge w:val="restart"/>
          <w:tcBorders>
            <w:left w:val="nil"/>
          </w:tcBorders>
        </w:tcPr>
        <w:p w14:paraId="35982855" w14:textId="77777777" w:rsidR="007D03E2" w:rsidRPr="00C63B44" w:rsidRDefault="007D03E2">
          <w:pPr>
            <w:pStyle w:val="SenderInformation"/>
          </w:pPr>
        </w:p>
      </w:tc>
      <w:tc>
        <w:tcPr>
          <w:tcW w:w="113" w:type="dxa"/>
          <w:vMerge w:val="restart"/>
          <w:tcBorders>
            <w:left w:val="nil"/>
          </w:tcBorders>
        </w:tcPr>
        <w:p w14:paraId="29502204" w14:textId="77777777" w:rsidR="007D03E2" w:rsidRPr="00C63B44" w:rsidRDefault="007D03E2">
          <w:pPr>
            <w:pStyle w:val="Empty"/>
          </w:pPr>
        </w:p>
      </w:tc>
      <w:tc>
        <w:tcPr>
          <w:tcW w:w="3040" w:type="dxa"/>
        </w:tcPr>
        <w:p w14:paraId="0235C4D4" w14:textId="4ABBC2CA" w:rsidR="007D03E2" w:rsidRPr="00C63B44" w:rsidRDefault="007D03E2" w:rsidP="00EC7FE4">
          <w:pPr>
            <w:pStyle w:val="ClassificationHeader"/>
          </w:pPr>
          <w:r>
            <w:t>Invoice Processing Pre-hanlding</w:t>
          </w:r>
        </w:p>
      </w:tc>
    </w:tr>
    <w:tr w:rsidR="007D03E2" w:rsidRPr="00C63B44" w14:paraId="2633615E" w14:textId="77777777" w:rsidTr="00EC7FE4">
      <w:trPr>
        <w:cantSplit/>
        <w:trHeight w:val="128"/>
      </w:trPr>
      <w:tc>
        <w:tcPr>
          <w:tcW w:w="7647" w:type="dxa"/>
          <w:vMerge/>
        </w:tcPr>
        <w:p w14:paraId="3F835E1E" w14:textId="77777777" w:rsidR="007D03E2" w:rsidRPr="00C63B44" w:rsidRDefault="007D03E2">
          <w:pPr>
            <w:pStyle w:val="Header"/>
            <w:rPr>
              <w:rFonts w:ascii="UBSLogo" w:hAnsi="UBSLogo"/>
              <w:sz w:val="64"/>
            </w:rPr>
          </w:pPr>
          <w:bookmarkStart w:id="56" w:name="" w:colFirst="4" w:colLast="4"/>
          <w:bookmarkEnd w:id="56"/>
        </w:p>
      </w:tc>
      <w:tc>
        <w:tcPr>
          <w:tcW w:w="57" w:type="dxa"/>
          <w:vMerge/>
          <w:tcBorders>
            <w:left w:val="nil"/>
          </w:tcBorders>
        </w:tcPr>
        <w:p w14:paraId="2DBE8628" w14:textId="77777777" w:rsidR="007D03E2" w:rsidRPr="00C63B44" w:rsidRDefault="007D03E2">
          <w:pPr>
            <w:pStyle w:val="SenderInformation"/>
          </w:pPr>
        </w:p>
      </w:tc>
      <w:tc>
        <w:tcPr>
          <w:tcW w:w="113" w:type="dxa"/>
          <w:vMerge/>
          <w:tcBorders>
            <w:left w:val="nil"/>
          </w:tcBorders>
        </w:tcPr>
        <w:p w14:paraId="012D7D88" w14:textId="77777777" w:rsidR="007D03E2" w:rsidRPr="00C63B44" w:rsidRDefault="007D03E2">
          <w:pPr>
            <w:pStyle w:val="Empty"/>
          </w:pPr>
        </w:p>
      </w:tc>
      <w:tc>
        <w:tcPr>
          <w:tcW w:w="3040" w:type="dxa"/>
        </w:tcPr>
        <w:p w14:paraId="49358B72" w14:textId="77777777" w:rsidR="007D03E2" w:rsidRPr="00C63B44" w:rsidRDefault="007D03E2" w:rsidP="00F7030D">
          <w:pPr>
            <w:pStyle w:val="SenderInformation"/>
          </w:pPr>
          <w:r>
            <w:t>Solution Design Document</w:t>
          </w:r>
        </w:p>
      </w:tc>
    </w:tr>
    <w:tr w:rsidR="007D03E2" w:rsidRPr="00C63B44" w14:paraId="428A86BB" w14:textId="77777777" w:rsidTr="00EC7FE4">
      <w:trPr>
        <w:cantSplit/>
        <w:trHeight w:val="90"/>
      </w:trPr>
      <w:tc>
        <w:tcPr>
          <w:tcW w:w="7647" w:type="dxa"/>
          <w:vMerge/>
        </w:tcPr>
        <w:p w14:paraId="1C2B26FF" w14:textId="77777777" w:rsidR="007D03E2" w:rsidRPr="00C63B44" w:rsidRDefault="007D03E2">
          <w:pPr>
            <w:pStyle w:val="Header"/>
            <w:rPr>
              <w:rFonts w:ascii="UBSLogo" w:hAnsi="UBSLogo"/>
              <w:sz w:val="64"/>
            </w:rPr>
          </w:pPr>
          <w:bookmarkStart w:id="57" w:name="" w:colFirst="4" w:colLast="4"/>
          <w:bookmarkEnd w:id="57"/>
        </w:p>
      </w:tc>
      <w:tc>
        <w:tcPr>
          <w:tcW w:w="57" w:type="dxa"/>
          <w:vMerge/>
          <w:tcBorders>
            <w:left w:val="nil"/>
          </w:tcBorders>
        </w:tcPr>
        <w:p w14:paraId="3E83C1EE" w14:textId="77777777" w:rsidR="007D03E2" w:rsidRPr="00C63B44" w:rsidRDefault="007D03E2">
          <w:pPr>
            <w:pStyle w:val="SenderInformation"/>
          </w:pPr>
        </w:p>
      </w:tc>
      <w:tc>
        <w:tcPr>
          <w:tcW w:w="113" w:type="dxa"/>
          <w:vMerge/>
          <w:tcBorders>
            <w:left w:val="nil"/>
          </w:tcBorders>
        </w:tcPr>
        <w:p w14:paraId="5FB39144" w14:textId="77777777" w:rsidR="007D03E2" w:rsidRPr="00C63B44" w:rsidRDefault="007D03E2">
          <w:pPr>
            <w:pStyle w:val="Empty"/>
          </w:pPr>
        </w:p>
      </w:tc>
      <w:tc>
        <w:tcPr>
          <w:tcW w:w="3040" w:type="dxa"/>
        </w:tcPr>
        <w:p w14:paraId="06D8B453" w14:textId="77777777" w:rsidR="007D03E2" w:rsidRPr="00C63B44" w:rsidRDefault="007D03E2" w:rsidP="0053048A">
          <w:pPr>
            <w:pStyle w:val="SenderInformation"/>
          </w:pPr>
        </w:p>
      </w:tc>
    </w:tr>
    <w:bookmarkEnd w:id="54"/>
  </w:tbl>
  <w:p w14:paraId="575F7EB6" w14:textId="77777777" w:rsidR="007D03E2" w:rsidRDefault="007D03E2">
    <w:pPr>
      <w:pStyle w:val="Header"/>
    </w:pPr>
  </w:p>
  <w:p w14:paraId="058CF09A" w14:textId="77777777" w:rsidR="007D03E2" w:rsidRDefault="007D03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474" w:type="dxa"/>
      <w:tblLayout w:type="fixed"/>
      <w:tblCellMar>
        <w:left w:w="0" w:type="dxa"/>
        <w:right w:w="0" w:type="dxa"/>
      </w:tblCellMar>
      <w:tblLook w:val="0000" w:firstRow="0" w:lastRow="0" w:firstColumn="0" w:lastColumn="0" w:noHBand="0" w:noVBand="0"/>
    </w:tblPr>
    <w:tblGrid>
      <w:gridCol w:w="1418"/>
      <w:gridCol w:w="6237"/>
      <w:gridCol w:w="85"/>
      <w:gridCol w:w="85"/>
      <w:gridCol w:w="3005"/>
    </w:tblGrid>
    <w:tr w:rsidR="007D03E2" w:rsidRPr="00C63B44" w14:paraId="23A79096" w14:textId="77777777">
      <w:trPr>
        <w:cantSplit/>
        <w:trHeight w:hRule="exact" w:val="60"/>
      </w:trPr>
      <w:tc>
        <w:tcPr>
          <w:tcW w:w="1418" w:type="dxa"/>
          <w:vMerge w:val="restart"/>
        </w:tcPr>
        <w:p w14:paraId="3D14B7B6" w14:textId="77777777" w:rsidR="007D03E2" w:rsidRPr="00C63B44" w:rsidRDefault="007D03E2">
          <w:pPr>
            <w:pStyle w:val="Header"/>
            <w:jc w:val="right"/>
            <w:rPr>
              <w:rFonts w:ascii="UBSLogo" w:hAnsi="UBSLogo"/>
              <w:sz w:val="52"/>
            </w:rPr>
          </w:pPr>
        </w:p>
      </w:tc>
      <w:tc>
        <w:tcPr>
          <w:tcW w:w="6237" w:type="dxa"/>
          <w:vMerge w:val="restart"/>
        </w:tcPr>
        <w:p w14:paraId="5ED89E2D" w14:textId="77777777" w:rsidR="007D03E2" w:rsidRPr="00C63B44" w:rsidRDefault="007D03E2">
          <w:pPr>
            <w:pStyle w:val="Header"/>
            <w:rPr>
              <w:rFonts w:ascii="UBSLogo" w:hAnsi="UBSLogo"/>
              <w:sz w:val="52"/>
            </w:rPr>
          </w:pPr>
        </w:p>
      </w:tc>
      <w:tc>
        <w:tcPr>
          <w:tcW w:w="85" w:type="dxa"/>
          <w:tcBorders>
            <w:left w:val="nil"/>
          </w:tcBorders>
        </w:tcPr>
        <w:p w14:paraId="3739151E" w14:textId="77777777" w:rsidR="007D03E2" w:rsidRPr="00C63B44" w:rsidRDefault="007D03E2">
          <w:pPr>
            <w:pStyle w:val="Empty"/>
          </w:pPr>
        </w:p>
      </w:tc>
      <w:tc>
        <w:tcPr>
          <w:tcW w:w="85" w:type="dxa"/>
          <w:tcBorders>
            <w:left w:val="nil"/>
          </w:tcBorders>
        </w:tcPr>
        <w:p w14:paraId="23EBE18A" w14:textId="77777777" w:rsidR="007D03E2" w:rsidRPr="00C63B44" w:rsidRDefault="007D03E2">
          <w:pPr>
            <w:pStyle w:val="Empty"/>
          </w:pPr>
        </w:p>
      </w:tc>
      <w:tc>
        <w:tcPr>
          <w:tcW w:w="3005" w:type="dxa"/>
        </w:tcPr>
        <w:p w14:paraId="2B38231B" w14:textId="77777777" w:rsidR="007D03E2" w:rsidRPr="00C63B44" w:rsidRDefault="007D03E2">
          <w:pPr>
            <w:pStyle w:val="Empty"/>
          </w:pPr>
        </w:p>
      </w:tc>
    </w:tr>
    <w:tr w:rsidR="007D03E2" w:rsidRPr="00C63B44" w14:paraId="18A95BAB" w14:textId="77777777">
      <w:trPr>
        <w:cantSplit/>
        <w:trHeight w:val="180"/>
      </w:trPr>
      <w:tc>
        <w:tcPr>
          <w:tcW w:w="1418" w:type="dxa"/>
          <w:vMerge/>
        </w:tcPr>
        <w:p w14:paraId="6E6292CC" w14:textId="77777777" w:rsidR="007D03E2" w:rsidRPr="00C63B44" w:rsidRDefault="007D03E2">
          <w:pPr>
            <w:pStyle w:val="Header"/>
            <w:jc w:val="right"/>
            <w:rPr>
              <w:rFonts w:ascii="UBSLogo" w:hAnsi="UBSLogo"/>
              <w:sz w:val="64"/>
            </w:rPr>
          </w:pPr>
        </w:p>
      </w:tc>
      <w:tc>
        <w:tcPr>
          <w:tcW w:w="6237" w:type="dxa"/>
          <w:vMerge/>
        </w:tcPr>
        <w:p w14:paraId="56A680D0" w14:textId="77777777" w:rsidR="007D03E2" w:rsidRPr="00C63B44" w:rsidRDefault="007D03E2">
          <w:pPr>
            <w:pStyle w:val="Header"/>
            <w:rPr>
              <w:rFonts w:ascii="UBSLogo" w:hAnsi="UBSLogo"/>
              <w:sz w:val="64"/>
            </w:rPr>
          </w:pPr>
        </w:p>
      </w:tc>
      <w:tc>
        <w:tcPr>
          <w:tcW w:w="85" w:type="dxa"/>
          <w:vMerge w:val="restart"/>
          <w:tcBorders>
            <w:left w:val="nil"/>
          </w:tcBorders>
        </w:tcPr>
        <w:p w14:paraId="4CA88A32" w14:textId="77777777" w:rsidR="007D03E2" w:rsidRPr="00C63B44" w:rsidRDefault="007D03E2">
          <w:pPr>
            <w:pStyle w:val="SenderInformation"/>
          </w:pPr>
        </w:p>
      </w:tc>
      <w:tc>
        <w:tcPr>
          <w:tcW w:w="85" w:type="dxa"/>
          <w:vMerge w:val="restart"/>
          <w:tcBorders>
            <w:left w:val="nil"/>
          </w:tcBorders>
        </w:tcPr>
        <w:p w14:paraId="78CA89CF" w14:textId="77777777" w:rsidR="007D03E2" w:rsidRPr="00C63B44" w:rsidRDefault="007D03E2">
          <w:pPr>
            <w:pStyle w:val="Empty"/>
          </w:pPr>
        </w:p>
      </w:tc>
      <w:tc>
        <w:tcPr>
          <w:tcW w:w="3005" w:type="dxa"/>
        </w:tcPr>
        <w:p w14:paraId="0D15CEC0" w14:textId="77777777" w:rsidR="007D03E2" w:rsidRPr="00C63B44" w:rsidRDefault="007D03E2">
          <w:pPr>
            <w:pStyle w:val="SenderInformation"/>
          </w:pPr>
        </w:p>
      </w:tc>
    </w:tr>
    <w:tr w:rsidR="007D03E2" w:rsidRPr="00C63B44" w14:paraId="31DE5255" w14:textId="77777777">
      <w:trPr>
        <w:cantSplit/>
        <w:trHeight w:val="128"/>
      </w:trPr>
      <w:tc>
        <w:tcPr>
          <w:tcW w:w="1418" w:type="dxa"/>
          <w:vMerge/>
        </w:tcPr>
        <w:p w14:paraId="342E6046" w14:textId="77777777" w:rsidR="007D03E2" w:rsidRPr="00C63B44" w:rsidRDefault="007D03E2">
          <w:pPr>
            <w:pStyle w:val="Header"/>
            <w:jc w:val="right"/>
            <w:rPr>
              <w:rFonts w:ascii="UBSLogo" w:hAnsi="UBSLogo"/>
              <w:sz w:val="64"/>
            </w:rPr>
          </w:pPr>
        </w:p>
      </w:tc>
      <w:tc>
        <w:tcPr>
          <w:tcW w:w="6237" w:type="dxa"/>
          <w:vMerge/>
        </w:tcPr>
        <w:p w14:paraId="72303D43" w14:textId="77777777" w:rsidR="007D03E2" w:rsidRPr="00C63B44" w:rsidRDefault="007D03E2">
          <w:pPr>
            <w:pStyle w:val="Header"/>
            <w:rPr>
              <w:rFonts w:ascii="UBSLogo" w:hAnsi="UBSLogo"/>
              <w:sz w:val="64"/>
            </w:rPr>
          </w:pPr>
        </w:p>
      </w:tc>
      <w:tc>
        <w:tcPr>
          <w:tcW w:w="85" w:type="dxa"/>
          <w:vMerge/>
          <w:tcBorders>
            <w:left w:val="nil"/>
          </w:tcBorders>
        </w:tcPr>
        <w:p w14:paraId="3FAB1964" w14:textId="77777777" w:rsidR="007D03E2" w:rsidRPr="00C63B44" w:rsidRDefault="007D03E2">
          <w:pPr>
            <w:pStyle w:val="SenderInformation"/>
          </w:pPr>
        </w:p>
      </w:tc>
      <w:tc>
        <w:tcPr>
          <w:tcW w:w="85" w:type="dxa"/>
          <w:vMerge/>
          <w:tcBorders>
            <w:left w:val="nil"/>
          </w:tcBorders>
        </w:tcPr>
        <w:p w14:paraId="21F9FA74" w14:textId="77777777" w:rsidR="007D03E2" w:rsidRPr="00C63B44" w:rsidRDefault="007D03E2">
          <w:pPr>
            <w:pStyle w:val="Empty"/>
          </w:pPr>
        </w:p>
      </w:tc>
      <w:tc>
        <w:tcPr>
          <w:tcW w:w="3005" w:type="dxa"/>
        </w:tcPr>
        <w:p w14:paraId="0E0A07EA" w14:textId="3068F728" w:rsidR="007D03E2" w:rsidRPr="00C63B44" w:rsidRDefault="007D03E2">
          <w:pPr>
            <w:pStyle w:val="ClassificationHeader"/>
          </w:pPr>
          <w:r w:rsidRPr="00C63B44">
            <w:fldChar w:fldCharType="begin"/>
          </w:r>
          <w:r w:rsidRPr="00C63B44">
            <w:instrText xml:space="preserve"> ref DocumentTitle  \* MERGEFORMAT </w:instrText>
          </w:r>
          <w:r w:rsidRPr="00C63B44">
            <w:fldChar w:fldCharType="separate"/>
          </w:r>
          <w:r>
            <w:rPr>
              <w:b w:val="0"/>
              <w:bCs/>
            </w:rPr>
            <w:t>Error! Reference source not found.</w:t>
          </w:r>
          <w:r w:rsidRPr="00C63B44">
            <w:fldChar w:fldCharType="end"/>
          </w:r>
        </w:p>
      </w:tc>
    </w:tr>
    <w:tr w:rsidR="007D03E2" w:rsidRPr="00C63B44" w14:paraId="0B9E113A" w14:textId="77777777">
      <w:trPr>
        <w:cantSplit/>
        <w:trHeight w:val="90"/>
      </w:trPr>
      <w:tc>
        <w:tcPr>
          <w:tcW w:w="1418" w:type="dxa"/>
          <w:vMerge/>
        </w:tcPr>
        <w:p w14:paraId="390954CE" w14:textId="77777777" w:rsidR="007D03E2" w:rsidRPr="00C63B44" w:rsidRDefault="007D03E2">
          <w:pPr>
            <w:pStyle w:val="Header"/>
            <w:jc w:val="right"/>
            <w:rPr>
              <w:rFonts w:ascii="UBSLogo" w:hAnsi="UBSLogo"/>
              <w:sz w:val="64"/>
            </w:rPr>
          </w:pPr>
        </w:p>
      </w:tc>
      <w:tc>
        <w:tcPr>
          <w:tcW w:w="6237" w:type="dxa"/>
          <w:vMerge/>
        </w:tcPr>
        <w:p w14:paraId="36073914" w14:textId="77777777" w:rsidR="007D03E2" w:rsidRPr="00C63B44" w:rsidRDefault="007D03E2">
          <w:pPr>
            <w:pStyle w:val="Header"/>
            <w:rPr>
              <w:rFonts w:ascii="UBSLogo" w:hAnsi="UBSLogo"/>
              <w:sz w:val="64"/>
            </w:rPr>
          </w:pPr>
        </w:p>
      </w:tc>
      <w:tc>
        <w:tcPr>
          <w:tcW w:w="85" w:type="dxa"/>
          <w:vMerge/>
          <w:tcBorders>
            <w:left w:val="nil"/>
          </w:tcBorders>
        </w:tcPr>
        <w:p w14:paraId="4E2590BA" w14:textId="77777777" w:rsidR="007D03E2" w:rsidRPr="00C63B44" w:rsidRDefault="007D03E2">
          <w:pPr>
            <w:pStyle w:val="SenderInformation"/>
          </w:pPr>
        </w:p>
      </w:tc>
      <w:tc>
        <w:tcPr>
          <w:tcW w:w="85" w:type="dxa"/>
          <w:vMerge/>
          <w:tcBorders>
            <w:left w:val="nil"/>
          </w:tcBorders>
        </w:tcPr>
        <w:p w14:paraId="122E0EF5" w14:textId="77777777" w:rsidR="007D03E2" w:rsidRPr="00C63B44" w:rsidRDefault="007D03E2">
          <w:pPr>
            <w:pStyle w:val="Empty"/>
          </w:pPr>
        </w:p>
      </w:tc>
      <w:tc>
        <w:tcPr>
          <w:tcW w:w="3005" w:type="dxa"/>
        </w:tcPr>
        <w:p w14:paraId="0C008940" w14:textId="12AE4AC1" w:rsidR="007D03E2" w:rsidRPr="00C63B44" w:rsidRDefault="007D03E2">
          <w:pPr>
            <w:pStyle w:val="ClassificationHeader"/>
          </w:pPr>
          <w:r>
            <w:fldChar w:fldCharType="begin"/>
          </w:r>
          <w:r>
            <w:instrText xml:space="preserve"> ref DocumentSubTitle  \* MERGEFORMAT </w:instrText>
          </w:r>
          <w:r>
            <w:fldChar w:fldCharType="separate"/>
          </w:r>
          <w:r>
            <w:rPr>
              <w:b w:val="0"/>
              <w:bCs/>
            </w:rPr>
            <w:t>Error! Reference source not found.</w:t>
          </w:r>
          <w:r>
            <w:rPr>
              <w:b w:val="0"/>
              <w:bCs/>
            </w:rPr>
            <w:fldChar w:fldCharType="end"/>
          </w:r>
        </w:p>
      </w:tc>
    </w:tr>
  </w:tbl>
  <w:p w14:paraId="4A07A1A8" w14:textId="77777777" w:rsidR="007D03E2" w:rsidRDefault="007D03E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6704" w:type="dxa"/>
      <w:tblInd w:w="-1494" w:type="dxa"/>
      <w:tblLayout w:type="fixed"/>
      <w:tblCellMar>
        <w:left w:w="0" w:type="dxa"/>
        <w:right w:w="0" w:type="dxa"/>
      </w:tblCellMar>
      <w:tblLook w:val="0000" w:firstRow="0" w:lastRow="0" w:firstColumn="0" w:lastColumn="0" w:noHBand="0" w:noVBand="0"/>
    </w:tblPr>
    <w:tblGrid>
      <w:gridCol w:w="7647"/>
      <w:gridCol w:w="57"/>
      <w:gridCol w:w="113"/>
      <w:gridCol w:w="8887"/>
    </w:tblGrid>
    <w:tr w:rsidR="007D03E2" w:rsidRPr="00C63B44" w14:paraId="6720D332" w14:textId="77777777" w:rsidTr="00EC1C55">
      <w:trPr>
        <w:cantSplit/>
        <w:trHeight w:hRule="exact" w:val="60"/>
      </w:trPr>
      <w:tc>
        <w:tcPr>
          <w:tcW w:w="7647" w:type="dxa"/>
          <w:vMerge w:val="restart"/>
        </w:tcPr>
        <w:p w14:paraId="155E3354" w14:textId="77777777" w:rsidR="007D03E2" w:rsidRPr="00C63B44" w:rsidRDefault="007D03E2" w:rsidP="00B67F38">
          <w:pPr>
            <w:pStyle w:val="Header"/>
            <w:ind w:left="1134"/>
            <w:rPr>
              <w:rFonts w:ascii="UBSLogo" w:hAnsi="UBSLogo"/>
              <w:sz w:val="52"/>
            </w:rPr>
          </w:pPr>
        </w:p>
      </w:tc>
      <w:tc>
        <w:tcPr>
          <w:tcW w:w="57" w:type="dxa"/>
          <w:tcBorders>
            <w:left w:val="nil"/>
          </w:tcBorders>
        </w:tcPr>
        <w:p w14:paraId="59E3D1F7" w14:textId="77777777" w:rsidR="007D03E2" w:rsidRPr="00C63B44" w:rsidRDefault="007D03E2">
          <w:pPr>
            <w:pStyle w:val="Empty"/>
          </w:pPr>
        </w:p>
      </w:tc>
      <w:tc>
        <w:tcPr>
          <w:tcW w:w="113" w:type="dxa"/>
          <w:tcBorders>
            <w:left w:val="nil"/>
          </w:tcBorders>
        </w:tcPr>
        <w:p w14:paraId="13FAD044" w14:textId="77777777" w:rsidR="007D03E2" w:rsidRPr="00C63B44" w:rsidRDefault="007D03E2">
          <w:pPr>
            <w:pStyle w:val="Empty"/>
          </w:pPr>
        </w:p>
      </w:tc>
      <w:tc>
        <w:tcPr>
          <w:tcW w:w="8887" w:type="dxa"/>
        </w:tcPr>
        <w:p w14:paraId="18148AE3" w14:textId="77777777" w:rsidR="007D03E2" w:rsidRPr="00C63B44" w:rsidRDefault="007D03E2">
          <w:pPr>
            <w:pStyle w:val="Empty"/>
          </w:pPr>
        </w:p>
      </w:tc>
    </w:tr>
    <w:tr w:rsidR="007D03E2" w:rsidRPr="00C63B44" w14:paraId="43F3996E" w14:textId="77777777" w:rsidTr="00EC1C55">
      <w:trPr>
        <w:cantSplit/>
        <w:trHeight w:val="180"/>
      </w:trPr>
      <w:tc>
        <w:tcPr>
          <w:tcW w:w="7647" w:type="dxa"/>
          <w:vMerge/>
        </w:tcPr>
        <w:p w14:paraId="71530FDC" w14:textId="77777777" w:rsidR="007D03E2" w:rsidRPr="00C63B44" w:rsidRDefault="007D03E2">
          <w:pPr>
            <w:pStyle w:val="Header"/>
            <w:rPr>
              <w:rFonts w:ascii="UBSLogo" w:hAnsi="UBSLogo"/>
              <w:sz w:val="52"/>
            </w:rPr>
          </w:pPr>
        </w:p>
      </w:tc>
      <w:tc>
        <w:tcPr>
          <w:tcW w:w="57" w:type="dxa"/>
          <w:vMerge w:val="restart"/>
          <w:tcBorders>
            <w:left w:val="nil"/>
          </w:tcBorders>
        </w:tcPr>
        <w:p w14:paraId="1A945DF0" w14:textId="77777777" w:rsidR="007D03E2" w:rsidRPr="00C63B44" w:rsidRDefault="007D03E2">
          <w:pPr>
            <w:pStyle w:val="SenderInformation"/>
          </w:pPr>
        </w:p>
      </w:tc>
      <w:tc>
        <w:tcPr>
          <w:tcW w:w="113" w:type="dxa"/>
          <w:vMerge w:val="restart"/>
          <w:tcBorders>
            <w:left w:val="nil"/>
          </w:tcBorders>
        </w:tcPr>
        <w:p w14:paraId="48E49322" w14:textId="77777777" w:rsidR="007D03E2" w:rsidRPr="00C63B44" w:rsidRDefault="007D03E2">
          <w:pPr>
            <w:pStyle w:val="Empty"/>
          </w:pPr>
        </w:p>
      </w:tc>
      <w:tc>
        <w:tcPr>
          <w:tcW w:w="8887" w:type="dxa"/>
        </w:tcPr>
        <w:p w14:paraId="03ED5C1E" w14:textId="346969A1" w:rsidR="007D03E2" w:rsidRPr="00C63B44" w:rsidRDefault="007D03E2" w:rsidP="00265129">
          <w:pPr>
            <w:pStyle w:val="ClassificationHeader"/>
          </w:pPr>
          <w:r>
            <w:t xml:space="preserve">                                                                                                                                                                                      Digital Buck Updation</w:t>
          </w:r>
        </w:p>
      </w:tc>
    </w:tr>
    <w:tr w:rsidR="007D03E2" w:rsidRPr="00C63B44" w14:paraId="775D3DF1" w14:textId="77777777" w:rsidTr="00EC1C55">
      <w:trPr>
        <w:cantSplit/>
        <w:trHeight w:val="128"/>
      </w:trPr>
      <w:tc>
        <w:tcPr>
          <w:tcW w:w="7647" w:type="dxa"/>
          <w:vMerge/>
        </w:tcPr>
        <w:p w14:paraId="7351E314" w14:textId="77777777" w:rsidR="007D03E2" w:rsidRPr="00C63B44" w:rsidRDefault="007D03E2">
          <w:pPr>
            <w:pStyle w:val="Header"/>
            <w:rPr>
              <w:rFonts w:ascii="UBSLogo" w:hAnsi="UBSLogo"/>
              <w:sz w:val="64"/>
            </w:rPr>
          </w:pPr>
        </w:p>
      </w:tc>
      <w:tc>
        <w:tcPr>
          <w:tcW w:w="57" w:type="dxa"/>
          <w:vMerge/>
          <w:tcBorders>
            <w:left w:val="nil"/>
          </w:tcBorders>
        </w:tcPr>
        <w:p w14:paraId="27817978" w14:textId="77777777" w:rsidR="007D03E2" w:rsidRPr="00C63B44" w:rsidRDefault="007D03E2">
          <w:pPr>
            <w:pStyle w:val="SenderInformation"/>
          </w:pPr>
        </w:p>
      </w:tc>
      <w:tc>
        <w:tcPr>
          <w:tcW w:w="113" w:type="dxa"/>
          <w:vMerge/>
          <w:tcBorders>
            <w:left w:val="nil"/>
          </w:tcBorders>
        </w:tcPr>
        <w:p w14:paraId="2D1DA62B" w14:textId="77777777" w:rsidR="007D03E2" w:rsidRPr="00C63B44" w:rsidRDefault="007D03E2">
          <w:pPr>
            <w:pStyle w:val="Empty"/>
          </w:pPr>
        </w:p>
      </w:tc>
      <w:tc>
        <w:tcPr>
          <w:tcW w:w="8887" w:type="dxa"/>
        </w:tcPr>
        <w:p w14:paraId="657C9496" w14:textId="77777777" w:rsidR="007D03E2" w:rsidRPr="00C63B44" w:rsidRDefault="007D03E2" w:rsidP="00EC1C55">
          <w:pPr>
            <w:pStyle w:val="SenderInformation"/>
            <w:ind w:left="6007"/>
          </w:pPr>
          <w:r>
            <w:t>Solution Design Document</w:t>
          </w:r>
        </w:p>
      </w:tc>
    </w:tr>
    <w:tr w:rsidR="007D03E2" w:rsidRPr="00C63B44" w14:paraId="53B71ABA" w14:textId="77777777" w:rsidTr="00EC1C55">
      <w:trPr>
        <w:cantSplit/>
        <w:trHeight w:val="90"/>
      </w:trPr>
      <w:tc>
        <w:tcPr>
          <w:tcW w:w="7647" w:type="dxa"/>
          <w:vMerge/>
        </w:tcPr>
        <w:p w14:paraId="4F1E45A1" w14:textId="77777777" w:rsidR="007D03E2" w:rsidRPr="00C63B44" w:rsidRDefault="007D03E2">
          <w:pPr>
            <w:pStyle w:val="Header"/>
            <w:rPr>
              <w:rFonts w:ascii="UBSLogo" w:hAnsi="UBSLogo"/>
              <w:sz w:val="64"/>
            </w:rPr>
          </w:pPr>
        </w:p>
      </w:tc>
      <w:tc>
        <w:tcPr>
          <w:tcW w:w="57" w:type="dxa"/>
          <w:vMerge/>
          <w:tcBorders>
            <w:left w:val="nil"/>
          </w:tcBorders>
        </w:tcPr>
        <w:p w14:paraId="57620DB9" w14:textId="77777777" w:rsidR="007D03E2" w:rsidRPr="00C63B44" w:rsidRDefault="007D03E2">
          <w:pPr>
            <w:pStyle w:val="SenderInformation"/>
          </w:pPr>
        </w:p>
      </w:tc>
      <w:tc>
        <w:tcPr>
          <w:tcW w:w="113" w:type="dxa"/>
          <w:vMerge/>
          <w:tcBorders>
            <w:left w:val="nil"/>
          </w:tcBorders>
        </w:tcPr>
        <w:p w14:paraId="67B5630C" w14:textId="77777777" w:rsidR="007D03E2" w:rsidRPr="00C63B44" w:rsidRDefault="007D03E2">
          <w:pPr>
            <w:pStyle w:val="Empty"/>
          </w:pPr>
        </w:p>
      </w:tc>
      <w:tc>
        <w:tcPr>
          <w:tcW w:w="8887" w:type="dxa"/>
        </w:tcPr>
        <w:p w14:paraId="34A5B254" w14:textId="77777777" w:rsidR="007D03E2" w:rsidRPr="00C63B44" w:rsidRDefault="007D03E2" w:rsidP="0053048A">
          <w:pPr>
            <w:pStyle w:val="SenderInformation"/>
          </w:pPr>
        </w:p>
      </w:tc>
    </w:tr>
  </w:tbl>
  <w:p w14:paraId="32894616" w14:textId="77777777" w:rsidR="007D03E2" w:rsidRDefault="007D03E2">
    <w:pPr>
      <w:pStyle w:val="Header"/>
    </w:pPr>
  </w:p>
  <w:p w14:paraId="57527EC6" w14:textId="77777777" w:rsidR="007D03E2" w:rsidRDefault="007D0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1076"/>
    <w:multiLevelType w:val="hybridMultilevel"/>
    <w:tmpl w:val="6308ADB0"/>
    <w:lvl w:ilvl="0" w:tplc="00EA4F00">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9256C"/>
    <w:multiLevelType w:val="hybridMultilevel"/>
    <w:tmpl w:val="8DDA4D3C"/>
    <w:lvl w:ilvl="0" w:tplc="88B4FAD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0343CF"/>
    <w:multiLevelType w:val="hybridMultilevel"/>
    <w:tmpl w:val="4AC84C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72007AC"/>
    <w:multiLevelType w:val="hybridMultilevel"/>
    <w:tmpl w:val="A5C879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8012D42"/>
    <w:multiLevelType w:val="hybridMultilevel"/>
    <w:tmpl w:val="A40AAAAC"/>
    <w:lvl w:ilvl="0" w:tplc="0A1C4C9E">
      <w:start w:val="5"/>
      <w:numFmt w:val="bullet"/>
      <w:lvlText w:val="-"/>
      <w:lvlJc w:val="left"/>
      <w:pPr>
        <w:ind w:left="360" w:hanging="360"/>
      </w:pPr>
      <w:rPr>
        <w:rFonts w:ascii="Frutiger 45 Light" w:eastAsiaTheme="minorEastAsia" w:hAnsi="Frutiger 45 Light"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89851F5"/>
    <w:multiLevelType w:val="hybridMultilevel"/>
    <w:tmpl w:val="3D4E3AC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A092C5F"/>
    <w:multiLevelType w:val="hybridMultilevel"/>
    <w:tmpl w:val="EBFEEFDE"/>
    <w:lvl w:ilvl="0" w:tplc="FDD2F06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A88330C"/>
    <w:multiLevelType w:val="hybridMultilevel"/>
    <w:tmpl w:val="AB9042C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A952E2B"/>
    <w:multiLevelType w:val="hybridMultilevel"/>
    <w:tmpl w:val="92CC1F88"/>
    <w:lvl w:ilvl="0" w:tplc="405A45A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0E063288"/>
    <w:multiLevelType w:val="hybridMultilevel"/>
    <w:tmpl w:val="5ED20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5C11E1"/>
    <w:multiLevelType w:val="hybridMultilevel"/>
    <w:tmpl w:val="4BF0879C"/>
    <w:lvl w:ilvl="0" w:tplc="29367E98">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3506A9"/>
    <w:multiLevelType w:val="hybridMultilevel"/>
    <w:tmpl w:val="50EA9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E60D6D"/>
    <w:multiLevelType w:val="hybridMultilevel"/>
    <w:tmpl w:val="6E52D0F8"/>
    <w:lvl w:ilvl="0" w:tplc="F57E6BC0">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07053A4"/>
    <w:multiLevelType w:val="hybridMultilevel"/>
    <w:tmpl w:val="76A4E7B8"/>
    <w:lvl w:ilvl="0" w:tplc="EC82C60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2B85F14"/>
    <w:multiLevelType w:val="hybridMultilevel"/>
    <w:tmpl w:val="93C47132"/>
    <w:lvl w:ilvl="0" w:tplc="08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3445DE0"/>
    <w:multiLevelType w:val="hybridMultilevel"/>
    <w:tmpl w:val="3D5C7E66"/>
    <w:lvl w:ilvl="0" w:tplc="E610764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53830F5"/>
    <w:multiLevelType w:val="hybridMultilevel"/>
    <w:tmpl w:val="80A84DCA"/>
    <w:lvl w:ilvl="0" w:tplc="BF5803D2">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58123DC"/>
    <w:multiLevelType w:val="hybridMultilevel"/>
    <w:tmpl w:val="B7BA0CA8"/>
    <w:lvl w:ilvl="0" w:tplc="4266D59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15D25C93"/>
    <w:multiLevelType w:val="hybridMultilevel"/>
    <w:tmpl w:val="1328657C"/>
    <w:lvl w:ilvl="0" w:tplc="ACE8C0E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17CB021C"/>
    <w:multiLevelType w:val="multilevel"/>
    <w:tmpl w:val="302EB67A"/>
    <w:lvl w:ilvl="0">
      <w:start w:val="1"/>
      <w:numFmt w:val="decimal"/>
      <w:lvlRestart w:val="0"/>
      <w:pStyle w:val="Heading1"/>
      <w:lvlText w:val="%1."/>
      <w:lvlJc w:val="left"/>
      <w:pPr>
        <w:tabs>
          <w:tab w:val="num" w:pos="851"/>
        </w:tabs>
        <w:ind w:left="851" w:hanging="851"/>
      </w:pPr>
      <w:rPr>
        <w:rFonts w:hint="default"/>
        <w:color w:val="auto"/>
        <w:sz w:val="32"/>
        <w:szCs w:val="32"/>
      </w:rPr>
    </w:lvl>
    <w:lvl w:ilvl="1">
      <w:start w:val="1"/>
      <w:numFmt w:val="decimal"/>
      <w:pStyle w:val="Heading2"/>
      <w:lvlText w:val="%1.%2."/>
      <w:lvlJc w:val="left"/>
      <w:pPr>
        <w:tabs>
          <w:tab w:val="num" w:pos="7230"/>
        </w:tabs>
        <w:ind w:left="7230" w:hanging="851"/>
      </w:pPr>
      <w:rPr>
        <w:rFonts w:hint="default"/>
        <w:b/>
      </w:rPr>
    </w:lvl>
    <w:lvl w:ilvl="2">
      <w:start w:val="1"/>
      <w:numFmt w:val="decimal"/>
      <w:pStyle w:val="Heading3"/>
      <w:lvlText w:val="%1.%2.%3."/>
      <w:lvlJc w:val="left"/>
      <w:pPr>
        <w:tabs>
          <w:tab w:val="num" w:pos="3545"/>
        </w:tabs>
        <w:ind w:left="3545"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pStyle w:val="Heading6"/>
      <w:lvlText w:val="%6."/>
      <w:lvlJc w:val="left"/>
      <w:pPr>
        <w:ind w:left="360" w:hanging="360"/>
      </w:pPr>
      <w:rPr>
        <w:rFonts w:hint="default"/>
      </w:rPr>
    </w:lvl>
    <w:lvl w:ilvl="6">
      <w:start w:val="1"/>
      <w:numFmt w:val="decimal"/>
      <w:pStyle w:val="Heading7"/>
      <w:lvlText w:val="%1.%2.%3.%4.%5.%6.%7."/>
      <w:lvlJc w:val="left"/>
      <w:pPr>
        <w:tabs>
          <w:tab w:val="num" w:pos="1418"/>
        </w:tabs>
        <w:ind w:left="1418" w:hanging="1418"/>
      </w:pPr>
      <w:rPr>
        <w:rFonts w:hint="default"/>
      </w:rPr>
    </w:lvl>
    <w:lvl w:ilvl="7">
      <w:start w:val="2"/>
      <w:numFmt w:val="decimal"/>
      <w:pStyle w:val="Heading8"/>
      <w:lvlText w:val="%8."/>
      <w:lvlJc w:val="left"/>
      <w:pPr>
        <w:ind w:left="360" w:hanging="360"/>
      </w:pPr>
      <w:rPr>
        <w:rFonts w:hint="default"/>
      </w:rPr>
    </w:lvl>
    <w:lvl w:ilvl="8">
      <w:start w:val="1"/>
      <w:numFmt w:val="decimal"/>
      <w:pStyle w:val="Heading9"/>
      <w:lvlText w:val="%1.%2.%3.%4.%5.%6.%7.%8.%9."/>
      <w:lvlJc w:val="left"/>
      <w:pPr>
        <w:tabs>
          <w:tab w:val="num" w:pos="1701"/>
        </w:tabs>
        <w:ind w:left="1701" w:hanging="1701"/>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0" w15:restartNumberingAfterBreak="0">
    <w:nsid w:val="1823268E"/>
    <w:multiLevelType w:val="hybridMultilevel"/>
    <w:tmpl w:val="B074EFF8"/>
    <w:lvl w:ilvl="0" w:tplc="3084801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1A9F0C1F"/>
    <w:multiLevelType w:val="hybridMultilevel"/>
    <w:tmpl w:val="0A20CA8A"/>
    <w:lvl w:ilvl="0" w:tplc="ACF836E0">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BCF0475"/>
    <w:multiLevelType w:val="hybridMultilevel"/>
    <w:tmpl w:val="356CE31C"/>
    <w:lvl w:ilvl="0" w:tplc="CF684FA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C1F0AFE"/>
    <w:multiLevelType w:val="hybridMultilevel"/>
    <w:tmpl w:val="50EA9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C2F66C2"/>
    <w:multiLevelType w:val="hybridMultilevel"/>
    <w:tmpl w:val="996C4F7E"/>
    <w:lvl w:ilvl="0" w:tplc="FE50CE10">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1C6B7208"/>
    <w:multiLevelType w:val="hybridMultilevel"/>
    <w:tmpl w:val="B942B47A"/>
    <w:lvl w:ilvl="0" w:tplc="2CF2B45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EC64275"/>
    <w:multiLevelType w:val="hybridMultilevel"/>
    <w:tmpl w:val="29DEA6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1FC2084E"/>
    <w:multiLevelType w:val="hybridMultilevel"/>
    <w:tmpl w:val="193C59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2130753D"/>
    <w:multiLevelType w:val="hybridMultilevel"/>
    <w:tmpl w:val="798EBEB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229C678A"/>
    <w:multiLevelType w:val="hybridMultilevel"/>
    <w:tmpl w:val="840A0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4230757"/>
    <w:multiLevelType w:val="hybridMultilevel"/>
    <w:tmpl w:val="9C7CC5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2516028E"/>
    <w:multiLevelType w:val="hybridMultilevel"/>
    <w:tmpl w:val="873C9A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26CB6A13"/>
    <w:multiLevelType w:val="hybridMultilevel"/>
    <w:tmpl w:val="47EEF3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28CA152E"/>
    <w:multiLevelType w:val="hybridMultilevel"/>
    <w:tmpl w:val="AD66A4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29531D6B"/>
    <w:multiLevelType w:val="hybridMultilevel"/>
    <w:tmpl w:val="B76E6F2C"/>
    <w:lvl w:ilvl="0" w:tplc="AA668532">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97E6F9A"/>
    <w:multiLevelType w:val="hybridMultilevel"/>
    <w:tmpl w:val="8BB88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BD7147D"/>
    <w:multiLevelType w:val="hybridMultilevel"/>
    <w:tmpl w:val="D83881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2CB010BC"/>
    <w:multiLevelType w:val="hybridMultilevel"/>
    <w:tmpl w:val="DF4CE3C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2E6A6624"/>
    <w:multiLevelType w:val="hybridMultilevel"/>
    <w:tmpl w:val="627EEAF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F533E78"/>
    <w:multiLevelType w:val="hybridMultilevel"/>
    <w:tmpl w:val="A328B8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2F8D037D"/>
    <w:multiLevelType w:val="hybridMultilevel"/>
    <w:tmpl w:val="E0BE9D3C"/>
    <w:lvl w:ilvl="0" w:tplc="8D78B5A8">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003228A"/>
    <w:multiLevelType w:val="hybridMultilevel"/>
    <w:tmpl w:val="0680BF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32BE5506"/>
    <w:multiLevelType w:val="hybridMultilevel"/>
    <w:tmpl w:val="694AD8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344A2BDB"/>
    <w:multiLevelType w:val="hybridMultilevel"/>
    <w:tmpl w:val="45F2BEAC"/>
    <w:lvl w:ilvl="0" w:tplc="B1C0A15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39FC251C"/>
    <w:multiLevelType w:val="hybridMultilevel"/>
    <w:tmpl w:val="B13250FC"/>
    <w:lvl w:ilvl="0" w:tplc="5EAC8958">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B725567"/>
    <w:multiLevelType w:val="hybridMultilevel"/>
    <w:tmpl w:val="33BACBD2"/>
    <w:lvl w:ilvl="0" w:tplc="8FBEE97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40203E31"/>
    <w:multiLevelType w:val="hybridMultilevel"/>
    <w:tmpl w:val="BEA42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0A53247"/>
    <w:multiLevelType w:val="hybridMultilevel"/>
    <w:tmpl w:val="00B8E9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40AE0D44"/>
    <w:multiLevelType w:val="hybridMultilevel"/>
    <w:tmpl w:val="145EAE72"/>
    <w:lvl w:ilvl="0" w:tplc="B1268F6A">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0CE58DC"/>
    <w:multiLevelType w:val="hybridMultilevel"/>
    <w:tmpl w:val="3EFE074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4241048D"/>
    <w:multiLevelType w:val="hybridMultilevel"/>
    <w:tmpl w:val="0B96B4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42881CE4"/>
    <w:multiLevelType w:val="multilevel"/>
    <w:tmpl w:val="7750AF04"/>
    <w:styleLink w:val="BulletsRomanNumbers"/>
    <w:lvl w:ilvl="0">
      <w:start w:val="1"/>
      <w:numFmt w:val="lowerRoman"/>
      <w:lvlText w:val="%1."/>
      <w:lvlJc w:val="left"/>
      <w:pPr>
        <w:tabs>
          <w:tab w:val="num" w:pos="432"/>
        </w:tabs>
        <w:ind w:left="432" w:hanging="432"/>
      </w:pPr>
      <w:rPr>
        <w:rFonts w:hint="default"/>
      </w:rPr>
    </w:lvl>
    <w:lvl w:ilvl="1">
      <w:start w:val="1"/>
      <w:numFmt w:val="lowerRoman"/>
      <w:lvlRestart w:val="0"/>
      <w:lvlText w:val="%2."/>
      <w:lvlJc w:val="left"/>
      <w:pPr>
        <w:tabs>
          <w:tab w:val="num" w:pos="432"/>
        </w:tabs>
        <w:ind w:left="432" w:hanging="432"/>
      </w:pPr>
      <w:rPr>
        <w:rFonts w:hint="default"/>
      </w:rPr>
    </w:lvl>
    <w:lvl w:ilvl="2">
      <w:start w:val="1"/>
      <w:numFmt w:val="lowerRoman"/>
      <w:lvlRestart w:val="0"/>
      <w:lvlText w:val="%3."/>
      <w:lvlJc w:val="left"/>
      <w:pPr>
        <w:tabs>
          <w:tab w:val="num" w:pos="432"/>
        </w:tabs>
        <w:ind w:left="432" w:hanging="432"/>
      </w:pPr>
      <w:rPr>
        <w:rFonts w:hint="default"/>
      </w:rPr>
    </w:lvl>
    <w:lvl w:ilvl="3">
      <w:start w:val="1"/>
      <w:numFmt w:val="lowerRoman"/>
      <w:lvlRestart w:val="0"/>
      <w:lvlText w:val="%4."/>
      <w:lvlJc w:val="left"/>
      <w:pPr>
        <w:tabs>
          <w:tab w:val="num" w:pos="432"/>
        </w:tabs>
        <w:ind w:left="432" w:hanging="432"/>
      </w:pPr>
      <w:rPr>
        <w:rFonts w:hint="default"/>
      </w:rPr>
    </w:lvl>
    <w:lvl w:ilvl="4">
      <w:start w:val="1"/>
      <w:numFmt w:val="lowerRoman"/>
      <w:lvlRestart w:val="0"/>
      <w:lvlText w:val="%5."/>
      <w:lvlJc w:val="left"/>
      <w:pPr>
        <w:tabs>
          <w:tab w:val="num" w:pos="432"/>
        </w:tabs>
        <w:ind w:left="432" w:hanging="432"/>
      </w:pPr>
      <w:rPr>
        <w:rFonts w:hint="default"/>
      </w:rPr>
    </w:lvl>
    <w:lvl w:ilvl="5">
      <w:start w:val="1"/>
      <w:numFmt w:val="lowerRoman"/>
      <w:lvlRestart w:val="0"/>
      <w:lvlText w:val="%6."/>
      <w:lvlJc w:val="left"/>
      <w:pPr>
        <w:tabs>
          <w:tab w:val="num" w:pos="432"/>
        </w:tabs>
        <w:ind w:left="432" w:hanging="432"/>
      </w:pPr>
      <w:rPr>
        <w:rFonts w:hint="default"/>
      </w:rPr>
    </w:lvl>
    <w:lvl w:ilvl="6">
      <w:start w:val="1"/>
      <w:numFmt w:val="lowerRoman"/>
      <w:lvlRestart w:val="0"/>
      <w:lvlText w:val="%7."/>
      <w:lvlJc w:val="left"/>
      <w:pPr>
        <w:tabs>
          <w:tab w:val="num" w:pos="432"/>
        </w:tabs>
        <w:ind w:left="432" w:hanging="432"/>
      </w:pPr>
      <w:rPr>
        <w:rFonts w:hint="default"/>
      </w:rPr>
    </w:lvl>
    <w:lvl w:ilvl="7">
      <w:start w:val="1"/>
      <w:numFmt w:val="lowerRoman"/>
      <w:lvlRestart w:val="0"/>
      <w:lvlText w:val="%8."/>
      <w:lvlJc w:val="left"/>
      <w:pPr>
        <w:tabs>
          <w:tab w:val="num" w:pos="432"/>
        </w:tabs>
        <w:ind w:left="432" w:hanging="432"/>
      </w:pPr>
      <w:rPr>
        <w:rFonts w:hint="default"/>
      </w:rPr>
    </w:lvl>
    <w:lvl w:ilvl="8">
      <w:start w:val="1"/>
      <w:numFmt w:val="lowerRoman"/>
      <w:lvlRestart w:val="0"/>
      <w:lvlText w:val="%9."/>
      <w:lvlJc w:val="left"/>
      <w:pPr>
        <w:tabs>
          <w:tab w:val="num" w:pos="432"/>
        </w:tabs>
        <w:ind w:left="432" w:hanging="432"/>
      </w:pPr>
      <w:rPr>
        <w:rFonts w:hint="default"/>
      </w:rPr>
    </w:lvl>
  </w:abstractNum>
  <w:abstractNum w:abstractNumId="52" w15:restartNumberingAfterBreak="0">
    <w:nsid w:val="429D4E03"/>
    <w:multiLevelType w:val="hybridMultilevel"/>
    <w:tmpl w:val="078C092E"/>
    <w:lvl w:ilvl="0" w:tplc="6756CA00">
      <w:start w:val="1"/>
      <w:numFmt w:val="bullet"/>
      <w:lvlText w:val="-"/>
      <w:lvlJc w:val="left"/>
      <w:pPr>
        <w:ind w:left="360" w:hanging="360"/>
      </w:pPr>
      <w:rPr>
        <w:rFonts w:ascii="Frutiger 45 Light" w:eastAsiaTheme="minorEastAsia" w:hAnsi="Frutiger 45 Light"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45406DCE"/>
    <w:multiLevelType w:val="hybridMultilevel"/>
    <w:tmpl w:val="BDF850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45F46957"/>
    <w:multiLevelType w:val="hybridMultilevel"/>
    <w:tmpl w:val="D18691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460B60C7"/>
    <w:multiLevelType w:val="hybridMultilevel"/>
    <w:tmpl w:val="DFD20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7124215"/>
    <w:multiLevelType w:val="hybridMultilevel"/>
    <w:tmpl w:val="AEE2874E"/>
    <w:lvl w:ilvl="0" w:tplc="B8D68C16">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868044C"/>
    <w:multiLevelType w:val="hybridMultilevel"/>
    <w:tmpl w:val="25103580"/>
    <w:lvl w:ilvl="0" w:tplc="7D22F0C6">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8937D0E"/>
    <w:multiLevelType w:val="hybridMultilevel"/>
    <w:tmpl w:val="AC2E1404"/>
    <w:lvl w:ilvl="0" w:tplc="D88E7C3C">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9212AB1"/>
    <w:multiLevelType w:val="hybridMultilevel"/>
    <w:tmpl w:val="A33E0C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4A6F5675"/>
    <w:multiLevelType w:val="hybridMultilevel"/>
    <w:tmpl w:val="A3904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4C633DF1"/>
    <w:multiLevelType w:val="hybridMultilevel"/>
    <w:tmpl w:val="300CAEAA"/>
    <w:lvl w:ilvl="0" w:tplc="06B2303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4E073A4F"/>
    <w:multiLevelType w:val="hybridMultilevel"/>
    <w:tmpl w:val="22B4BE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F37374A"/>
    <w:multiLevelType w:val="hybridMultilevel"/>
    <w:tmpl w:val="06BA61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4" w15:restartNumberingAfterBreak="0">
    <w:nsid w:val="504F3299"/>
    <w:multiLevelType w:val="hybridMultilevel"/>
    <w:tmpl w:val="2AEE61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15:restartNumberingAfterBreak="0">
    <w:nsid w:val="506B4C6B"/>
    <w:multiLevelType w:val="hybridMultilevel"/>
    <w:tmpl w:val="399220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530364FD"/>
    <w:multiLevelType w:val="hybridMultilevel"/>
    <w:tmpl w:val="F62EEAC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7" w15:restartNumberingAfterBreak="0">
    <w:nsid w:val="53727258"/>
    <w:multiLevelType w:val="hybridMultilevel"/>
    <w:tmpl w:val="672ED6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8" w15:restartNumberingAfterBreak="0">
    <w:nsid w:val="54033CE9"/>
    <w:multiLevelType w:val="hybridMultilevel"/>
    <w:tmpl w:val="F788D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54AC0E5C"/>
    <w:multiLevelType w:val="hybridMultilevel"/>
    <w:tmpl w:val="63BE09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15:restartNumberingAfterBreak="0">
    <w:nsid w:val="555865D1"/>
    <w:multiLevelType w:val="multilevel"/>
    <w:tmpl w:val="1AA6A67E"/>
    <w:lvl w:ilvl="0">
      <w:start w:val="5"/>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7"/>
      <w:numFmt w:val="decimal"/>
      <w:lvlText w:val="%1.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5A96E78"/>
    <w:multiLevelType w:val="hybridMultilevel"/>
    <w:tmpl w:val="53F44A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15:restartNumberingAfterBreak="0">
    <w:nsid w:val="560E2DC9"/>
    <w:multiLevelType w:val="hybridMultilevel"/>
    <w:tmpl w:val="1A50BD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3" w15:restartNumberingAfterBreak="0">
    <w:nsid w:val="56456CCE"/>
    <w:multiLevelType w:val="hybridMultilevel"/>
    <w:tmpl w:val="B5D4F3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58C24E8C"/>
    <w:multiLevelType w:val="hybridMultilevel"/>
    <w:tmpl w:val="0040ED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5" w15:restartNumberingAfterBreak="0">
    <w:nsid w:val="58D248FB"/>
    <w:multiLevelType w:val="hybridMultilevel"/>
    <w:tmpl w:val="ABD4658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6" w15:restartNumberingAfterBreak="0">
    <w:nsid w:val="598E71DF"/>
    <w:multiLevelType w:val="hybridMultilevel"/>
    <w:tmpl w:val="7848D0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5CE0560A"/>
    <w:multiLevelType w:val="hybridMultilevel"/>
    <w:tmpl w:val="2B62976A"/>
    <w:lvl w:ilvl="0" w:tplc="4510EF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DAF4AD2"/>
    <w:multiLevelType w:val="hybridMultilevel"/>
    <w:tmpl w:val="66FC5FC0"/>
    <w:lvl w:ilvl="0" w:tplc="0D28F80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5FFB6034"/>
    <w:multiLevelType w:val="hybridMultilevel"/>
    <w:tmpl w:val="BF8AC004"/>
    <w:lvl w:ilvl="0" w:tplc="E01662D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5FFC1D4C"/>
    <w:multiLevelType w:val="hybridMultilevel"/>
    <w:tmpl w:val="F2008D4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1" w15:restartNumberingAfterBreak="0">
    <w:nsid w:val="622A25CC"/>
    <w:multiLevelType w:val="multilevel"/>
    <w:tmpl w:val="DAD2432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64987156"/>
    <w:multiLevelType w:val="hybridMultilevel"/>
    <w:tmpl w:val="72BC3702"/>
    <w:lvl w:ilvl="0" w:tplc="569C211E">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4B82676"/>
    <w:multiLevelType w:val="multilevel"/>
    <w:tmpl w:val="E0107700"/>
    <w:styleLink w:val="BulletsLetters"/>
    <w:lvl w:ilvl="0">
      <w:start w:val="1"/>
      <w:numFmt w:val="lowerLetter"/>
      <w:lvlText w:val="%1)"/>
      <w:lvlJc w:val="left"/>
      <w:pPr>
        <w:tabs>
          <w:tab w:val="num" w:pos="425"/>
        </w:tabs>
        <w:ind w:left="425" w:hanging="425"/>
      </w:pPr>
      <w:rPr>
        <w:rFonts w:hint="default"/>
      </w:rPr>
    </w:lvl>
    <w:lvl w:ilvl="1">
      <w:start w:val="1"/>
      <w:numFmt w:val="lowerLetter"/>
      <w:lvlText w:val="%2)"/>
      <w:lvlJc w:val="left"/>
      <w:pPr>
        <w:tabs>
          <w:tab w:val="num" w:pos="851"/>
        </w:tabs>
        <w:ind w:left="851" w:hanging="426"/>
      </w:pPr>
      <w:rPr>
        <w:rFonts w:hint="default"/>
      </w:rPr>
    </w:lvl>
    <w:lvl w:ilvl="2">
      <w:start w:val="1"/>
      <w:numFmt w:val="lowerLetter"/>
      <w:lvlText w:val="%3)"/>
      <w:lvlJc w:val="left"/>
      <w:pPr>
        <w:tabs>
          <w:tab w:val="num" w:pos="1276"/>
        </w:tabs>
        <w:ind w:left="1276" w:hanging="425"/>
      </w:pPr>
      <w:rPr>
        <w:rFonts w:hint="default"/>
      </w:rPr>
    </w:lvl>
    <w:lvl w:ilvl="3">
      <w:start w:val="1"/>
      <w:numFmt w:val="lowerLetter"/>
      <w:lvlText w:val="%4)"/>
      <w:lvlJc w:val="left"/>
      <w:pPr>
        <w:tabs>
          <w:tab w:val="num" w:pos="1701"/>
        </w:tabs>
        <w:ind w:left="1701" w:hanging="425"/>
      </w:pPr>
      <w:rPr>
        <w:rFonts w:hint="default"/>
      </w:rPr>
    </w:lvl>
    <w:lvl w:ilvl="4">
      <w:start w:val="1"/>
      <w:numFmt w:val="lowerLetter"/>
      <w:lvlText w:val="%5)"/>
      <w:lvlJc w:val="left"/>
      <w:pPr>
        <w:tabs>
          <w:tab w:val="num" w:pos="2126"/>
        </w:tabs>
        <w:ind w:left="2126" w:hanging="425"/>
      </w:pPr>
      <w:rPr>
        <w:rFonts w:hint="default"/>
      </w:rPr>
    </w:lvl>
    <w:lvl w:ilvl="5">
      <w:start w:val="1"/>
      <w:numFmt w:val="lowerLetter"/>
      <w:lvlText w:val="%6)"/>
      <w:lvlJc w:val="left"/>
      <w:pPr>
        <w:tabs>
          <w:tab w:val="num" w:pos="2552"/>
        </w:tabs>
        <w:ind w:left="2552" w:hanging="426"/>
      </w:pPr>
      <w:rPr>
        <w:rFonts w:hint="default"/>
      </w:rPr>
    </w:lvl>
    <w:lvl w:ilvl="6">
      <w:start w:val="1"/>
      <w:numFmt w:val="lowerLetter"/>
      <w:lvlText w:val="%7)"/>
      <w:lvlJc w:val="left"/>
      <w:pPr>
        <w:tabs>
          <w:tab w:val="num" w:pos="2977"/>
        </w:tabs>
        <w:ind w:left="2977" w:hanging="425"/>
      </w:pPr>
      <w:rPr>
        <w:rFonts w:hint="default"/>
      </w:rPr>
    </w:lvl>
    <w:lvl w:ilvl="7">
      <w:start w:val="1"/>
      <w:numFmt w:val="lowerLetter"/>
      <w:lvlText w:val="%8)"/>
      <w:lvlJc w:val="left"/>
      <w:pPr>
        <w:tabs>
          <w:tab w:val="num" w:pos="3402"/>
        </w:tabs>
        <w:ind w:left="3402" w:hanging="425"/>
      </w:pPr>
      <w:rPr>
        <w:rFonts w:hint="default"/>
      </w:rPr>
    </w:lvl>
    <w:lvl w:ilvl="8">
      <w:start w:val="1"/>
      <w:numFmt w:val="lowerLetter"/>
      <w:lvlText w:val="%9)"/>
      <w:lvlJc w:val="left"/>
      <w:pPr>
        <w:tabs>
          <w:tab w:val="num" w:pos="3827"/>
        </w:tabs>
        <w:ind w:left="3827" w:hanging="425"/>
      </w:pPr>
      <w:rPr>
        <w:rFonts w:hint="default"/>
      </w:rPr>
    </w:lvl>
  </w:abstractNum>
  <w:abstractNum w:abstractNumId="84" w15:restartNumberingAfterBreak="0">
    <w:nsid w:val="663D0302"/>
    <w:multiLevelType w:val="hybridMultilevel"/>
    <w:tmpl w:val="FFD2B3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5" w15:restartNumberingAfterBreak="0">
    <w:nsid w:val="66D00BB0"/>
    <w:multiLevelType w:val="hybridMultilevel"/>
    <w:tmpl w:val="A518F950"/>
    <w:lvl w:ilvl="0" w:tplc="C3EE216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67877367"/>
    <w:multiLevelType w:val="hybridMultilevel"/>
    <w:tmpl w:val="2C38B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86B1BCA"/>
    <w:multiLevelType w:val="hybridMultilevel"/>
    <w:tmpl w:val="1F0EB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92E4D08"/>
    <w:multiLevelType w:val="hybridMultilevel"/>
    <w:tmpl w:val="995E3F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9" w15:restartNumberingAfterBreak="0">
    <w:nsid w:val="698D22AB"/>
    <w:multiLevelType w:val="hybridMultilevel"/>
    <w:tmpl w:val="8CE014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0" w15:restartNumberingAfterBreak="0">
    <w:nsid w:val="6BA0377F"/>
    <w:multiLevelType w:val="hybridMultilevel"/>
    <w:tmpl w:val="2C7AC7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1" w15:restartNumberingAfterBreak="0">
    <w:nsid w:val="6BA55A99"/>
    <w:multiLevelType w:val="hybridMultilevel"/>
    <w:tmpl w:val="EA0A3276"/>
    <w:lvl w:ilvl="0" w:tplc="EF400EC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CB5376E"/>
    <w:multiLevelType w:val="hybridMultilevel"/>
    <w:tmpl w:val="75E8C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6D837B5F"/>
    <w:multiLevelType w:val="hybridMultilevel"/>
    <w:tmpl w:val="94F292E2"/>
    <w:lvl w:ilvl="0" w:tplc="014E6100">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E07414A"/>
    <w:multiLevelType w:val="multilevel"/>
    <w:tmpl w:val="F82E7DCE"/>
    <w:styleLink w:val="Bullets"/>
    <w:lvl w:ilvl="0">
      <w:start w:val="1"/>
      <w:numFmt w:val="bullet"/>
      <w:lvlText w:val=""/>
      <w:lvlJc w:val="left"/>
      <w:pPr>
        <w:tabs>
          <w:tab w:val="num" w:pos="425"/>
        </w:tabs>
        <w:ind w:left="425" w:hanging="425"/>
      </w:pPr>
      <w:rPr>
        <w:rFonts w:ascii="Symbol" w:hAnsi="Symbol" w:hint="default"/>
      </w:rPr>
    </w:lvl>
    <w:lvl w:ilvl="1">
      <w:start w:val="1"/>
      <w:numFmt w:val="bullet"/>
      <w:lvlText w:val=""/>
      <w:lvlJc w:val="left"/>
      <w:pPr>
        <w:tabs>
          <w:tab w:val="num" w:pos="851"/>
        </w:tabs>
        <w:ind w:left="851" w:hanging="426"/>
      </w:pPr>
      <w:rPr>
        <w:rFonts w:ascii="Symbol" w:hAnsi="Symbol" w:hint="default"/>
      </w:rPr>
    </w:lvl>
    <w:lvl w:ilvl="2">
      <w:start w:val="1"/>
      <w:numFmt w:val="bullet"/>
      <w:lvlText w:val=""/>
      <w:lvlJc w:val="left"/>
      <w:pPr>
        <w:tabs>
          <w:tab w:val="num" w:pos="1276"/>
        </w:tabs>
        <w:ind w:left="1276" w:hanging="425"/>
      </w:pPr>
      <w:rPr>
        <w:rFonts w:ascii="Symbol" w:hAnsi="Symbol" w:hint="default"/>
      </w:rPr>
    </w:lvl>
    <w:lvl w:ilvl="3">
      <w:start w:val="1"/>
      <w:numFmt w:val="bullet"/>
      <w:lvlText w:val=""/>
      <w:lvlJc w:val="left"/>
      <w:pPr>
        <w:tabs>
          <w:tab w:val="num" w:pos="1701"/>
        </w:tabs>
        <w:ind w:left="1701" w:hanging="425"/>
      </w:pPr>
      <w:rPr>
        <w:rFonts w:ascii="Symbol" w:hAnsi="Symbol"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Symbol" w:hAnsi="Symbol" w:hint="default"/>
      </w:rPr>
    </w:lvl>
    <w:lvl w:ilvl="6">
      <w:start w:val="1"/>
      <w:numFmt w:val="bullet"/>
      <w:lvlText w:val=""/>
      <w:lvlJc w:val="left"/>
      <w:pPr>
        <w:tabs>
          <w:tab w:val="num" w:pos="2977"/>
        </w:tabs>
        <w:ind w:left="2977" w:hanging="425"/>
      </w:pPr>
      <w:rPr>
        <w:rFonts w:ascii="Symbol" w:hAnsi="Symbol" w:hint="default"/>
      </w:rPr>
    </w:lvl>
    <w:lvl w:ilvl="7">
      <w:start w:val="1"/>
      <w:numFmt w:val="bullet"/>
      <w:lvlText w:val=""/>
      <w:lvlJc w:val="left"/>
      <w:pPr>
        <w:tabs>
          <w:tab w:val="num" w:pos="3402"/>
        </w:tabs>
        <w:ind w:left="3402" w:hanging="425"/>
      </w:pPr>
      <w:rPr>
        <w:rFonts w:ascii="Symbol" w:hAnsi="Symbol" w:hint="default"/>
      </w:rPr>
    </w:lvl>
    <w:lvl w:ilvl="8">
      <w:start w:val="1"/>
      <w:numFmt w:val="bullet"/>
      <w:lvlText w:val=""/>
      <w:lvlJc w:val="left"/>
      <w:pPr>
        <w:tabs>
          <w:tab w:val="num" w:pos="3827"/>
        </w:tabs>
        <w:ind w:left="3827" w:hanging="425"/>
      </w:pPr>
      <w:rPr>
        <w:rFonts w:ascii="Symbol" w:hAnsi="Symbol" w:hint="default"/>
      </w:rPr>
    </w:lvl>
  </w:abstractNum>
  <w:abstractNum w:abstractNumId="95" w15:restartNumberingAfterBreak="0">
    <w:nsid w:val="6F6F529E"/>
    <w:multiLevelType w:val="hybridMultilevel"/>
    <w:tmpl w:val="BF0EFD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15:restartNumberingAfterBreak="0">
    <w:nsid w:val="72D406A3"/>
    <w:multiLevelType w:val="multilevel"/>
    <w:tmpl w:val="ED3E0258"/>
    <w:lvl w:ilvl="0">
      <w:start w:val="5"/>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7"/>
      <w:numFmt w:val="decimal"/>
      <w:lvlText w:val="%1.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730C5E67"/>
    <w:multiLevelType w:val="multilevel"/>
    <w:tmpl w:val="AC7A6710"/>
    <w:styleLink w:val="DBHeadings"/>
    <w:lvl w:ilvl="0">
      <w:start w:val="1"/>
      <w:numFmt w:val="decimal"/>
      <w:lvlText w:val="%1."/>
      <w:lvlJc w:val="left"/>
      <w:pPr>
        <w:tabs>
          <w:tab w:val="num" w:pos="851"/>
        </w:tabs>
        <w:ind w:left="851" w:hanging="851"/>
      </w:pPr>
      <w:rPr>
        <w:rFonts w:ascii="Frutiger 45 Light" w:eastAsia="Arial Unicode MS" w:hAnsi="Frutiger 45 Light" w:hint="default"/>
        <w:b w:val="0"/>
        <w:i w:val="0"/>
        <w:sz w:val="36"/>
      </w:rPr>
    </w:lvl>
    <w:lvl w:ilvl="1">
      <w:start w:val="1"/>
      <w:numFmt w:val="decimal"/>
      <w:lvlText w:val="%1.%2."/>
      <w:lvlJc w:val="left"/>
      <w:pPr>
        <w:tabs>
          <w:tab w:val="num" w:pos="851"/>
        </w:tabs>
        <w:ind w:left="851" w:hanging="851"/>
      </w:pPr>
      <w:rPr>
        <w:rFonts w:ascii="Frutiger 45 Light" w:eastAsia="Arial Unicode MS" w:hAnsi="Frutiger 45 Light" w:hint="default"/>
        <w:b/>
        <w:i w:val="0"/>
        <w:sz w:val="21"/>
      </w:rPr>
    </w:lvl>
    <w:lvl w:ilvl="2">
      <w:start w:val="1"/>
      <w:numFmt w:val="decimal"/>
      <w:lvlText w:val="%1.%2.%3."/>
      <w:lvlJc w:val="left"/>
      <w:pPr>
        <w:tabs>
          <w:tab w:val="num" w:pos="851"/>
        </w:tabs>
        <w:ind w:left="851" w:hanging="851"/>
      </w:pPr>
      <w:rPr>
        <w:rFonts w:ascii="Frutiger 45 Light" w:eastAsia="Arial Unicode MS" w:hAnsi="Frutiger 45 Light" w:hint="default"/>
        <w:b w:val="0"/>
        <w:i w:val="0"/>
        <w:sz w:val="21"/>
      </w:rPr>
    </w:lvl>
    <w:lvl w:ilvl="3">
      <w:start w:val="1"/>
      <w:numFmt w:val="decimal"/>
      <w:lvlText w:val="%1.%2.%3.%4."/>
      <w:lvlJc w:val="left"/>
      <w:pPr>
        <w:tabs>
          <w:tab w:val="num" w:pos="851"/>
        </w:tabs>
        <w:ind w:left="851" w:hanging="851"/>
      </w:pPr>
      <w:rPr>
        <w:rFonts w:ascii="Frutiger 45 Light" w:eastAsia="Arial Unicode MS" w:hAnsi="Frutiger 45 Light" w:hint="default"/>
        <w:b w:val="0"/>
        <w:i/>
        <w:sz w:val="21"/>
      </w:rPr>
    </w:lvl>
    <w:lvl w:ilvl="4">
      <w:start w:val="1"/>
      <w:numFmt w:val="decimal"/>
      <w:lvlText w:val="%1.%2.%3.%4.%5."/>
      <w:lvlJc w:val="left"/>
      <w:pPr>
        <w:tabs>
          <w:tab w:val="num" w:pos="1418"/>
        </w:tabs>
        <w:ind w:left="1418" w:hanging="1418"/>
      </w:pPr>
      <w:rPr>
        <w:rFonts w:ascii="Frutiger 45 Light" w:eastAsia="Arial Unicode MS" w:hAnsi="Frutiger 45 Light" w:hint="default"/>
        <w:b w:val="0"/>
        <w:i w:val="0"/>
        <w:sz w:val="21"/>
      </w:rPr>
    </w:lvl>
    <w:lvl w:ilvl="5">
      <w:start w:val="1"/>
      <w:numFmt w:val="decimal"/>
      <w:lvlText w:val="%1.%2.%3.%4.%5.%6."/>
      <w:lvlJc w:val="left"/>
      <w:pPr>
        <w:tabs>
          <w:tab w:val="num" w:pos="1418"/>
        </w:tabs>
        <w:ind w:left="1418" w:hanging="1418"/>
      </w:pPr>
      <w:rPr>
        <w:rFonts w:ascii="Frutiger 45 Light" w:eastAsia="Arial Unicode MS" w:hAnsi="Frutiger 45 Light" w:hint="default"/>
        <w:b w:val="0"/>
        <w:i/>
        <w:sz w:val="21"/>
      </w:rPr>
    </w:lvl>
    <w:lvl w:ilvl="6">
      <w:start w:val="1"/>
      <w:numFmt w:val="decimal"/>
      <w:lvlText w:val="%1.%2.%3.%4.%5.%6.%7."/>
      <w:lvlJc w:val="left"/>
      <w:pPr>
        <w:tabs>
          <w:tab w:val="num" w:pos="1418"/>
        </w:tabs>
        <w:ind w:left="1418" w:hanging="1418"/>
      </w:pPr>
      <w:rPr>
        <w:rFonts w:ascii="Frutiger 45 Light" w:eastAsia="Arial Unicode MS" w:hAnsi="Frutiger 45 Light" w:hint="default"/>
        <w:b w:val="0"/>
        <w:i w:val="0"/>
        <w:sz w:val="21"/>
      </w:rPr>
    </w:lvl>
    <w:lvl w:ilvl="7">
      <w:start w:val="1"/>
      <w:numFmt w:val="decimal"/>
      <w:lvlText w:val="%1.%2.%3.%4.%5.%6.%7.%8."/>
      <w:lvlJc w:val="left"/>
      <w:pPr>
        <w:tabs>
          <w:tab w:val="num" w:pos="1701"/>
        </w:tabs>
        <w:ind w:left="1701" w:hanging="1701"/>
      </w:pPr>
      <w:rPr>
        <w:rFonts w:ascii="Frutiger 45 Light" w:eastAsia="Arial Unicode MS" w:hAnsi="Frutiger 45 Light" w:hint="default"/>
        <w:b w:val="0"/>
        <w:i/>
        <w:sz w:val="21"/>
      </w:rPr>
    </w:lvl>
    <w:lvl w:ilvl="8">
      <w:start w:val="1"/>
      <w:numFmt w:val="decimal"/>
      <w:lvlText w:val="%1.%2.%3.%4.%5.%6.%7.%8.%9."/>
      <w:lvlJc w:val="left"/>
      <w:pPr>
        <w:tabs>
          <w:tab w:val="num" w:pos="1701"/>
        </w:tabs>
        <w:ind w:left="1701" w:hanging="1701"/>
      </w:pPr>
      <w:rPr>
        <w:rFonts w:hint="default"/>
      </w:rPr>
    </w:lvl>
  </w:abstractNum>
  <w:abstractNum w:abstractNumId="98" w15:restartNumberingAfterBreak="0">
    <w:nsid w:val="76334834"/>
    <w:multiLevelType w:val="hybridMultilevel"/>
    <w:tmpl w:val="B2A0444E"/>
    <w:lvl w:ilvl="0" w:tplc="AF2E1D92">
      <w:start w:val="1"/>
      <w:numFmt w:val="lowerLetter"/>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9" w15:restartNumberingAfterBreak="0">
    <w:nsid w:val="798777EF"/>
    <w:multiLevelType w:val="hybridMultilevel"/>
    <w:tmpl w:val="BFC22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A195734"/>
    <w:multiLevelType w:val="hybridMultilevel"/>
    <w:tmpl w:val="5C3A8D32"/>
    <w:lvl w:ilvl="0" w:tplc="A86E12C8">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B0D61FA"/>
    <w:multiLevelType w:val="hybridMultilevel"/>
    <w:tmpl w:val="CB2C0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B6C2940"/>
    <w:multiLevelType w:val="hybridMultilevel"/>
    <w:tmpl w:val="3260F9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3" w15:restartNumberingAfterBreak="0">
    <w:nsid w:val="7B6D4E70"/>
    <w:multiLevelType w:val="hybridMultilevel"/>
    <w:tmpl w:val="DDEE7F92"/>
    <w:lvl w:ilvl="0" w:tplc="6720ABA8">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7BD15B8A"/>
    <w:multiLevelType w:val="hybridMultilevel"/>
    <w:tmpl w:val="BEA42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CCC0216"/>
    <w:multiLevelType w:val="hybridMultilevel"/>
    <w:tmpl w:val="81A28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4"/>
  </w:num>
  <w:num w:numId="2">
    <w:abstractNumId w:val="83"/>
  </w:num>
  <w:num w:numId="3">
    <w:abstractNumId w:val="51"/>
  </w:num>
  <w:num w:numId="4">
    <w:abstractNumId w:val="19"/>
  </w:num>
  <w:num w:numId="5">
    <w:abstractNumId w:val="97"/>
  </w:num>
  <w:num w:numId="6">
    <w:abstractNumId w:val="66"/>
  </w:num>
  <w:num w:numId="7">
    <w:abstractNumId w:val="16"/>
  </w:num>
  <w:num w:numId="8">
    <w:abstractNumId w:val="99"/>
  </w:num>
  <w:num w:numId="9">
    <w:abstractNumId w:val="38"/>
  </w:num>
  <w:num w:numId="10">
    <w:abstractNumId w:val="7"/>
  </w:num>
  <w:num w:numId="11">
    <w:abstractNumId w:val="96"/>
  </w:num>
  <w:num w:numId="12">
    <w:abstractNumId w:val="4"/>
  </w:num>
  <w:num w:numId="13">
    <w:abstractNumId w:val="81"/>
  </w:num>
  <w:num w:numId="14">
    <w:abstractNumId w:val="14"/>
  </w:num>
  <w:num w:numId="15">
    <w:abstractNumId w:val="98"/>
  </w:num>
  <w:num w:numId="16">
    <w:abstractNumId w:val="52"/>
  </w:num>
  <w:num w:numId="17">
    <w:abstractNumId w:val="19"/>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lvlOverride w:ilvl="8">
      <w:startOverride w:val="1"/>
    </w:lvlOverride>
  </w:num>
  <w:num w:numId="18">
    <w:abstractNumId w:val="60"/>
  </w:num>
  <w:num w:numId="19">
    <w:abstractNumId w:val="15"/>
  </w:num>
  <w:num w:numId="20">
    <w:abstractNumId w:val="85"/>
  </w:num>
  <w:num w:numId="21">
    <w:abstractNumId w:val="43"/>
  </w:num>
  <w:num w:numId="22">
    <w:abstractNumId w:val="45"/>
  </w:num>
  <w:num w:numId="23">
    <w:abstractNumId w:val="17"/>
  </w:num>
  <w:num w:numId="24">
    <w:abstractNumId w:val="6"/>
  </w:num>
  <w:num w:numId="25">
    <w:abstractNumId w:val="13"/>
  </w:num>
  <w:num w:numId="26">
    <w:abstractNumId w:val="20"/>
  </w:num>
  <w:num w:numId="27">
    <w:abstractNumId w:val="25"/>
  </w:num>
  <w:num w:numId="28">
    <w:abstractNumId w:val="91"/>
  </w:num>
  <w:num w:numId="29">
    <w:abstractNumId w:val="1"/>
  </w:num>
  <w:num w:numId="30">
    <w:abstractNumId w:val="22"/>
  </w:num>
  <w:num w:numId="31">
    <w:abstractNumId w:val="78"/>
  </w:num>
  <w:num w:numId="32">
    <w:abstractNumId w:val="47"/>
  </w:num>
  <w:num w:numId="33">
    <w:abstractNumId w:val="74"/>
  </w:num>
  <w:num w:numId="34">
    <w:abstractNumId w:val="54"/>
  </w:num>
  <w:num w:numId="35">
    <w:abstractNumId w:val="63"/>
  </w:num>
  <w:num w:numId="36">
    <w:abstractNumId w:val="102"/>
  </w:num>
  <w:num w:numId="37">
    <w:abstractNumId w:val="41"/>
  </w:num>
  <w:num w:numId="38">
    <w:abstractNumId w:val="31"/>
  </w:num>
  <w:num w:numId="39">
    <w:abstractNumId w:val="88"/>
  </w:num>
  <w:num w:numId="40">
    <w:abstractNumId w:val="89"/>
  </w:num>
  <w:num w:numId="41">
    <w:abstractNumId w:val="30"/>
  </w:num>
  <w:num w:numId="42">
    <w:abstractNumId w:val="65"/>
  </w:num>
  <w:num w:numId="43">
    <w:abstractNumId w:val="73"/>
  </w:num>
  <w:num w:numId="44">
    <w:abstractNumId w:val="3"/>
  </w:num>
  <w:num w:numId="45">
    <w:abstractNumId w:val="28"/>
  </w:num>
  <w:num w:numId="46">
    <w:abstractNumId w:val="84"/>
  </w:num>
  <w:num w:numId="47">
    <w:abstractNumId w:val="75"/>
  </w:num>
  <w:num w:numId="48">
    <w:abstractNumId w:val="70"/>
  </w:num>
  <w:num w:numId="49">
    <w:abstractNumId w:val="95"/>
  </w:num>
  <w:num w:numId="50">
    <w:abstractNumId w:val="71"/>
  </w:num>
  <w:num w:numId="51">
    <w:abstractNumId w:val="72"/>
  </w:num>
  <w:num w:numId="52">
    <w:abstractNumId w:val="67"/>
  </w:num>
  <w:num w:numId="53">
    <w:abstractNumId w:val="37"/>
  </w:num>
  <w:num w:numId="54">
    <w:abstractNumId w:val="39"/>
  </w:num>
  <w:num w:numId="55">
    <w:abstractNumId w:val="33"/>
  </w:num>
  <w:num w:numId="56">
    <w:abstractNumId w:val="27"/>
  </w:num>
  <w:num w:numId="57">
    <w:abstractNumId w:val="42"/>
  </w:num>
  <w:num w:numId="58">
    <w:abstractNumId w:val="32"/>
  </w:num>
  <w:num w:numId="59">
    <w:abstractNumId w:val="8"/>
  </w:num>
  <w:num w:numId="60">
    <w:abstractNumId w:val="18"/>
  </w:num>
  <w:num w:numId="61">
    <w:abstractNumId w:val="61"/>
  </w:num>
  <w:num w:numId="62">
    <w:abstractNumId w:val="79"/>
  </w:num>
  <w:num w:numId="63">
    <w:abstractNumId w:val="19"/>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2"/>
    </w:lvlOverride>
    <w:lvlOverride w:ilvl="8">
      <w:startOverride w:val="1"/>
    </w:lvlOverride>
  </w:num>
  <w:num w:numId="64">
    <w:abstractNumId w:val="36"/>
  </w:num>
  <w:num w:numId="65">
    <w:abstractNumId w:val="64"/>
  </w:num>
  <w:num w:numId="66">
    <w:abstractNumId w:val="53"/>
  </w:num>
  <w:num w:numId="67">
    <w:abstractNumId w:val="80"/>
  </w:num>
  <w:num w:numId="68">
    <w:abstractNumId w:val="69"/>
  </w:num>
  <w:num w:numId="69">
    <w:abstractNumId w:val="26"/>
  </w:num>
  <w:num w:numId="70">
    <w:abstractNumId w:val="76"/>
  </w:num>
  <w:num w:numId="71">
    <w:abstractNumId w:val="50"/>
  </w:num>
  <w:num w:numId="72">
    <w:abstractNumId w:val="68"/>
  </w:num>
  <w:num w:numId="73">
    <w:abstractNumId w:val="49"/>
  </w:num>
  <w:num w:numId="74">
    <w:abstractNumId w:val="2"/>
  </w:num>
  <w:num w:numId="75">
    <w:abstractNumId w:val="59"/>
  </w:num>
  <w:num w:numId="76">
    <w:abstractNumId w:val="90"/>
  </w:num>
  <w:num w:numId="77">
    <w:abstractNumId w:val="5"/>
  </w:num>
  <w:num w:numId="78">
    <w:abstractNumId w:val="105"/>
  </w:num>
  <w:num w:numId="79">
    <w:abstractNumId w:val="29"/>
  </w:num>
  <w:num w:numId="80">
    <w:abstractNumId w:val="46"/>
  </w:num>
  <w:num w:numId="81">
    <w:abstractNumId w:val="55"/>
  </w:num>
  <w:num w:numId="82">
    <w:abstractNumId w:val="9"/>
  </w:num>
  <w:num w:numId="83">
    <w:abstractNumId w:val="104"/>
  </w:num>
  <w:num w:numId="84">
    <w:abstractNumId w:val="86"/>
  </w:num>
  <w:num w:numId="85">
    <w:abstractNumId w:val="87"/>
  </w:num>
  <w:num w:numId="86">
    <w:abstractNumId w:val="11"/>
  </w:num>
  <w:num w:numId="87">
    <w:abstractNumId w:val="23"/>
  </w:num>
  <w:num w:numId="88">
    <w:abstractNumId w:val="62"/>
  </w:num>
  <w:num w:numId="89">
    <w:abstractNumId w:val="35"/>
  </w:num>
  <w:num w:numId="90">
    <w:abstractNumId w:val="21"/>
  </w:num>
  <w:num w:numId="91">
    <w:abstractNumId w:val="101"/>
  </w:num>
  <w:num w:numId="92">
    <w:abstractNumId w:val="24"/>
  </w:num>
  <w:num w:numId="93">
    <w:abstractNumId w:val="77"/>
  </w:num>
  <w:num w:numId="94">
    <w:abstractNumId w:val="92"/>
  </w:num>
  <w:num w:numId="95">
    <w:abstractNumId w:val="93"/>
  </w:num>
  <w:num w:numId="96">
    <w:abstractNumId w:val="48"/>
  </w:num>
  <w:num w:numId="97">
    <w:abstractNumId w:val="40"/>
  </w:num>
  <w:num w:numId="98">
    <w:abstractNumId w:val="44"/>
  </w:num>
  <w:num w:numId="99">
    <w:abstractNumId w:val="34"/>
  </w:num>
  <w:num w:numId="100">
    <w:abstractNumId w:val="57"/>
  </w:num>
  <w:num w:numId="101">
    <w:abstractNumId w:val="58"/>
  </w:num>
  <w:num w:numId="102">
    <w:abstractNumId w:val="100"/>
  </w:num>
  <w:num w:numId="103">
    <w:abstractNumId w:val="103"/>
  </w:num>
  <w:num w:numId="104">
    <w:abstractNumId w:val="10"/>
  </w:num>
  <w:num w:numId="105">
    <w:abstractNumId w:val="82"/>
  </w:num>
  <w:num w:numId="106">
    <w:abstractNumId w:val="56"/>
  </w:num>
  <w:num w:numId="107">
    <w:abstractNumId w:val="0"/>
  </w:num>
  <w:num w:numId="108">
    <w:abstractNumId w:val="12"/>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efaultTableStyle w:val="LightGrid-Accent4"/>
  <w:drawingGridHorizontalSpacing w:val="105"/>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varbusinessareasector_1031" w:val="UBSIUX5/IDAJ"/>
    <w:docVar w:name="varbusinessareasector_1033" w:val="UBS"/>
    <w:docVar w:name="varbusinessareasector_1034" w:val="UBSIUX5/IDAJ"/>
    <w:docVar w:name="varbusinessareasector_1036" w:val="UBSIUX5/IDAJ"/>
    <w:docVar w:name="varbusinessareasector_1040" w:val="UBSIUX5/IDAJ"/>
    <w:docVar w:name="varbusinessareasector_1055" w:val="UBS"/>
    <w:docVar w:name="varbusinessareasector_1057" w:val="UBS"/>
    <w:docVar w:name="varbusinessareasector_2052" w:val="UBS"/>
    <w:docVar w:name="varbusinessareasector_2067" w:val="UBS"/>
    <w:docVar w:name="varbusinessareasector_English" w:val="UBS"/>
    <w:docVar w:name="varbusinessareasector_French" w:val="UBSIUX5/IDAJ"/>
    <w:docVar w:name="varbusinessareasector_German" w:val="UBSIUX5/IDAJ"/>
    <w:docVar w:name="varbusinessareasector_Italian" w:val="UBSIUX5/IDAJ"/>
    <w:docVar w:name="varbusinessareasector_Spanish" w:val="UBSIUX5/IDAJ"/>
    <w:docVar w:name="varChartAnnotationBold" w:val="UBSTrue"/>
    <w:docVar w:name="varChartAnnotationDate" w:val="UBSTrue"/>
    <w:docVar w:name="varChartPieLabels" w:val="UBSTrue"/>
    <w:docVar w:name="varChartPieLegend" w:val="UBSFalse"/>
    <w:docVar w:name="varChartShowGridlines" w:val="UBS-1"/>
    <w:docVar w:name="varChartShowYAxis" w:val="UBSFalse"/>
    <w:docVar w:name="varClassification" w:val="UBS"/>
    <w:docVar w:name="varcompcountry" w:val="UBSSwitzerland"/>
    <w:docVar w:name="varcompdescriptor" w:val="UBS"/>
    <w:docVar w:name="varcompdescriptor_1033" w:val="UBS"/>
    <w:docVar w:name="varcompdivision" w:val="UBSUBSCC"/>
    <w:docVar w:name="varcompendorsement_1031" w:val="UBS"/>
    <w:docVar w:name="varcompendorsement_1033" w:val="UBS"/>
    <w:docVar w:name="varcompendorsement_1034" w:val="UBS"/>
    <w:docVar w:name="varcompendorsement_1036" w:val="UBS"/>
    <w:docVar w:name="varcompendorsement_1040" w:val="UBS"/>
    <w:docVar w:name="varcompendorsement_1055" w:val="UBS"/>
    <w:docVar w:name="varcompendorsement_1057" w:val="UBS"/>
    <w:docVar w:name="varcompendorsement_2052" w:val="UBS"/>
    <w:docVar w:name="varcompendorsement_2067" w:val="UBS"/>
    <w:docVar w:name="varcompendorsement_English" w:val="UBS"/>
    <w:docVar w:name="varcompendorsement_French" w:val="UBS"/>
    <w:docVar w:name="varcompendorsement_German" w:val="UBS"/>
    <w:docVar w:name="varcompendorsement_Italian" w:val="UBS"/>
    <w:docVar w:name="varcompendorsement_Spanish" w:val="UBS"/>
    <w:docVar w:name="varcompfaxdisclaimer_1031" w:val="UBS"/>
    <w:docVar w:name="varcompfaxdisclaimer_1033" w:val="UBS"/>
    <w:docVar w:name="varcompfaxdisclaimer_1034" w:val="UBS"/>
    <w:docVar w:name="varcompfaxdisclaimer_1036" w:val="UBS"/>
    <w:docVar w:name="varcompfaxdisclaimer_1040" w:val="UBS"/>
    <w:docVar w:name="varcompfaxdisclaimer_1055" w:val="UBS"/>
    <w:docVar w:name="varcompfaxdisclaimer_1057" w:val="UBS"/>
    <w:docVar w:name="varcompfaxdisclaimer_2052" w:val="UBS"/>
    <w:docVar w:name="varcompfaxdisclaimer_2067" w:val="UBS"/>
    <w:docVar w:name="varcompfaxdisclaimer_English" w:val="UBS"/>
    <w:docVar w:name="varcompfaxdisclaimer_French" w:val="UBS"/>
    <w:docVar w:name="varcompfaxdisclaimer_German" w:val="UBS"/>
    <w:docVar w:name="varcompfaxdisclaimer_Italian" w:val="UBS"/>
    <w:docVar w:name="varcompfaxdisclaimer_Spanish" w:val="UBS"/>
    <w:docVar w:name="varcompid" w:val="UBSC922UBSCC"/>
    <w:docVar w:name="varcompinternetaddress" w:val="UBSwww.ubs.com"/>
    <w:docVar w:name="varcompinternetaddress_1033" w:val="UBSwww.ubs.com"/>
    <w:docVar w:name="varcomplegaldisclaimer_1031" w:val="UBS"/>
    <w:docVar w:name="varcomplegaldisclaimer_1033" w:val="UBS"/>
    <w:docVar w:name="varcomplegaldisclaimer_1034" w:val="UBS"/>
    <w:docVar w:name="varcomplegaldisclaimer_1036" w:val="UBS"/>
    <w:docVar w:name="varcomplegaldisclaimer_1040" w:val="UBS"/>
    <w:docVar w:name="varcomplegaldisclaimer_1055" w:val="UBS"/>
    <w:docVar w:name="varcomplegaldisclaimer_1057" w:val="UBS"/>
    <w:docVar w:name="varcomplegaldisclaimer_2052" w:val="UBS"/>
    <w:docVar w:name="varcomplegaldisclaimer_2067" w:val="UBS"/>
    <w:docVar w:name="varcomplegaldisclaimer_English" w:val="UBS"/>
    <w:docVar w:name="varcomplegaldisclaimer_French" w:val="UBS"/>
    <w:docVar w:name="varcomplegaldisclaimer_German" w:val="UBS"/>
    <w:docVar w:name="varcomplegaldisclaimer_Italian" w:val="UBS"/>
    <w:docVar w:name="varcomplegaldisclaimer_Spanish" w:val="UBS"/>
    <w:docVar w:name="varcomplogo" w:val="UBS0"/>
    <w:docVar w:name="varcomplogo_check" w:val="UBS"/>
    <w:docVar w:name="varcomplogo_manual_bu" w:val="UBS"/>
    <w:docVar w:name="varcompmailaddress" w:val="UBSPostfach_x000a_8098 Zürich"/>
    <w:docVar w:name="varcompmailaddress_1033" w:val="UBSPostfach_x000d__x000a_8098 Zürich"/>
    <w:docVar w:name="varcompname" w:val="UBSUBS AG"/>
    <w:docVar w:name="varcompname_1033" w:val="UBSUBS AG"/>
    <w:docVar w:name="varcompnameadditional" w:val="UBS"/>
    <w:docVar w:name="varcompnameadditional_1033" w:val="UBS"/>
    <w:docVar w:name="varcompreceptionphone" w:val="UBS+41-44-234 11 11"/>
    <w:docVar w:name="varcompreceptionphone_1033" w:val="UBS+41-44-234 11 11"/>
    <w:docVar w:name="varcompreceptionphonecustom" w:val="UBS"/>
    <w:docVar w:name="varcomptimestamp" w:val="UBS"/>
    <w:docVar w:name="varcomptype" w:val="UBSubscc"/>
    <w:docVar w:name="varcustom1_1031" w:val="UBS"/>
    <w:docVar w:name="varcustom1_1033" w:val="UBS"/>
    <w:docVar w:name="varcustom1_1034" w:val="UBS"/>
    <w:docVar w:name="varcustom1_1036" w:val="UBS"/>
    <w:docVar w:name="varcustom1_1040" w:val="UBS"/>
    <w:docVar w:name="varcustom1_1055" w:val="UBS"/>
    <w:docVar w:name="varcustom1_1057" w:val="UBS"/>
    <w:docVar w:name="varcustom1_2052" w:val="UBS"/>
    <w:docVar w:name="varcustom1_2067" w:val="UBS"/>
    <w:docVar w:name="varcustom1_English" w:val="UBS"/>
    <w:docVar w:name="varcustom1_French" w:val="UBS"/>
    <w:docVar w:name="varcustom1_German" w:val="UBS"/>
    <w:docVar w:name="varcustom1_Italian" w:val="UBS"/>
    <w:docVar w:name="varcustom1_Spanish" w:val="UBS"/>
    <w:docVar w:name="varcustom2_1031" w:val="UBS"/>
    <w:docVar w:name="varcustom2_1033" w:val="UBS"/>
    <w:docVar w:name="varcustom2_1034" w:val="UBS"/>
    <w:docVar w:name="varcustom2_1036" w:val="UBS"/>
    <w:docVar w:name="varcustom2_1040" w:val="UBS"/>
    <w:docVar w:name="varcustom2_1055" w:val="UBS"/>
    <w:docVar w:name="varcustom2_1057" w:val="UBS"/>
    <w:docVar w:name="varcustom2_2052" w:val="UBS"/>
    <w:docVar w:name="varcustom2_2067" w:val="UBS"/>
    <w:docVar w:name="varcustom2_English" w:val="UBS"/>
    <w:docVar w:name="varcustom2_French" w:val="UBS"/>
    <w:docVar w:name="varcustom2_German" w:val="UBS"/>
    <w:docVar w:name="varcustom2_Italian" w:val="UBS"/>
    <w:docVar w:name="varcustom2_Spanish" w:val="UBS"/>
    <w:docVar w:name="vardepartmentfunctionalunit_1031" w:val="UBSRepository &amp; Development Processes"/>
    <w:docVar w:name="vardepartmentfunctionalunit_1033" w:val="UBS"/>
    <w:docVar w:name="vardepartmentfunctionalunit_1034" w:val="UBSRepository &amp; Development Processes"/>
    <w:docVar w:name="vardepartmentfunctionalunit_1036" w:val="UBSRepository &amp; Development Processes"/>
    <w:docVar w:name="vardepartmentfunctionalunit_1040" w:val="UBSRepository &amp; Development Processes"/>
    <w:docVar w:name="vardepartmentfunctionalunit_1055" w:val="UBS"/>
    <w:docVar w:name="vardepartmentfunctionalunit_1057" w:val="UBS"/>
    <w:docVar w:name="vardepartmentfunctionalunit_2052" w:val="UBS"/>
    <w:docVar w:name="vardepartmentfunctionalunit_2067" w:val="UBS"/>
    <w:docVar w:name="vardepartmentfunctionalunit_English" w:val="UBS"/>
    <w:docVar w:name="vardepartmentfunctionalunit_French" w:val="UBSRepository &amp; Development Processes"/>
    <w:docVar w:name="vardepartmentfunctionalunit_German" w:val="UBSRepository &amp; Development Processes"/>
    <w:docVar w:name="vardepartmentfunctionalunit_Italian" w:val="UBSRepository &amp; Development Processes"/>
    <w:docVar w:name="vardepartmentfunctionalunit_Spanish" w:val="UBSRepository &amp; Development Processes"/>
    <w:docVar w:name="vardirectfax" w:val="UBS"/>
    <w:docVar w:name="vardirectfax_1033" w:val="UBS"/>
    <w:docVar w:name="vardirectphone" w:val="UBS"/>
    <w:docVar w:name="vardirectphone_1033" w:val="UBS+41-44-2360339"/>
    <w:docVar w:name="varDocLang" w:val="UBSEnglish"/>
    <w:docVar w:name="varDocLang_uc4" w:val="UBS1033"/>
    <w:docVar w:name="varDocOrientation" w:val="UBS0"/>
    <w:docVar w:name="varDocPaper" w:val="UBSEMPTY"/>
    <w:docVar w:name="varDocSetup" w:val="UBSTRUE"/>
    <w:docVar w:name="varDocType" w:val="UBSREP"/>
    <w:docVar w:name="varDotVersion" w:val="UBS5.4"/>
    <w:docVar w:name="varemail" w:val="UBSDaniel.Haag@ubs.com"/>
    <w:docVar w:name="varfirstname" w:val="UBS"/>
    <w:docVar w:name="varfirstname_1033" w:val="UBSDaniel"/>
    <w:docVar w:name="varfullstreetaddress_1031" w:val="UBS"/>
    <w:docVar w:name="varfullstreetaddress_1033" w:val="UBS"/>
    <w:docVar w:name="varfullstreetaddress_1034" w:val="UBS"/>
    <w:docVar w:name="varfullstreetaddress_1036" w:val="UBS"/>
    <w:docVar w:name="varfullstreetaddress_1040" w:val="UBS"/>
    <w:docVar w:name="varfullstreetaddress_1055" w:val="UBS"/>
    <w:docVar w:name="varfullstreetaddress_1057" w:val="UBS"/>
    <w:docVar w:name="varfullstreetaddress_2052" w:val="UBS"/>
    <w:docVar w:name="varfullstreetaddress_2067" w:val="UBS"/>
    <w:docVar w:name="varfullstreetaddress_English" w:val="UBS"/>
    <w:docVar w:name="varfullstreetaddress_French" w:val="UBS"/>
    <w:docVar w:name="varfullstreetaddress_German" w:val="UBS"/>
    <w:docVar w:name="varfullstreetaddress_Italian" w:val="UBS"/>
    <w:docVar w:name="varfullstreetaddress_Spanish" w:val="UBS"/>
    <w:docVar w:name="vargroup" w:val="UBS"/>
    <w:docVar w:name="varheader" w:val="UBS"/>
    <w:docVar w:name="varid" w:val="UBS1"/>
    <w:docVar w:name="varIncludeCover" w:val="UBSFALSE"/>
    <w:docVar w:name="varIncludeFileName" w:val="UBSTRUE"/>
    <w:docVar w:name="varIncludeFileNameOnly" w:val="UBSTRUE"/>
    <w:docVar w:name="varIncludeFileNamePath" w:val="UBSFALSE"/>
    <w:docVar w:name="varIncludeProjectClass" w:val="UBSFALSE"/>
    <w:docVar w:name="varIncludeProjectNumber" w:val="UBSFALSE"/>
    <w:docVar w:name="varIncOptCc" w:val="UBSFALSE"/>
    <w:docVar w:name="varIncOptClassification" w:val="UBSFALSE"/>
    <w:docVar w:name="varIncOptDate" w:val="UBSTRUE"/>
    <w:docVar w:name="varInternalClassification" w:val="UBS"/>
    <w:docVar w:name="varinternalcode" w:val="UBSt279371"/>
    <w:docVar w:name="varIsBUnitOnDocumentValid" w:val="UBSTRUE"/>
    <w:docVar w:name="varIsValidDocuBuilder3Doc" w:val="UBSFALSE"/>
    <w:docVar w:name="varIsValidDocuBuilder4Doc" w:val="UBSTRUE"/>
    <w:docVar w:name="varlastname" w:val="UBS"/>
    <w:docVar w:name="varlastname_1033" w:val="UBSHaag"/>
    <w:docVar w:name="varLaunchDocSetup" w:val="UBSFALSE"/>
    <w:docVar w:name="varLetType" w:val="UBS"/>
    <w:docVar w:name="varLogoType" w:val="UBSfile"/>
    <w:docVar w:name="varPrintCC" w:val="UBS"/>
    <w:docVar w:name="varRepAuthorInclude" w:val="UBSFALSE"/>
    <w:docVar w:name="varRepAuthors" w:val="UBSHans Muster"/>
    <w:docVar w:name="varRepClassification" w:val="UBS"/>
    <w:docVar w:name="varRepClassificationInclude" w:val="UBSTRUE"/>
    <w:docVar w:name="varRepDate" w:val="UBS20 February 2017"/>
    <w:docVar w:name="varRepDateInclude" w:val="UBSTRUE"/>
    <w:docVar w:name="varRepDocCoversOnly" w:val="UBS"/>
    <w:docVar w:name="varRepDocID" w:val="UBS"/>
    <w:docVar w:name="varRepDocIDInclude" w:val="UBSFALSE"/>
    <w:docVar w:name="varRepInfAboutDoc" w:val="UBSFALSE"/>
    <w:docVar w:name="varRepProjectClass" w:val="UBS"/>
    <w:docVar w:name="varRepProjectNumber" w:val="UBS"/>
    <w:docVar w:name="varRepShortVersion" w:val="UBSFALSE"/>
    <w:docVar w:name="varRepStatus" w:val="UBSReleased"/>
    <w:docVar w:name="varRepStatusInclude" w:val="UBSTRUE"/>
    <w:docVar w:name="varRepSummary" w:val="UBSSummary"/>
    <w:docVar w:name="varRepTitle" w:val="UBSWorkbench Integration Framework  (WIF) 2.0"/>
    <w:docVar w:name="varRepVersion" w:val="UBS0.1"/>
    <w:docVar w:name="varRepVersionInclude" w:val="UBSTRUE"/>
    <w:docVar w:name="varSectionBreaks" w:val="UBS"/>
    <w:docVar w:name="varSubject" w:val="UBSSDLC Software Architecture Document Template"/>
    <w:docVar w:name="vartitle_1031" w:val="UBS"/>
    <w:docVar w:name="vartitle_1033" w:val="UBS"/>
    <w:docVar w:name="vartitle_1034" w:val="UBS"/>
    <w:docVar w:name="vartitle_1036" w:val="UBS"/>
    <w:docVar w:name="vartitle_1040" w:val="UBS"/>
    <w:docVar w:name="vartitle_1055" w:val="UBS"/>
    <w:docVar w:name="vartitle_1057" w:val="UBS"/>
    <w:docVar w:name="vartitle_2052" w:val="UBS"/>
    <w:docVar w:name="vartitle_2067" w:val="UBS"/>
    <w:docVar w:name="vartitle_English" w:val="UBS"/>
    <w:docVar w:name="vartitle_French" w:val="UBS"/>
    <w:docVar w:name="vartitle_German" w:val="UBS"/>
    <w:docVar w:name="vartitle_Italian" w:val="UBS"/>
    <w:docVar w:name="vartitle_Spanish" w:val="UBS"/>
    <w:docVar w:name="varubsfunction_1031" w:val="UBS"/>
    <w:docVar w:name="varubsfunction_1033" w:val="UBS"/>
    <w:docVar w:name="varubsfunction_1034" w:val="UBS"/>
    <w:docVar w:name="varubsfunction_1036" w:val="UBS"/>
    <w:docVar w:name="varubsfunction_1040" w:val="UBS"/>
    <w:docVar w:name="varubsfunction_1055" w:val="UBS"/>
    <w:docVar w:name="varubsfunction_1057" w:val="UBS"/>
    <w:docVar w:name="varubsfunction_2052" w:val="UBS"/>
    <w:docVar w:name="varubsfunction_2067" w:val="UBS"/>
    <w:docVar w:name="varubsfunction_English" w:val="UBS"/>
    <w:docVar w:name="varubsfunction_French" w:val="UBS"/>
    <w:docVar w:name="varubsfunction_German" w:val="UBS"/>
    <w:docVar w:name="varubsfunction_Italian" w:val="UBS"/>
    <w:docVar w:name="varubsfunction_Spanish" w:val="UBS"/>
  </w:docVars>
  <w:rsids>
    <w:rsidRoot w:val="00C21D38"/>
    <w:rsid w:val="00000085"/>
    <w:rsid w:val="000008B8"/>
    <w:rsid w:val="00000B70"/>
    <w:rsid w:val="00001B2E"/>
    <w:rsid w:val="00001C10"/>
    <w:rsid w:val="00001E54"/>
    <w:rsid w:val="0000228B"/>
    <w:rsid w:val="0000256F"/>
    <w:rsid w:val="00002989"/>
    <w:rsid w:val="00002DEB"/>
    <w:rsid w:val="00002E7C"/>
    <w:rsid w:val="000031D9"/>
    <w:rsid w:val="000036C7"/>
    <w:rsid w:val="00003836"/>
    <w:rsid w:val="00003A4B"/>
    <w:rsid w:val="00004A10"/>
    <w:rsid w:val="0000575E"/>
    <w:rsid w:val="0000585B"/>
    <w:rsid w:val="00005AB1"/>
    <w:rsid w:val="00005E10"/>
    <w:rsid w:val="00005FDE"/>
    <w:rsid w:val="00006A48"/>
    <w:rsid w:val="00006C4B"/>
    <w:rsid w:val="0000760F"/>
    <w:rsid w:val="0000776B"/>
    <w:rsid w:val="00007B63"/>
    <w:rsid w:val="00007B6A"/>
    <w:rsid w:val="00007D44"/>
    <w:rsid w:val="00007EFC"/>
    <w:rsid w:val="00007FBE"/>
    <w:rsid w:val="000104F9"/>
    <w:rsid w:val="00010CA9"/>
    <w:rsid w:val="00010F4D"/>
    <w:rsid w:val="00010FBE"/>
    <w:rsid w:val="00011634"/>
    <w:rsid w:val="00011647"/>
    <w:rsid w:val="00011724"/>
    <w:rsid w:val="00012B2A"/>
    <w:rsid w:val="00012E9E"/>
    <w:rsid w:val="00013068"/>
    <w:rsid w:val="00013300"/>
    <w:rsid w:val="000133C1"/>
    <w:rsid w:val="00013497"/>
    <w:rsid w:val="000140D5"/>
    <w:rsid w:val="000142F3"/>
    <w:rsid w:val="00014370"/>
    <w:rsid w:val="000145C9"/>
    <w:rsid w:val="0001468E"/>
    <w:rsid w:val="00014A3F"/>
    <w:rsid w:val="00014CE0"/>
    <w:rsid w:val="00014E71"/>
    <w:rsid w:val="000151A0"/>
    <w:rsid w:val="00015234"/>
    <w:rsid w:val="000156BC"/>
    <w:rsid w:val="00015B47"/>
    <w:rsid w:val="00015B5D"/>
    <w:rsid w:val="00015BD8"/>
    <w:rsid w:val="00015CB8"/>
    <w:rsid w:val="00015F13"/>
    <w:rsid w:val="00016984"/>
    <w:rsid w:val="000172E7"/>
    <w:rsid w:val="000177D3"/>
    <w:rsid w:val="00017CFF"/>
    <w:rsid w:val="00017D4D"/>
    <w:rsid w:val="0002037F"/>
    <w:rsid w:val="000209C0"/>
    <w:rsid w:val="00021177"/>
    <w:rsid w:val="0002119B"/>
    <w:rsid w:val="00021F22"/>
    <w:rsid w:val="00022018"/>
    <w:rsid w:val="000221EF"/>
    <w:rsid w:val="00022416"/>
    <w:rsid w:val="0002268D"/>
    <w:rsid w:val="00022878"/>
    <w:rsid w:val="00023417"/>
    <w:rsid w:val="00023C02"/>
    <w:rsid w:val="00023DDD"/>
    <w:rsid w:val="000240DD"/>
    <w:rsid w:val="00024321"/>
    <w:rsid w:val="00024977"/>
    <w:rsid w:val="00024B27"/>
    <w:rsid w:val="00024E4B"/>
    <w:rsid w:val="00024FA5"/>
    <w:rsid w:val="00024FB2"/>
    <w:rsid w:val="000250D2"/>
    <w:rsid w:val="00025969"/>
    <w:rsid w:val="00025C17"/>
    <w:rsid w:val="00025DC9"/>
    <w:rsid w:val="000265C7"/>
    <w:rsid w:val="00026C51"/>
    <w:rsid w:val="00026DEB"/>
    <w:rsid w:val="000273FC"/>
    <w:rsid w:val="000300AB"/>
    <w:rsid w:val="00030761"/>
    <w:rsid w:val="00030EE0"/>
    <w:rsid w:val="000313BF"/>
    <w:rsid w:val="000324C6"/>
    <w:rsid w:val="00032814"/>
    <w:rsid w:val="00032B5B"/>
    <w:rsid w:val="00033546"/>
    <w:rsid w:val="000336A5"/>
    <w:rsid w:val="00033755"/>
    <w:rsid w:val="000339EF"/>
    <w:rsid w:val="00033B3F"/>
    <w:rsid w:val="00033D35"/>
    <w:rsid w:val="00033E19"/>
    <w:rsid w:val="00033FC5"/>
    <w:rsid w:val="000341D7"/>
    <w:rsid w:val="0003458D"/>
    <w:rsid w:val="000352A9"/>
    <w:rsid w:val="000352B6"/>
    <w:rsid w:val="0003556D"/>
    <w:rsid w:val="0003631C"/>
    <w:rsid w:val="000369BD"/>
    <w:rsid w:val="00036A36"/>
    <w:rsid w:val="00036FD7"/>
    <w:rsid w:val="0003704B"/>
    <w:rsid w:val="000371DF"/>
    <w:rsid w:val="00037617"/>
    <w:rsid w:val="0003771D"/>
    <w:rsid w:val="0003777A"/>
    <w:rsid w:val="000378D9"/>
    <w:rsid w:val="000378FA"/>
    <w:rsid w:val="00037C32"/>
    <w:rsid w:val="00037D94"/>
    <w:rsid w:val="00037E73"/>
    <w:rsid w:val="00037F99"/>
    <w:rsid w:val="000408CB"/>
    <w:rsid w:val="000409FD"/>
    <w:rsid w:val="00040A4A"/>
    <w:rsid w:val="000415F1"/>
    <w:rsid w:val="00041853"/>
    <w:rsid w:val="00041CF0"/>
    <w:rsid w:val="00042098"/>
    <w:rsid w:val="0004298F"/>
    <w:rsid w:val="00042D7B"/>
    <w:rsid w:val="00042D91"/>
    <w:rsid w:val="00042F5D"/>
    <w:rsid w:val="0004342C"/>
    <w:rsid w:val="00043E12"/>
    <w:rsid w:val="00043F06"/>
    <w:rsid w:val="00044213"/>
    <w:rsid w:val="00044B4D"/>
    <w:rsid w:val="00044D09"/>
    <w:rsid w:val="00045130"/>
    <w:rsid w:val="00045A95"/>
    <w:rsid w:val="00045BF4"/>
    <w:rsid w:val="00046274"/>
    <w:rsid w:val="00046469"/>
    <w:rsid w:val="00046AFF"/>
    <w:rsid w:val="00047224"/>
    <w:rsid w:val="000476EA"/>
    <w:rsid w:val="00050AB3"/>
    <w:rsid w:val="00050C2C"/>
    <w:rsid w:val="00050D48"/>
    <w:rsid w:val="000510F7"/>
    <w:rsid w:val="00051703"/>
    <w:rsid w:val="00051BFF"/>
    <w:rsid w:val="00051D77"/>
    <w:rsid w:val="00051D9E"/>
    <w:rsid w:val="000521CE"/>
    <w:rsid w:val="00052BD9"/>
    <w:rsid w:val="00052D98"/>
    <w:rsid w:val="00052DB2"/>
    <w:rsid w:val="00052E87"/>
    <w:rsid w:val="00053C5E"/>
    <w:rsid w:val="00054465"/>
    <w:rsid w:val="00054A25"/>
    <w:rsid w:val="00054C27"/>
    <w:rsid w:val="000551CD"/>
    <w:rsid w:val="00055715"/>
    <w:rsid w:val="00055B70"/>
    <w:rsid w:val="00055F0A"/>
    <w:rsid w:val="000562DC"/>
    <w:rsid w:val="00056330"/>
    <w:rsid w:val="00056CA2"/>
    <w:rsid w:val="00057302"/>
    <w:rsid w:val="000575DC"/>
    <w:rsid w:val="00057C13"/>
    <w:rsid w:val="00060009"/>
    <w:rsid w:val="00060409"/>
    <w:rsid w:val="00060565"/>
    <w:rsid w:val="00060894"/>
    <w:rsid w:val="00060D1F"/>
    <w:rsid w:val="00060D9D"/>
    <w:rsid w:val="000615EF"/>
    <w:rsid w:val="000616B6"/>
    <w:rsid w:val="0006239A"/>
    <w:rsid w:val="000628B9"/>
    <w:rsid w:val="000628C7"/>
    <w:rsid w:val="00062A48"/>
    <w:rsid w:val="00062F97"/>
    <w:rsid w:val="00063663"/>
    <w:rsid w:val="00063A7D"/>
    <w:rsid w:val="00063E50"/>
    <w:rsid w:val="0006401A"/>
    <w:rsid w:val="00064045"/>
    <w:rsid w:val="000642C7"/>
    <w:rsid w:val="00064C6D"/>
    <w:rsid w:val="00064E9B"/>
    <w:rsid w:val="00064ED2"/>
    <w:rsid w:val="00064F3D"/>
    <w:rsid w:val="00065879"/>
    <w:rsid w:val="00065AB1"/>
    <w:rsid w:val="00065D04"/>
    <w:rsid w:val="00065EC6"/>
    <w:rsid w:val="00065EC9"/>
    <w:rsid w:val="00066380"/>
    <w:rsid w:val="00066A79"/>
    <w:rsid w:val="00066C3B"/>
    <w:rsid w:val="0006718E"/>
    <w:rsid w:val="000672A6"/>
    <w:rsid w:val="000674CE"/>
    <w:rsid w:val="00067629"/>
    <w:rsid w:val="00067855"/>
    <w:rsid w:val="00067C5C"/>
    <w:rsid w:val="00067C78"/>
    <w:rsid w:val="00067D59"/>
    <w:rsid w:val="00070003"/>
    <w:rsid w:val="000709FF"/>
    <w:rsid w:val="00070AF5"/>
    <w:rsid w:val="00070B24"/>
    <w:rsid w:val="00070D7D"/>
    <w:rsid w:val="00071025"/>
    <w:rsid w:val="0007143B"/>
    <w:rsid w:val="000717DC"/>
    <w:rsid w:val="00071F09"/>
    <w:rsid w:val="00071FEC"/>
    <w:rsid w:val="00072013"/>
    <w:rsid w:val="00072098"/>
    <w:rsid w:val="0007237F"/>
    <w:rsid w:val="00072876"/>
    <w:rsid w:val="00072888"/>
    <w:rsid w:val="00072D0C"/>
    <w:rsid w:val="0007334C"/>
    <w:rsid w:val="00073553"/>
    <w:rsid w:val="00073B83"/>
    <w:rsid w:val="00073FE6"/>
    <w:rsid w:val="00074150"/>
    <w:rsid w:val="000743B9"/>
    <w:rsid w:val="00074570"/>
    <w:rsid w:val="0007463A"/>
    <w:rsid w:val="000746C6"/>
    <w:rsid w:val="00074D8D"/>
    <w:rsid w:val="00074F7C"/>
    <w:rsid w:val="00075056"/>
    <w:rsid w:val="00075171"/>
    <w:rsid w:val="000756B0"/>
    <w:rsid w:val="00075C89"/>
    <w:rsid w:val="00075E0D"/>
    <w:rsid w:val="000769C9"/>
    <w:rsid w:val="00076CB7"/>
    <w:rsid w:val="000772D2"/>
    <w:rsid w:val="0007735D"/>
    <w:rsid w:val="000774BF"/>
    <w:rsid w:val="000778CB"/>
    <w:rsid w:val="00077A4C"/>
    <w:rsid w:val="00077B87"/>
    <w:rsid w:val="0008042F"/>
    <w:rsid w:val="00080A31"/>
    <w:rsid w:val="00080BA7"/>
    <w:rsid w:val="00081310"/>
    <w:rsid w:val="00081431"/>
    <w:rsid w:val="000815C6"/>
    <w:rsid w:val="000819E3"/>
    <w:rsid w:val="00081C3C"/>
    <w:rsid w:val="000825AA"/>
    <w:rsid w:val="0008276D"/>
    <w:rsid w:val="00082D1E"/>
    <w:rsid w:val="00083026"/>
    <w:rsid w:val="0008305A"/>
    <w:rsid w:val="00083088"/>
    <w:rsid w:val="0008310D"/>
    <w:rsid w:val="0008313B"/>
    <w:rsid w:val="00083B64"/>
    <w:rsid w:val="00083DFA"/>
    <w:rsid w:val="00083ED2"/>
    <w:rsid w:val="00084195"/>
    <w:rsid w:val="0008439A"/>
    <w:rsid w:val="00084471"/>
    <w:rsid w:val="00084749"/>
    <w:rsid w:val="0008480C"/>
    <w:rsid w:val="00085129"/>
    <w:rsid w:val="00085F1C"/>
    <w:rsid w:val="00086194"/>
    <w:rsid w:val="000865CD"/>
    <w:rsid w:val="00086B7A"/>
    <w:rsid w:val="00087376"/>
    <w:rsid w:val="0008750B"/>
    <w:rsid w:val="00087623"/>
    <w:rsid w:val="00087CA7"/>
    <w:rsid w:val="00087DB8"/>
    <w:rsid w:val="00087FC4"/>
    <w:rsid w:val="000903F3"/>
    <w:rsid w:val="0009043F"/>
    <w:rsid w:val="00090490"/>
    <w:rsid w:val="00090532"/>
    <w:rsid w:val="00090872"/>
    <w:rsid w:val="00090928"/>
    <w:rsid w:val="000915B8"/>
    <w:rsid w:val="000915BE"/>
    <w:rsid w:val="00091B92"/>
    <w:rsid w:val="00092B73"/>
    <w:rsid w:val="00092C92"/>
    <w:rsid w:val="00093060"/>
    <w:rsid w:val="00093401"/>
    <w:rsid w:val="00093B76"/>
    <w:rsid w:val="00093C9D"/>
    <w:rsid w:val="00093E31"/>
    <w:rsid w:val="00094208"/>
    <w:rsid w:val="000946C3"/>
    <w:rsid w:val="000948D6"/>
    <w:rsid w:val="00094B42"/>
    <w:rsid w:val="00095429"/>
    <w:rsid w:val="00095681"/>
    <w:rsid w:val="00095D09"/>
    <w:rsid w:val="00095FB4"/>
    <w:rsid w:val="00096850"/>
    <w:rsid w:val="000968E2"/>
    <w:rsid w:val="0009698C"/>
    <w:rsid w:val="000972C7"/>
    <w:rsid w:val="000A01D9"/>
    <w:rsid w:val="000A0372"/>
    <w:rsid w:val="000A1189"/>
    <w:rsid w:val="000A145A"/>
    <w:rsid w:val="000A172E"/>
    <w:rsid w:val="000A19D2"/>
    <w:rsid w:val="000A1E0C"/>
    <w:rsid w:val="000A25EB"/>
    <w:rsid w:val="000A26EF"/>
    <w:rsid w:val="000A2873"/>
    <w:rsid w:val="000A2E68"/>
    <w:rsid w:val="000A3354"/>
    <w:rsid w:val="000A40B2"/>
    <w:rsid w:val="000A40E3"/>
    <w:rsid w:val="000A4583"/>
    <w:rsid w:val="000A459C"/>
    <w:rsid w:val="000A49EA"/>
    <w:rsid w:val="000A5415"/>
    <w:rsid w:val="000A5FB8"/>
    <w:rsid w:val="000A5FE5"/>
    <w:rsid w:val="000A6077"/>
    <w:rsid w:val="000A615B"/>
    <w:rsid w:val="000A65E2"/>
    <w:rsid w:val="000A69E0"/>
    <w:rsid w:val="000A6EAA"/>
    <w:rsid w:val="000A7163"/>
    <w:rsid w:val="000A756F"/>
    <w:rsid w:val="000A76B4"/>
    <w:rsid w:val="000A7C61"/>
    <w:rsid w:val="000A7EBB"/>
    <w:rsid w:val="000B010B"/>
    <w:rsid w:val="000B0610"/>
    <w:rsid w:val="000B06DC"/>
    <w:rsid w:val="000B0ADD"/>
    <w:rsid w:val="000B0CB3"/>
    <w:rsid w:val="000B0F90"/>
    <w:rsid w:val="000B105C"/>
    <w:rsid w:val="000B1376"/>
    <w:rsid w:val="000B1AB3"/>
    <w:rsid w:val="000B1DD7"/>
    <w:rsid w:val="000B1FDC"/>
    <w:rsid w:val="000B2575"/>
    <w:rsid w:val="000B2605"/>
    <w:rsid w:val="000B28F2"/>
    <w:rsid w:val="000B29FE"/>
    <w:rsid w:val="000B2FC5"/>
    <w:rsid w:val="000B2FD7"/>
    <w:rsid w:val="000B32FA"/>
    <w:rsid w:val="000B427A"/>
    <w:rsid w:val="000B42FE"/>
    <w:rsid w:val="000B4640"/>
    <w:rsid w:val="000B47B7"/>
    <w:rsid w:val="000B493B"/>
    <w:rsid w:val="000B4B15"/>
    <w:rsid w:val="000B4D50"/>
    <w:rsid w:val="000B5381"/>
    <w:rsid w:val="000B59BC"/>
    <w:rsid w:val="000B60FA"/>
    <w:rsid w:val="000B68BB"/>
    <w:rsid w:val="000B6C42"/>
    <w:rsid w:val="000B734A"/>
    <w:rsid w:val="000B7445"/>
    <w:rsid w:val="000B7F5A"/>
    <w:rsid w:val="000C0457"/>
    <w:rsid w:val="000C0762"/>
    <w:rsid w:val="000C16DB"/>
    <w:rsid w:val="000C1D73"/>
    <w:rsid w:val="000C210D"/>
    <w:rsid w:val="000C2142"/>
    <w:rsid w:val="000C2D38"/>
    <w:rsid w:val="000C2FDE"/>
    <w:rsid w:val="000C309D"/>
    <w:rsid w:val="000C351C"/>
    <w:rsid w:val="000C389F"/>
    <w:rsid w:val="000C4379"/>
    <w:rsid w:val="000C448D"/>
    <w:rsid w:val="000C4539"/>
    <w:rsid w:val="000C485A"/>
    <w:rsid w:val="000C4CFE"/>
    <w:rsid w:val="000C4EA9"/>
    <w:rsid w:val="000C508B"/>
    <w:rsid w:val="000C5964"/>
    <w:rsid w:val="000C59FB"/>
    <w:rsid w:val="000C5A6A"/>
    <w:rsid w:val="000C5C34"/>
    <w:rsid w:val="000C5EC2"/>
    <w:rsid w:val="000C60E0"/>
    <w:rsid w:val="000C66C7"/>
    <w:rsid w:val="000C66DF"/>
    <w:rsid w:val="000C75C2"/>
    <w:rsid w:val="000C7C90"/>
    <w:rsid w:val="000D08A9"/>
    <w:rsid w:val="000D10EF"/>
    <w:rsid w:val="000D1C30"/>
    <w:rsid w:val="000D29A2"/>
    <w:rsid w:val="000D2CDF"/>
    <w:rsid w:val="000D3F24"/>
    <w:rsid w:val="000D438A"/>
    <w:rsid w:val="000D534E"/>
    <w:rsid w:val="000D553B"/>
    <w:rsid w:val="000D5655"/>
    <w:rsid w:val="000D5EAF"/>
    <w:rsid w:val="000D6639"/>
    <w:rsid w:val="000D6824"/>
    <w:rsid w:val="000D7509"/>
    <w:rsid w:val="000E0881"/>
    <w:rsid w:val="000E1221"/>
    <w:rsid w:val="000E12FC"/>
    <w:rsid w:val="000E18BF"/>
    <w:rsid w:val="000E1CC0"/>
    <w:rsid w:val="000E1EB8"/>
    <w:rsid w:val="000E1FD0"/>
    <w:rsid w:val="000E28B1"/>
    <w:rsid w:val="000E2906"/>
    <w:rsid w:val="000E2D85"/>
    <w:rsid w:val="000E3570"/>
    <w:rsid w:val="000E3A2C"/>
    <w:rsid w:val="000E4014"/>
    <w:rsid w:val="000E4075"/>
    <w:rsid w:val="000E430A"/>
    <w:rsid w:val="000E45F8"/>
    <w:rsid w:val="000E4F77"/>
    <w:rsid w:val="000E5BDD"/>
    <w:rsid w:val="000E5C1B"/>
    <w:rsid w:val="000E5E45"/>
    <w:rsid w:val="000E60A6"/>
    <w:rsid w:val="000E6F5B"/>
    <w:rsid w:val="000E7274"/>
    <w:rsid w:val="000E72BE"/>
    <w:rsid w:val="000E74AB"/>
    <w:rsid w:val="000E78EB"/>
    <w:rsid w:val="000E7BBA"/>
    <w:rsid w:val="000E7D27"/>
    <w:rsid w:val="000F004D"/>
    <w:rsid w:val="000F02F7"/>
    <w:rsid w:val="000F0354"/>
    <w:rsid w:val="000F0D13"/>
    <w:rsid w:val="000F0D8C"/>
    <w:rsid w:val="000F117C"/>
    <w:rsid w:val="000F12D4"/>
    <w:rsid w:val="000F195E"/>
    <w:rsid w:val="000F20C6"/>
    <w:rsid w:val="000F27D2"/>
    <w:rsid w:val="000F2E5D"/>
    <w:rsid w:val="000F3589"/>
    <w:rsid w:val="000F38D1"/>
    <w:rsid w:val="000F4BAD"/>
    <w:rsid w:val="000F4BD4"/>
    <w:rsid w:val="000F4BD6"/>
    <w:rsid w:val="000F5385"/>
    <w:rsid w:val="000F556C"/>
    <w:rsid w:val="000F5C1C"/>
    <w:rsid w:val="000F6416"/>
    <w:rsid w:val="000F66CC"/>
    <w:rsid w:val="000F686C"/>
    <w:rsid w:val="000F6F8C"/>
    <w:rsid w:val="000F724E"/>
    <w:rsid w:val="000F727D"/>
    <w:rsid w:val="000F748B"/>
    <w:rsid w:val="000F7E77"/>
    <w:rsid w:val="000F7E99"/>
    <w:rsid w:val="000F7F40"/>
    <w:rsid w:val="001003BD"/>
    <w:rsid w:val="001004CB"/>
    <w:rsid w:val="00100503"/>
    <w:rsid w:val="00100A1E"/>
    <w:rsid w:val="00100ADD"/>
    <w:rsid w:val="00101489"/>
    <w:rsid w:val="00101B2F"/>
    <w:rsid w:val="00102950"/>
    <w:rsid w:val="00102AE8"/>
    <w:rsid w:val="00102C61"/>
    <w:rsid w:val="0010312C"/>
    <w:rsid w:val="00103156"/>
    <w:rsid w:val="001040BF"/>
    <w:rsid w:val="0010451F"/>
    <w:rsid w:val="0010473F"/>
    <w:rsid w:val="00104B86"/>
    <w:rsid w:val="00105266"/>
    <w:rsid w:val="00105A4B"/>
    <w:rsid w:val="00105BD2"/>
    <w:rsid w:val="00105C04"/>
    <w:rsid w:val="001060E5"/>
    <w:rsid w:val="0010641B"/>
    <w:rsid w:val="001064E6"/>
    <w:rsid w:val="00106566"/>
    <w:rsid w:val="00106945"/>
    <w:rsid w:val="00106C94"/>
    <w:rsid w:val="00106D06"/>
    <w:rsid w:val="00106D91"/>
    <w:rsid w:val="00106F22"/>
    <w:rsid w:val="0010713E"/>
    <w:rsid w:val="001073C4"/>
    <w:rsid w:val="001075C4"/>
    <w:rsid w:val="00107802"/>
    <w:rsid w:val="001107EF"/>
    <w:rsid w:val="00110ABD"/>
    <w:rsid w:val="00111F32"/>
    <w:rsid w:val="001128C2"/>
    <w:rsid w:val="00112F02"/>
    <w:rsid w:val="001130F2"/>
    <w:rsid w:val="0011318D"/>
    <w:rsid w:val="0011321F"/>
    <w:rsid w:val="00113307"/>
    <w:rsid w:val="0011330B"/>
    <w:rsid w:val="00113394"/>
    <w:rsid w:val="001138C1"/>
    <w:rsid w:val="00113972"/>
    <w:rsid w:val="00113A90"/>
    <w:rsid w:val="001142CE"/>
    <w:rsid w:val="00114493"/>
    <w:rsid w:val="00114990"/>
    <w:rsid w:val="00114BD4"/>
    <w:rsid w:val="00115173"/>
    <w:rsid w:val="001155A0"/>
    <w:rsid w:val="00115692"/>
    <w:rsid w:val="00115A01"/>
    <w:rsid w:val="00115D26"/>
    <w:rsid w:val="001168CE"/>
    <w:rsid w:val="0011695D"/>
    <w:rsid w:val="00116C71"/>
    <w:rsid w:val="00116F30"/>
    <w:rsid w:val="001176A8"/>
    <w:rsid w:val="00117B7B"/>
    <w:rsid w:val="00120191"/>
    <w:rsid w:val="00120221"/>
    <w:rsid w:val="0012029F"/>
    <w:rsid w:val="00120643"/>
    <w:rsid w:val="00120E28"/>
    <w:rsid w:val="001213A9"/>
    <w:rsid w:val="00121A8C"/>
    <w:rsid w:val="00121BC4"/>
    <w:rsid w:val="00121DA1"/>
    <w:rsid w:val="00122039"/>
    <w:rsid w:val="00122297"/>
    <w:rsid w:val="001222BC"/>
    <w:rsid w:val="00122442"/>
    <w:rsid w:val="00122625"/>
    <w:rsid w:val="0012283B"/>
    <w:rsid w:val="00123026"/>
    <w:rsid w:val="001235A1"/>
    <w:rsid w:val="00123A51"/>
    <w:rsid w:val="00123C6F"/>
    <w:rsid w:val="0012456A"/>
    <w:rsid w:val="00124A11"/>
    <w:rsid w:val="00124F95"/>
    <w:rsid w:val="001257B8"/>
    <w:rsid w:val="00125E31"/>
    <w:rsid w:val="00125E62"/>
    <w:rsid w:val="001260E1"/>
    <w:rsid w:val="0012640E"/>
    <w:rsid w:val="0012653F"/>
    <w:rsid w:val="0012659C"/>
    <w:rsid w:val="00127176"/>
    <w:rsid w:val="00127561"/>
    <w:rsid w:val="0013009D"/>
    <w:rsid w:val="00130F21"/>
    <w:rsid w:val="00131284"/>
    <w:rsid w:val="00131314"/>
    <w:rsid w:val="001315D8"/>
    <w:rsid w:val="00131A06"/>
    <w:rsid w:val="001321E2"/>
    <w:rsid w:val="001327F6"/>
    <w:rsid w:val="00132FFC"/>
    <w:rsid w:val="00132FFE"/>
    <w:rsid w:val="0013374A"/>
    <w:rsid w:val="001349F3"/>
    <w:rsid w:val="00134BFA"/>
    <w:rsid w:val="00135707"/>
    <w:rsid w:val="001359F1"/>
    <w:rsid w:val="00135C63"/>
    <w:rsid w:val="00136249"/>
    <w:rsid w:val="00136F24"/>
    <w:rsid w:val="00137870"/>
    <w:rsid w:val="00137A09"/>
    <w:rsid w:val="00137C44"/>
    <w:rsid w:val="00137F1C"/>
    <w:rsid w:val="00137FF1"/>
    <w:rsid w:val="001404DE"/>
    <w:rsid w:val="00140ADB"/>
    <w:rsid w:val="00140DAE"/>
    <w:rsid w:val="001419D5"/>
    <w:rsid w:val="00141C19"/>
    <w:rsid w:val="00141F64"/>
    <w:rsid w:val="0014242E"/>
    <w:rsid w:val="00142582"/>
    <w:rsid w:val="001425C0"/>
    <w:rsid w:val="00142D4F"/>
    <w:rsid w:val="00142FC1"/>
    <w:rsid w:val="00142FE2"/>
    <w:rsid w:val="0014332C"/>
    <w:rsid w:val="001433E4"/>
    <w:rsid w:val="00143543"/>
    <w:rsid w:val="00143B06"/>
    <w:rsid w:val="00143EBD"/>
    <w:rsid w:val="00143F5D"/>
    <w:rsid w:val="00144D72"/>
    <w:rsid w:val="00145153"/>
    <w:rsid w:val="001452BB"/>
    <w:rsid w:val="00145493"/>
    <w:rsid w:val="00145826"/>
    <w:rsid w:val="001459F1"/>
    <w:rsid w:val="00145D19"/>
    <w:rsid w:val="00146151"/>
    <w:rsid w:val="001468B2"/>
    <w:rsid w:val="00146CE9"/>
    <w:rsid w:val="00146D96"/>
    <w:rsid w:val="00147391"/>
    <w:rsid w:val="001475A4"/>
    <w:rsid w:val="0014792C"/>
    <w:rsid w:val="00150880"/>
    <w:rsid w:val="00150C65"/>
    <w:rsid w:val="0015139B"/>
    <w:rsid w:val="001516AF"/>
    <w:rsid w:val="00151E80"/>
    <w:rsid w:val="00152283"/>
    <w:rsid w:val="001529FE"/>
    <w:rsid w:val="00152D00"/>
    <w:rsid w:val="00152E23"/>
    <w:rsid w:val="00153200"/>
    <w:rsid w:val="00153298"/>
    <w:rsid w:val="001533FD"/>
    <w:rsid w:val="001544CB"/>
    <w:rsid w:val="00154AD2"/>
    <w:rsid w:val="00154B87"/>
    <w:rsid w:val="0015523B"/>
    <w:rsid w:val="00155CCE"/>
    <w:rsid w:val="00155E3A"/>
    <w:rsid w:val="00156857"/>
    <w:rsid w:val="00156C73"/>
    <w:rsid w:val="0015730A"/>
    <w:rsid w:val="001578B4"/>
    <w:rsid w:val="00157E4A"/>
    <w:rsid w:val="0016002D"/>
    <w:rsid w:val="0016037B"/>
    <w:rsid w:val="001606B1"/>
    <w:rsid w:val="00160D4A"/>
    <w:rsid w:val="00161EDB"/>
    <w:rsid w:val="00161F1E"/>
    <w:rsid w:val="0016219A"/>
    <w:rsid w:val="001628DC"/>
    <w:rsid w:val="00162A31"/>
    <w:rsid w:val="00162CBA"/>
    <w:rsid w:val="00163247"/>
    <w:rsid w:val="00163272"/>
    <w:rsid w:val="001635E0"/>
    <w:rsid w:val="0016382B"/>
    <w:rsid w:val="00163875"/>
    <w:rsid w:val="00163A7B"/>
    <w:rsid w:val="00164271"/>
    <w:rsid w:val="00164592"/>
    <w:rsid w:val="001646AD"/>
    <w:rsid w:val="00164B1F"/>
    <w:rsid w:val="001651D1"/>
    <w:rsid w:val="00165A88"/>
    <w:rsid w:val="00165E99"/>
    <w:rsid w:val="00165F5A"/>
    <w:rsid w:val="001660B3"/>
    <w:rsid w:val="0016623F"/>
    <w:rsid w:val="00166272"/>
    <w:rsid w:val="0016640C"/>
    <w:rsid w:val="0016667F"/>
    <w:rsid w:val="00166730"/>
    <w:rsid w:val="00166A29"/>
    <w:rsid w:val="00166A93"/>
    <w:rsid w:val="00166B52"/>
    <w:rsid w:val="00167EC2"/>
    <w:rsid w:val="001704EC"/>
    <w:rsid w:val="00170797"/>
    <w:rsid w:val="00170B50"/>
    <w:rsid w:val="00170BFB"/>
    <w:rsid w:val="00170D9D"/>
    <w:rsid w:val="00170DB0"/>
    <w:rsid w:val="001710E6"/>
    <w:rsid w:val="00171194"/>
    <w:rsid w:val="0017154D"/>
    <w:rsid w:val="00172886"/>
    <w:rsid w:val="0017300E"/>
    <w:rsid w:val="00173418"/>
    <w:rsid w:val="0017349D"/>
    <w:rsid w:val="00173648"/>
    <w:rsid w:val="001739E3"/>
    <w:rsid w:val="00173CC6"/>
    <w:rsid w:val="00173E3C"/>
    <w:rsid w:val="00174157"/>
    <w:rsid w:val="00174A96"/>
    <w:rsid w:val="00174ABE"/>
    <w:rsid w:val="00174AEB"/>
    <w:rsid w:val="00174B2B"/>
    <w:rsid w:val="001753B1"/>
    <w:rsid w:val="0017569E"/>
    <w:rsid w:val="00175806"/>
    <w:rsid w:val="00175A93"/>
    <w:rsid w:val="00175AA8"/>
    <w:rsid w:val="00175B09"/>
    <w:rsid w:val="00175C3D"/>
    <w:rsid w:val="00175DE8"/>
    <w:rsid w:val="00175FC5"/>
    <w:rsid w:val="0017616D"/>
    <w:rsid w:val="001761E7"/>
    <w:rsid w:val="00176271"/>
    <w:rsid w:val="00176477"/>
    <w:rsid w:val="00176906"/>
    <w:rsid w:val="00176D2A"/>
    <w:rsid w:val="00176EAA"/>
    <w:rsid w:val="00177159"/>
    <w:rsid w:val="001774D4"/>
    <w:rsid w:val="0017763E"/>
    <w:rsid w:val="00177680"/>
    <w:rsid w:val="00180028"/>
    <w:rsid w:val="00180135"/>
    <w:rsid w:val="001802C2"/>
    <w:rsid w:val="001803FD"/>
    <w:rsid w:val="00180432"/>
    <w:rsid w:val="00180E7B"/>
    <w:rsid w:val="001812F0"/>
    <w:rsid w:val="0018279E"/>
    <w:rsid w:val="00182857"/>
    <w:rsid w:val="00182BF1"/>
    <w:rsid w:val="00182F04"/>
    <w:rsid w:val="0018308B"/>
    <w:rsid w:val="00183916"/>
    <w:rsid w:val="00183B84"/>
    <w:rsid w:val="00183BEE"/>
    <w:rsid w:val="00183D97"/>
    <w:rsid w:val="00183E87"/>
    <w:rsid w:val="00184365"/>
    <w:rsid w:val="00184386"/>
    <w:rsid w:val="001845E0"/>
    <w:rsid w:val="00184A9E"/>
    <w:rsid w:val="00184BA7"/>
    <w:rsid w:val="00184EDA"/>
    <w:rsid w:val="00185114"/>
    <w:rsid w:val="001853DA"/>
    <w:rsid w:val="00185715"/>
    <w:rsid w:val="00185FF2"/>
    <w:rsid w:val="0018607B"/>
    <w:rsid w:val="0018631A"/>
    <w:rsid w:val="00186A05"/>
    <w:rsid w:val="0018752B"/>
    <w:rsid w:val="0018786F"/>
    <w:rsid w:val="00187C08"/>
    <w:rsid w:val="00190230"/>
    <w:rsid w:val="00190399"/>
    <w:rsid w:val="0019072F"/>
    <w:rsid w:val="001907F3"/>
    <w:rsid w:val="001909CA"/>
    <w:rsid w:val="001910DE"/>
    <w:rsid w:val="00191482"/>
    <w:rsid w:val="001914F0"/>
    <w:rsid w:val="00191F84"/>
    <w:rsid w:val="00191FA9"/>
    <w:rsid w:val="001923CA"/>
    <w:rsid w:val="00192B25"/>
    <w:rsid w:val="00192B65"/>
    <w:rsid w:val="001933F8"/>
    <w:rsid w:val="00193F17"/>
    <w:rsid w:val="00194416"/>
    <w:rsid w:val="001944C3"/>
    <w:rsid w:val="001945F4"/>
    <w:rsid w:val="001949CC"/>
    <w:rsid w:val="00194D31"/>
    <w:rsid w:val="00195505"/>
    <w:rsid w:val="00195AE4"/>
    <w:rsid w:val="00196454"/>
    <w:rsid w:val="00196492"/>
    <w:rsid w:val="001965F6"/>
    <w:rsid w:val="001976BA"/>
    <w:rsid w:val="0019776C"/>
    <w:rsid w:val="00197984"/>
    <w:rsid w:val="00197F67"/>
    <w:rsid w:val="001A00EE"/>
    <w:rsid w:val="001A03B4"/>
    <w:rsid w:val="001A1590"/>
    <w:rsid w:val="001A1698"/>
    <w:rsid w:val="001A1786"/>
    <w:rsid w:val="001A1BB0"/>
    <w:rsid w:val="001A20FA"/>
    <w:rsid w:val="001A2F0A"/>
    <w:rsid w:val="001A2FFC"/>
    <w:rsid w:val="001A34DD"/>
    <w:rsid w:val="001A3700"/>
    <w:rsid w:val="001A3755"/>
    <w:rsid w:val="001A3DB4"/>
    <w:rsid w:val="001A50A7"/>
    <w:rsid w:val="001A5137"/>
    <w:rsid w:val="001A527A"/>
    <w:rsid w:val="001A578A"/>
    <w:rsid w:val="001A59AA"/>
    <w:rsid w:val="001A6658"/>
    <w:rsid w:val="001A6691"/>
    <w:rsid w:val="001A6F54"/>
    <w:rsid w:val="001A7071"/>
    <w:rsid w:val="001B050D"/>
    <w:rsid w:val="001B0A81"/>
    <w:rsid w:val="001B0EB5"/>
    <w:rsid w:val="001B141B"/>
    <w:rsid w:val="001B1425"/>
    <w:rsid w:val="001B165A"/>
    <w:rsid w:val="001B2A3E"/>
    <w:rsid w:val="001B3016"/>
    <w:rsid w:val="001B3C25"/>
    <w:rsid w:val="001B4138"/>
    <w:rsid w:val="001B4377"/>
    <w:rsid w:val="001B4609"/>
    <w:rsid w:val="001B4FAC"/>
    <w:rsid w:val="001B5960"/>
    <w:rsid w:val="001B5AAE"/>
    <w:rsid w:val="001B5CF6"/>
    <w:rsid w:val="001B6042"/>
    <w:rsid w:val="001B6A0A"/>
    <w:rsid w:val="001B6A8F"/>
    <w:rsid w:val="001B6F98"/>
    <w:rsid w:val="001B70A9"/>
    <w:rsid w:val="001B73F9"/>
    <w:rsid w:val="001B7950"/>
    <w:rsid w:val="001B7DA4"/>
    <w:rsid w:val="001C0349"/>
    <w:rsid w:val="001C0472"/>
    <w:rsid w:val="001C04A1"/>
    <w:rsid w:val="001C09E7"/>
    <w:rsid w:val="001C0BD5"/>
    <w:rsid w:val="001C0F8E"/>
    <w:rsid w:val="001C13D2"/>
    <w:rsid w:val="001C1818"/>
    <w:rsid w:val="001C1FA6"/>
    <w:rsid w:val="001C21C8"/>
    <w:rsid w:val="001C22E9"/>
    <w:rsid w:val="001C2842"/>
    <w:rsid w:val="001C2DA6"/>
    <w:rsid w:val="001C31AC"/>
    <w:rsid w:val="001C390C"/>
    <w:rsid w:val="001C3FD5"/>
    <w:rsid w:val="001C43BC"/>
    <w:rsid w:val="001C4BA4"/>
    <w:rsid w:val="001C4CD7"/>
    <w:rsid w:val="001C4FFC"/>
    <w:rsid w:val="001C50CA"/>
    <w:rsid w:val="001C57F7"/>
    <w:rsid w:val="001C5989"/>
    <w:rsid w:val="001C6306"/>
    <w:rsid w:val="001C6316"/>
    <w:rsid w:val="001C6A8F"/>
    <w:rsid w:val="001C6FB2"/>
    <w:rsid w:val="001C703F"/>
    <w:rsid w:val="001C7588"/>
    <w:rsid w:val="001C75DB"/>
    <w:rsid w:val="001C7719"/>
    <w:rsid w:val="001C7B53"/>
    <w:rsid w:val="001C7C05"/>
    <w:rsid w:val="001D0811"/>
    <w:rsid w:val="001D0BBA"/>
    <w:rsid w:val="001D10CB"/>
    <w:rsid w:val="001D1D74"/>
    <w:rsid w:val="001D2176"/>
    <w:rsid w:val="001D23D8"/>
    <w:rsid w:val="001D2C9B"/>
    <w:rsid w:val="001D2D7E"/>
    <w:rsid w:val="001D322C"/>
    <w:rsid w:val="001D375E"/>
    <w:rsid w:val="001D3A82"/>
    <w:rsid w:val="001D3C9A"/>
    <w:rsid w:val="001D3E6D"/>
    <w:rsid w:val="001D3ED2"/>
    <w:rsid w:val="001D4098"/>
    <w:rsid w:val="001D40B5"/>
    <w:rsid w:val="001D41D7"/>
    <w:rsid w:val="001D439A"/>
    <w:rsid w:val="001D474A"/>
    <w:rsid w:val="001D49FC"/>
    <w:rsid w:val="001D4D00"/>
    <w:rsid w:val="001D5852"/>
    <w:rsid w:val="001D5F17"/>
    <w:rsid w:val="001D6053"/>
    <w:rsid w:val="001D6518"/>
    <w:rsid w:val="001D6884"/>
    <w:rsid w:val="001D7E4E"/>
    <w:rsid w:val="001E0250"/>
    <w:rsid w:val="001E04E9"/>
    <w:rsid w:val="001E0779"/>
    <w:rsid w:val="001E07CA"/>
    <w:rsid w:val="001E0865"/>
    <w:rsid w:val="001E0A16"/>
    <w:rsid w:val="001E17FD"/>
    <w:rsid w:val="001E1F27"/>
    <w:rsid w:val="001E263E"/>
    <w:rsid w:val="001E2CDF"/>
    <w:rsid w:val="001E2F41"/>
    <w:rsid w:val="001E31BA"/>
    <w:rsid w:val="001E328A"/>
    <w:rsid w:val="001E3652"/>
    <w:rsid w:val="001E3943"/>
    <w:rsid w:val="001E4383"/>
    <w:rsid w:val="001E4B87"/>
    <w:rsid w:val="001E4ED4"/>
    <w:rsid w:val="001E4FC1"/>
    <w:rsid w:val="001E50FC"/>
    <w:rsid w:val="001E5AB8"/>
    <w:rsid w:val="001E608E"/>
    <w:rsid w:val="001E6129"/>
    <w:rsid w:val="001E6135"/>
    <w:rsid w:val="001E6533"/>
    <w:rsid w:val="001E6697"/>
    <w:rsid w:val="001E7223"/>
    <w:rsid w:val="001E72B1"/>
    <w:rsid w:val="001E7E8B"/>
    <w:rsid w:val="001F0979"/>
    <w:rsid w:val="001F0AFB"/>
    <w:rsid w:val="001F0B6E"/>
    <w:rsid w:val="001F0C74"/>
    <w:rsid w:val="001F1189"/>
    <w:rsid w:val="001F1482"/>
    <w:rsid w:val="001F14AA"/>
    <w:rsid w:val="001F1AB2"/>
    <w:rsid w:val="001F1DDF"/>
    <w:rsid w:val="001F1EA3"/>
    <w:rsid w:val="001F1F13"/>
    <w:rsid w:val="001F2315"/>
    <w:rsid w:val="001F2532"/>
    <w:rsid w:val="001F2A04"/>
    <w:rsid w:val="001F2BA0"/>
    <w:rsid w:val="001F2C4A"/>
    <w:rsid w:val="001F37F8"/>
    <w:rsid w:val="001F3872"/>
    <w:rsid w:val="001F3931"/>
    <w:rsid w:val="001F39D0"/>
    <w:rsid w:val="001F3E6A"/>
    <w:rsid w:val="001F4631"/>
    <w:rsid w:val="001F507A"/>
    <w:rsid w:val="001F551C"/>
    <w:rsid w:val="001F5718"/>
    <w:rsid w:val="001F5C01"/>
    <w:rsid w:val="001F5CC5"/>
    <w:rsid w:val="001F5F2E"/>
    <w:rsid w:val="001F639D"/>
    <w:rsid w:val="001F6FEF"/>
    <w:rsid w:val="001F7645"/>
    <w:rsid w:val="001F78D1"/>
    <w:rsid w:val="001F79FF"/>
    <w:rsid w:val="00200028"/>
    <w:rsid w:val="002002CB"/>
    <w:rsid w:val="00201049"/>
    <w:rsid w:val="0020152F"/>
    <w:rsid w:val="00201564"/>
    <w:rsid w:val="002016C6"/>
    <w:rsid w:val="00201A26"/>
    <w:rsid w:val="00201B3C"/>
    <w:rsid w:val="00201E12"/>
    <w:rsid w:val="00202360"/>
    <w:rsid w:val="00202623"/>
    <w:rsid w:val="00202990"/>
    <w:rsid w:val="0020348A"/>
    <w:rsid w:val="00203C56"/>
    <w:rsid w:val="00203D7D"/>
    <w:rsid w:val="002044CA"/>
    <w:rsid w:val="002050AB"/>
    <w:rsid w:val="00205154"/>
    <w:rsid w:val="002052C7"/>
    <w:rsid w:val="00205B0F"/>
    <w:rsid w:val="00205D86"/>
    <w:rsid w:val="00205DEA"/>
    <w:rsid w:val="00206E4B"/>
    <w:rsid w:val="0020719C"/>
    <w:rsid w:val="00207274"/>
    <w:rsid w:val="002078D1"/>
    <w:rsid w:val="00207E22"/>
    <w:rsid w:val="002103F1"/>
    <w:rsid w:val="002108FB"/>
    <w:rsid w:val="002109EA"/>
    <w:rsid w:val="00210E80"/>
    <w:rsid w:val="002118AD"/>
    <w:rsid w:val="00211A4D"/>
    <w:rsid w:val="00211BB0"/>
    <w:rsid w:val="00211C29"/>
    <w:rsid w:val="002128A8"/>
    <w:rsid w:val="00212B8B"/>
    <w:rsid w:val="00212DFA"/>
    <w:rsid w:val="0021364B"/>
    <w:rsid w:val="002139DF"/>
    <w:rsid w:val="00213BFA"/>
    <w:rsid w:val="00213C44"/>
    <w:rsid w:val="00214627"/>
    <w:rsid w:val="00214715"/>
    <w:rsid w:val="00214954"/>
    <w:rsid w:val="00214CD3"/>
    <w:rsid w:val="0021583F"/>
    <w:rsid w:val="00215BA7"/>
    <w:rsid w:val="00215C8E"/>
    <w:rsid w:val="002160A2"/>
    <w:rsid w:val="0021700B"/>
    <w:rsid w:val="00217B17"/>
    <w:rsid w:val="00220079"/>
    <w:rsid w:val="00220137"/>
    <w:rsid w:val="002206E5"/>
    <w:rsid w:val="00220B63"/>
    <w:rsid w:val="00220F0D"/>
    <w:rsid w:val="00221198"/>
    <w:rsid w:val="002211E5"/>
    <w:rsid w:val="0022151F"/>
    <w:rsid w:val="00221567"/>
    <w:rsid w:val="00221979"/>
    <w:rsid w:val="00221BE0"/>
    <w:rsid w:val="00221F74"/>
    <w:rsid w:val="0022228D"/>
    <w:rsid w:val="00222362"/>
    <w:rsid w:val="00222EE3"/>
    <w:rsid w:val="0022339B"/>
    <w:rsid w:val="002233F6"/>
    <w:rsid w:val="00223863"/>
    <w:rsid w:val="002238D5"/>
    <w:rsid w:val="002244E8"/>
    <w:rsid w:val="0022467A"/>
    <w:rsid w:val="00224C1B"/>
    <w:rsid w:val="00224E5A"/>
    <w:rsid w:val="00225AE3"/>
    <w:rsid w:val="00226217"/>
    <w:rsid w:val="00226CF9"/>
    <w:rsid w:val="002271F5"/>
    <w:rsid w:val="002276CB"/>
    <w:rsid w:val="002277AE"/>
    <w:rsid w:val="002277D2"/>
    <w:rsid w:val="00227ACB"/>
    <w:rsid w:val="0023030D"/>
    <w:rsid w:val="00230D62"/>
    <w:rsid w:val="002310C9"/>
    <w:rsid w:val="002310FB"/>
    <w:rsid w:val="00231730"/>
    <w:rsid w:val="002330D9"/>
    <w:rsid w:val="00233475"/>
    <w:rsid w:val="00233661"/>
    <w:rsid w:val="00233DDE"/>
    <w:rsid w:val="002343E1"/>
    <w:rsid w:val="00235264"/>
    <w:rsid w:val="00235286"/>
    <w:rsid w:val="002354D0"/>
    <w:rsid w:val="00235740"/>
    <w:rsid w:val="002358EF"/>
    <w:rsid w:val="00235981"/>
    <w:rsid w:val="00236899"/>
    <w:rsid w:val="00236F12"/>
    <w:rsid w:val="002370A7"/>
    <w:rsid w:val="00237123"/>
    <w:rsid w:val="00237382"/>
    <w:rsid w:val="0023755F"/>
    <w:rsid w:val="00237695"/>
    <w:rsid w:val="002377C2"/>
    <w:rsid w:val="00237B94"/>
    <w:rsid w:val="00240037"/>
    <w:rsid w:val="00240573"/>
    <w:rsid w:val="002411F2"/>
    <w:rsid w:val="00241269"/>
    <w:rsid w:val="002413AC"/>
    <w:rsid w:val="002418C2"/>
    <w:rsid w:val="00242050"/>
    <w:rsid w:val="002421B5"/>
    <w:rsid w:val="002422E3"/>
    <w:rsid w:val="00242A09"/>
    <w:rsid w:val="00242DA2"/>
    <w:rsid w:val="0024306E"/>
    <w:rsid w:val="00243095"/>
    <w:rsid w:val="00243289"/>
    <w:rsid w:val="00243496"/>
    <w:rsid w:val="00243734"/>
    <w:rsid w:val="00243AAE"/>
    <w:rsid w:val="0024444B"/>
    <w:rsid w:val="00244829"/>
    <w:rsid w:val="00244875"/>
    <w:rsid w:val="00244A12"/>
    <w:rsid w:val="00245152"/>
    <w:rsid w:val="00245273"/>
    <w:rsid w:val="00245368"/>
    <w:rsid w:val="002454F8"/>
    <w:rsid w:val="002455B6"/>
    <w:rsid w:val="00246B14"/>
    <w:rsid w:val="0024759E"/>
    <w:rsid w:val="00247785"/>
    <w:rsid w:val="00247935"/>
    <w:rsid w:val="00247D6E"/>
    <w:rsid w:val="00250597"/>
    <w:rsid w:val="002508B3"/>
    <w:rsid w:val="00250DAE"/>
    <w:rsid w:val="00250F17"/>
    <w:rsid w:val="00251394"/>
    <w:rsid w:val="00251B96"/>
    <w:rsid w:val="00251F44"/>
    <w:rsid w:val="00251FD8"/>
    <w:rsid w:val="0025261B"/>
    <w:rsid w:val="00252F26"/>
    <w:rsid w:val="00252F30"/>
    <w:rsid w:val="0025309C"/>
    <w:rsid w:val="002534EC"/>
    <w:rsid w:val="0025352D"/>
    <w:rsid w:val="00253E38"/>
    <w:rsid w:val="00254111"/>
    <w:rsid w:val="0025414B"/>
    <w:rsid w:val="002544F2"/>
    <w:rsid w:val="002551C3"/>
    <w:rsid w:val="002556DD"/>
    <w:rsid w:val="00256545"/>
    <w:rsid w:val="0025693D"/>
    <w:rsid w:val="00256DA4"/>
    <w:rsid w:val="00257236"/>
    <w:rsid w:val="002576DA"/>
    <w:rsid w:val="00257A43"/>
    <w:rsid w:val="00257E71"/>
    <w:rsid w:val="00260359"/>
    <w:rsid w:val="002603DB"/>
    <w:rsid w:val="00260BD0"/>
    <w:rsid w:val="00260C61"/>
    <w:rsid w:val="00260D46"/>
    <w:rsid w:val="00261064"/>
    <w:rsid w:val="00261297"/>
    <w:rsid w:val="002617E0"/>
    <w:rsid w:val="002618BE"/>
    <w:rsid w:val="00262526"/>
    <w:rsid w:val="00262AE0"/>
    <w:rsid w:val="00262BD2"/>
    <w:rsid w:val="0026323C"/>
    <w:rsid w:val="00263439"/>
    <w:rsid w:val="002637DC"/>
    <w:rsid w:val="00263CDD"/>
    <w:rsid w:val="00263D98"/>
    <w:rsid w:val="00263E77"/>
    <w:rsid w:val="00263F2D"/>
    <w:rsid w:val="002641FB"/>
    <w:rsid w:val="00264585"/>
    <w:rsid w:val="0026464E"/>
    <w:rsid w:val="00264752"/>
    <w:rsid w:val="002648AA"/>
    <w:rsid w:val="00264A45"/>
    <w:rsid w:val="00264ACE"/>
    <w:rsid w:val="00265129"/>
    <w:rsid w:val="00265F71"/>
    <w:rsid w:val="0026620E"/>
    <w:rsid w:val="00266352"/>
    <w:rsid w:val="002663BB"/>
    <w:rsid w:val="002668E1"/>
    <w:rsid w:val="00266920"/>
    <w:rsid w:val="00266FF9"/>
    <w:rsid w:val="0026715D"/>
    <w:rsid w:val="002678DF"/>
    <w:rsid w:val="00267BCE"/>
    <w:rsid w:val="00270654"/>
    <w:rsid w:val="00270908"/>
    <w:rsid w:val="00270988"/>
    <w:rsid w:val="0027118A"/>
    <w:rsid w:val="00271627"/>
    <w:rsid w:val="00271F7E"/>
    <w:rsid w:val="00271FEB"/>
    <w:rsid w:val="00272121"/>
    <w:rsid w:val="0027227D"/>
    <w:rsid w:val="00272F98"/>
    <w:rsid w:val="0027358E"/>
    <w:rsid w:val="002736A7"/>
    <w:rsid w:val="00273855"/>
    <w:rsid w:val="00273F32"/>
    <w:rsid w:val="00274011"/>
    <w:rsid w:val="00274171"/>
    <w:rsid w:val="002743B3"/>
    <w:rsid w:val="002748C7"/>
    <w:rsid w:val="00275367"/>
    <w:rsid w:val="00275761"/>
    <w:rsid w:val="00275930"/>
    <w:rsid w:val="00275A7B"/>
    <w:rsid w:val="00275B6E"/>
    <w:rsid w:val="00275D92"/>
    <w:rsid w:val="00275FD9"/>
    <w:rsid w:val="00276E9A"/>
    <w:rsid w:val="00276EDC"/>
    <w:rsid w:val="00277075"/>
    <w:rsid w:val="0027727C"/>
    <w:rsid w:val="00277905"/>
    <w:rsid w:val="00277A3B"/>
    <w:rsid w:val="00277AAA"/>
    <w:rsid w:val="002803DA"/>
    <w:rsid w:val="00280854"/>
    <w:rsid w:val="002809D2"/>
    <w:rsid w:val="00280CA6"/>
    <w:rsid w:val="00280EF4"/>
    <w:rsid w:val="00280F59"/>
    <w:rsid w:val="0028119F"/>
    <w:rsid w:val="0028130C"/>
    <w:rsid w:val="00281479"/>
    <w:rsid w:val="00281724"/>
    <w:rsid w:val="002817BB"/>
    <w:rsid w:val="0028192A"/>
    <w:rsid w:val="0028196D"/>
    <w:rsid w:val="002819A9"/>
    <w:rsid w:val="002825FD"/>
    <w:rsid w:val="0028285C"/>
    <w:rsid w:val="0028285D"/>
    <w:rsid w:val="00282B10"/>
    <w:rsid w:val="00283C5F"/>
    <w:rsid w:val="0028429F"/>
    <w:rsid w:val="0028497A"/>
    <w:rsid w:val="002849DF"/>
    <w:rsid w:val="00284B4B"/>
    <w:rsid w:val="00284EA4"/>
    <w:rsid w:val="002853BB"/>
    <w:rsid w:val="0028541D"/>
    <w:rsid w:val="0028553B"/>
    <w:rsid w:val="002861AF"/>
    <w:rsid w:val="0028644C"/>
    <w:rsid w:val="00286791"/>
    <w:rsid w:val="0028690F"/>
    <w:rsid w:val="00286F58"/>
    <w:rsid w:val="00287640"/>
    <w:rsid w:val="00287BC9"/>
    <w:rsid w:val="00290C1C"/>
    <w:rsid w:val="00290E67"/>
    <w:rsid w:val="002919E1"/>
    <w:rsid w:val="00291A67"/>
    <w:rsid w:val="0029220E"/>
    <w:rsid w:val="0029222E"/>
    <w:rsid w:val="00292A3D"/>
    <w:rsid w:val="00292D99"/>
    <w:rsid w:val="00292F28"/>
    <w:rsid w:val="002930D6"/>
    <w:rsid w:val="002932FA"/>
    <w:rsid w:val="0029343B"/>
    <w:rsid w:val="002935F1"/>
    <w:rsid w:val="00293F6B"/>
    <w:rsid w:val="00294373"/>
    <w:rsid w:val="00294485"/>
    <w:rsid w:val="00294676"/>
    <w:rsid w:val="002946BD"/>
    <w:rsid w:val="00295515"/>
    <w:rsid w:val="00295D3F"/>
    <w:rsid w:val="0029604E"/>
    <w:rsid w:val="0029649D"/>
    <w:rsid w:val="002964B6"/>
    <w:rsid w:val="0029694E"/>
    <w:rsid w:val="00296B07"/>
    <w:rsid w:val="0029703D"/>
    <w:rsid w:val="00297822"/>
    <w:rsid w:val="00297B0E"/>
    <w:rsid w:val="00297ECD"/>
    <w:rsid w:val="002A03F9"/>
    <w:rsid w:val="002A06B7"/>
    <w:rsid w:val="002A06C3"/>
    <w:rsid w:val="002A09AB"/>
    <w:rsid w:val="002A0D11"/>
    <w:rsid w:val="002A1004"/>
    <w:rsid w:val="002A183A"/>
    <w:rsid w:val="002A248E"/>
    <w:rsid w:val="002A24CB"/>
    <w:rsid w:val="002A2710"/>
    <w:rsid w:val="002A2A15"/>
    <w:rsid w:val="002A2BD4"/>
    <w:rsid w:val="002A38F0"/>
    <w:rsid w:val="002A3AB0"/>
    <w:rsid w:val="002A3DB9"/>
    <w:rsid w:val="002A402E"/>
    <w:rsid w:val="002A4390"/>
    <w:rsid w:val="002A442B"/>
    <w:rsid w:val="002A4B7C"/>
    <w:rsid w:val="002A4F18"/>
    <w:rsid w:val="002A5F5F"/>
    <w:rsid w:val="002A632C"/>
    <w:rsid w:val="002A6486"/>
    <w:rsid w:val="002A6988"/>
    <w:rsid w:val="002A729B"/>
    <w:rsid w:val="002A761D"/>
    <w:rsid w:val="002A787A"/>
    <w:rsid w:val="002A7A23"/>
    <w:rsid w:val="002A7B7A"/>
    <w:rsid w:val="002B0058"/>
    <w:rsid w:val="002B045F"/>
    <w:rsid w:val="002B0906"/>
    <w:rsid w:val="002B1020"/>
    <w:rsid w:val="002B15BF"/>
    <w:rsid w:val="002B1791"/>
    <w:rsid w:val="002B194E"/>
    <w:rsid w:val="002B1D27"/>
    <w:rsid w:val="002B1D69"/>
    <w:rsid w:val="002B1DE2"/>
    <w:rsid w:val="002B2CBD"/>
    <w:rsid w:val="002B2E80"/>
    <w:rsid w:val="002B2F1D"/>
    <w:rsid w:val="002B2F85"/>
    <w:rsid w:val="002B31A4"/>
    <w:rsid w:val="002B372E"/>
    <w:rsid w:val="002B3C80"/>
    <w:rsid w:val="002B3EA0"/>
    <w:rsid w:val="002B3F2B"/>
    <w:rsid w:val="002B4802"/>
    <w:rsid w:val="002B4E57"/>
    <w:rsid w:val="002B5108"/>
    <w:rsid w:val="002B5AB6"/>
    <w:rsid w:val="002B60E9"/>
    <w:rsid w:val="002B6508"/>
    <w:rsid w:val="002B7087"/>
    <w:rsid w:val="002B70C9"/>
    <w:rsid w:val="002B72A1"/>
    <w:rsid w:val="002B756C"/>
    <w:rsid w:val="002B79E7"/>
    <w:rsid w:val="002C01D8"/>
    <w:rsid w:val="002C0884"/>
    <w:rsid w:val="002C0C0B"/>
    <w:rsid w:val="002C0D38"/>
    <w:rsid w:val="002C14A6"/>
    <w:rsid w:val="002C190F"/>
    <w:rsid w:val="002C21CC"/>
    <w:rsid w:val="002C2309"/>
    <w:rsid w:val="002C242B"/>
    <w:rsid w:val="002C2517"/>
    <w:rsid w:val="002C2768"/>
    <w:rsid w:val="002C2AD5"/>
    <w:rsid w:val="002C2CD3"/>
    <w:rsid w:val="002C346C"/>
    <w:rsid w:val="002C3551"/>
    <w:rsid w:val="002C3764"/>
    <w:rsid w:val="002C3E2B"/>
    <w:rsid w:val="002C3FC3"/>
    <w:rsid w:val="002C451F"/>
    <w:rsid w:val="002C4BE2"/>
    <w:rsid w:val="002C4F8B"/>
    <w:rsid w:val="002C5478"/>
    <w:rsid w:val="002C5EF9"/>
    <w:rsid w:val="002C6329"/>
    <w:rsid w:val="002C641C"/>
    <w:rsid w:val="002C65E2"/>
    <w:rsid w:val="002C6819"/>
    <w:rsid w:val="002C6845"/>
    <w:rsid w:val="002C6865"/>
    <w:rsid w:val="002C6D9A"/>
    <w:rsid w:val="002C6E2C"/>
    <w:rsid w:val="002C6F59"/>
    <w:rsid w:val="002C6F68"/>
    <w:rsid w:val="002C6FF6"/>
    <w:rsid w:val="002C74E4"/>
    <w:rsid w:val="002C7658"/>
    <w:rsid w:val="002C7B81"/>
    <w:rsid w:val="002C7BE3"/>
    <w:rsid w:val="002D00A9"/>
    <w:rsid w:val="002D0248"/>
    <w:rsid w:val="002D0A54"/>
    <w:rsid w:val="002D0AAB"/>
    <w:rsid w:val="002D1159"/>
    <w:rsid w:val="002D1377"/>
    <w:rsid w:val="002D18CC"/>
    <w:rsid w:val="002D1ADF"/>
    <w:rsid w:val="002D2023"/>
    <w:rsid w:val="002D2269"/>
    <w:rsid w:val="002D2504"/>
    <w:rsid w:val="002D2B78"/>
    <w:rsid w:val="002D300F"/>
    <w:rsid w:val="002D3026"/>
    <w:rsid w:val="002D32D5"/>
    <w:rsid w:val="002D3363"/>
    <w:rsid w:val="002D3D04"/>
    <w:rsid w:val="002D3E1F"/>
    <w:rsid w:val="002D403B"/>
    <w:rsid w:val="002D4040"/>
    <w:rsid w:val="002D4321"/>
    <w:rsid w:val="002D4AF1"/>
    <w:rsid w:val="002D4C52"/>
    <w:rsid w:val="002D4E05"/>
    <w:rsid w:val="002D568D"/>
    <w:rsid w:val="002D596A"/>
    <w:rsid w:val="002D5B97"/>
    <w:rsid w:val="002D62DF"/>
    <w:rsid w:val="002D6989"/>
    <w:rsid w:val="002D6C3F"/>
    <w:rsid w:val="002D7458"/>
    <w:rsid w:val="002D780A"/>
    <w:rsid w:val="002D7FC5"/>
    <w:rsid w:val="002E01A0"/>
    <w:rsid w:val="002E08DB"/>
    <w:rsid w:val="002E0958"/>
    <w:rsid w:val="002E0A28"/>
    <w:rsid w:val="002E0F4F"/>
    <w:rsid w:val="002E144D"/>
    <w:rsid w:val="002E17F2"/>
    <w:rsid w:val="002E2148"/>
    <w:rsid w:val="002E2389"/>
    <w:rsid w:val="002E25CE"/>
    <w:rsid w:val="002E27ED"/>
    <w:rsid w:val="002E318A"/>
    <w:rsid w:val="002E32E7"/>
    <w:rsid w:val="002E3494"/>
    <w:rsid w:val="002E3649"/>
    <w:rsid w:val="002E3948"/>
    <w:rsid w:val="002E395C"/>
    <w:rsid w:val="002E3C6E"/>
    <w:rsid w:val="002E421A"/>
    <w:rsid w:val="002E4374"/>
    <w:rsid w:val="002E48D5"/>
    <w:rsid w:val="002E4903"/>
    <w:rsid w:val="002E4A44"/>
    <w:rsid w:val="002E4F75"/>
    <w:rsid w:val="002E511B"/>
    <w:rsid w:val="002E578E"/>
    <w:rsid w:val="002E5C07"/>
    <w:rsid w:val="002E5F60"/>
    <w:rsid w:val="002E63B7"/>
    <w:rsid w:val="002E6AC0"/>
    <w:rsid w:val="002E6C1D"/>
    <w:rsid w:val="002E6D8A"/>
    <w:rsid w:val="002E740A"/>
    <w:rsid w:val="002E7A05"/>
    <w:rsid w:val="002F0355"/>
    <w:rsid w:val="002F04B6"/>
    <w:rsid w:val="002F0D8C"/>
    <w:rsid w:val="002F1282"/>
    <w:rsid w:val="002F1372"/>
    <w:rsid w:val="002F17DA"/>
    <w:rsid w:val="002F190D"/>
    <w:rsid w:val="002F1AC7"/>
    <w:rsid w:val="002F1ADA"/>
    <w:rsid w:val="002F1B10"/>
    <w:rsid w:val="002F1C81"/>
    <w:rsid w:val="002F1F68"/>
    <w:rsid w:val="002F241F"/>
    <w:rsid w:val="002F262E"/>
    <w:rsid w:val="002F2B88"/>
    <w:rsid w:val="002F2D71"/>
    <w:rsid w:val="002F3A0E"/>
    <w:rsid w:val="002F3E7E"/>
    <w:rsid w:val="002F4030"/>
    <w:rsid w:val="002F4798"/>
    <w:rsid w:val="002F486F"/>
    <w:rsid w:val="002F4F23"/>
    <w:rsid w:val="002F53C4"/>
    <w:rsid w:val="002F5B55"/>
    <w:rsid w:val="002F5C24"/>
    <w:rsid w:val="002F5E90"/>
    <w:rsid w:val="002F6920"/>
    <w:rsid w:val="002F6CF7"/>
    <w:rsid w:val="002F6D13"/>
    <w:rsid w:val="002F7414"/>
    <w:rsid w:val="002F762C"/>
    <w:rsid w:val="002F7AA5"/>
    <w:rsid w:val="0030013E"/>
    <w:rsid w:val="0030015E"/>
    <w:rsid w:val="00301229"/>
    <w:rsid w:val="00301561"/>
    <w:rsid w:val="003019B8"/>
    <w:rsid w:val="00301A13"/>
    <w:rsid w:val="00301DD8"/>
    <w:rsid w:val="00301F12"/>
    <w:rsid w:val="00301F75"/>
    <w:rsid w:val="00301FB4"/>
    <w:rsid w:val="00302723"/>
    <w:rsid w:val="00302844"/>
    <w:rsid w:val="00302E30"/>
    <w:rsid w:val="00303426"/>
    <w:rsid w:val="00303542"/>
    <w:rsid w:val="0030369D"/>
    <w:rsid w:val="00303A8B"/>
    <w:rsid w:val="00304C0D"/>
    <w:rsid w:val="00304C2D"/>
    <w:rsid w:val="0030548D"/>
    <w:rsid w:val="003056A5"/>
    <w:rsid w:val="003057DE"/>
    <w:rsid w:val="0030598B"/>
    <w:rsid w:val="003063BF"/>
    <w:rsid w:val="00306A23"/>
    <w:rsid w:val="00306B09"/>
    <w:rsid w:val="00306F00"/>
    <w:rsid w:val="0030716C"/>
    <w:rsid w:val="003071B5"/>
    <w:rsid w:val="00307914"/>
    <w:rsid w:val="0030797C"/>
    <w:rsid w:val="00307D10"/>
    <w:rsid w:val="00307DB6"/>
    <w:rsid w:val="00310837"/>
    <w:rsid w:val="00310DEB"/>
    <w:rsid w:val="00311591"/>
    <w:rsid w:val="003117BC"/>
    <w:rsid w:val="00311AA7"/>
    <w:rsid w:val="00311EA6"/>
    <w:rsid w:val="00312B89"/>
    <w:rsid w:val="00312B8F"/>
    <w:rsid w:val="00313318"/>
    <w:rsid w:val="00313342"/>
    <w:rsid w:val="003134E8"/>
    <w:rsid w:val="003140CD"/>
    <w:rsid w:val="003146D9"/>
    <w:rsid w:val="00314918"/>
    <w:rsid w:val="00314B3A"/>
    <w:rsid w:val="00315317"/>
    <w:rsid w:val="003159F2"/>
    <w:rsid w:val="00315C64"/>
    <w:rsid w:val="00316610"/>
    <w:rsid w:val="0031697A"/>
    <w:rsid w:val="003170DA"/>
    <w:rsid w:val="003174D6"/>
    <w:rsid w:val="003174E4"/>
    <w:rsid w:val="00317977"/>
    <w:rsid w:val="00320242"/>
    <w:rsid w:val="003206A6"/>
    <w:rsid w:val="00320763"/>
    <w:rsid w:val="00320DC6"/>
    <w:rsid w:val="003210CB"/>
    <w:rsid w:val="00321942"/>
    <w:rsid w:val="00321BBA"/>
    <w:rsid w:val="00322336"/>
    <w:rsid w:val="00322605"/>
    <w:rsid w:val="0032264C"/>
    <w:rsid w:val="003231AD"/>
    <w:rsid w:val="003231FE"/>
    <w:rsid w:val="00323BD1"/>
    <w:rsid w:val="0032454E"/>
    <w:rsid w:val="00324709"/>
    <w:rsid w:val="003247C0"/>
    <w:rsid w:val="00324A07"/>
    <w:rsid w:val="0032529C"/>
    <w:rsid w:val="00325300"/>
    <w:rsid w:val="00325F00"/>
    <w:rsid w:val="00326668"/>
    <w:rsid w:val="00326AB3"/>
    <w:rsid w:val="00326B02"/>
    <w:rsid w:val="00326D1C"/>
    <w:rsid w:val="00327194"/>
    <w:rsid w:val="00327278"/>
    <w:rsid w:val="00327798"/>
    <w:rsid w:val="003277AC"/>
    <w:rsid w:val="00327BC7"/>
    <w:rsid w:val="0033006D"/>
    <w:rsid w:val="003309D9"/>
    <w:rsid w:val="00330AAC"/>
    <w:rsid w:val="00330B4B"/>
    <w:rsid w:val="00331881"/>
    <w:rsid w:val="00331CC0"/>
    <w:rsid w:val="00331D19"/>
    <w:rsid w:val="00331E75"/>
    <w:rsid w:val="00332D29"/>
    <w:rsid w:val="00333056"/>
    <w:rsid w:val="00333590"/>
    <w:rsid w:val="003335CB"/>
    <w:rsid w:val="00333608"/>
    <w:rsid w:val="0033365C"/>
    <w:rsid w:val="003336CB"/>
    <w:rsid w:val="00333962"/>
    <w:rsid w:val="00333C25"/>
    <w:rsid w:val="00333C5C"/>
    <w:rsid w:val="00333D06"/>
    <w:rsid w:val="00334381"/>
    <w:rsid w:val="0033499C"/>
    <w:rsid w:val="003354C6"/>
    <w:rsid w:val="00335A60"/>
    <w:rsid w:val="00335D41"/>
    <w:rsid w:val="00335D88"/>
    <w:rsid w:val="00336445"/>
    <w:rsid w:val="00336A38"/>
    <w:rsid w:val="00336F2B"/>
    <w:rsid w:val="00336F89"/>
    <w:rsid w:val="00337B49"/>
    <w:rsid w:val="00340433"/>
    <w:rsid w:val="003409DD"/>
    <w:rsid w:val="00340A78"/>
    <w:rsid w:val="00341300"/>
    <w:rsid w:val="003414A1"/>
    <w:rsid w:val="00341BCB"/>
    <w:rsid w:val="00341DFA"/>
    <w:rsid w:val="00341EDE"/>
    <w:rsid w:val="00342363"/>
    <w:rsid w:val="00342386"/>
    <w:rsid w:val="0034306F"/>
    <w:rsid w:val="0034308D"/>
    <w:rsid w:val="003430F8"/>
    <w:rsid w:val="0034368A"/>
    <w:rsid w:val="00343833"/>
    <w:rsid w:val="00343B2E"/>
    <w:rsid w:val="00343B49"/>
    <w:rsid w:val="00343CA1"/>
    <w:rsid w:val="00343EDB"/>
    <w:rsid w:val="00344195"/>
    <w:rsid w:val="003441AC"/>
    <w:rsid w:val="003441F5"/>
    <w:rsid w:val="003442E8"/>
    <w:rsid w:val="003447C0"/>
    <w:rsid w:val="003448D5"/>
    <w:rsid w:val="0034513C"/>
    <w:rsid w:val="0034540B"/>
    <w:rsid w:val="00345601"/>
    <w:rsid w:val="003457C1"/>
    <w:rsid w:val="00345818"/>
    <w:rsid w:val="00345922"/>
    <w:rsid w:val="00345AE4"/>
    <w:rsid w:val="0034607F"/>
    <w:rsid w:val="00346631"/>
    <w:rsid w:val="00346D63"/>
    <w:rsid w:val="00347AA2"/>
    <w:rsid w:val="003500F8"/>
    <w:rsid w:val="0035011F"/>
    <w:rsid w:val="00350672"/>
    <w:rsid w:val="0035077C"/>
    <w:rsid w:val="003507DC"/>
    <w:rsid w:val="00350893"/>
    <w:rsid w:val="00350945"/>
    <w:rsid w:val="00350B0A"/>
    <w:rsid w:val="00350EB8"/>
    <w:rsid w:val="00351623"/>
    <w:rsid w:val="00351E93"/>
    <w:rsid w:val="003523E1"/>
    <w:rsid w:val="00352731"/>
    <w:rsid w:val="0035277B"/>
    <w:rsid w:val="003528C8"/>
    <w:rsid w:val="00352991"/>
    <w:rsid w:val="00353D5B"/>
    <w:rsid w:val="00354919"/>
    <w:rsid w:val="00354979"/>
    <w:rsid w:val="00354DDD"/>
    <w:rsid w:val="00354FBE"/>
    <w:rsid w:val="00354FC4"/>
    <w:rsid w:val="0035528D"/>
    <w:rsid w:val="00355CDC"/>
    <w:rsid w:val="00355DBE"/>
    <w:rsid w:val="00356097"/>
    <w:rsid w:val="003563ED"/>
    <w:rsid w:val="0035651D"/>
    <w:rsid w:val="00356722"/>
    <w:rsid w:val="00356C14"/>
    <w:rsid w:val="003571DA"/>
    <w:rsid w:val="0035788C"/>
    <w:rsid w:val="00357984"/>
    <w:rsid w:val="00357996"/>
    <w:rsid w:val="00357A3B"/>
    <w:rsid w:val="00357AC0"/>
    <w:rsid w:val="00357C48"/>
    <w:rsid w:val="003604AC"/>
    <w:rsid w:val="00360665"/>
    <w:rsid w:val="00360955"/>
    <w:rsid w:val="00360BDC"/>
    <w:rsid w:val="00360C1E"/>
    <w:rsid w:val="00360F2C"/>
    <w:rsid w:val="00360F98"/>
    <w:rsid w:val="003618C7"/>
    <w:rsid w:val="003620CD"/>
    <w:rsid w:val="00362338"/>
    <w:rsid w:val="00362349"/>
    <w:rsid w:val="003627D5"/>
    <w:rsid w:val="003628AF"/>
    <w:rsid w:val="00362AF9"/>
    <w:rsid w:val="00362C3D"/>
    <w:rsid w:val="00362D9A"/>
    <w:rsid w:val="003631E3"/>
    <w:rsid w:val="00363533"/>
    <w:rsid w:val="00363703"/>
    <w:rsid w:val="00363DD1"/>
    <w:rsid w:val="00363E72"/>
    <w:rsid w:val="00364E3E"/>
    <w:rsid w:val="00365736"/>
    <w:rsid w:val="00365763"/>
    <w:rsid w:val="003657C5"/>
    <w:rsid w:val="00365C3B"/>
    <w:rsid w:val="003663C4"/>
    <w:rsid w:val="003668C3"/>
    <w:rsid w:val="00366959"/>
    <w:rsid w:val="00366BCE"/>
    <w:rsid w:val="00366F5F"/>
    <w:rsid w:val="00367447"/>
    <w:rsid w:val="00367861"/>
    <w:rsid w:val="00367A67"/>
    <w:rsid w:val="00367DB2"/>
    <w:rsid w:val="00367DD7"/>
    <w:rsid w:val="0037047F"/>
    <w:rsid w:val="00370656"/>
    <w:rsid w:val="0037083F"/>
    <w:rsid w:val="00370F7E"/>
    <w:rsid w:val="00371060"/>
    <w:rsid w:val="0037115A"/>
    <w:rsid w:val="0037121F"/>
    <w:rsid w:val="0037128C"/>
    <w:rsid w:val="003717BB"/>
    <w:rsid w:val="003718D6"/>
    <w:rsid w:val="00371A9E"/>
    <w:rsid w:val="00371AFC"/>
    <w:rsid w:val="00371BFF"/>
    <w:rsid w:val="0037209F"/>
    <w:rsid w:val="0037220D"/>
    <w:rsid w:val="00373651"/>
    <w:rsid w:val="00373ECD"/>
    <w:rsid w:val="0037406B"/>
    <w:rsid w:val="00374273"/>
    <w:rsid w:val="00374535"/>
    <w:rsid w:val="0037467B"/>
    <w:rsid w:val="00374AEC"/>
    <w:rsid w:val="00374D32"/>
    <w:rsid w:val="00374ED7"/>
    <w:rsid w:val="00375478"/>
    <w:rsid w:val="0037562D"/>
    <w:rsid w:val="003757EF"/>
    <w:rsid w:val="00375807"/>
    <w:rsid w:val="00375AE5"/>
    <w:rsid w:val="003761E8"/>
    <w:rsid w:val="00376667"/>
    <w:rsid w:val="003775B0"/>
    <w:rsid w:val="00377A9A"/>
    <w:rsid w:val="00377FC1"/>
    <w:rsid w:val="00380033"/>
    <w:rsid w:val="0038052B"/>
    <w:rsid w:val="0038052D"/>
    <w:rsid w:val="00380AFA"/>
    <w:rsid w:val="00380C08"/>
    <w:rsid w:val="00380FBC"/>
    <w:rsid w:val="00380FFB"/>
    <w:rsid w:val="0038157D"/>
    <w:rsid w:val="003815FC"/>
    <w:rsid w:val="00381EDD"/>
    <w:rsid w:val="00382187"/>
    <w:rsid w:val="00382638"/>
    <w:rsid w:val="003827DE"/>
    <w:rsid w:val="00382ACB"/>
    <w:rsid w:val="0038312A"/>
    <w:rsid w:val="00383252"/>
    <w:rsid w:val="003837FB"/>
    <w:rsid w:val="00383870"/>
    <w:rsid w:val="00383A1C"/>
    <w:rsid w:val="00383D89"/>
    <w:rsid w:val="003840B7"/>
    <w:rsid w:val="003843FE"/>
    <w:rsid w:val="00384A86"/>
    <w:rsid w:val="003855C6"/>
    <w:rsid w:val="00385E16"/>
    <w:rsid w:val="00385F73"/>
    <w:rsid w:val="00385FB9"/>
    <w:rsid w:val="00386265"/>
    <w:rsid w:val="003862C5"/>
    <w:rsid w:val="00386F98"/>
    <w:rsid w:val="003873DF"/>
    <w:rsid w:val="003874BD"/>
    <w:rsid w:val="00387857"/>
    <w:rsid w:val="00387BD8"/>
    <w:rsid w:val="00387E58"/>
    <w:rsid w:val="003905A0"/>
    <w:rsid w:val="003905DC"/>
    <w:rsid w:val="00390E9D"/>
    <w:rsid w:val="00391027"/>
    <w:rsid w:val="003911F0"/>
    <w:rsid w:val="003916B2"/>
    <w:rsid w:val="00391839"/>
    <w:rsid w:val="00391D56"/>
    <w:rsid w:val="003926ED"/>
    <w:rsid w:val="003928EC"/>
    <w:rsid w:val="00392D65"/>
    <w:rsid w:val="003936A4"/>
    <w:rsid w:val="00393A73"/>
    <w:rsid w:val="00393D55"/>
    <w:rsid w:val="00394329"/>
    <w:rsid w:val="00394491"/>
    <w:rsid w:val="00394E4A"/>
    <w:rsid w:val="00395388"/>
    <w:rsid w:val="0039545B"/>
    <w:rsid w:val="003954FD"/>
    <w:rsid w:val="003957EC"/>
    <w:rsid w:val="003959CC"/>
    <w:rsid w:val="00396262"/>
    <w:rsid w:val="00396785"/>
    <w:rsid w:val="00396C5E"/>
    <w:rsid w:val="00397273"/>
    <w:rsid w:val="00397687"/>
    <w:rsid w:val="00397946"/>
    <w:rsid w:val="00397951"/>
    <w:rsid w:val="003979A0"/>
    <w:rsid w:val="00397F88"/>
    <w:rsid w:val="003A0190"/>
    <w:rsid w:val="003A060A"/>
    <w:rsid w:val="003A0BDA"/>
    <w:rsid w:val="003A0BE3"/>
    <w:rsid w:val="003A0DCC"/>
    <w:rsid w:val="003A1006"/>
    <w:rsid w:val="003A14B6"/>
    <w:rsid w:val="003A1AD1"/>
    <w:rsid w:val="003A1D06"/>
    <w:rsid w:val="003A2662"/>
    <w:rsid w:val="003A268C"/>
    <w:rsid w:val="003A3728"/>
    <w:rsid w:val="003A3E67"/>
    <w:rsid w:val="003A4935"/>
    <w:rsid w:val="003A4BAC"/>
    <w:rsid w:val="003A537E"/>
    <w:rsid w:val="003A59E8"/>
    <w:rsid w:val="003A5A1B"/>
    <w:rsid w:val="003A5BDD"/>
    <w:rsid w:val="003A5CE9"/>
    <w:rsid w:val="003A60FE"/>
    <w:rsid w:val="003A633D"/>
    <w:rsid w:val="003A636A"/>
    <w:rsid w:val="003A66D6"/>
    <w:rsid w:val="003A68ED"/>
    <w:rsid w:val="003A6969"/>
    <w:rsid w:val="003A6F1E"/>
    <w:rsid w:val="003A7752"/>
    <w:rsid w:val="003A7EBF"/>
    <w:rsid w:val="003B0215"/>
    <w:rsid w:val="003B028B"/>
    <w:rsid w:val="003B0A14"/>
    <w:rsid w:val="003B1279"/>
    <w:rsid w:val="003B1319"/>
    <w:rsid w:val="003B19B7"/>
    <w:rsid w:val="003B1C06"/>
    <w:rsid w:val="003B235D"/>
    <w:rsid w:val="003B278B"/>
    <w:rsid w:val="003B28C7"/>
    <w:rsid w:val="003B2A32"/>
    <w:rsid w:val="003B2F30"/>
    <w:rsid w:val="003B3AC2"/>
    <w:rsid w:val="003B4008"/>
    <w:rsid w:val="003B40BE"/>
    <w:rsid w:val="003B4241"/>
    <w:rsid w:val="003B4338"/>
    <w:rsid w:val="003B44AF"/>
    <w:rsid w:val="003B4847"/>
    <w:rsid w:val="003B5103"/>
    <w:rsid w:val="003B51A0"/>
    <w:rsid w:val="003B583E"/>
    <w:rsid w:val="003B59FD"/>
    <w:rsid w:val="003B5E12"/>
    <w:rsid w:val="003B643C"/>
    <w:rsid w:val="003B66E0"/>
    <w:rsid w:val="003B6878"/>
    <w:rsid w:val="003B6CE4"/>
    <w:rsid w:val="003B6D1E"/>
    <w:rsid w:val="003B73EA"/>
    <w:rsid w:val="003B77FA"/>
    <w:rsid w:val="003B7EA8"/>
    <w:rsid w:val="003B7FBB"/>
    <w:rsid w:val="003C1342"/>
    <w:rsid w:val="003C197A"/>
    <w:rsid w:val="003C1E1C"/>
    <w:rsid w:val="003C2092"/>
    <w:rsid w:val="003C3262"/>
    <w:rsid w:val="003C394E"/>
    <w:rsid w:val="003C39A0"/>
    <w:rsid w:val="003C43E0"/>
    <w:rsid w:val="003C4449"/>
    <w:rsid w:val="003C447A"/>
    <w:rsid w:val="003C4977"/>
    <w:rsid w:val="003C4E10"/>
    <w:rsid w:val="003C513A"/>
    <w:rsid w:val="003C554E"/>
    <w:rsid w:val="003C5679"/>
    <w:rsid w:val="003C5AAF"/>
    <w:rsid w:val="003C5B87"/>
    <w:rsid w:val="003C6986"/>
    <w:rsid w:val="003C6DB4"/>
    <w:rsid w:val="003C6F80"/>
    <w:rsid w:val="003C72E4"/>
    <w:rsid w:val="003C7E66"/>
    <w:rsid w:val="003D00FD"/>
    <w:rsid w:val="003D09BC"/>
    <w:rsid w:val="003D09CC"/>
    <w:rsid w:val="003D0AFE"/>
    <w:rsid w:val="003D0B1A"/>
    <w:rsid w:val="003D0BD8"/>
    <w:rsid w:val="003D0F6E"/>
    <w:rsid w:val="003D1119"/>
    <w:rsid w:val="003D144A"/>
    <w:rsid w:val="003D1A61"/>
    <w:rsid w:val="003D20F4"/>
    <w:rsid w:val="003D23DA"/>
    <w:rsid w:val="003D2773"/>
    <w:rsid w:val="003D2780"/>
    <w:rsid w:val="003D27B3"/>
    <w:rsid w:val="003D3010"/>
    <w:rsid w:val="003D311A"/>
    <w:rsid w:val="003D3290"/>
    <w:rsid w:val="003D32DE"/>
    <w:rsid w:val="003D3A29"/>
    <w:rsid w:val="003D3AB1"/>
    <w:rsid w:val="003D4808"/>
    <w:rsid w:val="003D5842"/>
    <w:rsid w:val="003D5A60"/>
    <w:rsid w:val="003D5FED"/>
    <w:rsid w:val="003D697F"/>
    <w:rsid w:val="003D6C22"/>
    <w:rsid w:val="003D6FAF"/>
    <w:rsid w:val="003D7560"/>
    <w:rsid w:val="003D7804"/>
    <w:rsid w:val="003D7C64"/>
    <w:rsid w:val="003D7DCB"/>
    <w:rsid w:val="003E0441"/>
    <w:rsid w:val="003E09F7"/>
    <w:rsid w:val="003E0A6A"/>
    <w:rsid w:val="003E158B"/>
    <w:rsid w:val="003E1828"/>
    <w:rsid w:val="003E2C6C"/>
    <w:rsid w:val="003E2DCF"/>
    <w:rsid w:val="003E329A"/>
    <w:rsid w:val="003E368A"/>
    <w:rsid w:val="003E3735"/>
    <w:rsid w:val="003E3B6B"/>
    <w:rsid w:val="003E4198"/>
    <w:rsid w:val="003E4288"/>
    <w:rsid w:val="003E48DC"/>
    <w:rsid w:val="003E4D2E"/>
    <w:rsid w:val="003E506E"/>
    <w:rsid w:val="003E54B3"/>
    <w:rsid w:val="003E5831"/>
    <w:rsid w:val="003E58D7"/>
    <w:rsid w:val="003E5952"/>
    <w:rsid w:val="003E5D6C"/>
    <w:rsid w:val="003E6368"/>
    <w:rsid w:val="003E6665"/>
    <w:rsid w:val="003E693F"/>
    <w:rsid w:val="003E73BA"/>
    <w:rsid w:val="003E7528"/>
    <w:rsid w:val="003E7AF7"/>
    <w:rsid w:val="003F00F7"/>
    <w:rsid w:val="003F01D5"/>
    <w:rsid w:val="003F0364"/>
    <w:rsid w:val="003F0421"/>
    <w:rsid w:val="003F0B57"/>
    <w:rsid w:val="003F106C"/>
    <w:rsid w:val="003F1B63"/>
    <w:rsid w:val="003F2547"/>
    <w:rsid w:val="003F2A99"/>
    <w:rsid w:val="003F3263"/>
    <w:rsid w:val="003F39CD"/>
    <w:rsid w:val="003F3A1A"/>
    <w:rsid w:val="003F3CA8"/>
    <w:rsid w:val="003F3EA2"/>
    <w:rsid w:val="003F4E4E"/>
    <w:rsid w:val="003F547A"/>
    <w:rsid w:val="003F5607"/>
    <w:rsid w:val="003F5795"/>
    <w:rsid w:val="003F58C2"/>
    <w:rsid w:val="003F5929"/>
    <w:rsid w:val="003F5C3D"/>
    <w:rsid w:val="003F644B"/>
    <w:rsid w:val="003F6A6B"/>
    <w:rsid w:val="003F6BCF"/>
    <w:rsid w:val="003F6D2F"/>
    <w:rsid w:val="003F7014"/>
    <w:rsid w:val="003F716B"/>
    <w:rsid w:val="003F72EC"/>
    <w:rsid w:val="003F7C77"/>
    <w:rsid w:val="003F7D81"/>
    <w:rsid w:val="004003EF"/>
    <w:rsid w:val="00400435"/>
    <w:rsid w:val="004006C3"/>
    <w:rsid w:val="00400752"/>
    <w:rsid w:val="00400AAB"/>
    <w:rsid w:val="0040180B"/>
    <w:rsid w:val="00401FC2"/>
    <w:rsid w:val="0040226B"/>
    <w:rsid w:val="00402D18"/>
    <w:rsid w:val="00402D6B"/>
    <w:rsid w:val="00403149"/>
    <w:rsid w:val="004032AC"/>
    <w:rsid w:val="00403A36"/>
    <w:rsid w:val="00404278"/>
    <w:rsid w:val="004052AA"/>
    <w:rsid w:val="004057E2"/>
    <w:rsid w:val="00405979"/>
    <w:rsid w:val="004064F3"/>
    <w:rsid w:val="0040699F"/>
    <w:rsid w:val="00406A20"/>
    <w:rsid w:val="00406ABC"/>
    <w:rsid w:val="0040701D"/>
    <w:rsid w:val="0040722E"/>
    <w:rsid w:val="00407697"/>
    <w:rsid w:val="0040797C"/>
    <w:rsid w:val="00407A2F"/>
    <w:rsid w:val="00407BD1"/>
    <w:rsid w:val="00407D09"/>
    <w:rsid w:val="0041066F"/>
    <w:rsid w:val="00410DBC"/>
    <w:rsid w:val="004110FB"/>
    <w:rsid w:val="0041134A"/>
    <w:rsid w:val="00411825"/>
    <w:rsid w:val="00411E36"/>
    <w:rsid w:val="0041250E"/>
    <w:rsid w:val="00412954"/>
    <w:rsid w:val="00412AFC"/>
    <w:rsid w:val="00413335"/>
    <w:rsid w:val="0041339F"/>
    <w:rsid w:val="0041375C"/>
    <w:rsid w:val="004149D7"/>
    <w:rsid w:val="00414AA2"/>
    <w:rsid w:val="00415029"/>
    <w:rsid w:val="004156C7"/>
    <w:rsid w:val="00415806"/>
    <w:rsid w:val="004159CB"/>
    <w:rsid w:val="00415DB3"/>
    <w:rsid w:val="00415DD8"/>
    <w:rsid w:val="0041612E"/>
    <w:rsid w:val="0041670B"/>
    <w:rsid w:val="00416D50"/>
    <w:rsid w:val="00417728"/>
    <w:rsid w:val="00417950"/>
    <w:rsid w:val="00417C04"/>
    <w:rsid w:val="00417DF6"/>
    <w:rsid w:val="004200DA"/>
    <w:rsid w:val="0042035C"/>
    <w:rsid w:val="00420A2C"/>
    <w:rsid w:val="00420E7B"/>
    <w:rsid w:val="0042119F"/>
    <w:rsid w:val="004214A6"/>
    <w:rsid w:val="004215FA"/>
    <w:rsid w:val="00421867"/>
    <w:rsid w:val="0042216E"/>
    <w:rsid w:val="0042265D"/>
    <w:rsid w:val="0042298E"/>
    <w:rsid w:val="00422CFF"/>
    <w:rsid w:val="00423B06"/>
    <w:rsid w:val="00424558"/>
    <w:rsid w:val="004255F8"/>
    <w:rsid w:val="00425655"/>
    <w:rsid w:val="00425761"/>
    <w:rsid w:val="00425A03"/>
    <w:rsid w:val="00425B57"/>
    <w:rsid w:val="00425B78"/>
    <w:rsid w:val="00425BE3"/>
    <w:rsid w:val="0042600D"/>
    <w:rsid w:val="00426EB6"/>
    <w:rsid w:val="0042743F"/>
    <w:rsid w:val="00427640"/>
    <w:rsid w:val="004278EB"/>
    <w:rsid w:val="00427D01"/>
    <w:rsid w:val="0043019B"/>
    <w:rsid w:val="004301C8"/>
    <w:rsid w:val="004306F1"/>
    <w:rsid w:val="004313F0"/>
    <w:rsid w:val="0043160C"/>
    <w:rsid w:val="004319B8"/>
    <w:rsid w:val="00431A1F"/>
    <w:rsid w:val="0043221A"/>
    <w:rsid w:val="00432AE3"/>
    <w:rsid w:val="00432C37"/>
    <w:rsid w:val="00432FAC"/>
    <w:rsid w:val="004333B7"/>
    <w:rsid w:val="00433774"/>
    <w:rsid w:val="00433A42"/>
    <w:rsid w:val="00433A7B"/>
    <w:rsid w:val="00433AC8"/>
    <w:rsid w:val="00433DBB"/>
    <w:rsid w:val="00433E0B"/>
    <w:rsid w:val="00433F18"/>
    <w:rsid w:val="004340DB"/>
    <w:rsid w:val="004340F8"/>
    <w:rsid w:val="00434AF2"/>
    <w:rsid w:val="0043537A"/>
    <w:rsid w:val="0043593C"/>
    <w:rsid w:val="00435A90"/>
    <w:rsid w:val="00435B7D"/>
    <w:rsid w:val="00435DF5"/>
    <w:rsid w:val="004369B4"/>
    <w:rsid w:val="0043742C"/>
    <w:rsid w:val="004375DA"/>
    <w:rsid w:val="00437757"/>
    <w:rsid w:val="004378E9"/>
    <w:rsid w:val="0044006F"/>
    <w:rsid w:val="0044030E"/>
    <w:rsid w:val="004405EB"/>
    <w:rsid w:val="004412D9"/>
    <w:rsid w:val="00441C88"/>
    <w:rsid w:val="00441D7C"/>
    <w:rsid w:val="00441F45"/>
    <w:rsid w:val="00442321"/>
    <w:rsid w:val="0044254D"/>
    <w:rsid w:val="00442805"/>
    <w:rsid w:val="00442C80"/>
    <w:rsid w:val="00443437"/>
    <w:rsid w:val="00443481"/>
    <w:rsid w:val="00443C23"/>
    <w:rsid w:val="00444052"/>
    <w:rsid w:val="0044415A"/>
    <w:rsid w:val="0044419B"/>
    <w:rsid w:val="0044460A"/>
    <w:rsid w:val="00444D00"/>
    <w:rsid w:val="00445060"/>
    <w:rsid w:val="00447363"/>
    <w:rsid w:val="00447535"/>
    <w:rsid w:val="00447FD2"/>
    <w:rsid w:val="00450076"/>
    <w:rsid w:val="004500DE"/>
    <w:rsid w:val="00450AD7"/>
    <w:rsid w:val="00451666"/>
    <w:rsid w:val="0045181F"/>
    <w:rsid w:val="00451A82"/>
    <w:rsid w:val="00451B2E"/>
    <w:rsid w:val="004523FF"/>
    <w:rsid w:val="00452CC9"/>
    <w:rsid w:val="00453421"/>
    <w:rsid w:val="0045351C"/>
    <w:rsid w:val="00453AE1"/>
    <w:rsid w:val="00453CD2"/>
    <w:rsid w:val="004540ED"/>
    <w:rsid w:val="004543D6"/>
    <w:rsid w:val="00454705"/>
    <w:rsid w:val="00454C58"/>
    <w:rsid w:val="00454D67"/>
    <w:rsid w:val="00455299"/>
    <w:rsid w:val="0045541E"/>
    <w:rsid w:val="004555E1"/>
    <w:rsid w:val="00455699"/>
    <w:rsid w:val="0045574B"/>
    <w:rsid w:val="0045589E"/>
    <w:rsid w:val="00455A5E"/>
    <w:rsid w:val="00455E02"/>
    <w:rsid w:val="00455FF6"/>
    <w:rsid w:val="00456032"/>
    <w:rsid w:val="00456A8E"/>
    <w:rsid w:val="00456D13"/>
    <w:rsid w:val="004571A2"/>
    <w:rsid w:val="00457A88"/>
    <w:rsid w:val="00457C96"/>
    <w:rsid w:val="00460266"/>
    <w:rsid w:val="0046049F"/>
    <w:rsid w:val="004605CB"/>
    <w:rsid w:val="00460A47"/>
    <w:rsid w:val="00460B2A"/>
    <w:rsid w:val="00460BB7"/>
    <w:rsid w:val="004611A4"/>
    <w:rsid w:val="00461A8C"/>
    <w:rsid w:val="00461AC5"/>
    <w:rsid w:val="004625C7"/>
    <w:rsid w:val="004626B1"/>
    <w:rsid w:val="004628EC"/>
    <w:rsid w:val="00462A58"/>
    <w:rsid w:val="00462C16"/>
    <w:rsid w:val="00463344"/>
    <w:rsid w:val="00463452"/>
    <w:rsid w:val="00463A7C"/>
    <w:rsid w:val="00463EBD"/>
    <w:rsid w:val="004642B9"/>
    <w:rsid w:val="0046492E"/>
    <w:rsid w:val="00464AB1"/>
    <w:rsid w:val="00465412"/>
    <w:rsid w:val="004655B9"/>
    <w:rsid w:val="00465B21"/>
    <w:rsid w:val="00465BCB"/>
    <w:rsid w:val="00466033"/>
    <w:rsid w:val="00466079"/>
    <w:rsid w:val="00466EF3"/>
    <w:rsid w:val="00467644"/>
    <w:rsid w:val="00467AFC"/>
    <w:rsid w:val="00467D4A"/>
    <w:rsid w:val="0047004D"/>
    <w:rsid w:val="004701DB"/>
    <w:rsid w:val="00470397"/>
    <w:rsid w:val="00470745"/>
    <w:rsid w:val="0047079C"/>
    <w:rsid w:val="00470891"/>
    <w:rsid w:val="00470B37"/>
    <w:rsid w:val="00470F7B"/>
    <w:rsid w:val="004711F0"/>
    <w:rsid w:val="00471755"/>
    <w:rsid w:val="00471EBB"/>
    <w:rsid w:val="0047284A"/>
    <w:rsid w:val="00472893"/>
    <w:rsid w:val="004729F3"/>
    <w:rsid w:val="00472C0D"/>
    <w:rsid w:val="00472FD0"/>
    <w:rsid w:val="00473187"/>
    <w:rsid w:val="0047362B"/>
    <w:rsid w:val="004741A4"/>
    <w:rsid w:val="00474D1F"/>
    <w:rsid w:val="00474FA0"/>
    <w:rsid w:val="00475386"/>
    <w:rsid w:val="004757D9"/>
    <w:rsid w:val="004757EF"/>
    <w:rsid w:val="004767B5"/>
    <w:rsid w:val="00476EDB"/>
    <w:rsid w:val="00477167"/>
    <w:rsid w:val="004776B4"/>
    <w:rsid w:val="0047783C"/>
    <w:rsid w:val="00477885"/>
    <w:rsid w:val="00477C29"/>
    <w:rsid w:val="00477C5C"/>
    <w:rsid w:val="00477E47"/>
    <w:rsid w:val="00477EFC"/>
    <w:rsid w:val="00480169"/>
    <w:rsid w:val="00480908"/>
    <w:rsid w:val="00480C09"/>
    <w:rsid w:val="00481439"/>
    <w:rsid w:val="00481948"/>
    <w:rsid w:val="0048217D"/>
    <w:rsid w:val="004822DF"/>
    <w:rsid w:val="004828A6"/>
    <w:rsid w:val="00482D50"/>
    <w:rsid w:val="004833D9"/>
    <w:rsid w:val="00483909"/>
    <w:rsid w:val="004839F8"/>
    <w:rsid w:val="0048427C"/>
    <w:rsid w:val="00484481"/>
    <w:rsid w:val="0048481C"/>
    <w:rsid w:val="00484901"/>
    <w:rsid w:val="00484D07"/>
    <w:rsid w:val="00484DB6"/>
    <w:rsid w:val="004853D5"/>
    <w:rsid w:val="00485468"/>
    <w:rsid w:val="0048551C"/>
    <w:rsid w:val="00485969"/>
    <w:rsid w:val="00485BC8"/>
    <w:rsid w:val="00485C61"/>
    <w:rsid w:val="00485D15"/>
    <w:rsid w:val="00485EE4"/>
    <w:rsid w:val="0048618E"/>
    <w:rsid w:val="00486247"/>
    <w:rsid w:val="0048649B"/>
    <w:rsid w:val="004867CD"/>
    <w:rsid w:val="00487303"/>
    <w:rsid w:val="0048740E"/>
    <w:rsid w:val="004876FF"/>
    <w:rsid w:val="00487774"/>
    <w:rsid w:val="0048783A"/>
    <w:rsid w:val="00490CBA"/>
    <w:rsid w:val="00490F20"/>
    <w:rsid w:val="00491D1D"/>
    <w:rsid w:val="00492478"/>
    <w:rsid w:val="004926ED"/>
    <w:rsid w:val="00492809"/>
    <w:rsid w:val="00492DDE"/>
    <w:rsid w:val="00492F5F"/>
    <w:rsid w:val="004931ED"/>
    <w:rsid w:val="004932D8"/>
    <w:rsid w:val="004935C5"/>
    <w:rsid w:val="004938AC"/>
    <w:rsid w:val="00493AC0"/>
    <w:rsid w:val="00493D01"/>
    <w:rsid w:val="00493D54"/>
    <w:rsid w:val="00494B1C"/>
    <w:rsid w:val="00495403"/>
    <w:rsid w:val="0049543D"/>
    <w:rsid w:val="00495C1C"/>
    <w:rsid w:val="00495E5A"/>
    <w:rsid w:val="004963D6"/>
    <w:rsid w:val="00497032"/>
    <w:rsid w:val="00497C9E"/>
    <w:rsid w:val="004A01FB"/>
    <w:rsid w:val="004A070F"/>
    <w:rsid w:val="004A080D"/>
    <w:rsid w:val="004A129F"/>
    <w:rsid w:val="004A14C4"/>
    <w:rsid w:val="004A1756"/>
    <w:rsid w:val="004A1DE1"/>
    <w:rsid w:val="004A2289"/>
    <w:rsid w:val="004A250C"/>
    <w:rsid w:val="004A2AFB"/>
    <w:rsid w:val="004A2B94"/>
    <w:rsid w:val="004A381C"/>
    <w:rsid w:val="004A3935"/>
    <w:rsid w:val="004A3C0B"/>
    <w:rsid w:val="004A40A7"/>
    <w:rsid w:val="004A4493"/>
    <w:rsid w:val="004A479A"/>
    <w:rsid w:val="004A5162"/>
    <w:rsid w:val="004A51E3"/>
    <w:rsid w:val="004A5D84"/>
    <w:rsid w:val="004A5F35"/>
    <w:rsid w:val="004A64F0"/>
    <w:rsid w:val="004A6630"/>
    <w:rsid w:val="004A6BF2"/>
    <w:rsid w:val="004A7F3A"/>
    <w:rsid w:val="004B02F6"/>
    <w:rsid w:val="004B0BCC"/>
    <w:rsid w:val="004B0D04"/>
    <w:rsid w:val="004B1142"/>
    <w:rsid w:val="004B1258"/>
    <w:rsid w:val="004B15D4"/>
    <w:rsid w:val="004B16C2"/>
    <w:rsid w:val="004B1D12"/>
    <w:rsid w:val="004B1D5A"/>
    <w:rsid w:val="004B23D3"/>
    <w:rsid w:val="004B2D1A"/>
    <w:rsid w:val="004B2EA9"/>
    <w:rsid w:val="004B3023"/>
    <w:rsid w:val="004B357E"/>
    <w:rsid w:val="004B3A82"/>
    <w:rsid w:val="004B3C22"/>
    <w:rsid w:val="004B3CC4"/>
    <w:rsid w:val="004B44C4"/>
    <w:rsid w:val="004B4E43"/>
    <w:rsid w:val="004B5186"/>
    <w:rsid w:val="004B51A7"/>
    <w:rsid w:val="004B5399"/>
    <w:rsid w:val="004B5B70"/>
    <w:rsid w:val="004B5E7A"/>
    <w:rsid w:val="004B67C6"/>
    <w:rsid w:val="004B6843"/>
    <w:rsid w:val="004B6E41"/>
    <w:rsid w:val="004B72C9"/>
    <w:rsid w:val="004B7364"/>
    <w:rsid w:val="004B75E0"/>
    <w:rsid w:val="004B760F"/>
    <w:rsid w:val="004B7A7C"/>
    <w:rsid w:val="004C019F"/>
    <w:rsid w:val="004C02AE"/>
    <w:rsid w:val="004C0328"/>
    <w:rsid w:val="004C05FE"/>
    <w:rsid w:val="004C0B6A"/>
    <w:rsid w:val="004C0C44"/>
    <w:rsid w:val="004C1161"/>
    <w:rsid w:val="004C125C"/>
    <w:rsid w:val="004C154E"/>
    <w:rsid w:val="004C15F4"/>
    <w:rsid w:val="004C1FDE"/>
    <w:rsid w:val="004C207E"/>
    <w:rsid w:val="004C24F4"/>
    <w:rsid w:val="004C2561"/>
    <w:rsid w:val="004C28A6"/>
    <w:rsid w:val="004C341C"/>
    <w:rsid w:val="004C42A5"/>
    <w:rsid w:val="004C434D"/>
    <w:rsid w:val="004C46C2"/>
    <w:rsid w:val="004C4D2E"/>
    <w:rsid w:val="004C5650"/>
    <w:rsid w:val="004C5665"/>
    <w:rsid w:val="004C568F"/>
    <w:rsid w:val="004C5BCB"/>
    <w:rsid w:val="004C5FD4"/>
    <w:rsid w:val="004C664F"/>
    <w:rsid w:val="004C6C40"/>
    <w:rsid w:val="004C6C96"/>
    <w:rsid w:val="004C6CBB"/>
    <w:rsid w:val="004C6F93"/>
    <w:rsid w:val="004C7264"/>
    <w:rsid w:val="004C7BA8"/>
    <w:rsid w:val="004D011D"/>
    <w:rsid w:val="004D0A66"/>
    <w:rsid w:val="004D0DF7"/>
    <w:rsid w:val="004D0F2E"/>
    <w:rsid w:val="004D111A"/>
    <w:rsid w:val="004D1253"/>
    <w:rsid w:val="004D1933"/>
    <w:rsid w:val="004D2101"/>
    <w:rsid w:val="004D241E"/>
    <w:rsid w:val="004D3081"/>
    <w:rsid w:val="004D3124"/>
    <w:rsid w:val="004D3526"/>
    <w:rsid w:val="004D473C"/>
    <w:rsid w:val="004D4783"/>
    <w:rsid w:val="004D5057"/>
    <w:rsid w:val="004D5141"/>
    <w:rsid w:val="004D54AE"/>
    <w:rsid w:val="004D5FBC"/>
    <w:rsid w:val="004D63DD"/>
    <w:rsid w:val="004D6F83"/>
    <w:rsid w:val="004D72CB"/>
    <w:rsid w:val="004D77FF"/>
    <w:rsid w:val="004D7F83"/>
    <w:rsid w:val="004E0402"/>
    <w:rsid w:val="004E0926"/>
    <w:rsid w:val="004E0A10"/>
    <w:rsid w:val="004E1921"/>
    <w:rsid w:val="004E1B09"/>
    <w:rsid w:val="004E1BE7"/>
    <w:rsid w:val="004E21DB"/>
    <w:rsid w:val="004E2DC6"/>
    <w:rsid w:val="004E2ECC"/>
    <w:rsid w:val="004E3188"/>
    <w:rsid w:val="004E33D0"/>
    <w:rsid w:val="004E34B3"/>
    <w:rsid w:val="004E3D77"/>
    <w:rsid w:val="004E3E80"/>
    <w:rsid w:val="004E45A4"/>
    <w:rsid w:val="004E4F0F"/>
    <w:rsid w:val="004E51B8"/>
    <w:rsid w:val="004E536F"/>
    <w:rsid w:val="004E54E2"/>
    <w:rsid w:val="004E57AF"/>
    <w:rsid w:val="004E5955"/>
    <w:rsid w:val="004E5D00"/>
    <w:rsid w:val="004E6837"/>
    <w:rsid w:val="004E6CF7"/>
    <w:rsid w:val="004E6F66"/>
    <w:rsid w:val="004E6F8B"/>
    <w:rsid w:val="004E704E"/>
    <w:rsid w:val="004E71E4"/>
    <w:rsid w:val="004E74CB"/>
    <w:rsid w:val="004E7D3A"/>
    <w:rsid w:val="004E7F5C"/>
    <w:rsid w:val="004F009C"/>
    <w:rsid w:val="004F02A4"/>
    <w:rsid w:val="004F06B6"/>
    <w:rsid w:val="004F0771"/>
    <w:rsid w:val="004F0821"/>
    <w:rsid w:val="004F0BC7"/>
    <w:rsid w:val="004F0CC3"/>
    <w:rsid w:val="004F0E8D"/>
    <w:rsid w:val="004F0F72"/>
    <w:rsid w:val="004F1278"/>
    <w:rsid w:val="004F13F9"/>
    <w:rsid w:val="004F162E"/>
    <w:rsid w:val="004F1FA2"/>
    <w:rsid w:val="004F2120"/>
    <w:rsid w:val="004F2380"/>
    <w:rsid w:val="004F2436"/>
    <w:rsid w:val="004F2469"/>
    <w:rsid w:val="004F30FF"/>
    <w:rsid w:val="004F34BD"/>
    <w:rsid w:val="004F36CA"/>
    <w:rsid w:val="004F3A86"/>
    <w:rsid w:val="004F4185"/>
    <w:rsid w:val="004F42AC"/>
    <w:rsid w:val="004F46A4"/>
    <w:rsid w:val="004F47F9"/>
    <w:rsid w:val="004F4863"/>
    <w:rsid w:val="004F4D99"/>
    <w:rsid w:val="004F56C6"/>
    <w:rsid w:val="004F5948"/>
    <w:rsid w:val="004F5B56"/>
    <w:rsid w:val="004F6588"/>
    <w:rsid w:val="004F6BF7"/>
    <w:rsid w:val="004F730E"/>
    <w:rsid w:val="004F756F"/>
    <w:rsid w:val="004F75D4"/>
    <w:rsid w:val="004F7C59"/>
    <w:rsid w:val="004F7F70"/>
    <w:rsid w:val="004F7FAC"/>
    <w:rsid w:val="004F7FC7"/>
    <w:rsid w:val="00500546"/>
    <w:rsid w:val="00500B9B"/>
    <w:rsid w:val="005013C6"/>
    <w:rsid w:val="0050170A"/>
    <w:rsid w:val="0050195C"/>
    <w:rsid w:val="00501BBC"/>
    <w:rsid w:val="00501EBE"/>
    <w:rsid w:val="00502043"/>
    <w:rsid w:val="0050236B"/>
    <w:rsid w:val="005025B5"/>
    <w:rsid w:val="00503E05"/>
    <w:rsid w:val="00503F55"/>
    <w:rsid w:val="00504178"/>
    <w:rsid w:val="005043EA"/>
    <w:rsid w:val="00504685"/>
    <w:rsid w:val="005046FA"/>
    <w:rsid w:val="00504C86"/>
    <w:rsid w:val="00505054"/>
    <w:rsid w:val="00505556"/>
    <w:rsid w:val="00505865"/>
    <w:rsid w:val="0050592C"/>
    <w:rsid w:val="00505D2E"/>
    <w:rsid w:val="00505E79"/>
    <w:rsid w:val="00506510"/>
    <w:rsid w:val="00506658"/>
    <w:rsid w:val="00506738"/>
    <w:rsid w:val="005069B9"/>
    <w:rsid w:val="00506B42"/>
    <w:rsid w:val="00506DB3"/>
    <w:rsid w:val="00506FD2"/>
    <w:rsid w:val="00507252"/>
    <w:rsid w:val="0050787F"/>
    <w:rsid w:val="00510037"/>
    <w:rsid w:val="00510063"/>
    <w:rsid w:val="00510287"/>
    <w:rsid w:val="00510622"/>
    <w:rsid w:val="0051066A"/>
    <w:rsid w:val="0051080B"/>
    <w:rsid w:val="0051094D"/>
    <w:rsid w:val="0051101B"/>
    <w:rsid w:val="00511166"/>
    <w:rsid w:val="005120C1"/>
    <w:rsid w:val="005120E6"/>
    <w:rsid w:val="00512276"/>
    <w:rsid w:val="00512635"/>
    <w:rsid w:val="00513851"/>
    <w:rsid w:val="00513B26"/>
    <w:rsid w:val="00513E74"/>
    <w:rsid w:val="00513FCB"/>
    <w:rsid w:val="00514027"/>
    <w:rsid w:val="00514072"/>
    <w:rsid w:val="005142A9"/>
    <w:rsid w:val="00515308"/>
    <w:rsid w:val="00515FCA"/>
    <w:rsid w:val="0051626F"/>
    <w:rsid w:val="00516534"/>
    <w:rsid w:val="00516B1F"/>
    <w:rsid w:val="0051706D"/>
    <w:rsid w:val="0051740D"/>
    <w:rsid w:val="00517DB5"/>
    <w:rsid w:val="00517FC9"/>
    <w:rsid w:val="00520722"/>
    <w:rsid w:val="00520A36"/>
    <w:rsid w:val="00521167"/>
    <w:rsid w:val="00521D0E"/>
    <w:rsid w:val="005226B3"/>
    <w:rsid w:val="00523023"/>
    <w:rsid w:val="00523591"/>
    <w:rsid w:val="00523AD8"/>
    <w:rsid w:val="00523AF8"/>
    <w:rsid w:val="00523C22"/>
    <w:rsid w:val="0052436A"/>
    <w:rsid w:val="00525BC9"/>
    <w:rsid w:val="00525F85"/>
    <w:rsid w:val="0052625E"/>
    <w:rsid w:val="005265C7"/>
    <w:rsid w:val="00526635"/>
    <w:rsid w:val="0052696E"/>
    <w:rsid w:val="00526A1E"/>
    <w:rsid w:val="00526B2B"/>
    <w:rsid w:val="00527A28"/>
    <w:rsid w:val="00527C9F"/>
    <w:rsid w:val="00527D3D"/>
    <w:rsid w:val="0053013A"/>
    <w:rsid w:val="0053048A"/>
    <w:rsid w:val="005304AF"/>
    <w:rsid w:val="0053058F"/>
    <w:rsid w:val="005308BD"/>
    <w:rsid w:val="00530A71"/>
    <w:rsid w:val="00530C0E"/>
    <w:rsid w:val="00530F76"/>
    <w:rsid w:val="00531138"/>
    <w:rsid w:val="005315AF"/>
    <w:rsid w:val="0053161F"/>
    <w:rsid w:val="00531784"/>
    <w:rsid w:val="005317D7"/>
    <w:rsid w:val="00531A91"/>
    <w:rsid w:val="00531B20"/>
    <w:rsid w:val="0053243F"/>
    <w:rsid w:val="00532F20"/>
    <w:rsid w:val="00532F95"/>
    <w:rsid w:val="005331D1"/>
    <w:rsid w:val="0053322C"/>
    <w:rsid w:val="00533295"/>
    <w:rsid w:val="00533710"/>
    <w:rsid w:val="0053382B"/>
    <w:rsid w:val="00533889"/>
    <w:rsid w:val="005339FA"/>
    <w:rsid w:val="00533D5E"/>
    <w:rsid w:val="00534258"/>
    <w:rsid w:val="0053433B"/>
    <w:rsid w:val="0053436C"/>
    <w:rsid w:val="005349B1"/>
    <w:rsid w:val="00534B2B"/>
    <w:rsid w:val="00534BEF"/>
    <w:rsid w:val="00534C05"/>
    <w:rsid w:val="00534F6A"/>
    <w:rsid w:val="00535000"/>
    <w:rsid w:val="005359B8"/>
    <w:rsid w:val="00536083"/>
    <w:rsid w:val="00536C94"/>
    <w:rsid w:val="00537170"/>
    <w:rsid w:val="005372DD"/>
    <w:rsid w:val="0053734E"/>
    <w:rsid w:val="0053778D"/>
    <w:rsid w:val="00537D9E"/>
    <w:rsid w:val="00540005"/>
    <w:rsid w:val="00540297"/>
    <w:rsid w:val="0054031D"/>
    <w:rsid w:val="005407BF"/>
    <w:rsid w:val="00540D52"/>
    <w:rsid w:val="0054132E"/>
    <w:rsid w:val="00541BA2"/>
    <w:rsid w:val="0054216B"/>
    <w:rsid w:val="005422B5"/>
    <w:rsid w:val="005429AC"/>
    <w:rsid w:val="00542AF4"/>
    <w:rsid w:val="0054302D"/>
    <w:rsid w:val="00543391"/>
    <w:rsid w:val="00543FE5"/>
    <w:rsid w:val="005442D5"/>
    <w:rsid w:val="00544421"/>
    <w:rsid w:val="005445E4"/>
    <w:rsid w:val="005445F6"/>
    <w:rsid w:val="00544AFD"/>
    <w:rsid w:val="00544E07"/>
    <w:rsid w:val="00545215"/>
    <w:rsid w:val="005458B6"/>
    <w:rsid w:val="00545C49"/>
    <w:rsid w:val="005465A1"/>
    <w:rsid w:val="00546754"/>
    <w:rsid w:val="005467CB"/>
    <w:rsid w:val="00546B8A"/>
    <w:rsid w:val="005474F8"/>
    <w:rsid w:val="00547928"/>
    <w:rsid w:val="00547D3D"/>
    <w:rsid w:val="00547EEE"/>
    <w:rsid w:val="0055075C"/>
    <w:rsid w:val="00551479"/>
    <w:rsid w:val="0055248B"/>
    <w:rsid w:val="005530DA"/>
    <w:rsid w:val="0055343C"/>
    <w:rsid w:val="00553652"/>
    <w:rsid w:val="00553959"/>
    <w:rsid w:val="00553A71"/>
    <w:rsid w:val="00553C42"/>
    <w:rsid w:val="00553DF7"/>
    <w:rsid w:val="005540DA"/>
    <w:rsid w:val="00554A25"/>
    <w:rsid w:val="00555025"/>
    <w:rsid w:val="00555068"/>
    <w:rsid w:val="005550E8"/>
    <w:rsid w:val="005550F1"/>
    <w:rsid w:val="005556DD"/>
    <w:rsid w:val="005559D4"/>
    <w:rsid w:val="005563DC"/>
    <w:rsid w:val="00556460"/>
    <w:rsid w:val="005564D8"/>
    <w:rsid w:val="0055650A"/>
    <w:rsid w:val="0055653D"/>
    <w:rsid w:val="005566CB"/>
    <w:rsid w:val="005568D7"/>
    <w:rsid w:val="005572B3"/>
    <w:rsid w:val="0055730F"/>
    <w:rsid w:val="00557B73"/>
    <w:rsid w:val="005602B6"/>
    <w:rsid w:val="005604BC"/>
    <w:rsid w:val="005612D5"/>
    <w:rsid w:val="00561FB7"/>
    <w:rsid w:val="005622B1"/>
    <w:rsid w:val="00562805"/>
    <w:rsid w:val="00562C10"/>
    <w:rsid w:val="00562F90"/>
    <w:rsid w:val="00562FC6"/>
    <w:rsid w:val="005631DC"/>
    <w:rsid w:val="00564281"/>
    <w:rsid w:val="005643BA"/>
    <w:rsid w:val="0056448A"/>
    <w:rsid w:val="005648B5"/>
    <w:rsid w:val="00564F76"/>
    <w:rsid w:val="0056513F"/>
    <w:rsid w:val="00565694"/>
    <w:rsid w:val="00565728"/>
    <w:rsid w:val="005665DB"/>
    <w:rsid w:val="0056666E"/>
    <w:rsid w:val="00566835"/>
    <w:rsid w:val="00567255"/>
    <w:rsid w:val="00567468"/>
    <w:rsid w:val="0056764A"/>
    <w:rsid w:val="005679CC"/>
    <w:rsid w:val="00567A2B"/>
    <w:rsid w:val="00567B71"/>
    <w:rsid w:val="00567C73"/>
    <w:rsid w:val="00570266"/>
    <w:rsid w:val="0057097C"/>
    <w:rsid w:val="00570CD5"/>
    <w:rsid w:val="00570DD7"/>
    <w:rsid w:val="005711F6"/>
    <w:rsid w:val="00571328"/>
    <w:rsid w:val="005715AA"/>
    <w:rsid w:val="00571981"/>
    <w:rsid w:val="00572541"/>
    <w:rsid w:val="0057316B"/>
    <w:rsid w:val="00573186"/>
    <w:rsid w:val="0057318B"/>
    <w:rsid w:val="0057393E"/>
    <w:rsid w:val="00573A0C"/>
    <w:rsid w:val="00573D1F"/>
    <w:rsid w:val="00573D97"/>
    <w:rsid w:val="005742A1"/>
    <w:rsid w:val="0057439B"/>
    <w:rsid w:val="005744FB"/>
    <w:rsid w:val="00574AAE"/>
    <w:rsid w:val="00574F93"/>
    <w:rsid w:val="00575087"/>
    <w:rsid w:val="005752FD"/>
    <w:rsid w:val="005754CB"/>
    <w:rsid w:val="00575FEA"/>
    <w:rsid w:val="0057622C"/>
    <w:rsid w:val="00576F14"/>
    <w:rsid w:val="00576F3A"/>
    <w:rsid w:val="00577219"/>
    <w:rsid w:val="0057724C"/>
    <w:rsid w:val="00577D5C"/>
    <w:rsid w:val="00580426"/>
    <w:rsid w:val="00580EF7"/>
    <w:rsid w:val="00580F85"/>
    <w:rsid w:val="00581304"/>
    <w:rsid w:val="00581FFF"/>
    <w:rsid w:val="00582487"/>
    <w:rsid w:val="005826B2"/>
    <w:rsid w:val="00582C86"/>
    <w:rsid w:val="00582CAA"/>
    <w:rsid w:val="0058373D"/>
    <w:rsid w:val="005837F1"/>
    <w:rsid w:val="00583F1F"/>
    <w:rsid w:val="00583FE7"/>
    <w:rsid w:val="005840FC"/>
    <w:rsid w:val="005845A9"/>
    <w:rsid w:val="00584681"/>
    <w:rsid w:val="00584C42"/>
    <w:rsid w:val="00584DA9"/>
    <w:rsid w:val="00585451"/>
    <w:rsid w:val="005856C9"/>
    <w:rsid w:val="00585845"/>
    <w:rsid w:val="005861D9"/>
    <w:rsid w:val="0058682D"/>
    <w:rsid w:val="0058783F"/>
    <w:rsid w:val="00590D1D"/>
    <w:rsid w:val="00590EF3"/>
    <w:rsid w:val="0059121E"/>
    <w:rsid w:val="00591349"/>
    <w:rsid w:val="005914EE"/>
    <w:rsid w:val="00591D59"/>
    <w:rsid w:val="00592176"/>
    <w:rsid w:val="00592225"/>
    <w:rsid w:val="00592388"/>
    <w:rsid w:val="00592941"/>
    <w:rsid w:val="0059347F"/>
    <w:rsid w:val="0059356A"/>
    <w:rsid w:val="0059504D"/>
    <w:rsid w:val="00595780"/>
    <w:rsid w:val="005959D8"/>
    <w:rsid w:val="00595EEB"/>
    <w:rsid w:val="0059613C"/>
    <w:rsid w:val="005962A3"/>
    <w:rsid w:val="005962BC"/>
    <w:rsid w:val="005962E0"/>
    <w:rsid w:val="0059685A"/>
    <w:rsid w:val="0059685C"/>
    <w:rsid w:val="00596996"/>
    <w:rsid w:val="00596F1C"/>
    <w:rsid w:val="00597E54"/>
    <w:rsid w:val="00597EF6"/>
    <w:rsid w:val="00597FD5"/>
    <w:rsid w:val="005A054C"/>
    <w:rsid w:val="005A0E60"/>
    <w:rsid w:val="005A1937"/>
    <w:rsid w:val="005A1BED"/>
    <w:rsid w:val="005A1F2F"/>
    <w:rsid w:val="005A2AB7"/>
    <w:rsid w:val="005A2F85"/>
    <w:rsid w:val="005A32E7"/>
    <w:rsid w:val="005A3324"/>
    <w:rsid w:val="005A37D2"/>
    <w:rsid w:val="005A3EC3"/>
    <w:rsid w:val="005A4585"/>
    <w:rsid w:val="005A46E8"/>
    <w:rsid w:val="005A4EFD"/>
    <w:rsid w:val="005A4FA1"/>
    <w:rsid w:val="005A4FAD"/>
    <w:rsid w:val="005A5525"/>
    <w:rsid w:val="005A55AF"/>
    <w:rsid w:val="005A58D1"/>
    <w:rsid w:val="005A6B3A"/>
    <w:rsid w:val="005A6BA0"/>
    <w:rsid w:val="005A6C0F"/>
    <w:rsid w:val="005A6C34"/>
    <w:rsid w:val="005A6CE9"/>
    <w:rsid w:val="005A7030"/>
    <w:rsid w:val="005A70E0"/>
    <w:rsid w:val="005A7258"/>
    <w:rsid w:val="005A7D9D"/>
    <w:rsid w:val="005B076C"/>
    <w:rsid w:val="005B096C"/>
    <w:rsid w:val="005B0BB8"/>
    <w:rsid w:val="005B1215"/>
    <w:rsid w:val="005B13F8"/>
    <w:rsid w:val="005B1C01"/>
    <w:rsid w:val="005B1FE5"/>
    <w:rsid w:val="005B20A7"/>
    <w:rsid w:val="005B2429"/>
    <w:rsid w:val="005B257C"/>
    <w:rsid w:val="005B2B2A"/>
    <w:rsid w:val="005B369F"/>
    <w:rsid w:val="005B442C"/>
    <w:rsid w:val="005B475D"/>
    <w:rsid w:val="005B4B1A"/>
    <w:rsid w:val="005B585A"/>
    <w:rsid w:val="005B5D4E"/>
    <w:rsid w:val="005B5E10"/>
    <w:rsid w:val="005B6221"/>
    <w:rsid w:val="005B6608"/>
    <w:rsid w:val="005B6EDA"/>
    <w:rsid w:val="005B6FB6"/>
    <w:rsid w:val="005B766C"/>
    <w:rsid w:val="005C02E3"/>
    <w:rsid w:val="005C03B8"/>
    <w:rsid w:val="005C0827"/>
    <w:rsid w:val="005C0897"/>
    <w:rsid w:val="005C0EE5"/>
    <w:rsid w:val="005C1780"/>
    <w:rsid w:val="005C20F1"/>
    <w:rsid w:val="005C22B2"/>
    <w:rsid w:val="005C22CD"/>
    <w:rsid w:val="005C2728"/>
    <w:rsid w:val="005C2E4C"/>
    <w:rsid w:val="005C3371"/>
    <w:rsid w:val="005C3841"/>
    <w:rsid w:val="005C3ACE"/>
    <w:rsid w:val="005C3D42"/>
    <w:rsid w:val="005C3F85"/>
    <w:rsid w:val="005C433E"/>
    <w:rsid w:val="005C45A0"/>
    <w:rsid w:val="005C4A29"/>
    <w:rsid w:val="005C5722"/>
    <w:rsid w:val="005C5A09"/>
    <w:rsid w:val="005C5B3A"/>
    <w:rsid w:val="005C5D9C"/>
    <w:rsid w:val="005C60B3"/>
    <w:rsid w:val="005C6CE6"/>
    <w:rsid w:val="005C6D8E"/>
    <w:rsid w:val="005C773C"/>
    <w:rsid w:val="005D021E"/>
    <w:rsid w:val="005D045E"/>
    <w:rsid w:val="005D05FA"/>
    <w:rsid w:val="005D0666"/>
    <w:rsid w:val="005D0A02"/>
    <w:rsid w:val="005D11C9"/>
    <w:rsid w:val="005D133B"/>
    <w:rsid w:val="005D13A3"/>
    <w:rsid w:val="005D13EB"/>
    <w:rsid w:val="005D185A"/>
    <w:rsid w:val="005D192E"/>
    <w:rsid w:val="005D1957"/>
    <w:rsid w:val="005D1B05"/>
    <w:rsid w:val="005D1B95"/>
    <w:rsid w:val="005D1FB2"/>
    <w:rsid w:val="005D2481"/>
    <w:rsid w:val="005D2DD8"/>
    <w:rsid w:val="005D32CC"/>
    <w:rsid w:val="005D354F"/>
    <w:rsid w:val="005D41E8"/>
    <w:rsid w:val="005D454A"/>
    <w:rsid w:val="005D4739"/>
    <w:rsid w:val="005D4769"/>
    <w:rsid w:val="005D4C34"/>
    <w:rsid w:val="005D53BA"/>
    <w:rsid w:val="005D571A"/>
    <w:rsid w:val="005D65AB"/>
    <w:rsid w:val="005D6736"/>
    <w:rsid w:val="005D6C86"/>
    <w:rsid w:val="005D6E24"/>
    <w:rsid w:val="005D7176"/>
    <w:rsid w:val="005D7BC0"/>
    <w:rsid w:val="005D7CB5"/>
    <w:rsid w:val="005E0979"/>
    <w:rsid w:val="005E165E"/>
    <w:rsid w:val="005E1772"/>
    <w:rsid w:val="005E1A2B"/>
    <w:rsid w:val="005E1B7D"/>
    <w:rsid w:val="005E1FB2"/>
    <w:rsid w:val="005E2D10"/>
    <w:rsid w:val="005E2D95"/>
    <w:rsid w:val="005E2E93"/>
    <w:rsid w:val="005E2FDA"/>
    <w:rsid w:val="005E31DF"/>
    <w:rsid w:val="005E370E"/>
    <w:rsid w:val="005E3B2A"/>
    <w:rsid w:val="005E3D52"/>
    <w:rsid w:val="005E4018"/>
    <w:rsid w:val="005E42BE"/>
    <w:rsid w:val="005E4AD6"/>
    <w:rsid w:val="005E4BF5"/>
    <w:rsid w:val="005E4C81"/>
    <w:rsid w:val="005E5AB6"/>
    <w:rsid w:val="005E5B93"/>
    <w:rsid w:val="005E5C38"/>
    <w:rsid w:val="005E5D0C"/>
    <w:rsid w:val="005E5DA1"/>
    <w:rsid w:val="005E654F"/>
    <w:rsid w:val="005E6936"/>
    <w:rsid w:val="005E7205"/>
    <w:rsid w:val="005E7361"/>
    <w:rsid w:val="005E77F5"/>
    <w:rsid w:val="005E7A7C"/>
    <w:rsid w:val="005E7C61"/>
    <w:rsid w:val="005F0065"/>
    <w:rsid w:val="005F0BB6"/>
    <w:rsid w:val="005F0BEA"/>
    <w:rsid w:val="005F1392"/>
    <w:rsid w:val="005F14ED"/>
    <w:rsid w:val="005F1E65"/>
    <w:rsid w:val="005F2C26"/>
    <w:rsid w:val="005F4586"/>
    <w:rsid w:val="005F4AB1"/>
    <w:rsid w:val="005F51BF"/>
    <w:rsid w:val="005F5273"/>
    <w:rsid w:val="005F528A"/>
    <w:rsid w:val="005F5510"/>
    <w:rsid w:val="005F5A91"/>
    <w:rsid w:val="005F5D59"/>
    <w:rsid w:val="005F5D96"/>
    <w:rsid w:val="005F5F96"/>
    <w:rsid w:val="005F62BB"/>
    <w:rsid w:val="005F643C"/>
    <w:rsid w:val="005F6B73"/>
    <w:rsid w:val="005F6D5B"/>
    <w:rsid w:val="005F747F"/>
    <w:rsid w:val="005F76BE"/>
    <w:rsid w:val="005F7B7A"/>
    <w:rsid w:val="006008D4"/>
    <w:rsid w:val="006008E3"/>
    <w:rsid w:val="00600E83"/>
    <w:rsid w:val="0060129F"/>
    <w:rsid w:val="006013BF"/>
    <w:rsid w:val="00601704"/>
    <w:rsid w:val="00601C73"/>
    <w:rsid w:val="00601CAA"/>
    <w:rsid w:val="0060205A"/>
    <w:rsid w:val="0060206C"/>
    <w:rsid w:val="0060207A"/>
    <w:rsid w:val="006026FE"/>
    <w:rsid w:val="00602817"/>
    <w:rsid w:val="0060299C"/>
    <w:rsid w:val="00602A81"/>
    <w:rsid w:val="00602C72"/>
    <w:rsid w:val="00602F4F"/>
    <w:rsid w:val="00602F74"/>
    <w:rsid w:val="0060305F"/>
    <w:rsid w:val="00603733"/>
    <w:rsid w:val="00603988"/>
    <w:rsid w:val="00603EC0"/>
    <w:rsid w:val="00604DBD"/>
    <w:rsid w:val="006053D6"/>
    <w:rsid w:val="006053E2"/>
    <w:rsid w:val="00605530"/>
    <w:rsid w:val="00605E35"/>
    <w:rsid w:val="0060614E"/>
    <w:rsid w:val="006061CE"/>
    <w:rsid w:val="006063E1"/>
    <w:rsid w:val="006071AA"/>
    <w:rsid w:val="006103CA"/>
    <w:rsid w:val="006106FE"/>
    <w:rsid w:val="00611498"/>
    <w:rsid w:val="006115E2"/>
    <w:rsid w:val="00611CAF"/>
    <w:rsid w:val="006128F5"/>
    <w:rsid w:val="00612A31"/>
    <w:rsid w:val="00612E09"/>
    <w:rsid w:val="00613484"/>
    <w:rsid w:val="00613A32"/>
    <w:rsid w:val="00613AB7"/>
    <w:rsid w:val="00613B63"/>
    <w:rsid w:val="0061403D"/>
    <w:rsid w:val="00614093"/>
    <w:rsid w:val="00614C35"/>
    <w:rsid w:val="00615DFD"/>
    <w:rsid w:val="006166FF"/>
    <w:rsid w:val="00616D1A"/>
    <w:rsid w:val="006176D1"/>
    <w:rsid w:val="006177AA"/>
    <w:rsid w:val="0061792A"/>
    <w:rsid w:val="00617D5B"/>
    <w:rsid w:val="0062002F"/>
    <w:rsid w:val="006204BF"/>
    <w:rsid w:val="00620515"/>
    <w:rsid w:val="006208AE"/>
    <w:rsid w:val="00620915"/>
    <w:rsid w:val="00620B0E"/>
    <w:rsid w:val="00620CB0"/>
    <w:rsid w:val="00620E46"/>
    <w:rsid w:val="0062118E"/>
    <w:rsid w:val="00621395"/>
    <w:rsid w:val="0062153D"/>
    <w:rsid w:val="006215FB"/>
    <w:rsid w:val="00621671"/>
    <w:rsid w:val="00621825"/>
    <w:rsid w:val="006219DD"/>
    <w:rsid w:val="00621A4F"/>
    <w:rsid w:val="00621C1F"/>
    <w:rsid w:val="006223DB"/>
    <w:rsid w:val="0062265D"/>
    <w:rsid w:val="0062295E"/>
    <w:rsid w:val="00622A02"/>
    <w:rsid w:val="00622F49"/>
    <w:rsid w:val="0062396E"/>
    <w:rsid w:val="0062397E"/>
    <w:rsid w:val="00624108"/>
    <w:rsid w:val="00624839"/>
    <w:rsid w:val="00624B23"/>
    <w:rsid w:val="006255D4"/>
    <w:rsid w:val="00625944"/>
    <w:rsid w:val="00625949"/>
    <w:rsid w:val="006259C8"/>
    <w:rsid w:val="00625BFE"/>
    <w:rsid w:val="00625E8B"/>
    <w:rsid w:val="0062618E"/>
    <w:rsid w:val="006264AC"/>
    <w:rsid w:val="0062697B"/>
    <w:rsid w:val="00626DE5"/>
    <w:rsid w:val="00626EE3"/>
    <w:rsid w:val="006272AB"/>
    <w:rsid w:val="006273D5"/>
    <w:rsid w:val="00627A18"/>
    <w:rsid w:val="00627C8A"/>
    <w:rsid w:val="00630498"/>
    <w:rsid w:val="006307D1"/>
    <w:rsid w:val="006313A3"/>
    <w:rsid w:val="00631CDF"/>
    <w:rsid w:val="00631EBD"/>
    <w:rsid w:val="00631ED1"/>
    <w:rsid w:val="00632832"/>
    <w:rsid w:val="00632A72"/>
    <w:rsid w:val="00633B68"/>
    <w:rsid w:val="00634078"/>
    <w:rsid w:val="00634A05"/>
    <w:rsid w:val="00634BA8"/>
    <w:rsid w:val="00634F22"/>
    <w:rsid w:val="00634F9A"/>
    <w:rsid w:val="006353AC"/>
    <w:rsid w:val="006353DC"/>
    <w:rsid w:val="006359B2"/>
    <w:rsid w:val="00635FEE"/>
    <w:rsid w:val="006361B2"/>
    <w:rsid w:val="006368B4"/>
    <w:rsid w:val="00636BE7"/>
    <w:rsid w:val="006370A2"/>
    <w:rsid w:val="006371F7"/>
    <w:rsid w:val="00637247"/>
    <w:rsid w:val="0063778E"/>
    <w:rsid w:val="00637CFB"/>
    <w:rsid w:val="00637D50"/>
    <w:rsid w:val="006418AC"/>
    <w:rsid w:val="00641A10"/>
    <w:rsid w:val="00641F8D"/>
    <w:rsid w:val="006428E8"/>
    <w:rsid w:val="00642C3E"/>
    <w:rsid w:val="00642E47"/>
    <w:rsid w:val="00643279"/>
    <w:rsid w:val="00643900"/>
    <w:rsid w:val="00643E88"/>
    <w:rsid w:val="00643EE1"/>
    <w:rsid w:val="006441C5"/>
    <w:rsid w:val="006446B1"/>
    <w:rsid w:val="00644E13"/>
    <w:rsid w:val="00644F85"/>
    <w:rsid w:val="006456C9"/>
    <w:rsid w:val="00645769"/>
    <w:rsid w:val="00645C1A"/>
    <w:rsid w:val="00645C84"/>
    <w:rsid w:val="00645EFF"/>
    <w:rsid w:val="00646122"/>
    <w:rsid w:val="006468EE"/>
    <w:rsid w:val="00646D38"/>
    <w:rsid w:val="006472DA"/>
    <w:rsid w:val="006473F0"/>
    <w:rsid w:val="00647CED"/>
    <w:rsid w:val="00650473"/>
    <w:rsid w:val="00650CB2"/>
    <w:rsid w:val="00650D51"/>
    <w:rsid w:val="006513AD"/>
    <w:rsid w:val="00651432"/>
    <w:rsid w:val="00652024"/>
    <w:rsid w:val="006527E9"/>
    <w:rsid w:val="00652AC8"/>
    <w:rsid w:val="006530C4"/>
    <w:rsid w:val="0065338A"/>
    <w:rsid w:val="00653444"/>
    <w:rsid w:val="006535F2"/>
    <w:rsid w:val="00653A5D"/>
    <w:rsid w:val="00653CF1"/>
    <w:rsid w:val="006541A9"/>
    <w:rsid w:val="0065485D"/>
    <w:rsid w:val="0065573A"/>
    <w:rsid w:val="00655A6E"/>
    <w:rsid w:val="00655AB7"/>
    <w:rsid w:val="00655D3E"/>
    <w:rsid w:val="00656E25"/>
    <w:rsid w:val="0065700F"/>
    <w:rsid w:val="006573ED"/>
    <w:rsid w:val="006576CF"/>
    <w:rsid w:val="00657E80"/>
    <w:rsid w:val="00657FC0"/>
    <w:rsid w:val="0066007A"/>
    <w:rsid w:val="00660341"/>
    <w:rsid w:val="00660BCA"/>
    <w:rsid w:val="0066155B"/>
    <w:rsid w:val="00661FCA"/>
    <w:rsid w:val="0066238D"/>
    <w:rsid w:val="00662AF7"/>
    <w:rsid w:val="00662B20"/>
    <w:rsid w:val="00663287"/>
    <w:rsid w:val="00663669"/>
    <w:rsid w:val="00663849"/>
    <w:rsid w:val="00663C37"/>
    <w:rsid w:val="00663F9B"/>
    <w:rsid w:val="0066406F"/>
    <w:rsid w:val="00664321"/>
    <w:rsid w:val="00665138"/>
    <w:rsid w:val="0066520B"/>
    <w:rsid w:val="0066533F"/>
    <w:rsid w:val="006656D1"/>
    <w:rsid w:val="00665C36"/>
    <w:rsid w:val="00666380"/>
    <w:rsid w:val="006668EB"/>
    <w:rsid w:val="0066695B"/>
    <w:rsid w:val="00666B28"/>
    <w:rsid w:val="00667E2A"/>
    <w:rsid w:val="00667F7C"/>
    <w:rsid w:val="00670203"/>
    <w:rsid w:val="006707AB"/>
    <w:rsid w:val="0067120B"/>
    <w:rsid w:val="00671824"/>
    <w:rsid w:val="00671A69"/>
    <w:rsid w:val="0067206E"/>
    <w:rsid w:val="00672492"/>
    <w:rsid w:val="00673089"/>
    <w:rsid w:val="00673C0D"/>
    <w:rsid w:val="006741D5"/>
    <w:rsid w:val="00674392"/>
    <w:rsid w:val="0067465E"/>
    <w:rsid w:val="00674879"/>
    <w:rsid w:val="00675304"/>
    <w:rsid w:val="006755AB"/>
    <w:rsid w:val="00675A4E"/>
    <w:rsid w:val="00675DF5"/>
    <w:rsid w:val="006762BD"/>
    <w:rsid w:val="0067664D"/>
    <w:rsid w:val="00676934"/>
    <w:rsid w:val="0067696C"/>
    <w:rsid w:val="00676B58"/>
    <w:rsid w:val="00676EBD"/>
    <w:rsid w:val="00676FFB"/>
    <w:rsid w:val="0067718E"/>
    <w:rsid w:val="0067722A"/>
    <w:rsid w:val="0067777B"/>
    <w:rsid w:val="00677C3D"/>
    <w:rsid w:val="006802CD"/>
    <w:rsid w:val="00680388"/>
    <w:rsid w:val="00680A37"/>
    <w:rsid w:val="0068176E"/>
    <w:rsid w:val="00681A1A"/>
    <w:rsid w:val="00682C86"/>
    <w:rsid w:val="00682CCA"/>
    <w:rsid w:val="00682D6F"/>
    <w:rsid w:val="00683613"/>
    <w:rsid w:val="006837C6"/>
    <w:rsid w:val="00684049"/>
    <w:rsid w:val="006842F3"/>
    <w:rsid w:val="006848FF"/>
    <w:rsid w:val="00685009"/>
    <w:rsid w:val="006853F3"/>
    <w:rsid w:val="00685415"/>
    <w:rsid w:val="00685C77"/>
    <w:rsid w:val="00686081"/>
    <w:rsid w:val="0068635B"/>
    <w:rsid w:val="006864C3"/>
    <w:rsid w:val="00686809"/>
    <w:rsid w:val="0068702D"/>
    <w:rsid w:val="0068765D"/>
    <w:rsid w:val="00687A2F"/>
    <w:rsid w:val="00687DD0"/>
    <w:rsid w:val="00690775"/>
    <w:rsid w:val="0069097D"/>
    <w:rsid w:val="00690A6B"/>
    <w:rsid w:val="00690BF5"/>
    <w:rsid w:val="00691154"/>
    <w:rsid w:val="00691468"/>
    <w:rsid w:val="00691CF8"/>
    <w:rsid w:val="00691DC1"/>
    <w:rsid w:val="00692B69"/>
    <w:rsid w:val="00692E9A"/>
    <w:rsid w:val="00692ED9"/>
    <w:rsid w:val="006932DD"/>
    <w:rsid w:val="006932FF"/>
    <w:rsid w:val="006937B8"/>
    <w:rsid w:val="0069384D"/>
    <w:rsid w:val="006938DA"/>
    <w:rsid w:val="00693DB1"/>
    <w:rsid w:val="006940E0"/>
    <w:rsid w:val="00694EFB"/>
    <w:rsid w:val="006960F9"/>
    <w:rsid w:val="006967AE"/>
    <w:rsid w:val="00696AE0"/>
    <w:rsid w:val="0069785A"/>
    <w:rsid w:val="00697AD2"/>
    <w:rsid w:val="00697E6F"/>
    <w:rsid w:val="00697F4E"/>
    <w:rsid w:val="006A00EE"/>
    <w:rsid w:val="006A096E"/>
    <w:rsid w:val="006A097E"/>
    <w:rsid w:val="006A0DEE"/>
    <w:rsid w:val="006A0FE2"/>
    <w:rsid w:val="006A1026"/>
    <w:rsid w:val="006A1657"/>
    <w:rsid w:val="006A17DE"/>
    <w:rsid w:val="006A20AF"/>
    <w:rsid w:val="006A23B7"/>
    <w:rsid w:val="006A2713"/>
    <w:rsid w:val="006A2D27"/>
    <w:rsid w:val="006A3638"/>
    <w:rsid w:val="006A4314"/>
    <w:rsid w:val="006A4317"/>
    <w:rsid w:val="006A463A"/>
    <w:rsid w:val="006A54D5"/>
    <w:rsid w:val="006A63CE"/>
    <w:rsid w:val="006A640B"/>
    <w:rsid w:val="006A6464"/>
    <w:rsid w:val="006A68A5"/>
    <w:rsid w:val="006A6970"/>
    <w:rsid w:val="006A6CC8"/>
    <w:rsid w:val="006A6D72"/>
    <w:rsid w:val="006A74B6"/>
    <w:rsid w:val="006A7770"/>
    <w:rsid w:val="006A79B2"/>
    <w:rsid w:val="006A7CB3"/>
    <w:rsid w:val="006B0681"/>
    <w:rsid w:val="006B069A"/>
    <w:rsid w:val="006B08DB"/>
    <w:rsid w:val="006B0A72"/>
    <w:rsid w:val="006B1369"/>
    <w:rsid w:val="006B15D4"/>
    <w:rsid w:val="006B1DF6"/>
    <w:rsid w:val="006B274F"/>
    <w:rsid w:val="006B2E86"/>
    <w:rsid w:val="006B3916"/>
    <w:rsid w:val="006B3ADE"/>
    <w:rsid w:val="006B415D"/>
    <w:rsid w:val="006B41A3"/>
    <w:rsid w:val="006B4214"/>
    <w:rsid w:val="006B46EA"/>
    <w:rsid w:val="006B48BC"/>
    <w:rsid w:val="006B4AA8"/>
    <w:rsid w:val="006B50A8"/>
    <w:rsid w:val="006B52D7"/>
    <w:rsid w:val="006B55DE"/>
    <w:rsid w:val="006B56A8"/>
    <w:rsid w:val="006B5812"/>
    <w:rsid w:val="006B5A3A"/>
    <w:rsid w:val="006B5AC5"/>
    <w:rsid w:val="006B5B79"/>
    <w:rsid w:val="006B6172"/>
    <w:rsid w:val="006B63DC"/>
    <w:rsid w:val="006B6F70"/>
    <w:rsid w:val="006B7FEE"/>
    <w:rsid w:val="006C0553"/>
    <w:rsid w:val="006C076E"/>
    <w:rsid w:val="006C07F6"/>
    <w:rsid w:val="006C0B69"/>
    <w:rsid w:val="006C0BB4"/>
    <w:rsid w:val="006C0EBA"/>
    <w:rsid w:val="006C1052"/>
    <w:rsid w:val="006C13E2"/>
    <w:rsid w:val="006C15DF"/>
    <w:rsid w:val="006C185E"/>
    <w:rsid w:val="006C1B0F"/>
    <w:rsid w:val="006C2143"/>
    <w:rsid w:val="006C2A5F"/>
    <w:rsid w:val="006C2D22"/>
    <w:rsid w:val="006C2E6D"/>
    <w:rsid w:val="006C3034"/>
    <w:rsid w:val="006C3073"/>
    <w:rsid w:val="006C32DE"/>
    <w:rsid w:val="006C366E"/>
    <w:rsid w:val="006C3A21"/>
    <w:rsid w:val="006C3C1E"/>
    <w:rsid w:val="006C3DF1"/>
    <w:rsid w:val="006C41D6"/>
    <w:rsid w:val="006C49CD"/>
    <w:rsid w:val="006C4D55"/>
    <w:rsid w:val="006C4ED8"/>
    <w:rsid w:val="006C511E"/>
    <w:rsid w:val="006C55A9"/>
    <w:rsid w:val="006C5AEE"/>
    <w:rsid w:val="006C616C"/>
    <w:rsid w:val="006C6411"/>
    <w:rsid w:val="006C64A7"/>
    <w:rsid w:val="006C6AAC"/>
    <w:rsid w:val="006C6B40"/>
    <w:rsid w:val="006C6E0C"/>
    <w:rsid w:val="006C6E9D"/>
    <w:rsid w:val="006C6FBF"/>
    <w:rsid w:val="006C78F1"/>
    <w:rsid w:val="006C79E1"/>
    <w:rsid w:val="006D0602"/>
    <w:rsid w:val="006D0AFA"/>
    <w:rsid w:val="006D0DB8"/>
    <w:rsid w:val="006D0ED3"/>
    <w:rsid w:val="006D0FBB"/>
    <w:rsid w:val="006D105B"/>
    <w:rsid w:val="006D1075"/>
    <w:rsid w:val="006D138C"/>
    <w:rsid w:val="006D1520"/>
    <w:rsid w:val="006D18A3"/>
    <w:rsid w:val="006D1C23"/>
    <w:rsid w:val="006D23D5"/>
    <w:rsid w:val="006D30B4"/>
    <w:rsid w:val="006D34F2"/>
    <w:rsid w:val="006D37EC"/>
    <w:rsid w:val="006D3A01"/>
    <w:rsid w:val="006D3AFB"/>
    <w:rsid w:val="006D3CE7"/>
    <w:rsid w:val="006D40E8"/>
    <w:rsid w:val="006D42B2"/>
    <w:rsid w:val="006D4529"/>
    <w:rsid w:val="006D45FE"/>
    <w:rsid w:val="006D4DC0"/>
    <w:rsid w:val="006D4FC8"/>
    <w:rsid w:val="006D52BF"/>
    <w:rsid w:val="006D53A1"/>
    <w:rsid w:val="006D5404"/>
    <w:rsid w:val="006D55A2"/>
    <w:rsid w:val="006D5CD7"/>
    <w:rsid w:val="006D7004"/>
    <w:rsid w:val="006D7576"/>
    <w:rsid w:val="006D7894"/>
    <w:rsid w:val="006D78B2"/>
    <w:rsid w:val="006D7B0B"/>
    <w:rsid w:val="006D7B3A"/>
    <w:rsid w:val="006D7FD7"/>
    <w:rsid w:val="006E012A"/>
    <w:rsid w:val="006E0389"/>
    <w:rsid w:val="006E0397"/>
    <w:rsid w:val="006E067F"/>
    <w:rsid w:val="006E092B"/>
    <w:rsid w:val="006E0B66"/>
    <w:rsid w:val="006E0E6F"/>
    <w:rsid w:val="006E1395"/>
    <w:rsid w:val="006E162D"/>
    <w:rsid w:val="006E1B65"/>
    <w:rsid w:val="006E1CAB"/>
    <w:rsid w:val="006E1D9B"/>
    <w:rsid w:val="006E1E12"/>
    <w:rsid w:val="006E205B"/>
    <w:rsid w:val="006E2060"/>
    <w:rsid w:val="006E217C"/>
    <w:rsid w:val="006E24E7"/>
    <w:rsid w:val="006E2515"/>
    <w:rsid w:val="006E2D5C"/>
    <w:rsid w:val="006E2E04"/>
    <w:rsid w:val="006E3740"/>
    <w:rsid w:val="006E3876"/>
    <w:rsid w:val="006E388E"/>
    <w:rsid w:val="006E393D"/>
    <w:rsid w:val="006E3B39"/>
    <w:rsid w:val="006E43CB"/>
    <w:rsid w:val="006E5350"/>
    <w:rsid w:val="006E5B72"/>
    <w:rsid w:val="006E62EC"/>
    <w:rsid w:val="006E6EDF"/>
    <w:rsid w:val="006E7D6C"/>
    <w:rsid w:val="006E7FF9"/>
    <w:rsid w:val="006F0A9B"/>
    <w:rsid w:val="006F2018"/>
    <w:rsid w:val="006F2088"/>
    <w:rsid w:val="006F2A3E"/>
    <w:rsid w:val="006F2E8F"/>
    <w:rsid w:val="006F3104"/>
    <w:rsid w:val="006F36D7"/>
    <w:rsid w:val="006F3901"/>
    <w:rsid w:val="006F3919"/>
    <w:rsid w:val="006F3B6C"/>
    <w:rsid w:val="006F4801"/>
    <w:rsid w:val="006F4929"/>
    <w:rsid w:val="006F4ED8"/>
    <w:rsid w:val="006F50E4"/>
    <w:rsid w:val="006F5146"/>
    <w:rsid w:val="006F52F3"/>
    <w:rsid w:val="006F5565"/>
    <w:rsid w:val="006F5C38"/>
    <w:rsid w:val="006F6153"/>
    <w:rsid w:val="006F6FB5"/>
    <w:rsid w:val="006F7812"/>
    <w:rsid w:val="006F7B99"/>
    <w:rsid w:val="006F7BA4"/>
    <w:rsid w:val="00700A0C"/>
    <w:rsid w:val="00700C4D"/>
    <w:rsid w:val="00700EFD"/>
    <w:rsid w:val="0070131E"/>
    <w:rsid w:val="00702518"/>
    <w:rsid w:val="007025E4"/>
    <w:rsid w:val="007027F2"/>
    <w:rsid w:val="0070282C"/>
    <w:rsid w:val="00702854"/>
    <w:rsid w:val="007029BC"/>
    <w:rsid w:val="007030D0"/>
    <w:rsid w:val="00703C90"/>
    <w:rsid w:val="00703CB0"/>
    <w:rsid w:val="00703EC4"/>
    <w:rsid w:val="00704089"/>
    <w:rsid w:val="0070439D"/>
    <w:rsid w:val="00704475"/>
    <w:rsid w:val="007054EB"/>
    <w:rsid w:val="00705F5D"/>
    <w:rsid w:val="0070610D"/>
    <w:rsid w:val="007062D1"/>
    <w:rsid w:val="00706462"/>
    <w:rsid w:val="00706542"/>
    <w:rsid w:val="00706C40"/>
    <w:rsid w:val="00706D17"/>
    <w:rsid w:val="00706EDE"/>
    <w:rsid w:val="007070BE"/>
    <w:rsid w:val="0070712A"/>
    <w:rsid w:val="007073B5"/>
    <w:rsid w:val="0070741D"/>
    <w:rsid w:val="00707884"/>
    <w:rsid w:val="0070796E"/>
    <w:rsid w:val="00710772"/>
    <w:rsid w:val="00710FF9"/>
    <w:rsid w:val="007114A9"/>
    <w:rsid w:val="00711A43"/>
    <w:rsid w:val="00711B4B"/>
    <w:rsid w:val="00711F6F"/>
    <w:rsid w:val="00711FC5"/>
    <w:rsid w:val="007124AA"/>
    <w:rsid w:val="007128B5"/>
    <w:rsid w:val="00712B9E"/>
    <w:rsid w:val="0071311C"/>
    <w:rsid w:val="0071344B"/>
    <w:rsid w:val="007135BE"/>
    <w:rsid w:val="00713E55"/>
    <w:rsid w:val="0071405B"/>
    <w:rsid w:val="00714BA3"/>
    <w:rsid w:val="00714C3F"/>
    <w:rsid w:val="00715FEA"/>
    <w:rsid w:val="00716598"/>
    <w:rsid w:val="00716C8E"/>
    <w:rsid w:val="00716F53"/>
    <w:rsid w:val="0071746F"/>
    <w:rsid w:val="00717658"/>
    <w:rsid w:val="00717705"/>
    <w:rsid w:val="00717F61"/>
    <w:rsid w:val="007203B4"/>
    <w:rsid w:val="00720699"/>
    <w:rsid w:val="00720B36"/>
    <w:rsid w:val="00720B37"/>
    <w:rsid w:val="00720B8E"/>
    <w:rsid w:val="00720C6D"/>
    <w:rsid w:val="00721080"/>
    <w:rsid w:val="00721182"/>
    <w:rsid w:val="00721643"/>
    <w:rsid w:val="007218F5"/>
    <w:rsid w:val="00721A08"/>
    <w:rsid w:val="00721BBB"/>
    <w:rsid w:val="00721C72"/>
    <w:rsid w:val="0072203B"/>
    <w:rsid w:val="00722234"/>
    <w:rsid w:val="00722283"/>
    <w:rsid w:val="007228EF"/>
    <w:rsid w:val="00722973"/>
    <w:rsid w:val="00722E48"/>
    <w:rsid w:val="007231C2"/>
    <w:rsid w:val="00723415"/>
    <w:rsid w:val="00723474"/>
    <w:rsid w:val="00723498"/>
    <w:rsid w:val="00723E16"/>
    <w:rsid w:val="0072541D"/>
    <w:rsid w:val="0072566C"/>
    <w:rsid w:val="00725737"/>
    <w:rsid w:val="00725758"/>
    <w:rsid w:val="00725DB1"/>
    <w:rsid w:val="0072609E"/>
    <w:rsid w:val="00726A5A"/>
    <w:rsid w:val="00727108"/>
    <w:rsid w:val="0072727A"/>
    <w:rsid w:val="00727294"/>
    <w:rsid w:val="0072754E"/>
    <w:rsid w:val="0072769D"/>
    <w:rsid w:val="007315BD"/>
    <w:rsid w:val="00731778"/>
    <w:rsid w:val="00731867"/>
    <w:rsid w:val="007319DA"/>
    <w:rsid w:val="00732537"/>
    <w:rsid w:val="00732703"/>
    <w:rsid w:val="00733903"/>
    <w:rsid w:val="00733DF4"/>
    <w:rsid w:val="007340FC"/>
    <w:rsid w:val="00734565"/>
    <w:rsid w:val="007346BD"/>
    <w:rsid w:val="00734ABA"/>
    <w:rsid w:val="00734AEA"/>
    <w:rsid w:val="00735452"/>
    <w:rsid w:val="00735561"/>
    <w:rsid w:val="00735A46"/>
    <w:rsid w:val="00735B07"/>
    <w:rsid w:val="00736403"/>
    <w:rsid w:val="00736CA8"/>
    <w:rsid w:val="007371C1"/>
    <w:rsid w:val="0073799D"/>
    <w:rsid w:val="00737D24"/>
    <w:rsid w:val="00740141"/>
    <w:rsid w:val="007409BF"/>
    <w:rsid w:val="00740C22"/>
    <w:rsid w:val="007410A6"/>
    <w:rsid w:val="00742019"/>
    <w:rsid w:val="00742321"/>
    <w:rsid w:val="007434B6"/>
    <w:rsid w:val="00743649"/>
    <w:rsid w:val="0074486D"/>
    <w:rsid w:val="00744967"/>
    <w:rsid w:val="00744CF1"/>
    <w:rsid w:val="0074526A"/>
    <w:rsid w:val="007454E1"/>
    <w:rsid w:val="0074572A"/>
    <w:rsid w:val="00745789"/>
    <w:rsid w:val="00745ABF"/>
    <w:rsid w:val="00745CEC"/>
    <w:rsid w:val="00746202"/>
    <w:rsid w:val="007467D6"/>
    <w:rsid w:val="00747206"/>
    <w:rsid w:val="00750027"/>
    <w:rsid w:val="00750462"/>
    <w:rsid w:val="007504CE"/>
    <w:rsid w:val="007507E0"/>
    <w:rsid w:val="00750818"/>
    <w:rsid w:val="00750B3F"/>
    <w:rsid w:val="00751006"/>
    <w:rsid w:val="00751419"/>
    <w:rsid w:val="0075151B"/>
    <w:rsid w:val="007518A9"/>
    <w:rsid w:val="00752050"/>
    <w:rsid w:val="007521C0"/>
    <w:rsid w:val="007524A4"/>
    <w:rsid w:val="007527A7"/>
    <w:rsid w:val="0075281E"/>
    <w:rsid w:val="007532FC"/>
    <w:rsid w:val="00753632"/>
    <w:rsid w:val="00753794"/>
    <w:rsid w:val="007538BD"/>
    <w:rsid w:val="007543BA"/>
    <w:rsid w:val="00754B0F"/>
    <w:rsid w:val="007550C3"/>
    <w:rsid w:val="0075510A"/>
    <w:rsid w:val="00755168"/>
    <w:rsid w:val="007554CE"/>
    <w:rsid w:val="0075593D"/>
    <w:rsid w:val="00755D5F"/>
    <w:rsid w:val="007561F2"/>
    <w:rsid w:val="007567C9"/>
    <w:rsid w:val="00756A33"/>
    <w:rsid w:val="00756B13"/>
    <w:rsid w:val="00756E8E"/>
    <w:rsid w:val="0075716A"/>
    <w:rsid w:val="00757989"/>
    <w:rsid w:val="00757BF9"/>
    <w:rsid w:val="00757C49"/>
    <w:rsid w:val="00757E90"/>
    <w:rsid w:val="007600C4"/>
    <w:rsid w:val="007600E1"/>
    <w:rsid w:val="007600E2"/>
    <w:rsid w:val="00760322"/>
    <w:rsid w:val="007603B8"/>
    <w:rsid w:val="00760601"/>
    <w:rsid w:val="00760D82"/>
    <w:rsid w:val="0076110A"/>
    <w:rsid w:val="007617ED"/>
    <w:rsid w:val="00761C61"/>
    <w:rsid w:val="00761F83"/>
    <w:rsid w:val="00761FA2"/>
    <w:rsid w:val="007620B3"/>
    <w:rsid w:val="007620D5"/>
    <w:rsid w:val="00762105"/>
    <w:rsid w:val="0076211A"/>
    <w:rsid w:val="00762192"/>
    <w:rsid w:val="007623C4"/>
    <w:rsid w:val="007624ED"/>
    <w:rsid w:val="007626F6"/>
    <w:rsid w:val="00762CF4"/>
    <w:rsid w:val="007632EF"/>
    <w:rsid w:val="00763868"/>
    <w:rsid w:val="00763CE5"/>
    <w:rsid w:val="00763D5F"/>
    <w:rsid w:val="007641C5"/>
    <w:rsid w:val="00764236"/>
    <w:rsid w:val="00764331"/>
    <w:rsid w:val="0076466E"/>
    <w:rsid w:val="00764745"/>
    <w:rsid w:val="00764B0C"/>
    <w:rsid w:val="00766625"/>
    <w:rsid w:val="007667C5"/>
    <w:rsid w:val="007669EA"/>
    <w:rsid w:val="00766B0D"/>
    <w:rsid w:val="00766D4A"/>
    <w:rsid w:val="00766D7D"/>
    <w:rsid w:val="0076740E"/>
    <w:rsid w:val="0077054B"/>
    <w:rsid w:val="00770641"/>
    <w:rsid w:val="007706B0"/>
    <w:rsid w:val="0077148C"/>
    <w:rsid w:val="00771530"/>
    <w:rsid w:val="007720DA"/>
    <w:rsid w:val="0077214A"/>
    <w:rsid w:val="007724D1"/>
    <w:rsid w:val="00772584"/>
    <w:rsid w:val="007731F4"/>
    <w:rsid w:val="007734A1"/>
    <w:rsid w:val="00773C80"/>
    <w:rsid w:val="00774B04"/>
    <w:rsid w:val="00774C06"/>
    <w:rsid w:val="007752B0"/>
    <w:rsid w:val="007755D1"/>
    <w:rsid w:val="007758FD"/>
    <w:rsid w:val="007758FF"/>
    <w:rsid w:val="00775CBB"/>
    <w:rsid w:val="00775D26"/>
    <w:rsid w:val="007763A6"/>
    <w:rsid w:val="00776518"/>
    <w:rsid w:val="00777251"/>
    <w:rsid w:val="00777600"/>
    <w:rsid w:val="007776D2"/>
    <w:rsid w:val="00777D62"/>
    <w:rsid w:val="00777E2C"/>
    <w:rsid w:val="00780085"/>
    <w:rsid w:val="0078022D"/>
    <w:rsid w:val="007803D9"/>
    <w:rsid w:val="0078063E"/>
    <w:rsid w:val="00780757"/>
    <w:rsid w:val="00780780"/>
    <w:rsid w:val="00780A67"/>
    <w:rsid w:val="00780B72"/>
    <w:rsid w:val="0078101E"/>
    <w:rsid w:val="00781824"/>
    <w:rsid w:val="00781A26"/>
    <w:rsid w:val="00782742"/>
    <w:rsid w:val="00782DFC"/>
    <w:rsid w:val="00782E46"/>
    <w:rsid w:val="00782FC9"/>
    <w:rsid w:val="0078359E"/>
    <w:rsid w:val="00783823"/>
    <w:rsid w:val="00783D8B"/>
    <w:rsid w:val="00784632"/>
    <w:rsid w:val="007846A9"/>
    <w:rsid w:val="007847C2"/>
    <w:rsid w:val="007849E4"/>
    <w:rsid w:val="00784ED0"/>
    <w:rsid w:val="00784EDD"/>
    <w:rsid w:val="007855AE"/>
    <w:rsid w:val="00786464"/>
    <w:rsid w:val="00786B02"/>
    <w:rsid w:val="00787B45"/>
    <w:rsid w:val="007901A4"/>
    <w:rsid w:val="00790275"/>
    <w:rsid w:val="00790EFC"/>
    <w:rsid w:val="00791865"/>
    <w:rsid w:val="007918BD"/>
    <w:rsid w:val="00791CE4"/>
    <w:rsid w:val="00791D19"/>
    <w:rsid w:val="00792249"/>
    <w:rsid w:val="00792865"/>
    <w:rsid w:val="0079295B"/>
    <w:rsid w:val="007929E7"/>
    <w:rsid w:val="00793076"/>
    <w:rsid w:val="007930CB"/>
    <w:rsid w:val="007938EF"/>
    <w:rsid w:val="00793B68"/>
    <w:rsid w:val="00793CC5"/>
    <w:rsid w:val="00793FC8"/>
    <w:rsid w:val="00794004"/>
    <w:rsid w:val="00794D42"/>
    <w:rsid w:val="00794E44"/>
    <w:rsid w:val="00794E9D"/>
    <w:rsid w:val="00795317"/>
    <w:rsid w:val="00795401"/>
    <w:rsid w:val="007958C2"/>
    <w:rsid w:val="00795A67"/>
    <w:rsid w:val="007962E3"/>
    <w:rsid w:val="007966F7"/>
    <w:rsid w:val="00796EE2"/>
    <w:rsid w:val="00797300"/>
    <w:rsid w:val="007974FC"/>
    <w:rsid w:val="00797BC2"/>
    <w:rsid w:val="00797E22"/>
    <w:rsid w:val="007A00EE"/>
    <w:rsid w:val="007A04AB"/>
    <w:rsid w:val="007A06AE"/>
    <w:rsid w:val="007A08D5"/>
    <w:rsid w:val="007A0A22"/>
    <w:rsid w:val="007A0C14"/>
    <w:rsid w:val="007A12B3"/>
    <w:rsid w:val="007A1A36"/>
    <w:rsid w:val="007A33C3"/>
    <w:rsid w:val="007A38AA"/>
    <w:rsid w:val="007A3B09"/>
    <w:rsid w:val="007A3C8D"/>
    <w:rsid w:val="007A3D83"/>
    <w:rsid w:val="007A3F4F"/>
    <w:rsid w:val="007A4245"/>
    <w:rsid w:val="007A46B8"/>
    <w:rsid w:val="007A478E"/>
    <w:rsid w:val="007A503A"/>
    <w:rsid w:val="007A52CF"/>
    <w:rsid w:val="007A5685"/>
    <w:rsid w:val="007A652D"/>
    <w:rsid w:val="007A66C5"/>
    <w:rsid w:val="007A6C81"/>
    <w:rsid w:val="007A7601"/>
    <w:rsid w:val="007A7DD5"/>
    <w:rsid w:val="007A7E50"/>
    <w:rsid w:val="007A7EAC"/>
    <w:rsid w:val="007B0203"/>
    <w:rsid w:val="007B039C"/>
    <w:rsid w:val="007B0538"/>
    <w:rsid w:val="007B0DC2"/>
    <w:rsid w:val="007B128B"/>
    <w:rsid w:val="007B1340"/>
    <w:rsid w:val="007B1397"/>
    <w:rsid w:val="007B1464"/>
    <w:rsid w:val="007B146C"/>
    <w:rsid w:val="007B1547"/>
    <w:rsid w:val="007B156C"/>
    <w:rsid w:val="007B1FCB"/>
    <w:rsid w:val="007B23CE"/>
    <w:rsid w:val="007B2632"/>
    <w:rsid w:val="007B26CB"/>
    <w:rsid w:val="007B29DA"/>
    <w:rsid w:val="007B2ABA"/>
    <w:rsid w:val="007B2CF3"/>
    <w:rsid w:val="007B2E4C"/>
    <w:rsid w:val="007B34DB"/>
    <w:rsid w:val="007B3608"/>
    <w:rsid w:val="007B38C5"/>
    <w:rsid w:val="007B38F7"/>
    <w:rsid w:val="007B3980"/>
    <w:rsid w:val="007B3BEA"/>
    <w:rsid w:val="007B3E2E"/>
    <w:rsid w:val="007B465F"/>
    <w:rsid w:val="007B49F5"/>
    <w:rsid w:val="007B4AAA"/>
    <w:rsid w:val="007B4EB2"/>
    <w:rsid w:val="007B5397"/>
    <w:rsid w:val="007B574F"/>
    <w:rsid w:val="007B5AC8"/>
    <w:rsid w:val="007B5B83"/>
    <w:rsid w:val="007B5C0D"/>
    <w:rsid w:val="007B5FEB"/>
    <w:rsid w:val="007B6A63"/>
    <w:rsid w:val="007B6B50"/>
    <w:rsid w:val="007B6FA6"/>
    <w:rsid w:val="007B721D"/>
    <w:rsid w:val="007B734E"/>
    <w:rsid w:val="007B740A"/>
    <w:rsid w:val="007B787E"/>
    <w:rsid w:val="007B78C1"/>
    <w:rsid w:val="007B7F57"/>
    <w:rsid w:val="007C0254"/>
    <w:rsid w:val="007C0952"/>
    <w:rsid w:val="007C0D01"/>
    <w:rsid w:val="007C121C"/>
    <w:rsid w:val="007C1360"/>
    <w:rsid w:val="007C1693"/>
    <w:rsid w:val="007C1AF3"/>
    <w:rsid w:val="007C2498"/>
    <w:rsid w:val="007C298A"/>
    <w:rsid w:val="007C3601"/>
    <w:rsid w:val="007C361E"/>
    <w:rsid w:val="007C3BE6"/>
    <w:rsid w:val="007C435B"/>
    <w:rsid w:val="007C44FB"/>
    <w:rsid w:val="007C4EC8"/>
    <w:rsid w:val="007C575B"/>
    <w:rsid w:val="007C6442"/>
    <w:rsid w:val="007C6F22"/>
    <w:rsid w:val="007C70D2"/>
    <w:rsid w:val="007C7117"/>
    <w:rsid w:val="007C7AFB"/>
    <w:rsid w:val="007D0311"/>
    <w:rsid w:val="007D03E2"/>
    <w:rsid w:val="007D0CE7"/>
    <w:rsid w:val="007D0D98"/>
    <w:rsid w:val="007D1250"/>
    <w:rsid w:val="007D128D"/>
    <w:rsid w:val="007D1479"/>
    <w:rsid w:val="007D1E89"/>
    <w:rsid w:val="007D1FF8"/>
    <w:rsid w:val="007D207F"/>
    <w:rsid w:val="007D2083"/>
    <w:rsid w:val="007D2119"/>
    <w:rsid w:val="007D29F0"/>
    <w:rsid w:val="007D2C7D"/>
    <w:rsid w:val="007D2D12"/>
    <w:rsid w:val="007D330D"/>
    <w:rsid w:val="007D3AA4"/>
    <w:rsid w:val="007D3C9C"/>
    <w:rsid w:val="007D3E58"/>
    <w:rsid w:val="007D405A"/>
    <w:rsid w:val="007D5141"/>
    <w:rsid w:val="007D53B3"/>
    <w:rsid w:val="007D632D"/>
    <w:rsid w:val="007D6762"/>
    <w:rsid w:val="007D6915"/>
    <w:rsid w:val="007D6DB7"/>
    <w:rsid w:val="007D6EEE"/>
    <w:rsid w:val="007D70F6"/>
    <w:rsid w:val="007D7918"/>
    <w:rsid w:val="007D7C4A"/>
    <w:rsid w:val="007E007E"/>
    <w:rsid w:val="007E063A"/>
    <w:rsid w:val="007E0841"/>
    <w:rsid w:val="007E10E1"/>
    <w:rsid w:val="007E1236"/>
    <w:rsid w:val="007E149E"/>
    <w:rsid w:val="007E168D"/>
    <w:rsid w:val="007E17CA"/>
    <w:rsid w:val="007E190D"/>
    <w:rsid w:val="007E1B74"/>
    <w:rsid w:val="007E1BC9"/>
    <w:rsid w:val="007E1FBE"/>
    <w:rsid w:val="007E2015"/>
    <w:rsid w:val="007E280B"/>
    <w:rsid w:val="007E2A2D"/>
    <w:rsid w:val="007E36E1"/>
    <w:rsid w:val="007E3C30"/>
    <w:rsid w:val="007E4042"/>
    <w:rsid w:val="007E42B7"/>
    <w:rsid w:val="007E43F5"/>
    <w:rsid w:val="007E4525"/>
    <w:rsid w:val="007E45D0"/>
    <w:rsid w:val="007E4670"/>
    <w:rsid w:val="007E4921"/>
    <w:rsid w:val="007E4EF5"/>
    <w:rsid w:val="007E5CBE"/>
    <w:rsid w:val="007E5CC5"/>
    <w:rsid w:val="007E6826"/>
    <w:rsid w:val="007E6A82"/>
    <w:rsid w:val="007E6AB8"/>
    <w:rsid w:val="007E6BA5"/>
    <w:rsid w:val="007E7B83"/>
    <w:rsid w:val="007E7F81"/>
    <w:rsid w:val="007F09C4"/>
    <w:rsid w:val="007F126C"/>
    <w:rsid w:val="007F126D"/>
    <w:rsid w:val="007F12E3"/>
    <w:rsid w:val="007F13F6"/>
    <w:rsid w:val="007F164A"/>
    <w:rsid w:val="007F1FB9"/>
    <w:rsid w:val="007F2552"/>
    <w:rsid w:val="007F2AC3"/>
    <w:rsid w:val="007F2BAA"/>
    <w:rsid w:val="007F322E"/>
    <w:rsid w:val="007F3AC1"/>
    <w:rsid w:val="007F3F6A"/>
    <w:rsid w:val="007F45E8"/>
    <w:rsid w:val="007F49ED"/>
    <w:rsid w:val="007F4BCD"/>
    <w:rsid w:val="007F4DC9"/>
    <w:rsid w:val="007F51CC"/>
    <w:rsid w:val="007F5250"/>
    <w:rsid w:val="007F57AF"/>
    <w:rsid w:val="007F58B2"/>
    <w:rsid w:val="007F5F61"/>
    <w:rsid w:val="007F625D"/>
    <w:rsid w:val="007F6444"/>
    <w:rsid w:val="007F6700"/>
    <w:rsid w:val="007F707E"/>
    <w:rsid w:val="007F73D0"/>
    <w:rsid w:val="007F75CD"/>
    <w:rsid w:val="007F797B"/>
    <w:rsid w:val="008007AE"/>
    <w:rsid w:val="00801297"/>
    <w:rsid w:val="00801331"/>
    <w:rsid w:val="008013F0"/>
    <w:rsid w:val="00801A93"/>
    <w:rsid w:val="00801B88"/>
    <w:rsid w:val="0080223E"/>
    <w:rsid w:val="0080270A"/>
    <w:rsid w:val="00802E60"/>
    <w:rsid w:val="00802E88"/>
    <w:rsid w:val="00803138"/>
    <w:rsid w:val="00803213"/>
    <w:rsid w:val="008034EF"/>
    <w:rsid w:val="00803752"/>
    <w:rsid w:val="00803A4E"/>
    <w:rsid w:val="00803F47"/>
    <w:rsid w:val="008042E5"/>
    <w:rsid w:val="0080455F"/>
    <w:rsid w:val="008051D9"/>
    <w:rsid w:val="00805419"/>
    <w:rsid w:val="0080563F"/>
    <w:rsid w:val="00805789"/>
    <w:rsid w:val="00805C25"/>
    <w:rsid w:val="00805F0F"/>
    <w:rsid w:val="008060EF"/>
    <w:rsid w:val="0080613C"/>
    <w:rsid w:val="0080660F"/>
    <w:rsid w:val="00806C0B"/>
    <w:rsid w:val="0080706D"/>
    <w:rsid w:val="00807751"/>
    <w:rsid w:val="00807D7A"/>
    <w:rsid w:val="00807D92"/>
    <w:rsid w:val="00810362"/>
    <w:rsid w:val="0081043D"/>
    <w:rsid w:val="00810BE5"/>
    <w:rsid w:val="0081107A"/>
    <w:rsid w:val="00811A28"/>
    <w:rsid w:val="0081226E"/>
    <w:rsid w:val="00812B81"/>
    <w:rsid w:val="00812D4A"/>
    <w:rsid w:val="00812DCF"/>
    <w:rsid w:val="008131C8"/>
    <w:rsid w:val="008132FD"/>
    <w:rsid w:val="00813360"/>
    <w:rsid w:val="008133D7"/>
    <w:rsid w:val="00813576"/>
    <w:rsid w:val="00813810"/>
    <w:rsid w:val="0081408C"/>
    <w:rsid w:val="008146D8"/>
    <w:rsid w:val="0081486F"/>
    <w:rsid w:val="008149AD"/>
    <w:rsid w:val="008157B2"/>
    <w:rsid w:val="008157BA"/>
    <w:rsid w:val="008159F4"/>
    <w:rsid w:val="00816558"/>
    <w:rsid w:val="00816CD0"/>
    <w:rsid w:val="00816D01"/>
    <w:rsid w:val="00816D65"/>
    <w:rsid w:val="00816F14"/>
    <w:rsid w:val="0081791A"/>
    <w:rsid w:val="0082018B"/>
    <w:rsid w:val="0082058A"/>
    <w:rsid w:val="00820A72"/>
    <w:rsid w:val="00821963"/>
    <w:rsid w:val="00821EA8"/>
    <w:rsid w:val="00822A38"/>
    <w:rsid w:val="00822B71"/>
    <w:rsid w:val="008230BA"/>
    <w:rsid w:val="008233C4"/>
    <w:rsid w:val="0082340B"/>
    <w:rsid w:val="00823460"/>
    <w:rsid w:val="008238E8"/>
    <w:rsid w:val="00823F2F"/>
    <w:rsid w:val="008247B4"/>
    <w:rsid w:val="00824807"/>
    <w:rsid w:val="00825048"/>
    <w:rsid w:val="00825787"/>
    <w:rsid w:val="00825812"/>
    <w:rsid w:val="00825863"/>
    <w:rsid w:val="00825990"/>
    <w:rsid w:val="00825B4B"/>
    <w:rsid w:val="00826367"/>
    <w:rsid w:val="0082636F"/>
    <w:rsid w:val="008274FF"/>
    <w:rsid w:val="0083013C"/>
    <w:rsid w:val="00830470"/>
    <w:rsid w:val="00830A8E"/>
    <w:rsid w:val="00830E66"/>
    <w:rsid w:val="008312A6"/>
    <w:rsid w:val="008312EC"/>
    <w:rsid w:val="008315E7"/>
    <w:rsid w:val="00831700"/>
    <w:rsid w:val="00831727"/>
    <w:rsid w:val="00831F5A"/>
    <w:rsid w:val="00832499"/>
    <w:rsid w:val="00832974"/>
    <w:rsid w:val="00832D06"/>
    <w:rsid w:val="00832E45"/>
    <w:rsid w:val="00833025"/>
    <w:rsid w:val="0083341A"/>
    <w:rsid w:val="00833BC7"/>
    <w:rsid w:val="00833D57"/>
    <w:rsid w:val="008342F1"/>
    <w:rsid w:val="00834DC5"/>
    <w:rsid w:val="0083515D"/>
    <w:rsid w:val="0083520D"/>
    <w:rsid w:val="0083536B"/>
    <w:rsid w:val="008355BD"/>
    <w:rsid w:val="00835C29"/>
    <w:rsid w:val="00835C87"/>
    <w:rsid w:val="008366B1"/>
    <w:rsid w:val="00836E08"/>
    <w:rsid w:val="008373FD"/>
    <w:rsid w:val="00837788"/>
    <w:rsid w:val="008379D3"/>
    <w:rsid w:val="00837D59"/>
    <w:rsid w:val="008401A4"/>
    <w:rsid w:val="00840807"/>
    <w:rsid w:val="0084093E"/>
    <w:rsid w:val="00840C0F"/>
    <w:rsid w:val="00841105"/>
    <w:rsid w:val="0084113D"/>
    <w:rsid w:val="00841213"/>
    <w:rsid w:val="008413BF"/>
    <w:rsid w:val="00841750"/>
    <w:rsid w:val="00841827"/>
    <w:rsid w:val="00841B47"/>
    <w:rsid w:val="00841D92"/>
    <w:rsid w:val="00841F3B"/>
    <w:rsid w:val="00842793"/>
    <w:rsid w:val="00842E20"/>
    <w:rsid w:val="00842F0A"/>
    <w:rsid w:val="00842F19"/>
    <w:rsid w:val="008430DE"/>
    <w:rsid w:val="00843335"/>
    <w:rsid w:val="0084380D"/>
    <w:rsid w:val="00844103"/>
    <w:rsid w:val="008441E8"/>
    <w:rsid w:val="008443F8"/>
    <w:rsid w:val="00844973"/>
    <w:rsid w:val="00844F24"/>
    <w:rsid w:val="00845222"/>
    <w:rsid w:val="00845778"/>
    <w:rsid w:val="00845AF9"/>
    <w:rsid w:val="008464BE"/>
    <w:rsid w:val="00846A6E"/>
    <w:rsid w:val="00846DCC"/>
    <w:rsid w:val="00846EA3"/>
    <w:rsid w:val="00847439"/>
    <w:rsid w:val="00847A73"/>
    <w:rsid w:val="00847D9F"/>
    <w:rsid w:val="008502FF"/>
    <w:rsid w:val="00850BBA"/>
    <w:rsid w:val="00850C3D"/>
    <w:rsid w:val="00850EEB"/>
    <w:rsid w:val="00851629"/>
    <w:rsid w:val="0085171F"/>
    <w:rsid w:val="00851852"/>
    <w:rsid w:val="008519AF"/>
    <w:rsid w:val="00851A85"/>
    <w:rsid w:val="00851B19"/>
    <w:rsid w:val="00851C1A"/>
    <w:rsid w:val="00852341"/>
    <w:rsid w:val="008527D8"/>
    <w:rsid w:val="00852A73"/>
    <w:rsid w:val="00852AF9"/>
    <w:rsid w:val="00852C63"/>
    <w:rsid w:val="008537EB"/>
    <w:rsid w:val="00853CBC"/>
    <w:rsid w:val="00853E42"/>
    <w:rsid w:val="00853ED1"/>
    <w:rsid w:val="0085401F"/>
    <w:rsid w:val="00854182"/>
    <w:rsid w:val="0085433A"/>
    <w:rsid w:val="00854463"/>
    <w:rsid w:val="00854546"/>
    <w:rsid w:val="008548D0"/>
    <w:rsid w:val="008548FC"/>
    <w:rsid w:val="00854D4C"/>
    <w:rsid w:val="0085538B"/>
    <w:rsid w:val="0085549C"/>
    <w:rsid w:val="008558B1"/>
    <w:rsid w:val="0085623D"/>
    <w:rsid w:val="00857FBD"/>
    <w:rsid w:val="00860172"/>
    <w:rsid w:val="00860382"/>
    <w:rsid w:val="00860CDA"/>
    <w:rsid w:val="00861576"/>
    <w:rsid w:val="0086175A"/>
    <w:rsid w:val="0086184C"/>
    <w:rsid w:val="00861A36"/>
    <w:rsid w:val="00862041"/>
    <w:rsid w:val="00862217"/>
    <w:rsid w:val="00862626"/>
    <w:rsid w:val="00862AB2"/>
    <w:rsid w:val="00862EB4"/>
    <w:rsid w:val="00863519"/>
    <w:rsid w:val="0086391B"/>
    <w:rsid w:val="00864210"/>
    <w:rsid w:val="008648E8"/>
    <w:rsid w:val="00864A48"/>
    <w:rsid w:val="0086565F"/>
    <w:rsid w:val="00865878"/>
    <w:rsid w:val="0086595A"/>
    <w:rsid w:val="00865A12"/>
    <w:rsid w:val="00865CE0"/>
    <w:rsid w:val="00866AB2"/>
    <w:rsid w:val="00866B65"/>
    <w:rsid w:val="00866E1B"/>
    <w:rsid w:val="00867589"/>
    <w:rsid w:val="00867AAD"/>
    <w:rsid w:val="0087034F"/>
    <w:rsid w:val="008704A3"/>
    <w:rsid w:val="008708A0"/>
    <w:rsid w:val="00870ED9"/>
    <w:rsid w:val="00871965"/>
    <w:rsid w:val="00872010"/>
    <w:rsid w:val="00872545"/>
    <w:rsid w:val="00872625"/>
    <w:rsid w:val="00872800"/>
    <w:rsid w:val="008729B7"/>
    <w:rsid w:val="008729FD"/>
    <w:rsid w:val="00872AFA"/>
    <w:rsid w:val="00872E95"/>
    <w:rsid w:val="00873C44"/>
    <w:rsid w:val="008748BC"/>
    <w:rsid w:val="008748E2"/>
    <w:rsid w:val="008749C9"/>
    <w:rsid w:val="008755FA"/>
    <w:rsid w:val="008758A5"/>
    <w:rsid w:val="008764E8"/>
    <w:rsid w:val="008766E5"/>
    <w:rsid w:val="0087673C"/>
    <w:rsid w:val="00876B96"/>
    <w:rsid w:val="00876D65"/>
    <w:rsid w:val="008770F7"/>
    <w:rsid w:val="008771EC"/>
    <w:rsid w:val="0087785A"/>
    <w:rsid w:val="00877D8A"/>
    <w:rsid w:val="00877DCB"/>
    <w:rsid w:val="0088042A"/>
    <w:rsid w:val="00880879"/>
    <w:rsid w:val="0088090E"/>
    <w:rsid w:val="008809FD"/>
    <w:rsid w:val="00880A66"/>
    <w:rsid w:val="00880D82"/>
    <w:rsid w:val="00881039"/>
    <w:rsid w:val="00881441"/>
    <w:rsid w:val="0088178F"/>
    <w:rsid w:val="00881878"/>
    <w:rsid w:val="00881A1C"/>
    <w:rsid w:val="00882260"/>
    <w:rsid w:val="0088232A"/>
    <w:rsid w:val="00882510"/>
    <w:rsid w:val="00882AB3"/>
    <w:rsid w:val="00882DA0"/>
    <w:rsid w:val="0088326E"/>
    <w:rsid w:val="0088417F"/>
    <w:rsid w:val="0088451C"/>
    <w:rsid w:val="0088525F"/>
    <w:rsid w:val="00885260"/>
    <w:rsid w:val="00885332"/>
    <w:rsid w:val="0088592E"/>
    <w:rsid w:val="00885AA2"/>
    <w:rsid w:val="00885D24"/>
    <w:rsid w:val="008860FB"/>
    <w:rsid w:val="008864C3"/>
    <w:rsid w:val="0088664D"/>
    <w:rsid w:val="008866F1"/>
    <w:rsid w:val="00886BC0"/>
    <w:rsid w:val="00886DE3"/>
    <w:rsid w:val="00886E6F"/>
    <w:rsid w:val="00887263"/>
    <w:rsid w:val="008874C3"/>
    <w:rsid w:val="00887CE6"/>
    <w:rsid w:val="008901E6"/>
    <w:rsid w:val="00890F42"/>
    <w:rsid w:val="00891945"/>
    <w:rsid w:val="00891B1E"/>
    <w:rsid w:val="00891B25"/>
    <w:rsid w:val="00891B2B"/>
    <w:rsid w:val="00892143"/>
    <w:rsid w:val="008928C0"/>
    <w:rsid w:val="008929C7"/>
    <w:rsid w:val="008929ED"/>
    <w:rsid w:val="00892D38"/>
    <w:rsid w:val="00893064"/>
    <w:rsid w:val="0089316F"/>
    <w:rsid w:val="00893A42"/>
    <w:rsid w:val="008941CF"/>
    <w:rsid w:val="0089458D"/>
    <w:rsid w:val="0089460B"/>
    <w:rsid w:val="0089470E"/>
    <w:rsid w:val="00894843"/>
    <w:rsid w:val="008949AD"/>
    <w:rsid w:val="00894C13"/>
    <w:rsid w:val="00894D35"/>
    <w:rsid w:val="00894FA6"/>
    <w:rsid w:val="00894FBC"/>
    <w:rsid w:val="00895123"/>
    <w:rsid w:val="008954F5"/>
    <w:rsid w:val="00895606"/>
    <w:rsid w:val="00895773"/>
    <w:rsid w:val="00895DB4"/>
    <w:rsid w:val="00896880"/>
    <w:rsid w:val="00896A50"/>
    <w:rsid w:val="00896D0E"/>
    <w:rsid w:val="0089705A"/>
    <w:rsid w:val="0089777E"/>
    <w:rsid w:val="008A0112"/>
    <w:rsid w:val="008A04F5"/>
    <w:rsid w:val="008A0836"/>
    <w:rsid w:val="008A0981"/>
    <w:rsid w:val="008A121D"/>
    <w:rsid w:val="008A1B0D"/>
    <w:rsid w:val="008A1D77"/>
    <w:rsid w:val="008A1EA9"/>
    <w:rsid w:val="008A1EEC"/>
    <w:rsid w:val="008A2008"/>
    <w:rsid w:val="008A3448"/>
    <w:rsid w:val="008A3937"/>
    <w:rsid w:val="008A3E9A"/>
    <w:rsid w:val="008A3F16"/>
    <w:rsid w:val="008A42DE"/>
    <w:rsid w:val="008A466C"/>
    <w:rsid w:val="008A4840"/>
    <w:rsid w:val="008A4B78"/>
    <w:rsid w:val="008A4C05"/>
    <w:rsid w:val="008A5013"/>
    <w:rsid w:val="008A56A5"/>
    <w:rsid w:val="008A58AC"/>
    <w:rsid w:val="008A59F1"/>
    <w:rsid w:val="008A5C60"/>
    <w:rsid w:val="008A5FA2"/>
    <w:rsid w:val="008A61D6"/>
    <w:rsid w:val="008A6687"/>
    <w:rsid w:val="008A6751"/>
    <w:rsid w:val="008A7056"/>
    <w:rsid w:val="008A7769"/>
    <w:rsid w:val="008A7EC1"/>
    <w:rsid w:val="008B06EA"/>
    <w:rsid w:val="008B0A37"/>
    <w:rsid w:val="008B0A66"/>
    <w:rsid w:val="008B0CCB"/>
    <w:rsid w:val="008B218A"/>
    <w:rsid w:val="008B218F"/>
    <w:rsid w:val="008B2484"/>
    <w:rsid w:val="008B2699"/>
    <w:rsid w:val="008B2775"/>
    <w:rsid w:val="008B2B66"/>
    <w:rsid w:val="008B2BF6"/>
    <w:rsid w:val="008B2E12"/>
    <w:rsid w:val="008B31A6"/>
    <w:rsid w:val="008B3BD8"/>
    <w:rsid w:val="008B4345"/>
    <w:rsid w:val="008B4A5D"/>
    <w:rsid w:val="008B4BC9"/>
    <w:rsid w:val="008B4E05"/>
    <w:rsid w:val="008B4E22"/>
    <w:rsid w:val="008B51B3"/>
    <w:rsid w:val="008B57D8"/>
    <w:rsid w:val="008B639F"/>
    <w:rsid w:val="008B63DA"/>
    <w:rsid w:val="008B66B6"/>
    <w:rsid w:val="008B6888"/>
    <w:rsid w:val="008C0BB4"/>
    <w:rsid w:val="008C0DFC"/>
    <w:rsid w:val="008C0E10"/>
    <w:rsid w:val="008C1272"/>
    <w:rsid w:val="008C1B12"/>
    <w:rsid w:val="008C1E2B"/>
    <w:rsid w:val="008C27BE"/>
    <w:rsid w:val="008C2AE1"/>
    <w:rsid w:val="008C2D1C"/>
    <w:rsid w:val="008C2DCF"/>
    <w:rsid w:val="008C2FF8"/>
    <w:rsid w:val="008C3078"/>
    <w:rsid w:val="008C30AE"/>
    <w:rsid w:val="008C3115"/>
    <w:rsid w:val="008C3371"/>
    <w:rsid w:val="008C384E"/>
    <w:rsid w:val="008C3E7F"/>
    <w:rsid w:val="008C43CE"/>
    <w:rsid w:val="008C4746"/>
    <w:rsid w:val="008C4A7F"/>
    <w:rsid w:val="008C4AF9"/>
    <w:rsid w:val="008C4ECA"/>
    <w:rsid w:val="008C5430"/>
    <w:rsid w:val="008C56A2"/>
    <w:rsid w:val="008C5CBA"/>
    <w:rsid w:val="008C5E31"/>
    <w:rsid w:val="008C5FD3"/>
    <w:rsid w:val="008C60FD"/>
    <w:rsid w:val="008C6B83"/>
    <w:rsid w:val="008C6CDC"/>
    <w:rsid w:val="008C6E3E"/>
    <w:rsid w:val="008C7377"/>
    <w:rsid w:val="008C782C"/>
    <w:rsid w:val="008D02ED"/>
    <w:rsid w:val="008D0F5E"/>
    <w:rsid w:val="008D0FFA"/>
    <w:rsid w:val="008D110D"/>
    <w:rsid w:val="008D12A7"/>
    <w:rsid w:val="008D135F"/>
    <w:rsid w:val="008D185D"/>
    <w:rsid w:val="008D1DEA"/>
    <w:rsid w:val="008D2011"/>
    <w:rsid w:val="008D23C3"/>
    <w:rsid w:val="008D2D9C"/>
    <w:rsid w:val="008D2F73"/>
    <w:rsid w:val="008D2FFC"/>
    <w:rsid w:val="008D3343"/>
    <w:rsid w:val="008D36B1"/>
    <w:rsid w:val="008D36EC"/>
    <w:rsid w:val="008D3D2A"/>
    <w:rsid w:val="008D4494"/>
    <w:rsid w:val="008D4665"/>
    <w:rsid w:val="008D5074"/>
    <w:rsid w:val="008D50A6"/>
    <w:rsid w:val="008D5758"/>
    <w:rsid w:val="008D5AB1"/>
    <w:rsid w:val="008D5AFA"/>
    <w:rsid w:val="008D5B78"/>
    <w:rsid w:val="008D5EB5"/>
    <w:rsid w:val="008D6318"/>
    <w:rsid w:val="008D65F9"/>
    <w:rsid w:val="008D790D"/>
    <w:rsid w:val="008D79D4"/>
    <w:rsid w:val="008D7BE0"/>
    <w:rsid w:val="008D7C3C"/>
    <w:rsid w:val="008E015C"/>
    <w:rsid w:val="008E0335"/>
    <w:rsid w:val="008E0FA8"/>
    <w:rsid w:val="008E150C"/>
    <w:rsid w:val="008E1A5D"/>
    <w:rsid w:val="008E220F"/>
    <w:rsid w:val="008E26D5"/>
    <w:rsid w:val="008E27B2"/>
    <w:rsid w:val="008E295D"/>
    <w:rsid w:val="008E2E92"/>
    <w:rsid w:val="008E3C90"/>
    <w:rsid w:val="008E3E7A"/>
    <w:rsid w:val="008E3F39"/>
    <w:rsid w:val="008E41F9"/>
    <w:rsid w:val="008E4385"/>
    <w:rsid w:val="008E4480"/>
    <w:rsid w:val="008E48E4"/>
    <w:rsid w:val="008E5066"/>
    <w:rsid w:val="008E50C8"/>
    <w:rsid w:val="008E6442"/>
    <w:rsid w:val="008E66F9"/>
    <w:rsid w:val="008E6974"/>
    <w:rsid w:val="008E69F9"/>
    <w:rsid w:val="008E6DC9"/>
    <w:rsid w:val="008E6E43"/>
    <w:rsid w:val="008E7096"/>
    <w:rsid w:val="008E70A6"/>
    <w:rsid w:val="008F00A3"/>
    <w:rsid w:val="008F00BA"/>
    <w:rsid w:val="008F019E"/>
    <w:rsid w:val="008F0844"/>
    <w:rsid w:val="008F0B14"/>
    <w:rsid w:val="008F0FDF"/>
    <w:rsid w:val="008F1263"/>
    <w:rsid w:val="008F1C13"/>
    <w:rsid w:val="008F1C3B"/>
    <w:rsid w:val="008F1F3B"/>
    <w:rsid w:val="008F22C4"/>
    <w:rsid w:val="008F22FA"/>
    <w:rsid w:val="008F241B"/>
    <w:rsid w:val="008F24D7"/>
    <w:rsid w:val="008F26B7"/>
    <w:rsid w:val="008F2E0F"/>
    <w:rsid w:val="008F2E55"/>
    <w:rsid w:val="008F394C"/>
    <w:rsid w:val="008F3A1C"/>
    <w:rsid w:val="008F427C"/>
    <w:rsid w:val="008F5485"/>
    <w:rsid w:val="008F5E62"/>
    <w:rsid w:val="008F6382"/>
    <w:rsid w:val="008F67B8"/>
    <w:rsid w:val="008F6C18"/>
    <w:rsid w:val="008F72C8"/>
    <w:rsid w:val="008F7624"/>
    <w:rsid w:val="008F768E"/>
    <w:rsid w:val="008F7895"/>
    <w:rsid w:val="008F7C12"/>
    <w:rsid w:val="009001DD"/>
    <w:rsid w:val="00900789"/>
    <w:rsid w:val="009008E2"/>
    <w:rsid w:val="0090095C"/>
    <w:rsid w:val="00901232"/>
    <w:rsid w:val="0090165F"/>
    <w:rsid w:val="00901D43"/>
    <w:rsid w:val="00902BAA"/>
    <w:rsid w:val="00902BB5"/>
    <w:rsid w:val="009034F7"/>
    <w:rsid w:val="00903A06"/>
    <w:rsid w:val="00904173"/>
    <w:rsid w:val="009042DD"/>
    <w:rsid w:val="009044E1"/>
    <w:rsid w:val="00904B00"/>
    <w:rsid w:val="00904F15"/>
    <w:rsid w:val="00905173"/>
    <w:rsid w:val="00905B86"/>
    <w:rsid w:val="00905C8E"/>
    <w:rsid w:val="00905CE3"/>
    <w:rsid w:val="0090665F"/>
    <w:rsid w:val="00906A31"/>
    <w:rsid w:val="00906A84"/>
    <w:rsid w:val="00906E41"/>
    <w:rsid w:val="00907651"/>
    <w:rsid w:val="00907894"/>
    <w:rsid w:val="00907987"/>
    <w:rsid w:val="00907A0E"/>
    <w:rsid w:val="009102BF"/>
    <w:rsid w:val="009102F5"/>
    <w:rsid w:val="00910383"/>
    <w:rsid w:val="009103EB"/>
    <w:rsid w:val="00910EE4"/>
    <w:rsid w:val="00910F3E"/>
    <w:rsid w:val="009110B7"/>
    <w:rsid w:val="0091118B"/>
    <w:rsid w:val="0091125B"/>
    <w:rsid w:val="0091139C"/>
    <w:rsid w:val="0091169C"/>
    <w:rsid w:val="0091174F"/>
    <w:rsid w:val="00911850"/>
    <w:rsid w:val="00911B89"/>
    <w:rsid w:val="00911CE1"/>
    <w:rsid w:val="00912598"/>
    <w:rsid w:val="00912913"/>
    <w:rsid w:val="00912C78"/>
    <w:rsid w:val="0091309E"/>
    <w:rsid w:val="0091311D"/>
    <w:rsid w:val="0091330E"/>
    <w:rsid w:val="00913427"/>
    <w:rsid w:val="009136F1"/>
    <w:rsid w:val="0091390F"/>
    <w:rsid w:val="00913A28"/>
    <w:rsid w:val="00913AD7"/>
    <w:rsid w:val="00913C4A"/>
    <w:rsid w:val="00913E66"/>
    <w:rsid w:val="0091427A"/>
    <w:rsid w:val="009147EC"/>
    <w:rsid w:val="00914FA4"/>
    <w:rsid w:val="00914FC6"/>
    <w:rsid w:val="0091519B"/>
    <w:rsid w:val="00915693"/>
    <w:rsid w:val="00915F42"/>
    <w:rsid w:val="00916853"/>
    <w:rsid w:val="00916978"/>
    <w:rsid w:val="00916DF7"/>
    <w:rsid w:val="0091738A"/>
    <w:rsid w:val="00917998"/>
    <w:rsid w:val="0092069F"/>
    <w:rsid w:val="009221C0"/>
    <w:rsid w:val="00922696"/>
    <w:rsid w:val="00922E67"/>
    <w:rsid w:val="0092313F"/>
    <w:rsid w:val="009232F6"/>
    <w:rsid w:val="00923A52"/>
    <w:rsid w:val="00923C96"/>
    <w:rsid w:val="00924101"/>
    <w:rsid w:val="0092438B"/>
    <w:rsid w:val="00924642"/>
    <w:rsid w:val="00924D42"/>
    <w:rsid w:val="009259A0"/>
    <w:rsid w:val="00925A5F"/>
    <w:rsid w:val="0092634C"/>
    <w:rsid w:val="009267CF"/>
    <w:rsid w:val="00926BB9"/>
    <w:rsid w:val="00927722"/>
    <w:rsid w:val="0092789E"/>
    <w:rsid w:val="009278C3"/>
    <w:rsid w:val="00927F7A"/>
    <w:rsid w:val="0093018B"/>
    <w:rsid w:val="009305E6"/>
    <w:rsid w:val="009309F4"/>
    <w:rsid w:val="00931194"/>
    <w:rsid w:val="00931986"/>
    <w:rsid w:val="00932314"/>
    <w:rsid w:val="009328D6"/>
    <w:rsid w:val="00932C8A"/>
    <w:rsid w:val="0093327E"/>
    <w:rsid w:val="0093361E"/>
    <w:rsid w:val="00933CCA"/>
    <w:rsid w:val="00934896"/>
    <w:rsid w:val="009355B3"/>
    <w:rsid w:val="009358F3"/>
    <w:rsid w:val="00935E43"/>
    <w:rsid w:val="00935F88"/>
    <w:rsid w:val="00937203"/>
    <w:rsid w:val="009372A1"/>
    <w:rsid w:val="009379F4"/>
    <w:rsid w:val="00940530"/>
    <w:rsid w:val="009405E2"/>
    <w:rsid w:val="0094089E"/>
    <w:rsid w:val="009409FF"/>
    <w:rsid w:val="00940ACB"/>
    <w:rsid w:val="00940DBC"/>
    <w:rsid w:val="009410B3"/>
    <w:rsid w:val="009411FD"/>
    <w:rsid w:val="009412A6"/>
    <w:rsid w:val="009417CC"/>
    <w:rsid w:val="009425B3"/>
    <w:rsid w:val="009425B5"/>
    <w:rsid w:val="00942B97"/>
    <w:rsid w:val="00942C3C"/>
    <w:rsid w:val="00942F0E"/>
    <w:rsid w:val="00943147"/>
    <w:rsid w:val="00943271"/>
    <w:rsid w:val="00943457"/>
    <w:rsid w:val="0094365B"/>
    <w:rsid w:val="00943AAC"/>
    <w:rsid w:val="00943CE9"/>
    <w:rsid w:val="00944824"/>
    <w:rsid w:val="00944EA4"/>
    <w:rsid w:val="00945098"/>
    <w:rsid w:val="00945152"/>
    <w:rsid w:val="00945929"/>
    <w:rsid w:val="00945BFE"/>
    <w:rsid w:val="00945D5F"/>
    <w:rsid w:val="00946708"/>
    <w:rsid w:val="00946B4F"/>
    <w:rsid w:val="00946FE8"/>
    <w:rsid w:val="009473A9"/>
    <w:rsid w:val="00947627"/>
    <w:rsid w:val="00947855"/>
    <w:rsid w:val="00947B1D"/>
    <w:rsid w:val="00950137"/>
    <w:rsid w:val="00950284"/>
    <w:rsid w:val="009502F0"/>
    <w:rsid w:val="00950590"/>
    <w:rsid w:val="0095146E"/>
    <w:rsid w:val="0095198B"/>
    <w:rsid w:val="00952083"/>
    <w:rsid w:val="00952265"/>
    <w:rsid w:val="009531D4"/>
    <w:rsid w:val="0095325B"/>
    <w:rsid w:val="009532FF"/>
    <w:rsid w:val="009535CB"/>
    <w:rsid w:val="00953F39"/>
    <w:rsid w:val="00953F6A"/>
    <w:rsid w:val="00953F7C"/>
    <w:rsid w:val="00954137"/>
    <w:rsid w:val="0095441C"/>
    <w:rsid w:val="00954537"/>
    <w:rsid w:val="00954538"/>
    <w:rsid w:val="00954819"/>
    <w:rsid w:val="00954D3A"/>
    <w:rsid w:val="00954E73"/>
    <w:rsid w:val="00954F73"/>
    <w:rsid w:val="0095511C"/>
    <w:rsid w:val="00955406"/>
    <w:rsid w:val="00955AD9"/>
    <w:rsid w:val="00955B36"/>
    <w:rsid w:val="00955D7F"/>
    <w:rsid w:val="00956009"/>
    <w:rsid w:val="0095669E"/>
    <w:rsid w:val="00956739"/>
    <w:rsid w:val="00956911"/>
    <w:rsid w:val="00956ABE"/>
    <w:rsid w:val="00956DEF"/>
    <w:rsid w:val="00956F3B"/>
    <w:rsid w:val="00957094"/>
    <w:rsid w:val="00957C13"/>
    <w:rsid w:val="00957CF3"/>
    <w:rsid w:val="00957D86"/>
    <w:rsid w:val="00960AFF"/>
    <w:rsid w:val="00961469"/>
    <w:rsid w:val="0096199F"/>
    <w:rsid w:val="00961A85"/>
    <w:rsid w:val="00961EA7"/>
    <w:rsid w:val="009632C1"/>
    <w:rsid w:val="009634FF"/>
    <w:rsid w:val="00963A88"/>
    <w:rsid w:val="00963CCD"/>
    <w:rsid w:val="00963E13"/>
    <w:rsid w:val="00964032"/>
    <w:rsid w:val="0096441A"/>
    <w:rsid w:val="0096503E"/>
    <w:rsid w:val="00965247"/>
    <w:rsid w:val="009654C6"/>
    <w:rsid w:val="00965D54"/>
    <w:rsid w:val="00965E09"/>
    <w:rsid w:val="00965E48"/>
    <w:rsid w:val="009665C1"/>
    <w:rsid w:val="00966821"/>
    <w:rsid w:val="0096694F"/>
    <w:rsid w:val="00966D69"/>
    <w:rsid w:val="009671FF"/>
    <w:rsid w:val="009677E5"/>
    <w:rsid w:val="009701CD"/>
    <w:rsid w:val="0097028C"/>
    <w:rsid w:val="0097115E"/>
    <w:rsid w:val="00971317"/>
    <w:rsid w:val="00971D45"/>
    <w:rsid w:val="00971FE9"/>
    <w:rsid w:val="0097216C"/>
    <w:rsid w:val="009721B5"/>
    <w:rsid w:val="00972B30"/>
    <w:rsid w:val="0097432B"/>
    <w:rsid w:val="00974486"/>
    <w:rsid w:val="00974C46"/>
    <w:rsid w:val="0097569F"/>
    <w:rsid w:val="00975899"/>
    <w:rsid w:val="00975C44"/>
    <w:rsid w:val="00975EA0"/>
    <w:rsid w:val="00975FFA"/>
    <w:rsid w:val="0097633B"/>
    <w:rsid w:val="0097664D"/>
    <w:rsid w:val="00976A8C"/>
    <w:rsid w:val="00976E85"/>
    <w:rsid w:val="00976F84"/>
    <w:rsid w:val="00977388"/>
    <w:rsid w:val="009777AD"/>
    <w:rsid w:val="00977945"/>
    <w:rsid w:val="00977C31"/>
    <w:rsid w:val="00977CA8"/>
    <w:rsid w:val="00977DB9"/>
    <w:rsid w:val="00977DDF"/>
    <w:rsid w:val="00977F1E"/>
    <w:rsid w:val="0098019B"/>
    <w:rsid w:val="009806BD"/>
    <w:rsid w:val="009806C8"/>
    <w:rsid w:val="00980B27"/>
    <w:rsid w:val="00980B31"/>
    <w:rsid w:val="00980BB8"/>
    <w:rsid w:val="00980CC0"/>
    <w:rsid w:val="00980CE0"/>
    <w:rsid w:val="00980E50"/>
    <w:rsid w:val="009810AF"/>
    <w:rsid w:val="009813A3"/>
    <w:rsid w:val="00981E15"/>
    <w:rsid w:val="0098260D"/>
    <w:rsid w:val="0098283E"/>
    <w:rsid w:val="0098301B"/>
    <w:rsid w:val="0098368D"/>
    <w:rsid w:val="0098398D"/>
    <w:rsid w:val="009840E1"/>
    <w:rsid w:val="00984748"/>
    <w:rsid w:val="00984BF3"/>
    <w:rsid w:val="0098514D"/>
    <w:rsid w:val="0098570C"/>
    <w:rsid w:val="009857EA"/>
    <w:rsid w:val="009859AB"/>
    <w:rsid w:val="00985EA8"/>
    <w:rsid w:val="00985FC4"/>
    <w:rsid w:val="00986590"/>
    <w:rsid w:val="009867EB"/>
    <w:rsid w:val="00986CC7"/>
    <w:rsid w:val="009871DC"/>
    <w:rsid w:val="00987457"/>
    <w:rsid w:val="009879A9"/>
    <w:rsid w:val="00987A52"/>
    <w:rsid w:val="00987E19"/>
    <w:rsid w:val="0099093D"/>
    <w:rsid w:val="00990A22"/>
    <w:rsid w:val="00990E2A"/>
    <w:rsid w:val="00990EDE"/>
    <w:rsid w:val="009911D4"/>
    <w:rsid w:val="00991270"/>
    <w:rsid w:val="00991A39"/>
    <w:rsid w:val="00991A58"/>
    <w:rsid w:val="00992979"/>
    <w:rsid w:val="00992F4E"/>
    <w:rsid w:val="00993067"/>
    <w:rsid w:val="00993302"/>
    <w:rsid w:val="009945CB"/>
    <w:rsid w:val="009949B9"/>
    <w:rsid w:val="009949CA"/>
    <w:rsid w:val="009951E5"/>
    <w:rsid w:val="00995931"/>
    <w:rsid w:val="00995CD7"/>
    <w:rsid w:val="00995FE5"/>
    <w:rsid w:val="00996A0B"/>
    <w:rsid w:val="00996B05"/>
    <w:rsid w:val="00996DE5"/>
    <w:rsid w:val="00996E0D"/>
    <w:rsid w:val="00996F12"/>
    <w:rsid w:val="00997240"/>
    <w:rsid w:val="0099743D"/>
    <w:rsid w:val="009976A9"/>
    <w:rsid w:val="00997901"/>
    <w:rsid w:val="00997A19"/>
    <w:rsid w:val="009A1255"/>
    <w:rsid w:val="009A33DE"/>
    <w:rsid w:val="009A38DE"/>
    <w:rsid w:val="009A3C36"/>
    <w:rsid w:val="009A3EA7"/>
    <w:rsid w:val="009A4219"/>
    <w:rsid w:val="009A464F"/>
    <w:rsid w:val="009A4660"/>
    <w:rsid w:val="009A48DE"/>
    <w:rsid w:val="009A48FB"/>
    <w:rsid w:val="009A4DBE"/>
    <w:rsid w:val="009A4EF0"/>
    <w:rsid w:val="009A4F9B"/>
    <w:rsid w:val="009A5060"/>
    <w:rsid w:val="009A56D2"/>
    <w:rsid w:val="009A5A9A"/>
    <w:rsid w:val="009A5E51"/>
    <w:rsid w:val="009A5F83"/>
    <w:rsid w:val="009A615C"/>
    <w:rsid w:val="009A621A"/>
    <w:rsid w:val="009A6B02"/>
    <w:rsid w:val="009A6BB3"/>
    <w:rsid w:val="009A7058"/>
    <w:rsid w:val="009A7182"/>
    <w:rsid w:val="009A7C09"/>
    <w:rsid w:val="009A7E57"/>
    <w:rsid w:val="009B03A3"/>
    <w:rsid w:val="009B096F"/>
    <w:rsid w:val="009B0CCC"/>
    <w:rsid w:val="009B0F0E"/>
    <w:rsid w:val="009B0FB5"/>
    <w:rsid w:val="009B1014"/>
    <w:rsid w:val="009B1159"/>
    <w:rsid w:val="009B1D6A"/>
    <w:rsid w:val="009B27A1"/>
    <w:rsid w:val="009B28B9"/>
    <w:rsid w:val="009B2B9C"/>
    <w:rsid w:val="009B3102"/>
    <w:rsid w:val="009B3282"/>
    <w:rsid w:val="009B3309"/>
    <w:rsid w:val="009B3AB7"/>
    <w:rsid w:val="009B41FA"/>
    <w:rsid w:val="009B4829"/>
    <w:rsid w:val="009B491E"/>
    <w:rsid w:val="009B4E32"/>
    <w:rsid w:val="009B4FC0"/>
    <w:rsid w:val="009B5199"/>
    <w:rsid w:val="009B5462"/>
    <w:rsid w:val="009B5B50"/>
    <w:rsid w:val="009B5F21"/>
    <w:rsid w:val="009B6076"/>
    <w:rsid w:val="009B65D3"/>
    <w:rsid w:val="009B68AC"/>
    <w:rsid w:val="009B7373"/>
    <w:rsid w:val="009B7670"/>
    <w:rsid w:val="009B788F"/>
    <w:rsid w:val="009B7BDC"/>
    <w:rsid w:val="009C04E1"/>
    <w:rsid w:val="009C065E"/>
    <w:rsid w:val="009C070E"/>
    <w:rsid w:val="009C0E66"/>
    <w:rsid w:val="009C0E8D"/>
    <w:rsid w:val="009C10BB"/>
    <w:rsid w:val="009C1628"/>
    <w:rsid w:val="009C17BC"/>
    <w:rsid w:val="009C192E"/>
    <w:rsid w:val="009C1A79"/>
    <w:rsid w:val="009C1F57"/>
    <w:rsid w:val="009C2B48"/>
    <w:rsid w:val="009C323B"/>
    <w:rsid w:val="009C397E"/>
    <w:rsid w:val="009C3E92"/>
    <w:rsid w:val="009C4066"/>
    <w:rsid w:val="009C41BD"/>
    <w:rsid w:val="009C4616"/>
    <w:rsid w:val="009C47FA"/>
    <w:rsid w:val="009C58F6"/>
    <w:rsid w:val="009C5AD0"/>
    <w:rsid w:val="009C63A9"/>
    <w:rsid w:val="009C6D3E"/>
    <w:rsid w:val="009C7561"/>
    <w:rsid w:val="009C77A4"/>
    <w:rsid w:val="009C783F"/>
    <w:rsid w:val="009D0039"/>
    <w:rsid w:val="009D04E0"/>
    <w:rsid w:val="009D0659"/>
    <w:rsid w:val="009D0663"/>
    <w:rsid w:val="009D0A1B"/>
    <w:rsid w:val="009D10AB"/>
    <w:rsid w:val="009D19A4"/>
    <w:rsid w:val="009D1BCF"/>
    <w:rsid w:val="009D26CA"/>
    <w:rsid w:val="009D27F4"/>
    <w:rsid w:val="009D2A13"/>
    <w:rsid w:val="009D2B79"/>
    <w:rsid w:val="009D2BF7"/>
    <w:rsid w:val="009D3642"/>
    <w:rsid w:val="009D36A7"/>
    <w:rsid w:val="009D381F"/>
    <w:rsid w:val="009D388B"/>
    <w:rsid w:val="009D4454"/>
    <w:rsid w:val="009D44C1"/>
    <w:rsid w:val="009D4B46"/>
    <w:rsid w:val="009D526B"/>
    <w:rsid w:val="009D599A"/>
    <w:rsid w:val="009D6032"/>
    <w:rsid w:val="009D6467"/>
    <w:rsid w:val="009D696E"/>
    <w:rsid w:val="009D71CC"/>
    <w:rsid w:val="009D72B4"/>
    <w:rsid w:val="009D73EF"/>
    <w:rsid w:val="009D743B"/>
    <w:rsid w:val="009D74E0"/>
    <w:rsid w:val="009D7D7B"/>
    <w:rsid w:val="009D7E14"/>
    <w:rsid w:val="009E0815"/>
    <w:rsid w:val="009E0903"/>
    <w:rsid w:val="009E0DF7"/>
    <w:rsid w:val="009E11CC"/>
    <w:rsid w:val="009E15C3"/>
    <w:rsid w:val="009E17F4"/>
    <w:rsid w:val="009E1D31"/>
    <w:rsid w:val="009E1D6D"/>
    <w:rsid w:val="009E1E98"/>
    <w:rsid w:val="009E1F47"/>
    <w:rsid w:val="009E225D"/>
    <w:rsid w:val="009E3330"/>
    <w:rsid w:val="009E35A3"/>
    <w:rsid w:val="009E39FE"/>
    <w:rsid w:val="009E3A43"/>
    <w:rsid w:val="009E3BC4"/>
    <w:rsid w:val="009E3EB0"/>
    <w:rsid w:val="009E3F83"/>
    <w:rsid w:val="009E42A2"/>
    <w:rsid w:val="009E4947"/>
    <w:rsid w:val="009E4962"/>
    <w:rsid w:val="009E4A8C"/>
    <w:rsid w:val="009E4AD9"/>
    <w:rsid w:val="009E4C1F"/>
    <w:rsid w:val="009E50E2"/>
    <w:rsid w:val="009E54A0"/>
    <w:rsid w:val="009E569C"/>
    <w:rsid w:val="009E5A98"/>
    <w:rsid w:val="009E5B50"/>
    <w:rsid w:val="009E5C71"/>
    <w:rsid w:val="009E6197"/>
    <w:rsid w:val="009E6723"/>
    <w:rsid w:val="009E69F7"/>
    <w:rsid w:val="009E77BE"/>
    <w:rsid w:val="009E7D9C"/>
    <w:rsid w:val="009F05F9"/>
    <w:rsid w:val="009F08BA"/>
    <w:rsid w:val="009F094A"/>
    <w:rsid w:val="009F0C84"/>
    <w:rsid w:val="009F0E39"/>
    <w:rsid w:val="009F0F75"/>
    <w:rsid w:val="009F173E"/>
    <w:rsid w:val="009F1B4B"/>
    <w:rsid w:val="009F2288"/>
    <w:rsid w:val="009F22FC"/>
    <w:rsid w:val="009F2448"/>
    <w:rsid w:val="009F25EE"/>
    <w:rsid w:val="009F2E91"/>
    <w:rsid w:val="009F33BB"/>
    <w:rsid w:val="009F359C"/>
    <w:rsid w:val="009F3A6D"/>
    <w:rsid w:val="009F3EB1"/>
    <w:rsid w:val="009F43DE"/>
    <w:rsid w:val="009F493B"/>
    <w:rsid w:val="009F4E75"/>
    <w:rsid w:val="009F4F33"/>
    <w:rsid w:val="009F5498"/>
    <w:rsid w:val="009F54F4"/>
    <w:rsid w:val="009F55C9"/>
    <w:rsid w:val="009F59EB"/>
    <w:rsid w:val="009F5EAE"/>
    <w:rsid w:val="009F5F9F"/>
    <w:rsid w:val="009F63DD"/>
    <w:rsid w:val="009F66F3"/>
    <w:rsid w:val="009F6A7B"/>
    <w:rsid w:val="009F6D67"/>
    <w:rsid w:val="009F706B"/>
    <w:rsid w:val="009F72D8"/>
    <w:rsid w:val="009F7410"/>
    <w:rsid w:val="009F74C9"/>
    <w:rsid w:val="009F766E"/>
    <w:rsid w:val="009F7D7C"/>
    <w:rsid w:val="009F7FBF"/>
    <w:rsid w:val="009F7FF6"/>
    <w:rsid w:val="00A003E3"/>
    <w:rsid w:val="00A00BC7"/>
    <w:rsid w:val="00A00ECA"/>
    <w:rsid w:val="00A00F27"/>
    <w:rsid w:val="00A01485"/>
    <w:rsid w:val="00A01574"/>
    <w:rsid w:val="00A01718"/>
    <w:rsid w:val="00A020ED"/>
    <w:rsid w:val="00A02774"/>
    <w:rsid w:val="00A02A19"/>
    <w:rsid w:val="00A02F06"/>
    <w:rsid w:val="00A0311A"/>
    <w:rsid w:val="00A031F2"/>
    <w:rsid w:val="00A036B7"/>
    <w:rsid w:val="00A036C8"/>
    <w:rsid w:val="00A03A25"/>
    <w:rsid w:val="00A04C3F"/>
    <w:rsid w:val="00A04E27"/>
    <w:rsid w:val="00A0511D"/>
    <w:rsid w:val="00A05575"/>
    <w:rsid w:val="00A05601"/>
    <w:rsid w:val="00A05CD6"/>
    <w:rsid w:val="00A05D21"/>
    <w:rsid w:val="00A06778"/>
    <w:rsid w:val="00A06C44"/>
    <w:rsid w:val="00A06C46"/>
    <w:rsid w:val="00A06CC4"/>
    <w:rsid w:val="00A100E4"/>
    <w:rsid w:val="00A10677"/>
    <w:rsid w:val="00A106BF"/>
    <w:rsid w:val="00A10B6F"/>
    <w:rsid w:val="00A10C33"/>
    <w:rsid w:val="00A11340"/>
    <w:rsid w:val="00A11968"/>
    <w:rsid w:val="00A11C04"/>
    <w:rsid w:val="00A12380"/>
    <w:rsid w:val="00A1259E"/>
    <w:rsid w:val="00A12E6D"/>
    <w:rsid w:val="00A1303A"/>
    <w:rsid w:val="00A1310A"/>
    <w:rsid w:val="00A133CB"/>
    <w:rsid w:val="00A13783"/>
    <w:rsid w:val="00A138BB"/>
    <w:rsid w:val="00A13FE1"/>
    <w:rsid w:val="00A14230"/>
    <w:rsid w:val="00A15B6A"/>
    <w:rsid w:val="00A15CAF"/>
    <w:rsid w:val="00A15D1A"/>
    <w:rsid w:val="00A15FD0"/>
    <w:rsid w:val="00A1602F"/>
    <w:rsid w:val="00A165F1"/>
    <w:rsid w:val="00A1665A"/>
    <w:rsid w:val="00A16B79"/>
    <w:rsid w:val="00A16C31"/>
    <w:rsid w:val="00A16FE6"/>
    <w:rsid w:val="00A17E91"/>
    <w:rsid w:val="00A17F1C"/>
    <w:rsid w:val="00A20342"/>
    <w:rsid w:val="00A203B5"/>
    <w:rsid w:val="00A20570"/>
    <w:rsid w:val="00A2138A"/>
    <w:rsid w:val="00A21AD7"/>
    <w:rsid w:val="00A21DB9"/>
    <w:rsid w:val="00A21FAC"/>
    <w:rsid w:val="00A22256"/>
    <w:rsid w:val="00A22473"/>
    <w:rsid w:val="00A22588"/>
    <w:rsid w:val="00A22DFD"/>
    <w:rsid w:val="00A23695"/>
    <w:rsid w:val="00A239AF"/>
    <w:rsid w:val="00A23F5A"/>
    <w:rsid w:val="00A240A0"/>
    <w:rsid w:val="00A24650"/>
    <w:rsid w:val="00A24A6F"/>
    <w:rsid w:val="00A24A7C"/>
    <w:rsid w:val="00A24C3A"/>
    <w:rsid w:val="00A24D9B"/>
    <w:rsid w:val="00A25524"/>
    <w:rsid w:val="00A2566E"/>
    <w:rsid w:val="00A25EF8"/>
    <w:rsid w:val="00A26499"/>
    <w:rsid w:val="00A26AFE"/>
    <w:rsid w:val="00A26EB0"/>
    <w:rsid w:val="00A270E9"/>
    <w:rsid w:val="00A27DBD"/>
    <w:rsid w:val="00A27E51"/>
    <w:rsid w:val="00A302D4"/>
    <w:rsid w:val="00A3049E"/>
    <w:rsid w:val="00A30542"/>
    <w:rsid w:val="00A30949"/>
    <w:rsid w:val="00A3105B"/>
    <w:rsid w:val="00A313C0"/>
    <w:rsid w:val="00A3256A"/>
    <w:rsid w:val="00A32FFC"/>
    <w:rsid w:val="00A33093"/>
    <w:rsid w:val="00A33511"/>
    <w:rsid w:val="00A339E2"/>
    <w:rsid w:val="00A33E40"/>
    <w:rsid w:val="00A34136"/>
    <w:rsid w:val="00A34D68"/>
    <w:rsid w:val="00A34EF1"/>
    <w:rsid w:val="00A34FC6"/>
    <w:rsid w:val="00A3579D"/>
    <w:rsid w:val="00A35BEB"/>
    <w:rsid w:val="00A36075"/>
    <w:rsid w:val="00A3648F"/>
    <w:rsid w:val="00A3657A"/>
    <w:rsid w:val="00A3748B"/>
    <w:rsid w:val="00A3796F"/>
    <w:rsid w:val="00A400D4"/>
    <w:rsid w:val="00A40930"/>
    <w:rsid w:val="00A40D03"/>
    <w:rsid w:val="00A40DE5"/>
    <w:rsid w:val="00A40E61"/>
    <w:rsid w:val="00A4158A"/>
    <w:rsid w:val="00A41A26"/>
    <w:rsid w:val="00A41A44"/>
    <w:rsid w:val="00A41BE5"/>
    <w:rsid w:val="00A41C66"/>
    <w:rsid w:val="00A41F8F"/>
    <w:rsid w:val="00A41FA4"/>
    <w:rsid w:val="00A42004"/>
    <w:rsid w:val="00A424C8"/>
    <w:rsid w:val="00A42653"/>
    <w:rsid w:val="00A428FD"/>
    <w:rsid w:val="00A42D4A"/>
    <w:rsid w:val="00A43CAD"/>
    <w:rsid w:val="00A43E51"/>
    <w:rsid w:val="00A44B19"/>
    <w:rsid w:val="00A44CCD"/>
    <w:rsid w:val="00A44DFA"/>
    <w:rsid w:val="00A45207"/>
    <w:rsid w:val="00A4568A"/>
    <w:rsid w:val="00A45878"/>
    <w:rsid w:val="00A45C63"/>
    <w:rsid w:val="00A45D7F"/>
    <w:rsid w:val="00A468C1"/>
    <w:rsid w:val="00A46E43"/>
    <w:rsid w:val="00A47681"/>
    <w:rsid w:val="00A4773C"/>
    <w:rsid w:val="00A47808"/>
    <w:rsid w:val="00A47A21"/>
    <w:rsid w:val="00A5064D"/>
    <w:rsid w:val="00A5073F"/>
    <w:rsid w:val="00A5101E"/>
    <w:rsid w:val="00A5166A"/>
    <w:rsid w:val="00A51C04"/>
    <w:rsid w:val="00A51E30"/>
    <w:rsid w:val="00A520CF"/>
    <w:rsid w:val="00A52559"/>
    <w:rsid w:val="00A5262F"/>
    <w:rsid w:val="00A52744"/>
    <w:rsid w:val="00A527C2"/>
    <w:rsid w:val="00A52A18"/>
    <w:rsid w:val="00A52AFD"/>
    <w:rsid w:val="00A52FA3"/>
    <w:rsid w:val="00A531EE"/>
    <w:rsid w:val="00A533DE"/>
    <w:rsid w:val="00A53443"/>
    <w:rsid w:val="00A5353D"/>
    <w:rsid w:val="00A53A8B"/>
    <w:rsid w:val="00A53DB3"/>
    <w:rsid w:val="00A53E4A"/>
    <w:rsid w:val="00A545CB"/>
    <w:rsid w:val="00A547EF"/>
    <w:rsid w:val="00A54909"/>
    <w:rsid w:val="00A54A7C"/>
    <w:rsid w:val="00A54E30"/>
    <w:rsid w:val="00A54F2B"/>
    <w:rsid w:val="00A55257"/>
    <w:rsid w:val="00A556FC"/>
    <w:rsid w:val="00A55879"/>
    <w:rsid w:val="00A55964"/>
    <w:rsid w:val="00A55F78"/>
    <w:rsid w:val="00A575F1"/>
    <w:rsid w:val="00A5777A"/>
    <w:rsid w:val="00A602C1"/>
    <w:rsid w:val="00A6101F"/>
    <w:rsid w:val="00A611E0"/>
    <w:rsid w:val="00A619EC"/>
    <w:rsid w:val="00A61A5D"/>
    <w:rsid w:val="00A6243F"/>
    <w:rsid w:val="00A628A8"/>
    <w:rsid w:val="00A62955"/>
    <w:rsid w:val="00A62ABA"/>
    <w:rsid w:val="00A62B05"/>
    <w:rsid w:val="00A62CCC"/>
    <w:rsid w:val="00A6304A"/>
    <w:rsid w:val="00A634DC"/>
    <w:rsid w:val="00A63AFF"/>
    <w:rsid w:val="00A64705"/>
    <w:rsid w:val="00A64DD4"/>
    <w:rsid w:val="00A650BD"/>
    <w:rsid w:val="00A65367"/>
    <w:rsid w:val="00A665DD"/>
    <w:rsid w:val="00A66D61"/>
    <w:rsid w:val="00A67323"/>
    <w:rsid w:val="00A67429"/>
    <w:rsid w:val="00A67466"/>
    <w:rsid w:val="00A67DBA"/>
    <w:rsid w:val="00A7037F"/>
    <w:rsid w:val="00A70678"/>
    <w:rsid w:val="00A710FA"/>
    <w:rsid w:val="00A71156"/>
    <w:rsid w:val="00A7135C"/>
    <w:rsid w:val="00A717AE"/>
    <w:rsid w:val="00A7190E"/>
    <w:rsid w:val="00A719B9"/>
    <w:rsid w:val="00A71D20"/>
    <w:rsid w:val="00A71EC9"/>
    <w:rsid w:val="00A72249"/>
    <w:rsid w:val="00A735BA"/>
    <w:rsid w:val="00A740CF"/>
    <w:rsid w:val="00A74E15"/>
    <w:rsid w:val="00A75112"/>
    <w:rsid w:val="00A756D2"/>
    <w:rsid w:val="00A76088"/>
    <w:rsid w:val="00A765E5"/>
    <w:rsid w:val="00A767E6"/>
    <w:rsid w:val="00A76BA8"/>
    <w:rsid w:val="00A77117"/>
    <w:rsid w:val="00A7713A"/>
    <w:rsid w:val="00A772B6"/>
    <w:rsid w:val="00A777BE"/>
    <w:rsid w:val="00A77A48"/>
    <w:rsid w:val="00A80057"/>
    <w:rsid w:val="00A80C34"/>
    <w:rsid w:val="00A80EBF"/>
    <w:rsid w:val="00A82051"/>
    <w:rsid w:val="00A823D1"/>
    <w:rsid w:val="00A825B7"/>
    <w:rsid w:val="00A828E5"/>
    <w:rsid w:val="00A82A41"/>
    <w:rsid w:val="00A82C5A"/>
    <w:rsid w:val="00A834C6"/>
    <w:rsid w:val="00A843FD"/>
    <w:rsid w:val="00A848D5"/>
    <w:rsid w:val="00A84BCD"/>
    <w:rsid w:val="00A84E31"/>
    <w:rsid w:val="00A855FE"/>
    <w:rsid w:val="00A85768"/>
    <w:rsid w:val="00A85B5B"/>
    <w:rsid w:val="00A85E82"/>
    <w:rsid w:val="00A862D1"/>
    <w:rsid w:val="00A86A24"/>
    <w:rsid w:val="00A86CAE"/>
    <w:rsid w:val="00A870CB"/>
    <w:rsid w:val="00A87A73"/>
    <w:rsid w:val="00A87B08"/>
    <w:rsid w:val="00A87D84"/>
    <w:rsid w:val="00A87F75"/>
    <w:rsid w:val="00A90220"/>
    <w:rsid w:val="00A90F24"/>
    <w:rsid w:val="00A91608"/>
    <w:rsid w:val="00A91A40"/>
    <w:rsid w:val="00A924F1"/>
    <w:rsid w:val="00A92511"/>
    <w:rsid w:val="00A926B9"/>
    <w:rsid w:val="00A92F07"/>
    <w:rsid w:val="00A92F7B"/>
    <w:rsid w:val="00A93074"/>
    <w:rsid w:val="00A93505"/>
    <w:rsid w:val="00A93560"/>
    <w:rsid w:val="00A93AA2"/>
    <w:rsid w:val="00A93FB2"/>
    <w:rsid w:val="00A9439D"/>
    <w:rsid w:val="00A944DC"/>
    <w:rsid w:val="00A94561"/>
    <w:rsid w:val="00A94692"/>
    <w:rsid w:val="00A947D9"/>
    <w:rsid w:val="00A94E1C"/>
    <w:rsid w:val="00A9504D"/>
    <w:rsid w:val="00A9595F"/>
    <w:rsid w:val="00A95B63"/>
    <w:rsid w:val="00A961B3"/>
    <w:rsid w:val="00A962B3"/>
    <w:rsid w:val="00A96938"/>
    <w:rsid w:val="00A9699F"/>
    <w:rsid w:val="00A96B2D"/>
    <w:rsid w:val="00A96D56"/>
    <w:rsid w:val="00A9772D"/>
    <w:rsid w:val="00AA0311"/>
    <w:rsid w:val="00AA0A59"/>
    <w:rsid w:val="00AA107E"/>
    <w:rsid w:val="00AA1272"/>
    <w:rsid w:val="00AA13F7"/>
    <w:rsid w:val="00AA1E70"/>
    <w:rsid w:val="00AA2078"/>
    <w:rsid w:val="00AA22D5"/>
    <w:rsid w:val="00AA2A19"/>
    <w:rsid w:val="00AA31F7"/>
    <w:rsid w:val="00AA34A1"/>
    <w:rsid w:val="00AA3A3F"/>
    <w:rsid w:val="00AA4195"/>
    <w:rsid w:val="00AA454A"/>
    <w:rsid w:val="00AA4C63"/>
    <w:rsid w:val="00AA4D56"/>
    <w:rsid w:val="00AA51CE"/>
    <w:rsid w:val="00AA577F"/>
    <w:rsid w:val="00AA614A"/>
    <w:rsid w:val="00AA6266"/>
    <w:rsid w:val="00AA6763"/>
    <w:rsid w:val="00AA685A"/>
    <w:rsid w:val="00AA6A6C"/>
    <w:rsid w:val="00AA6C34"/>
    <w:rsid w:val="00AA6DCF"/>
    <w:rsid w:val="00AA7046"/>
    <w:rsid w:val="00AA7141"/>
    <w:rsid w:val="00AA7380"/>
    <w:rsid w:val="00AA7DAD"/>
    <w:rsid w:val="00AB0337"/>
    <w:rsid w:val="00AB04D6"/>
    <w:rsid w:val="00AB0B8B"/>
    <w:rsid w:val="00AB1268"/>
    <w:rsid w:val="00AB26A0"/>
    <w:rsid w:val="00AB2C53"/>
    <w:rsid w:val="00AB2E40"/>
    <w:rsid w:val="00AB32C0"/>
    <w:rsid w:val="00AB3715"/>
    <w:rsid w:val="00AB3AEC"/>
    <w:rsid w:val="00AB3C24"/>
    <w:rsid w:val="00AB4176"/>
    <w:rsid w:val="00AB44E5"/>
    <w:rsid w:val="00AB4B07"/>
    <w:rsid w:val="00AB4DC5"/>
    <w:rsid w:val="00AB54FA"/>
    <w:rsid w:val="00AB5C2C"/>
    <w:rsid w:val="00AB5EF1"/>
    <w:rsid w:val="00AB5FED"/>
    <w:rsid w:val="00AB63DA"/>
    <w:rsid w:val="00AB64AA"/>
    <w:rsid w:val="00AB64CF"/>
    <w:rsid w:val="00AB667A"/>
    <w:rsid w:val="00AB6FD6"/>
    <w:rsid w:val="00AB7206"/>
    <w:rsid w:val="00AB7CBE"/>
    <w:rsid w:val="00AB7DA1"/>
    <w:rsid w:val="00AB7E0C"/>
    <w:rsid w:val="00AC0085"/>
    <w:rsid w:val="00AC0B0D"/>
    <w:rsid w:val="00AC0BA4"/>
    <w:rsid w:val="00AC0BDD"/>
    <w:rsid w:val="00AC0DC4"/>
    <w:rsid w:val="00AC0E3A"/>
    <w:rsid w:val="00AC105B"/>
    <w:rsid w:val="00AC1161"/>
    <w:rsid w:val="00AC1A32"/>
    <w:rsid w:val="00AC1B77"/>
    <w:rsid w:val="00AC27BE"/>
    <w:rsid w:val="00AC2828"/>
    <w:rsid w:val="00AC35A9"/>
    <w:rsid w:val="00AC3AC4"/>
    <w:rsid w:val="00AC3C39"/>
    <w:rsid w:val="00AC4526"/>
    <w:rsid w:val="00AC4768"/>
    <w:rsid w:val="00AC478C"/>
    <w:rsid w:val="00AC5CC9"/>
    <w:rsid w:val="00AC6150"/>
    <w:rsid w:val="00AC6930"/>
    <w:rsid w:val="00AC6A34"/>
    <w:rsid w:val="00AC6DA4"/>
    <w:rsid w:val="00AC76D3"/>
    <w:rsid w:val="00AC7851"/>
    <w:rsid w:val="00AC7891"/>
    <w:rsid w:val="00AC7B5E"/>
    <w:rsid w:val="00AC7E11"/>
    <w:rsid w:val="00AD0023"/>
    <w:rsid w:val="00AD002F"/>
    <w:rsid w:val="00AD0504"/>
    <w:rsid w:val="00AD05D7"/>
    <w:rsid w:val="00AD115C"/>
    <w:rsid w:val="00AD174B"/>
    <w:rsid w:val="00AD1E6F"/>
    <w:rsid w:val="00AD1EA7"/>
    <w:rsid w:val="00AD2A5B"/>
    <w:rsid w:val="00AD2C75"/>
    <w:rsid w:val="00AD2E4D"/>
    <w:rsid w:val="00AD366B"/>
    <w:rsid w:val="00AD396B"/>
    <w:rsid w:val="00AD3C81"/>
    <w:rsid w:val="00AD3CAD"/>
    <w:rsid w:val="00AD3DE3"/>
    <w:rsid w:val="00AD3E75"/>
    <w:rsid w:val="00AD41A2"/>
    <w:rsid w:val="00AD4EF6"/>
    <w:rsid w:val="00AD5B75"/>
    <w:rsid w:val="00AD5FEB"/>
    <w:rsid w:val="00AD72BB"/>
    <w:rsid w:val="00AD72FE"/>
    <w:rsid w:val="00AD730C"/>
    <w:rsid w:val="00AD791D"/>
    <w:rsid w:val="00AD7FEB"/>
    <w:rsid w:val="00AE03EC"/>
    <w:rsid w:val="00AE03F8"/>
    <w:rsid w:val="00AE0500"/>
    <w:rsid w:val="00AE0DD1"/>
    <w:rsid w:val="00AE0F18"/>
    <w:rsid w:val="00AE112B"/>
    <w:rsid w:val="00AE137E"/>
    <w:rsid w:val="00AE169D"/>
    <w:rsid w:val="00AE16AD"/>
    <w:rsid w:val="00AE17C4"/>
    <w:rsid w:val="00AE2192"/>
    <w:rsid w:val="00AE2279"/>
    <w:rsid w:val="00AE2B6D"/>
    <w:rsid w:val="00AE36BE"/>
    <w:rsid w:val="00AE3724"/>
    <w:rsid w:val="00AE38C9"/>
    <w:rsid w:val="00AE4449"/>
    <w:rsid w:val="00AE4AE6"/>
    <w:rsid w:val="00AE523F"/>
    <w:rsid w:val="00AE557F"/>
    <w:rsid w:val="00AE57D7"/>
    <w:rsid w:val="00AE5A25"/>
    <w:rsid w:val="00AE5C50"/>
    <w:rsid w:val="00AE5DE0"/>
    <w:rsid w:val="00AE63F2"/>
    <w:rsid w:val="00AE641F"/>
    <w:rsid w:val="00AE662D"/>
    <w:rsid w:val="00AE66B4"/>
    <w:rsid w:val="00AE6E11"/>
    <w:rsid w:val="00AE6E86"/>
    <w:rsid w:val="00AE6FE7"/>
    <w:rsid w:val="00AE71A5"/>
    <w:rsid w:val="00AE75F3"/>
    <w:rsid w:val="00AE788C"/>
    <w:rsid w:val="00AF0467"/>
    <w:rsid w:val="00AF0711"/>
    <w:rsid w:val="00AF12F5"/>
    <w:rsid w:val="00AF15C9"/>
    <w:rsid w:val="00AF160F"/>
    <w:rsid w:val="00AF1895"/>
    <w:rsid w:val="00AF18F3"/>
    <w:rsid w:val="00AF1E0E"/>
    <w:rsid w:val="00AF1F65"/>
    <w:rsid w:val="00AF26D9"/>
    <w:rsid w:val="00AF2F4F"/>
    <w:rsid w:val="00AF37E9"/>
    <w:rsid w:val="00AF38E9"/>
    <w:rsid w:val="00AF43F7"/>
    <w:rsid w:val="00AF4730"/>
    <w:rsid w:val="00AF4CC1"/>
    <w:rsid w:val="00AF4D3C"/>
    <w:rsid w:val="00AF5448"/>
    <w:rsid w:val="00AF6238"/>
    <w:rsid w:val="00AF62F0"/>
    <w:rsid w:val="00AF63AC"/>
    <w:rsid w:val="00AF69BC"/>
    <w:rsid w:val="00AF775D"/>
    <w:rsid w:val="00AF7A92"/>
    <w:rsid w:val="00B0094B"/>
    <w:rsid w:val="00B00AB8"/>
    <w:rsid w:val="00B01433"/>
    <w:rsid w:val="00B0235D"/>
    <w:rsid w:val="00B024CB"/>
    <w:rsid w:val="00B02541"/>
    <w:rsid w:val="00B0291A"/>
    <w:rsid w:val="00B02A81"/>
    <w:rsid w:val="00B02D55"/>
    <w:rsid w:val="00B02EB4"/>
    <w:rsid w:val="00B033C5"/>
    <w:rsid w:val="00B0386D"/>
    <w:rsid w:val="00B04B56"/>
    <w:rsid w:val="00B052BF"/>
    <w:rsid w:val="00B0599D"/>
    <w:rsid w:val="00B059F2"/>
    <w:rsid w:val="00B05D13"/>
    <w:rsid w:val="00B05DB8"/>
    <w:rsid w:val="00B06171"/>
    <w:rsid w:val="00B06D61"/>
    <w:rsid w:val="00B0782E"/>
    <w:rsid w:val="00B07CFE"/>
    <w:rsid w:val="00B101AE"/>
    <w:rsid w:val="00B10963"/>
    <w:rsid w:val="00B11544"/>
    <w:rsid w:val="00B11C6F"/>
    <w:rsid w:val="00B11F02"/>
    <w:rsid w:val="00B11FC9"/>
    <w:rsid w:val="00B12007"/>
    <w:rsid w:val="00B12873"/>
    <w:rsid w:val="00B128F9"/>
    <w:rsid w:val="00B132B6"/>
    <w:rsid w:val="00B13805"/>
    <w:rsid w:val="00B14745"/>
    <w:rsid w:val="00B15D0B"/>
    <w:rsid w:val="00B15DD4"/>
    <w:rsid w:val="00B15E28"/>
    <w:rsid w:val="00B15F80"/>
    <w:rsid w:val="00B166ED"/>
    <w:rsid w:val="00B1676E"/>
    <w:rsid w:val="00B16A31"/>
    <w:rsid w:val="00B17738"/>
    <w:rsid w:val="00B17855"/>
    <w:rsid w:val="00B20333"/>
    <w:rsid w:val="00B208DC"/>
    <w:rsid w:val="00B20B82"/>
    <w:rsid w:val="00B210C5"/>
    <w:rsid w:val="00B214E2"/>
    <w:rsid w:val="00B21770"/>
    <w:rsid w:val="00B21987"/>
    <w:rsid w:val="00B219F0"/>
    <w:rsid w:val="00B21D50"/>
    <w:rsid w:val="00B2254B"/>
    <w:rsid w:val="00B22C48"/>
    <w:rsid w:val="00B22CDA"/>
    <w:rsid w:val="00B22F59"/>
    <w:rsid w:val="00B243A7"/>
    <w:rsid w:val="00B248A1"/>
    <w:rsid w:val="00B24CFD"/>
    <w:rsid w:val="00B24ECB"/>
    <w:rsid w:val="00B24FDE"/>
    <w:rsid w:val="00B250E3"/>
    <w:rsid w:val="00B25147"/>
    <w:rsid w:val="00B2518F"/>
    <w:rsid w:val="00B25ABA"/>
    <w:rsid w:val="00B26540"/>
    <w:rsid w:val="00B26ACB"/>
    <w:rsid w:val="00B26CFF"/>
    <w:rsid w:val="00B26ED3"/>
    <w:rsid w:val="00B27172"/>
    <w:rsid w:val="00B2729A"/>
    <w:rsid w:val="00B27832"/>
    <w:rsid w:val="00B27DD2"/>
    <w:rsid w:val="00B3072A"/>
    <w:rsid w:val="00B308F3"/>
    <w:rsid w:val="00B309F7"/>
    <w:rsid w:val="00B30C97"/>
    <w:rsid w:val="00B31033"/>
    <w:rsid w:val="00B31751"/>
    <w:rsid w:val="00B31935"/>
    <w:rsid w:val="00B32063"/>
    <w:rsid w:val="00B3213A"/>
    <w:rsid w:val="00B321AF"/>
    <w:rsid w:val="00B323B5"/>
    <w:rsid w:val="00B32B3C"/>
    <w:rsid w:val="00B33156"/>
    <w:rsid w:val="00B331A6"/>
    <w:rsid w:val="00B3343D"/>
    <w:rsid w:val="00B3398D"/>
    <w:rsid w:val="00B3441F"/>
    <w:rsid w:val="00B3478F"/>
    <w:rsid w:val="00B3484D"/>
    <w:rsid w:val="00B35315"/>
    <w:rsid w:val="00B35882"/>
    <w:rsid w:val="00B35B3D"/>
    <w:rsid w:val="00B362DE"/>
    <w:rsid w:val="00B3680F"/>
    <w:rsid w:val="00B36AB2"/>
    <w:rsid w:val="00B37066"/>
    <w:rsid w:val="00B37721"/>
    <w:rsid w:val="00B37AF8"/>
    <w:rsid w:val="00B37B3F"/>
    <w:rsid w:val="00B37C42"/>
    <w:rsid w:val="00B4015A"/>
    <w:rsid w:val="00B406B9"/>
    <w:rsid w:val="00B40B63"/>
    <w:rsid w:val="00B40BFA"/>
    <w:rsid w:val="00B40EDB"/>
    <w:rsid w:val="00B40FA0"/>
    <w:rsid w:val="00B41606"/>
    <w:rsid w:val="00B41D5A"/>
    <w:rsid w:val="00B41F33"/>
    <w:rsid w:val="00B42250"/>
    <w:rsid w:val="00B42578"/>
    <w:rsid w:val="00B42672"/>
    <w:rsid w:val="00B4285B"/>
    <w:rsid w:val="00B42B5B"/>
    <w:rsid w:val="00B431AA"/>
    <w:rsid w:val="00B43698"/>
    <w:rsid w:val="00B439A6"/>
    <w:rsid w:val="00B43C23"/>
    <w:rsid w:val="00B43CEF"/>
    <w:rsid w:val="00B440F6"/>
    <w:rsid w:val="00B44106"/>
    <w:rsid w:val="00B44425"/>
    <w:rsid w:val="00B444B1"/>
    <w:rsid w:val="00B44E33"/>
    <w:rsid w:val="00B45498"/>
    <w:rsid w:val="00B45AC8"/>
    <w:rsid w:val="00B45C96"/>
    <w:rsid w:val="00B46553"/>
    <w:rsid w:val="00B46BC5"/>
    <w:rsid w:val="00B46D7C"/>
    <w:rsid w:val="00B5027A"/>
    <w:rsid w:val="00B50286"/>
    <w:rsid w:val="00B503A4"/>
    <w:rsid w:val="00B50764"/>
    <w:rsid w:val="00B509E0"/>
    <w:rsid w:val="00B50A6B"/>
    <w:rsid w:val="00B51D15"/>
    <w:rsid w:val="00B51EE3"/>
    <w:rsid w:val="00B5218C"/>
    <w:rsid w:val="00B52296"/>
    <w:rsid w:val="00B5255C"/>
    <w:rsid w:val="00B5269E"/>
    <w:rsid w:val="00B52868"/>
    <w:rsid w:val="00B5340F"/>
    <w:rsid w:val="00B5344C"/>
    <w:rsid w:val="00B53982"/>
    <w:rsid w:val="00B53B2D"/>
    <w:rsid w:val="00B53B5D"/>
    <w:rsid w:val="00B53B98"/>
    <w:rsid w:val="00B53FC8"/>
    <w:rsid w:val="00B54053"/>
    <w:rsid w:val="00B54705"/>
    <w:rsid w:val="00B5474D"/>
    <w:rsid w:val="00B5481B"/>
    <w:rsid w:val="00B5486C"/>
    <w:rsid w:val="00B54A03"/>
    <w:rsid w:val="00B54B3D"/>
    <w:rsid w:val="00B5542A"/>
    <w:rsid w:val="00B55744"/>
    <w:rsid w:val="00B5575B"/>
    <w:rsid w:val="00B55833"/>
    <w:rsid w:val="00B5595C"/>
    <w:rsid w:val="00B5597F"/>
    <w:rsid w:val="00B56346"/>
    <w:rsid w:val="00B568CC"/>
    <w:rsid w:val="00B5696F"/>
    <w:rsid w:val="00B56D63"/>
    <w:rsid w:val="00B57781"/>
    <w:rsid w:val="00B57BBB"/>
    <w:rsid w:val="00B60034"/>
    <w:rsid w:val="00B60410"/>
    <w:rsid w:val="00B60790"/>
    <w:rsid w:val="00B607CE"/>
    <w:rsid w:val="00B60835"/>
    <w:rsid w:val="00B61C78"/>
    <w:rsid w:val="00B62287"/>
    <w:rsid w:val="00B6230B"/>
    <w:rsid w:val="00B628B7"/>
    <w:rsid w:val="00B62AE4"/>
    <w:rsid w:val="00B63500"/>
    <w:rsid w:val="00B6404F"/>
    <w:rsid w:val="00B646D6"/>
    <w:rsid w:val="00B65341"/>
    <w:rsid w:val="00B6578D"/>
    <w:rsid w:val="00B65BFF"/>
    <w:rsid w:val="00B65DA7"/>
    <w:rsid w:val="00B66EFD"/>
    <w:rsid w:val="00B6732E"/>
    <w:rsid w:val="00B67F38"/>
    <w:rsid w:val="00B700AE"/>
    <w:rsid w:val="00B70CD3"/>
    <w:rsid w:val="00B71053"/>
    <w:rsid w:val="00B713C6"/>
    <w:rsid w:val="00B71F3D"/>
    <w:rsid w:val="00B7236C"/>
    <w:rsid w:val="00B724A7"/>
    <w:rsid w:val="00B72720"/>
    <w:rsid w:val="00B7287B"/>
    <w:rsid w:val="00B72B0F"/>
    <w:rsid w:val="00B72BE2"/>
    <w:rsid w:val="00B72FBE"/>
    <w:rsid w:val="00B73544"/>
    <w:rsid w:val="00B73833"/>
    <w:rsid w:val="00B73956"/>
    <w:rsid w:val="00B73A9D"/>
    <w:rsid w:val="00B73E3D"/>
    <w:rsid w:val="00B742D3"/>
    <w:rsid w:val="00B74B07"/>
    <w:rsid w:val="00B74D37"/>
    <w:rsid w:val="00B75A76"/>
    <w:rsid w:val="00B75ADB"/>
    <w:rsid w:val="00B766A7"/>
    <w:rsid w:val="00B76CB7"/>
    <w:rsid w:val="00B76CD9"/>
    <w:rsid w:val="00B76F71"/>
    <w:rsid w:val="00B7715C"/>
    <w:rsid w:val="00B772E8"/>
    <w:rsid w:val="00B7753A"/>
    <w:rsid w:val="00B7758F"/>
    <w:rsid w:val="00B77A3C"/>
    <w:rsid w:val="00B77E19"/>
    <w:rsid w:val="00B80424"/>
    <w:rsid w:val="00B81C92"/>
    <w:rsid w:val="00B81E83"/>
    <w:rsid w:val="00B81F7E"/>
    <w:rsid w:val="00B822EA"/>
    <w:rsid w:val="00B824C5"/>
    <w:rsid w:val="00B839D0"/>
    <w:rsid w:val="00B83A58"/>
    <w:rsid w:val="00B83F20"/>
    <w:rsid w:val="00B84196"/>
    <w:rsid w:val="00B843BB"/>
    <w:rsid w:val="00B8479C"/>
    <w:rsid w:val="00B848DD"/>
    <w:rsid w:val="00B848E5"/>
    <w:rsid w:val="00B84DDB"/>
    <w:rsid w:val="00B84F1A"/>
    <w:rsid w:val="00B853BE"/>
    <w:rsid w:val="00B860C7"/>
    <w:rsid w:val="00B862D1"/>
    <w:rsid w:val="00B870FB"/>
    <w:rsid w:val="00B87672"/>
    <w:rsid w:val="00B87713"/>
    <w:rsid w:val="00B879BE"/>
    <w:rsid w:val="00B87B45"/>
    <w:rsid w:val="00B90353"/>
    <w:rsid w:val="00B903C6"/>
    <w:rsid w:val="00B90595"/>
    <w:rsid w:val="00B9059A"/>
    <w:rsid w:val="00B90ECB"/>
    <w:rsid w:val="00B91223"/>
    <w:rsid w:val="00B9123C"/>
    <w:rsid w:val="00B91523"/>
    <w:rsid w:val="00B9160F"/>
    <w:rsid w:val="00B91799"/>
    <w:rsid w:val="00B91CD3"/>
    <w:rsid w:val="00B92D72"/>
    <w:rsid w:val="00B9307F"/>
    <w:rsid w:val="00B932B5"/>
    <w:rsid w:val="00B9374F"/>
    <w:rsid w:val="00B93B3E"/>
    <w:rsid w:val="00B93D10"/>
    <w:rsid w:val="00B9411A"/>
    <w:rsid w:val="00B94289"/>
    <w:rsid w:val="00B94479"/>
    <w:rsid w:val="00B9469F"/>
    <w:rsid w:val="00B949E9"/>
    <w:rsid w:val="00B95165"/>
    <w:rsid w:val="00B953C4"/>
    <w:rsid w:val="00B9596D"/>
    <w:rsid w:val="00B9615B"/>
    <w:rsid w:val="00B9651F"/>
    <w:rsid w:val="00B96861"/>
    <w:rsid w:val="00B970C7"/>
    <w:rsid w:val="00B97EE2"/>
    <w:rsid w:val="00BA00A1"/>
    <w:rsid w:val="00BA0A34"/>
    <w:rsid w:val="00BA12C8"/>
    <w:rsid w:val="00BA1A35"/>
    <w:rsid w:val="00BA1B8A"/>
    <w:rsid w:val="00BA1E21"/>
    <w:rsid w:val="00BA1EB1"/>
    <w:rsid w:val="00BA1FF3"/>
    <w:rsid w:val="00BA20C8"/>
    <w:rsid w:val="00BA2606"/>
    <w:rsid w:val="00BA2733"/>
    <w:rsid w:val="00BA2814"/>
    <w:rsid w:val="00BA28D9"/>
    <w:rsid w:val="00BA2AD2"/>
    <w:rsid w:val="00BA2B01"/>
    <w:rsid w:val="00BA2B75"/>
    <w:rsid w:val="00BA3026"/>
    <w:rsid w:val="00BA3D0E"/>
    <w:rsid w:val="00BA4479"/>
    <w:rsid w:val="00BA49CF"/>
    <w:rsid w:val="00BA4B5C"/>
    <w:rsid w:val="00BA52D3"/>
    <w:rsid w:val="00BA55FE"/>
    <w:rsid w:val="00BA57AF"/>
    <w:rsid w:val="00BA5E0F"/>
    <w:rsid w:val="00BA5EF6"/>
    <w:rsid w:val="00BA601E"/>
    <w:rsid w:val="00BA6139"/>
    <w:rsid w:val="00BA618B"/>
    <w:rsid w:val="00BA62DA"/>
    <w:rsid w:val="00BA659F"/>
    <w:rsid w:val="00BA6958"/>
    <w:rsid w:val="00BA6A12"/>
    <w:rsid w:val="00BA6B33"/>
    <w:rsid w:val="00BA6C5E"/>
    <w:rsid w:val="00BA7067"/>
    <w:rsid w:val="00BA7123"/>
    <w:rsid w:val="00BA7186"/>
    <w:rsid w:val="00BA7AAE"/>
    <w:rsid w:val="00BA7D12"/>
    <w:rsid w:val="00BB00F3"/>
    <w:rsid w:val="00BB07A9"/>
    <w:rsid w:val="00BB09D2"/>
    <w:rsid w:val="00BB0A3A"/>
    <w:rsid w:val="00BB0B2D"/>
    <w:rsid w:val="00BB1C8D"/>
    <w:rsid w:val="00BB2156"/>
    <w:rsid w:val="00BB2355"/>
    <w:rsid w:val="00BB26BE"/>
    <w:rsid w:val="00BB2ABB"/>
    <w:rsid w:val="00BB304B"/>
    <w:rsid w:val="00BB362F"/>
    <w:rsid w:val="00BB399A"/>
    <w:rsid w:val="00BB3AF5"/>
    <w:rsid w:val="00BB3C3D"/>
    <w:rsid w:val="00BB3CE7"/>
    <w:rsid w:val="00BB3D2A"/>
    <w:rsid w:val="00BB3F71"/>
    <w:rsid w:val="00BB4373"/>
    <w:rsid w:val="00BB4852"/>
    <w:rsid w:val="00BB48BD"/>
    <w:rsid w:val="00BB4A2A"/>
    <w:rsid w:val="00BB50DE"/>
    <w:rsid w:val="00BB514D"/>
    <w:rsid w:val="00BB567A"/>
    <w:rsid w:val="00BB58F0"/>
    <w:rsid w:val="00BB5E39"/>
    <w:rsid w:val="00BB6885"/>
    <w:rsid w:val="00BB6E14"/>
    <w:rsid w:val="00BB729E"/>
    <w:rsid w:val="00BB7D7A"/>
    <w:rsid w:val="00BB7ECE"/>
    <w:rsid w:val="00BC0116"/>
    <w:rsid w:val="00BC01AD"/>
    <w:rsid w:val="00BC0540"/>
    <w:rsid w:val="00BC05D1"/>
    <w:rsid w:val="00BC067B"/>
    <w:rsid w:val="00BC0BAB"/>
    <w:rsid w:val="00BC10B0"/>
    <w:rsid w:val="00BC10DD"/>
    <w:rsid w:val="00BC122D"/>
    <w:rsid w:val="00BC16BA"/>
    <w:rsid w:val="00BC1706"/>
    <w:rsid w:val="00BC2790"/>
    <w:rsid w:val="00BC2A54"/>
    <w:rsid w:val="00BC30FE"/>
    <w:rsid w:val="00BC353F"/>
    <w:rsid w:val="00BC367E"/>
    <w:rsid w:val="00BC4C2E"/>
    <w:rsid w:val="00BC542F"/>
    <w:rsid w:val="00BC57B5"/>
    <w:rsid w:val="00BC5A9A"/>
    <w:rsid w:val="00BC5EB3"/>
    <w:rsid w:val="00BC6264"/>
    <w:rsid w:val="00BC66EC"/>
    <w:rsid w:val="00BC6713"/>
    <w:rsid w:val="00BC6AB6"/>
    <w:rsid w:val="00BC6BD3"/>
    <w:rsid w:val="00BC6C46"/>
    <w:rsid w:val="00BC7453"/>
    <w:rsid w:val="00BC7708"/>
    <w:rsid w:val="00BC7840"/>
    <w:rsid w:val="00BC7FB7"/>
    <w:rsid w:val="00BD00AB"/>
    <w:rsid w:val="00BD0145"/>
    <w:rsid w:val="00BD14C0"/>
    <w:rsid w:val="00BD173C"/>
    <w:rsid w:val="00BD1798"/>
    <w:rsid w:val="00BD1AE1"/>
    <w:rsid w:val="00BD1D21"/>
    <w:rsid w:val="00BD1DE9"/>
    <w:rsid w:val="00BD1E96"/>
    <w:rsid w:val="00BD2331"/>
    <w:rsid w:val="00BD238E"/>
    <w:rsid w:val="00BD242F"/>
    <w:rsid w:val="00BD2F1E"/>
    <w:rsid w:val="00BD34DD"/>
    <w:rsid w:val="00BD359A"/>
    <w:rsid w:val="00BD3969"/>
    <w:rsid w:val="00BD4379"/>
    <w:rsid w:val="00BD4408"/>
    <w:rsid w:val="00BD47B3"/>
    <w:rsid w:val="00BD4CC7"/>
    <w:rsid w:val="00BD512A"/>
    <w:rsid w:val="00BD5573"/>
    <w:rsid w:val="00BD5C6E"/>
    <w:rsid w:val="00BD6ACF"/>
    <w:rsid w:val="00BD723D"/>
    <w:rsid w:val="00BD780E"/>
    <w:rsid w:val="00BD7915"/>
    <w:rsid w:val="00BD794C"/>
    <w:rsid w:val="00BD79DD"/>
    <w:rsid w:val="00BD7DA0"/>
    <w:rsid w:val="00BE090A"/>
    <w:rsid w:val="00BE0C94"/>
    <w:rsid w:val="00BE0E40"/>
    <w:rsid w:val="00BE108E"/>
    <w:rsid w:val="00BE157C"/>
    <w:rsid w:val="00BE1E51"/>
    <w:rsid w:val="00BE21B1"/>
    <w:rsid w:val="00BE2A30"/>
    <w:rsid w:val="00BE2F06"/>
    <w:rsid w:val="00BE37E0"/>
    <w:rsid w:val="00BE3FB5"/>
    <w:rsid w:val="00BE439A"/>
    <w:rsid w:val="00BE47B1"/>
    <w:rsid w:val="00BE47D6"/>
    <w:rsid w:val="00BE491B"/>
    <w:rsid w:val="00BE4E1C"/>
    <w:rsid w:val="00BE51BD"/>
    <w:rsid w:val="00BE536B"/>
    <w:rsid w:val="00BE554F"/>
    <w:rsid w:val="00BE5D70"/>
    <w:rsid w:val="00BE61C9"/>
    <w:rsid w:val="00BE630C"/>
    <w:rsid w:val="00BE6934"/>
    <w:rsid w:val="00BE6CCB"/>
    <w:rsid w:val="00BE6D71"/>
    <w:rsid w:val="00BE6F82"/>
    <w:rsid w:val="00BE6F8A"/>
    <w:rsid w:val="00BE72C9"/>
    <w:rsid w:val="00BE79E8"/>
    <w:rsid w:val="00BF030E"/>
    <w:rsid w:val="00BF1079"/>
    <w:rsid w:val="00BF11D3"/>
    <w:rsid w:val="00BF19F0"/>
    <w:rsid w:val="00BF1C6D"/>
    <w:rsid w:val="00BF1FD0"/>
    <w:rsid w:val="00BF25FC"/>
    <w:rsid w:val="00BF2CAB"/>
    <w:rsid w:val="00BF304B"/>
    <w:rsid w:val="00BF3091"/>
    <w:rsid w:val="00BF363B"/>
    <w:rsid w:val="00BF381B"/>
    <w:rsid w:val="00BF41EF"/>
    <w:rsid w:val="00BF493D"/>
    <w:rsid w:val="00BF4D07"/>
    <w:rsid w:val="00BF4F0E"/>
    <w:rsid w:val="00BF501C"/>
    <w:rsid w:val="00BF5059"/>
    <w:rsid w:val="00BF525D"/>
    <w:rsid w:val="00BF5AB1"/>
    <w:rsid w:val="00BF5E8A"/>
    <w:rsid w:val="00BF61C7"/>
    <w:rsid w:val="00BF6832"/>
    <w:rsid w:val="00BF69DF"/>
    <w:rsid w:val="00BF6BD2"/>
    <w:rsid w:val="00BF72A6"/>
    <w:rsid w:val="00BF73B4"/>
    <w:rsid w:val="00BF7655"/>
    <w:rsid w:val="00BF7A55"/>
    <w:rsid w:val="00C01845"/>
    <w:rsid w:val="00C01B48"/>
    <w:rsid w:val="00C02118"/>
    <w:rsid w:val="00C021C1"/>
    <w:rsid w:val="00C0289C"/>
    <w:rsid w:val="00C02B44"/>
    <w:rsid w:val="00C02BB0"/>
    <w:rsid w:val="00C03403"/>
    <w:rsid w:val="00C03DCA"/>
    <w:rsid w:val="00C040AA"/>
    <w:rsid w:val="00C04107"/>
    <w:rsid w:val="00C04382"/>
    <w:rsid w:val="00C043DF"/>
    <w:rsid w:val="00C04860"/>
    <w:rsid w:val="00C04D94"/>
    <w:rsid w:val="00C0583F"/>
    <w:rsid w:val="00C05CFA"/>
    <w:rsid w:val="00C05D4D"/>
    <w:rsid w:val="00C0647B"/>
    <w:rsid w:val="00C065A8"/>
    <w:rsid w:val="00C065B8"/>
    <w:rsid w:val="00C06BFC"/>
    <w:rsid w:val="00C070FE"/>
    <w:rsid w:val="00C0724F"/>
    <w:rsid w:val="00C0783E"/>
    <w:rsid w:val="00C079D2"/>
    <w:rsid w:val="00C07B00"/>
    <w:rsid w:val="00C07C69"/>
    <w:rsid w:val="00C10BFE"/>
    <w:rsid w:val="00C10F15"/>
    <w:rsid w:val="00C11004"/>
    <w:rsid w:val="00C11182"/>
    <w:rsid w:val="00C118ED"/>
    <w:rsid w:val="00C11993"/>
    <w:rsid w:val="00C11C16"/>
    <w:rsid w:val="00C12325"/>
    <w:rsid w:val="00C124CC"/>
    <w:rsid w:val="00C12F93"/>
    <w:rsid w:val="00C13223"/>
    <w:rsid w:val="00C1324A"/>
    <w:rsid w:val="00C139C8"/>
    <w:rsid w:val="00C13D72"/>
    <w:rsid w:val="00C13E33"/>
    <w:rsid w:val="00C13FF1"/>
    <w:rsid w:val="00C14176"/>
    <w:rsid w:val="00C14311"/>
    <w:rsid w:val="00C14466"/>
    <w:rsid w:val="00C146F6"/>
    <w:rsid w:val="00C1488B"/>
    <w:rsid w:val="00C149CE"/>
    <w:rsid w:val="00C14B40"/>
    <w:rsid w:val="00C1629E"/>
    <w:rsid w:val="00C16A29"/>
    <w:rsid w:val="00C16CE2"/>
    <w:rsid w:val="00C173BE"/>
    <w:rsid w:val="00C1753C"/>
    <w:rsid w:val="00C175B6"/>
    <w:rsid w:val="00C175E6"/>
    <w:rsid w:val="00C20256"/>
    <w:rsid w:val="00C2046F"/>
    <w:rsid w:val="00C205BA"/>
    <w:rsid w:val="00C20630"/>
    <w:rsid w:val="00C20632"/>
    <w:rsid w:val="00C20775"/>
    <w:rsid w:val="00C20BE7"/>
    <w:rsid w:val="00C20E49"/>
    <w:rsid w:val="00C20F22"/>
    <w:rsid w:val="00C215A1"/>
    <w:rsid w:val="00C215C1"/>
    <w:rsid w:val="00C21D24"/>
    <w:rsid w:val="00C21D38"/>
    <w:rsid w:val="00C21E68"/>
    <w:rsid w:val="00C22758"/>
    <w:rsid w:val="00C2275F"/>
    <w:rsid w:val="00C22BAB"/>
    <w:rsid w:val="00C22C25"/>
    <w:rsid w:val="00C22D18"/>
    <w:rsid w:val="00C22D50"/>
    <w:rsid w:val="00C235A5"/>
    <w:rsid w:val="00C23AD0"/>
    <w:rsid w:val="00C23B2A"/>
    <w:rsid w:val="00C24283"/>
    <w:rsid w:val="00C2435F"/>
    <w:rsid w:val="00C24431"/>
    <w:rsid w:val="00C2479E"/>
    <w:rsid w:val="00C249F4"/>
    <w:rsid w:val="00C24F40"/>
    <w:rsid w:val="00C25613"/>
    <w:rsid w:val="00C25EB1"/>
    <w:rsid w:val="00C26284"/>
    <w:rsid w:val="00C26679"/>
    <w:rsid w:val="00C267AB"/>
    <w:rsid w:val="00C26BEC"/>
    <w:rsid w:val="00C26ED4"/>
    <w:rsid w:val="00C272F2"/>
    <w:rsid w:val="00C27548"/>
    <w:rsid w:val="00C27B84"/>
    <w:rsid w:val="00C27B9C"/>
    <w:rsid w:val="00C27D2C"/>
    <w:rsid w:val="00C27DEC"/>
    <w:rsid w:val="00C300F0"/>
    <w:rsid w:val="00C3028D"/>
    <w:rsid w:val="00C307D2"/>
    <w:rsid w:val="00C307E5"/>
    <w:rsid w:val="00C30B6C"/>
    <w:rsid w:val="00C31772"/>
    <w:rsid w:val="00C31979"/>
    <w:rsid w:val="00C31BCE"/>
    <w:rsid w:val="00C32415"/>
    <w:rsid w:val="00C33BB3"/>
    <w:rsid w:val="00C3435D"/>
    <w:rsid w:val="00C34C60"/>
    <w:rsid w:val="00C34F47"/>
    <w:rsid w:val="00C354E9"/>
    <w:rsid w:val="00C35A60"/>
    <w:rsid w:val="00C369E5"/>
    <w:rsid w:val="00C36C36"/>
    <w:rsid w:val="00C3780D"/>
    <w:rsid w:val="00C378B9"/>
    <w:rsid w:val="00C4050C"/>
    <w:rsid w:val="00C40732"/>
    <w:rsid w:val="00C40996"/>
    <w:rsid w:val="00C409B7"/>
    <w:rsid w:val="00C40A8C"/>
    <w:rsid w:val="00C40E2A"/>
    <w:rsid w:val="00C40ECE"/>
    <w:rsid w:val="00C40F7F"/>
    <w:rsid w:val="00C41BB4"/>
    <w:rsid w:val="00C41BEA"/>
    <w:rsid w:val="00C42003"/>
    <w:rsid w:val="00C42100"/>
    <w:rsid w:val="00C42332"/>
    <w:rsid w:val="00C425BC"/>
    <w:rsid w:val="00C4297A"/>
    <w:rsid w:val="00C42ACB"/>
    <w:rsid w:val="00C42BCA"/>
    <w:rsid w:val="00C42C16"/>
    <w:rsid w:val="00C42EED"/>
    <w:rsid w:val="00C430EE"/>
    <w:rsid w:val="00C4339C"/>
    <w:rsid w:val="00C4376D"/>
    <w:rsid w:val="00C43DC6"/>
    <w:rsid w:val="00C43F3D"/>
    <w:rsid w:val="00C4457F"/>
    <w:rsid w:val="00C448AE"/>
    <w:rsid w:val="00C45CE0"/>
    <w:rsid w:val="00C45DEB"/>
    <w:rsid w:val="00C45F14"/>
    <w:rsid w:val="00C46081"/>
    <w:rsid w:val="00C4615D"/>
    <w:rsid w:val="00C46577"/>
    <w:rsid w:val="00C46B87"/>
    <w:rsid w:val="00C46DE9"/>
    <w:rsid w:val="00C473A4"/>
    <w:rsid w:val="00C4759F"/>
    <w:rsid w:val="00C478E4"/>
    <w:rsid w:val="00C47C31"/>
    <w:rsid w:val="00C50A72"/>
    <w:rsid w:val="00C50CC4"/>
    <w:rsid w:val="00C50DCF"/>
    <w:rsid w:val="00C50EBD"/>
    <w:rsid w:val="00C5131A"/>
    <w:rsid w:val="00C51B89"/>
    <w:rsid w:val="00C51D0A"/>
    <w:rsid w:val="00C529FB"/>
    <w:rsid w:val="00C52B2B"/>
    <w:rsid w:val="00C52BE4"/>
    <w:rsid w:val="00C53309"/>
    <w:rsid w:val="00C53449"/>
    <w:rsid w:val="00C535AD"/>
    <w:rsid w:val="00C54064"/>
    <w:rsid w:val="00C54132"/>
    <w:rsid w:val="00C54213"/>
    <w:rsid w:val="00C5422B"/>
    <w:rsid w:val="00C54407"/>
    <w:rsid w:val="00C55ABD"/>
    <w:rsid w:val="00C55CF0"/>
    <w:rsid w:val="00C5641F"/>
    <w:rsid w:val="00C565B3"/>
    <w:rsid w:val="00C56C26"/>
    <w:rsid w:val="00C572FB"/>
    <w:rsid w:val="00C57451"/>
    <w:rsid w:val="00C57482"/>
    <w:rsid w:val="00C57E0B"/>
    <w:rsid w:val="00C60056"/>
    <w:rsid w:val="00C60264"/>
    <w:rsid w:val="00C609B1"/>
    <w:rsid w:val="00C60A53"/>
    <w:rsid w:val="00C60B64"/>
    <w:rsid w:val="00C60D03"/>
    <w:rsid w:val="00C60D29"/>
    <w:rsid w:val="00C6179D"/>
    <w:rsid w:val="00C617BB"/>
    <w:rsid w:val="00C61C10"/>
    <w:rsid w:val="00C61CB9"/>
    <w:rsid w:val="00C61CFD"/>
    <w:rsid w:val="00C61DE4"/>
    <w:rsid w:val="00C620EF"/>
    <w:rsid w:val="00C62673"/>
    <w:rsid w:val="00C6287D"/>
    <w:rsid w:val="00C629E9"/>
    <w:rsid w:val="00C62A83"/>
    <w:rsid w:val="00C62AFC"/>
    <w:rsid w:val="00C632FC"/>
    <w:rsid w:val="00C63B44"/>
    <w:rsid w:val="00C63F0A"/>
    <w:rsid w:val="00C64408"/>
    <w:rsid w:val="00C65584"/>
    <w:rsid w:val="00C65B0F"/>
    <w:rsid w:val="00C660BF"/>
    <w:rsid w:val="00C6672D"/>
    <w:rsid w:val="00C66CA3"/>
    <w:rsid w:val="00C671B5"/>
    <w:rsid w:val="00C67E57"/>
    <w:rsid w:val="00C70274"/>
    <w:rsid w:val="00C70750"/>
    <w:rsid w:val="00C70943"/>
    <w:rsid w:val="00C71300"/>
    <w:rsid w:val="00C7224F"/>
    <w:rsid w:val="00C724A5"/>
    <w:rsid w:val="00C72785"/>
    <w:rsid w:val="00C728DF"/>
    <w:rsid w:val="00C72A46"/>
    <w:rsid w:val="00C7310F"/>
    <w:rsid w:val="00C73131"/>
    <w:rsid w:val="00C73295"/>
    <w:rsid w:val="00C7351E"/>
    <w:rsid w:val="00C7411F"/>
    <w:rsid w:val="00C74745"/>
    <w:rsid w:val="00C747F9"/>
    <w:rsid w:val="00C74941"/>
    <w:rsid w:val="00C75211"/>
    <w:rsid w:val="00C755ED"/>
    <w:rsid w:val="00C75E4F"/>
    <w:rsid w:val="00C75EF8"/>
    <w:rsid w:val="00C76E13"/>
    <w:rsid w:val="00C76E1A"/>
    <w:rsid w:val="00C77284"/>
    <w:rsid w:val="00C77320"/>
    <w:rsid w:val="00C77BDB"/>
    <w:rsid w:val="00C80A86"/>
    <w:rsid w:val="00C80B49"/>
    <w:rsid w:val="00C815A8"/>
    <w:rsid w:val="00C81CB1"/>
    <w:rsid w:val="00C81F0D"/>
    <w:rsid w:val="00C82F30"/>
    <w:rsid w:val="00C82FDE"/>
    <w:rsid w:val="00C8309D"/>
    <w:rsid w:val="00C8381B"/>
    <w:rsid w:val="00C8383C"/>
    <w:rsid w:val="00C839B9"/>
    <w:rsid w:val="00C840AB"/>
    <w:rsid w:val="00C843F9"/>
    <w:rsid w:val="00C84987"/>
    <w:rsid w:val="00C84AAB"/>
    <w:rsid w:val="00C853FF"/>
    <w:rsid w:val="00C854A9"/>
    <w:rsid w:val="00C85708"/>
    <w:rsid w:val="00C85B7B"/>
    <w:rsid w:val="00C85CE2"/>
    <w:rsid w:val="00C85DD7"/>
    <w:rsid w:val="00C8605C"/>
    <w:rsid w:val="00C86451"/>
    <w:rsid w:val="00C86E41"/>
    <w:rsid w:val="00C902A6"/>
    <w:rsid w:val="00C903DB"/>
    <w:rsid w:val="00C905C3"/>
    <w:rsid w:val="00C90B4F"/>
    <w:rsid w:val="00C91001"/>
    <w:rsid w:val="00C91268"/>
    <w:rsid w:val="00C912DA"/>
    <w:rsid w:val="00C91407"/>
    <w:rsid w:val="00C9198A"/>
    <w:rsid w:val="00C91AB0"/>
    <w:rsid w:val="00C91BC6"/>
    <w:rsid w:val="00C91BD6"/>
    <w:rsid w:val="00C91DEB"/>
    <w:rsid w:val="00C91E4A"/>
    <w:rsid w:val="00C91FBC"/>
    <w:rsid w:val="00C91FE9"/>
    <w:rsid w:val="00C9200C"/>
    <w:rsid w:val="00C9257B"/>
    <w:rsid w:val="00C928EB"/>
    <w:rsid w:val="00C92E46"/>
    <w:rsid w:val="00C92E8F"/>
    <w:rsid w:val="00C93CE8"/>
    <w:rsid w:val="00C93F26"/>
    <w:rsid w:val="00C94230"/>
    <w:rsid w:val="00C94771"/>
    <w:rsid w:val="00C94ABD"/>
    <w:rsid w:val="00C96716"/>
    <w:rsid w:val="00C96747"/>
    <w:rsid w:val="00C968B9"/>
    <w:rsid w:val="00C96E99"/>
    <w:rsid w:val="00C97060"/>
    <w:rsid w:val="00C9720B"/>
    <w:rsid w:val="00C979D7"/>
    <w:rsid w:val="00C97ADE"/>
    <w:rsid w:val="00C97C9E"/>
    <w:rsid w:val="00CA041E"/>
    <w:rsid w:val="00CA0642"/>
    <w:rsid w:val="00CA0889"/>
    <w:rsid w:val="00CA0B7C"/>
    <w:rsid w:val="00CA0F5C"/>
    <w:rsid w:val="00CA12A7"/>
    <w:rsid w:val="00CA1F08"/>
    <w:rsid w:val="00CA2C03"/>
    <w:rsid w:val="00CA36B5"/>
    <w:rsid w:val="00CA3823"/>
    <w:rsid w:val="00CA3F08"/>
    <w:rsid w:val="00CA5E65"/>
    <w:rsid w:val="00CA69C1"/>
    <w:rsid w:val="00CA6C15"/>
    <w:rsid w:val="00CA7399"/>
    <w:rsid w:val="00CA748D"/>
    <w:rsid w:val="00CA756E"/>
    <w:rsid w:val="00CA7CCD"/>
    <w:rsid w:val="00CB13EA"/>
    <w:rsid w:val="00CB1B01"/>
    <w:rsid w:val="00CB2225"/>
    <w:rsid w:val="00CB26AF"/>
    <w:rsid w:val="00CB28F0"/>
    <w:rsid w:val="00CB2C39"/>
    <w:rsid w:val="00CB2E55"/>
    <w:rsid w:val="00CB2FF0"/>
    <w:rsid w:val="00CB3834"/>
    <w:rsid w:val="00CB4316"/>
    <w:rsid w:val="00CB4A82"/>
    <w:rsid w:val="00CB4F91"/>
    <w:rsid w:val="00CB533C"/>
    <w:rsid w:val="00CB550F"/>
    <w:rsid w:val="00CB5614"/>
    <w:rsid w:val="00CB569C"/>
    <w:rsid w:val="00CB59CE"/>
    <w:rsid w:val="00CB683B"/>
    <w:rsid w:val="00CB69C2"/>
    <w:rsid w:val="00CB69C5"/>
    <w:rsid w:val="00CB6C57"/>
    <w:rsid w:val="00CB772F"/>
    <w:rsid w:val="00CC036C"/>
    <w:rsid w:val="00CC0573"/>
    <w:rsid w:val="00CC0D49"/>
    <w:rsid w:val="00CC11A9"/>
    <w:rsid w:val="00CC12B5"/>
    <w:rsid w:val="00CC1496"/>
    <w:rsid w:val="00CC1C48"/>
    <w:rsid w:val="00CC1F55"/>
    <w:rsid w:val="00CC2590"/>
    <w:rsid w:val="00CC2BB8"/>
    <w:rsid w:val="00CC2E46"/>
    <w:rsid w:val="00CC3B37"/>
    <w:rsid w:val="00CC40A6"/>
    <w:rsid w:val="00CC4585"/>
    <w:rsid w:val="00CC4623"/>
    <w:rsid w:val="00CC507C"/>
    <w:rsid w:val="00CC60D3"/>
    <w:rsid w:val="00CC6121"/>
    <w:rsid w:val="00CC62A4"/>
    <w:rsid w:val="00CC6311"/>
    <w:rsid w:val="00CC6320"/>
    <w:rsid w:val="00CC6783"/>
    <w:rsid w:val="00CC69A6"/>
    <w:rsid w:val="00CC69F6"/>
    <w:rsid w:val="00CC6B1D"/>
    <w:rsid w:val="00CC7593"/>
    <w:rsid w:val="00CC75B9"/>
    <w:rsid w:val="00CC75DA"/>
    <w:rsid w:val="00CC7CC9"/>
    <w:rsid w:val="00CC7E7B"/>
    <w:rsid w:val="00CD061B"/>
    <w:rsid w:val="00CD0B13"/>
    <w:rsid w:val="00CD0C99"/>
    <w:rsid w:val="00CD19E6"/>
    <w:rsid w:val="00CD1CCA"/>
    <w:rsid w:val="00CD28A5"/>
    <w:rsid w:val="00CD2C32"/>
    <w:rsid w:val="00CD2CC8"/>
    <w:rsid w:val="00CD2D1F"/>
    <w:rsid w:val="00CD2F13"/>
    <w:rsid w:val="00CD3660"/>
    <w:rsid w:val="00CD3A8F"/>
    <w:rsid w:val="00CD3CEA"/>
    <w:rsid w:val="00CD4240"/>
    <w:rsid w:val="00CD4662"/>
    <w:rsid w:val="00CD5581"/>
    <w:rsid w:val="00CD610C"/>
    <w:rsid w:val="00CD6799"/>
    <w:rsid w:val="00CD713C"/>
    <w:rsid w:val="00CD7E92"/>
    <w:rsid w:val="00CE0669"/>
    <w:rsid w:val="00CE0B8E"/>
    <w:rsid w:val="00CE0C9E"/>
    <w:rsid w:val="00CE1166"/>
    <w:rsid w:val="00CE16C8"/>
    <w:rsid w:val="00CE17FA"/>
    <w:rsid w:val="00CE1F7F"/>
    <w:rsid w:val="00CE2ABD"/>
    <w:rsid w:val="00CE2EA6"/>
    <w:rsid w:val="00CE306B"/>
    <w:rsid w:val="00CE3324"/>
    <w:rsid w:val="00CE33C7"/>
    <w:rsid w:val="00CE35C9"/>
    <w:rsid w:val="00CE38F3"/>
    <w:rsid w:val="00CE53CE"/>
    <w:rsid w:val="00CE55AF"/>
    <w:rsid w:val="00CE5E20"/>
    <w:rsid w:val="00CE60D3"/>
    <w:rsid w:val="00CE636F"/>
    <w:rsid w:val="00CE640D"/>
    <w:rsid w:val="00CE72BF"/>
    <w:rsid w:val="00CE7C51"/>
    <w:rsid w:val="00CE7EAB"/>
    <w:rsid w:val="00CE7EF9"/>
    <w:rsid w:val="00CE7F8B"/>
    <w:rsid w:val="00CF012F"/>
    <w:rsid w:val="00CF029D"/>
    <w:rsid w:val="00CF07C8"/>
    <w:rsid w:val="00CF0954"/>
    <w:rsid w:val="00CF1447"/>
    <w:rsid w:val="00CF1890"/>
    <w:rsid w:val="00CF1C12"/>
    <w:rsid w:val="00CF23BD"/>
    <w:rsid w:val="00CF26D2"/>
    <w:rsid w:val="00CF2A76"/>
    <w:rsid w:val="00CF2C7B"/>
    <w:rsid w:val="00CF2E65"/>
    <w:rsid w:val="00CF3295"/>
    <w:rsid w:val="00CF36F1"/>
    <w:rsid w:val="00CF3A78"/>
    <w:rsid w:val="00CF3CAF"/>
    <w:rsid w:val="00CF3D79"/>
    <w:rsid w:val="00CF3FA3"/>
    <w:rsid w:val="00CF4294"/>
    <w:rsid w:val="00CF42E3"/>
    <w:rsid w:val="00CF473F"/>
    <w:rsid w:val="00CF4B65"/>
    <w:rsid w:val="00CF4D40"/>
    <w:rsid w:val="00CF4FB5"/>
    <w:rsid w:val="00CF537E"/>
    <w:rsid w:val="00CF5386"/>
    <w:rsid w:val="00CF58CB"/>
    <w:rsid w:val="00CF5DCC"/>
    <w:rsid w:val="00CF6231"/>
    <w:rsid w:val="00CF663D"/>
    <w:rsid w:val="00CF6D61"/>
    <w:rsid w:val="00CF70F9"/>
    <w:rsid w:val="00CF76F8"/>
    <w:rsid w:val="00CF77F7"/>
    <w:rsid w:val="00CF79AC"/>
    <w:rsid w:val="00D0016A"/>
    <w:rsid w:val="00D007D1"/>
    <w:rsid w:val="00D00924"/>
    <w:rsid w:val="00D01CCE"/>
    <w:rsid w:val="00D01F10"/>
    <w:rsid w:val="00D0228C"/>
    <w:rsid w:val="00D022DF"/>
    <w:rsid w:val="00D0259A"/>
    <w:rsid w:val="00D028A1"/>
    <w:rsid w:val="00D02A13"/>
    <w:rsid w:val="00D02E62"/>
    <w:rsid w:val="00D0342F"/>
    <w:rsid w:val="00D0349D"/>
    <w:rsid w:val="00D0386E"/>
    <w:rsid w:val="00D03A0C"/>
    <w:rsid w:val="00D040CE"/>
    <w:rsid w:val="00D049F3"/>
    <w:rsid w:val="00D04DA4"/>
    <w:rsid w:val="00D04FF8"/>
    <w:rsid w:val="00D05791"/>
    <w:rsid w:val="00D0592B"/>
    <w:rsid w:val="00D062AB"/>
    <w:rsid w:val="00D069E9"/>
    <w:rsid w:val="00D06C77"/>
    <w:rsid w:val="00D073CF"/>
    <w:rsid w:val="00D078CB"/>
    <w:rsid w:val="00D07B9A"/>
    <w:rsid w:val="00D07BD3"/>
    <w:rsid w:val="00D10B25"/>
    <w:rsid w:val="00D10C45"/>
    <w:rsid w:val="00D10FA6"/>
    <w:rsid w:val="00D111EC"/>
    <w:rsid w:val="00D1141C"/>
    <w:rsid w:val="00D12260"/>
    <w:rsid w:val="00D12958"/>
    <w:rsid w:val="00D12BA1"/>
    <w:rsid w:val="00D12C0B"/>
    <w:rsid w:val="00D12EF3"/>
    <w:rsid w:val="00D13025"/>
    <w:rsid w:val="00D13ADB"/>
    <w:rsid w:val="00D13CCE"/>
    <w:rsid w:val="00D13DFF"/>
    <w:rsid w:val="00D1442A"/>
    <w:rsid w:val="00D14B3E"/>
    <w:rsid w:val="00D153BE"/>
    <w:rsid w:val="00D153EE"/>
    <w:rsid w:val="00D15B2E"/>
    <w:rsid w:val="00D15BFE"/>
    <w:rsid w:val="00D16090"/>
    <w:rsid w:val="00D166BF"/>
    <w:rsid w:val="00D1690D"/>
    <w:rsid w:val="00D16F23"/>
    <w:rsid w:val="00D17486"/>
    <w:rsid w:val="00D17EC2"/>
    <w:rsid w:val="00D20B43"/>
    <w:rsid w:val="00D20C7A"/>
    <w:rsid w:val="00D20E14"/>
    <w:rsid w:val="00D21CC2"/>
    <w:rsid w:val="00D221CF"/>
    <w:rsid w:val="00D2276C"/>
    <w:rsid w:val="00D22A2D"/>
    <w:rsid w:val="00D23278"/>
    <w:rsid w:val="00D23547"/>
    <w:rsid w:val="00D24BBA"/>
    <w:rsid w:val="00D24E34"/>
    <w:rsid w:val="00D250C0"/>
    <w:rsid w:val="00D2541E"/>
    <w:rsid w:val="00D254C5"/>
    <w:rsid w:val="00D2566F"/>
    <w:rsid w:val="00D25DB5"/>
    <w:rsid w:val="00D261C5"/>
    <w:rsid w:val="00D2639C"/>
    <w:rsid w:val="00D269EA"/>
    <w:rsid w:val="00D26C04"/>
    <w:rsid w:val="00D303A7"/>
    <w:rsid w:val="00D30B26"/>
    <w:rsid w:val="00D311DA"/>
    <w:rsid w:val="00D3122E"/>
    <w:rsid w:val="00D31A21"/>
    <w:rsid w:val="00D31CBF"/>
    <w:rsid w:val="00D33072"/>
    <w:rsid w:val="00D333F5"/>
    <w:rsid w:val="00D3350E"/>
    <w:rsid w:val="00D33766"/>
    <w:rsid w:val="00D33817"/>
    <w:rsid w:val="00D34080"/>
    <w:rsid w:val="00D3453E"/>
    <w:rsid w:val="00D345D4"/>
    <w:rsid w:val="00D34951"/>
    <w:rsid w:val="00D34A99"/>
    <w:rsid w:val="00D35969"/>
    <w:rsid w:val="00D35CCC"/>
    <w:rsid w:val="00D3673E"/>
    <w:rsid w:val="00D36EE6"/>
    <w:rsid w:val="00D37439"/>
    <w:rsid w:val="00D374A8"/>
    <w:rsid w:val="00D37B4D"/>
    <w:rsid w:val="00D37BC1"/>
    <w:rsid w:val="00D37E64"/>
    <w:rsid w:val="00D40562"/>
    <w:rsid w:val="00D407C2"/>
    <w:rsid w:val="00D407F6"/>
    <w:rsid w:val="00D40ACB"/>
    <w:rsid w:val="00D41229"/>
    <w:rsid w:val="00D417B3"/>
    <w:rsid w:val="00D42425"/>
    <w:rsid w:val="00D4242A"/>
    <w:rsid w:val="00D425DF"/>
    <w:rsid w:val="00D42C31"/>
    <w:rsid w:val="00D4381A"/>
    <w:rsid w:val="00D43A70"/>
    <w:rsid w:val="00D43B95"/>
    <w:rsid w:val="00D43C97"/>
    <w:rsid w:val="00D441A7"/>
    <w:rsid w:val="00D44637"/>
    <w:rsid w:val="00D44BFC"/>
    <w:rsid w:val="00D453E6"/>
    <w:rsid w:val="00D45443"/>
    <w:rsid w:val="00D46644"/>
    <w:rsid w:val="00D4670E"/>
    <w:rsid w:val="00D4735A"/>
    <w:rsid w:val="00D4779B"/>
    <w:rsid w:val="00D477BE"/>
    <w:rsid w:val="00D479E8"/>
    <w:rsid w:val="00D47B7C"/>
    <w:rsid w:val="00D47BC3"/>
    <w:rsid w:val="00D47BCD"/>
    <w:rsid w:val="00D47BF2"/>
    <w:rsid w:val="00D47F9B"/>
    <w:rsid w:val="00D512F9"/>
    <w:rsid w:val="00D51789"/>
    <w:rsid w:val="00D5195A"/>
    <w:rsid w:val="00D51C41"/>
    <w:rsid w:val="00D51C89"/>
    <w:rsid w:val="00D51CA5"/>
    <w:rsid w:val="00D52090"/>
    <w:rsid w:val="00D52097"/>
    <w:rsid w:val="00D52678"/>
    <w:rsid w:val="00D52833"/>
    <w:rsid w:val="00D52BB5"/>
    <w:rsid w:val="00D52C8D"/>
    <w:rsid w:val="00D53429"/>
    <w:rsid w:val="00D5354A"/>
    <w:rsid w:val="00D5450C"/>
    <w:rsid w:val="00D548C7"/>
    <w:rsid w:val="00D54C13"/>
    <w:rsid w:val="00D55434"/>
    <w:rsid w:val="00D557E6"/>
    <w:rsid w:val="00D55CBF"/>
    <w:rsid w:val="00D56C79"/>
    <w:rsid w:val="00D5795B"/>
    <w:rsid w:val="00D60083"/>
    <w:rsid w:val="00D60BE4"/>
    <w:rsid w:val="00D617DD"/>
    <w:rsid w:val="00D61E30"/>
    <w:rsid w:val="00D61F1E"/>
    <w:rsid w:val="00D6295B"/>
    <w:rsid w:val="00D630BD"/>
    <w:rsid w:val="00D63298"/>
    <w:rsid w:val="00D6370F"/>
    <w:rsid w:val="00D63BC3"/>
    <w:rsid w:val="00D63E51"/>
    <w:rsid w:val="00D6472A"/>
    <w:rsid w:val="00D6481B"/>
    <w:rsid w:val="00D64D70"/>
    <w:rsid w:val="00D65178"/>
    <w:rsid w:val="00D6592C"/>
    <w:rsid w:val="00D65975"/>
    <w:rsid w:val="00D6661C"/>
    <w:rsid w:val="00D66BF5"/>
    <w:rsid w:val="00D66E93"/>
    <w:rsid w:val="00D6707A"/>
    <w:rsid w:val="00D672F6"/>
    <w:rsid w:val="00D67373"/>
    <w:rsid w:val="00D67422"/>
    <w:rsid w:val="00D67C0D"/>
    <w:rsid w:val="00D67C16"/>
    <w:rsid w:val="00D67D65"/>
    <w:rsid w:val="00D67EDA"/>
    <w:rsid w:val="00D70424"/>
    <w:rsid w:val="00D70781"/>
    <w:rsid w:val="00D70A97"/>
    <w:rsid w:val="00D71B43"/>
    <w:rsid w:val="00D71D6A"/>
    <w:rsid w:val="00D72363"/>
    <w:rsid w:val="00D7269D"/>
    <w:rsid w:val="00D72B28"/>
    <w:rsid w:val="00D72D3D"/>
    <w:rsid w:val="00D72DB6"/>
    <w:rsid w:val="00D72F2A"/>
    <w:rsid w:val="00D7303A"/>
    <w:rsid w:val="00D73153"/>
    <w:rsid w:val="00D7404A"/>
    <w:rsid w:val="00D742A3"/>
    <w:rsid w:val="00D74572"/>
    <w:rsid w:val="00D746BC"/>
    <w:rsid w:val="00D74F4A"/>
    <w:rsid w:val="00D755F6"/>
    <w:rsid w:val="00D75FAA"/>
    <w:rsid w:val="00D76889"/>
    <w:rsid w:val="00D76C0E"/>
    <w:rsid w:val="00D775EC"/>
    <w:rsid w:val="00D803D0"/>
    <w:rsid w:val="00D803D4"/>
    <w:rsid w:val="00D81294"/>
    <w:rsid w:val="00D817B0"/>
    <w:rsid w:val="00D828A2"/>
    <w:rsid w:val="00D82E11"/>
    <w:rsid w:val="00D837D9"/>
    <w:rsid w:val="00D8390E"/>
    <w:rsid w:val="00D83EDA"/>
    <w:rsid w:val="00D842CE"/>
    <w:rsid w:val="00D845BA"/>
    <w:rsid w:val="00D84798"/>
    <w:rsid w:val="00D84E76"/>
    <w:rsid w:val="00D84F16"/>
    <w:rsid w:val="00D850AB"/>
    <w:rsid w:val="00D85256"/>
    <w:rsid w:val="00D85B9E"/>
    <w:rsid w:val="00D85EB3"/>
    <w:rsid w:val="00D861E8"/>
    <w:rsid w:val="00D8651B"/>
    <w:rsid w:val="00D86522"/>
    <w:rsid w:val="00D86E33"/>
    <w:rsid w:val="00D86EB2"/>
    <w:rsid w:val="00D877C2"/>
    <w:rsid w:val="00D9030F"/>
    <w:rsid w:val="00D90E19"/>
    <w:rsid w:val="00D923EF"/>
    <w:rsid w:val="00D926A5"/>
    <w:rsid w:val="00D92B3C"/>
    <w:rsid w:val="00D93305"/>
    <w:rsid w:val="00D9352C"/>
    <w:rsid w:val="00D93659"/>
    <w:rsid w:val="00D938F7"/>
    <w:rsid w:val="00D939CF"/>
    <w:rsid w:val="00D93E16"/>
    <w:rsid w:val="00D94119"/>
    <w:rsid w:val="00D94CD6"/>
    <w:rsid w:val="00D951F8"/>
    <w:rsid w:val="00D955E2"/>
    <w:rsid w:val="00D95E73"/>
    <w:rsid w:val="00D96105"/>
    <w:rsid w:val="00D96110"/>
    <w:rsid w:val="00D964B5"/>
    <w:rsid w:val="00D967B9"/>
    <w:rsid w:val="00D970ED"/>
    <w:rsid w:val="00D974D0"/>
    <w:rsid w:val="00D97898"/>
    <w:rsid w:val="00D97909"/>
    <w:rsid w:val="00D97BC1"/>
    <w:rsid w:val="00D97CC7"/>
    <w:rsid w:val="00D97FC3"/>
    <w:rsid w:val="00DA022F"/>
    <w:rsid w:val="00DA0A55"/>
    <w:rsid w:val="00DA1075"/>
    <w:rsid w:val="00DA12CC"/>
    <w:rsid w:val="00DA12F3"/>
    <w:rsid w:val="00DA1505"/>
    <w:rsid w:val="00DA19DB"/>
    <w:rsid w:val="00DA26EA"/>
    <w:rsid w:val="00DA271F"/>
    <w:rsid w:val="00DA2896"/>
    <w:rsid w:val="00DA3098"/>
    <w:rsid w:val="00DA3189"/>
    <w:rsid w:val="00DA39BD"/>
    <w:rsid w:val="00DA3A7D"/>
    <w:rsid w:val="00DA3B71"/>
    <w:rsid w:val="00DA458C"/>
    <w:rsid w:val="00DA4653"/>
    <w:rsid w:val="00DA493A"/>
    <w:rsid w:val="00DA4DA4"/>
    <w:rsid w:val="00DA5650"/>
    <w:rsid w:val="00DA5A78"/>
    <w:rsid w:val="00DA6342"/>
    <w:rsid w:val="00DA6486"/>
    <w:rsid w:val="00DA6566"/>
    <w:rsid w:val="00DA683F"/>
    <w:rsid w:val="00DA6BEE"/>
    <w:rsid w:val="00DB0617"/>
    <w:rsid w:val="00DB07B6"/>
    <w:rsid w:val="00DB08A4"/>
    <w:rsid w:val="00DB0AA8"/>
    <w:rsid w:val="00DB0E7B"/>
    <w:rsid w:val="00DB157D"/>
    <w:rsid w:val="00DB16FF"/>
    <w:rsid w:val="00DB1FF4"/>
    <w:rsid w:val="00DB2149"/>
    <w:rsid w:val="00DB2253"/>
    <w:rsid w:val="00DB2A0D"/>
    <w:rsid w:val="00DB2BF8"/>
    <w:rsid w:val="00DB2DBE"/>
    <w:rsid w:val="00DB2F4E"/>
    <w:rsid w:val="00DB310D"/>
    <w:rsid w:val="00DB35A5"/>
    <w:rsid w:val="00DB35BC"/>
    <w:rsid w:val="00DB3F62"/>
    <w:rsid w:val="00DB4041"/>
    <w:rsid w:val="00DB42CB"/>
    <w:rsid w:val="00DB4460"/>
    <w:rsid w:val="00DB536A"/>
    <w:rsid w:val="00DB53F5"/>
    <w:rsid w:val="00DB569B"/>
    <w:rsid w:val="00DB5A79"/>
    <w:rsid w:val="00DB6364"/>
    <w:rsid w:val="00DB63B0"/>
    <w:rsid w:val="00DB63BA"/>
    <w:rsid w:val="00DB648C"/>
    <w:rsid w:val="00DB6DA6"/>
    <w:rsid w:val="00DB711E"/>
    <w:rsid w:val="00DB73B3"/>
    <w:rsid w:val="00DB7675"/>
    <w:rsid w:val="00DB7C7E"/>
    <w:rsid w:val="00DB7F22"/>
    <w:rsid w:val="00DB7FF3"/>
    <w:rsid w:val="00DC0280"/>
    <w:rsid w:val="00DC0529"/>
    <w:rsid w:val="00DC0755"/>
    <w:rsid w:val="00DC0D53"/>
    <w:rsid w:val="00DC156E"/>
    <w:rsid w:val="00DC18BD"/>
    <w:rsid w:val="00DC1BB4"/>
    <w:rsid w:val="00DC1BB7"/>
    <w:rsid w:val="00DC1CA5"/>
    <w:rsid w:val="00DC1EF2"/>
    <w:rsid w:val="00DC2040"/>
    <w:rsid w:val="00DC2242"/>
    <w:rsid w:val="00DC23BE"/>
    <w:rsid w:val="00DC2E85"/>
    <w:rsid w:val="00DC39B4"/>
    <w:rsid w:val="00DC55F0"/>
    <w:rsid w:val="00DC5A74"/>
    <w:rsid w:val="00DC60B5"/>
    <w:rsid w:val="00DC6EF7"/>
    <w:rsid w:val="00DC7A45"/>
    <w:rsid w:val="00DC7C7D"/>
    <w:rsid w:val="00DC7CC9"/>
    <w:rsid w:val="00DC7FE5"/>
    <w:rsid w:val="00DD026D"/>
    <w:rsid w:val="00DD0333"/>
    <w:rsid w:val="00DD0EB7"/>
    <w:rsid w:val="00DD0FD4"/>
    <w:rsid w:val="00DD1534"/>
    <w:rsid w:val="00DD185C"/>
    <w:rsid w:val="00DD31E7"/>
    <w:rsid w:val="00DD3AB1"/>
    <w:rsid w:val="00DD3E06"/>
    <w:rsid w:val="00DD4248"/>
    <w:rsid w:val="00DD499D"/>
    <w:rsid w:val="00DD4AD3"/>
    <w:rsid w:val="00DD4E04"/>
    <w:rsid w:val="00DD57EC"/>
    <w:rsid w:val="00DD64B5"/>
    <w:rsid w:val="00DD6D78"/>
    <w:rsid w:val="00DD782D"/>
    <w:rsid w:val="00DD785E"/>
    <w:rsid w:val="00DD78B8"/>
    <w:rsid w:val="00DD79D1"/>
    <w:rsid w:val="00DD7F8A"/>
    <w:rsid w:val="00DE0308"/>
    <w:rsid w:val="00DE03EC"/>
    <w:rsid w:val="00DE0434"/>
    <w:rsid w:val="00DE04DD"/>
    <w:rsid w:val="00DE07B0"/>
    <w:rsid w:val="00DE111B"/>
    <w:rsid w:val="00DE1B42"/>
    <w:rsid w:val="00DE1B47"/>
    <w:rsid w:val="00DE223E"/>
    <w:rsid w:val="00DE2905"/>
    <w:rsid w:val="00DE2A79"/>
    <w:rsid w:val="00DE2AD1"/>
    <w:rsid w:val="00DE2C4F"/>
    <w:rsid w:val="00DE2ECF"/>
    <w:rsid w:val="00DE346F"/>
    <w:rsid w:val="00DE3599"/>
    <w:rsid w:val="00DE37F8"/>
    <w:rsid w:val="00DE41A5"/>
    <w:rsid w:val="00DE4549"/>
    <w:rsid w:val="00DE4757"/>
    <w:rsid w:val="00DE4BD5"/>
    <w:rsid w:val="00DE4D20"/>
    <w:rsid w:val="00DE4E22"/>
    <w:rsid w:val="00DE4E50"/>
    <w:rsid w:val="00DE55BE"/>
    <w:rsid w:val="00DE55D9"/>
    <w:rsid w:val="00DE5949"/>
    <w:rsid w:val="00DE60AD"/>
    <w:rsid w:val="00DE62F3"/>
    <w:rsid w:val="00DE63A2"/>
    <w:rsid w:val="00DE64F9"/>
    <w:rsid w:val="00DE66F8"/>
    <w:rsid w:val="00DE6814"/>
    <w:rsid w:val="00DF00BA"/>
    <w:rsid w:val="00DF01F9"/>
    <w:rsid w:val="00DF062A"/>
    <w:rsid w:val="00DF0784"/>
    <w:rsid w:val="00DF0817"/>
    <w:rsid w:val="00DF0D8A"/>
    <w:rsid w:val="00DF1904"/>
    <w:rsid w:val="00DF1FEE"/>
    <w:rsid w:val="00DF219D"/>
    <w:rsid w:val="00DF252A"/>
    <w:rsid w:val="00DF255D"/>
    <w:rsid w:val="00DF2737"/>
    <w:rsid w:val="00DF2879"/>
    <w:rsid w:val="00DF2A4B"/>
    <w:rsid w:val="00DF2AF2"/>
    <w:rsid w:val="00DF2F84"/>
    <w:rsid w:val="00DF2FB1"/>
    <w:rsid w:val="00DF34AD"/>
    <w:rsid w:val="00DF34B4"/>
    <w:rsid w:val="00DF3A77"/>
    <w:rsid w:val="00DF3E58"/>
    <w:rsid w:val="00DF4093"/>
    <w:rsid w:val="00DF490A"/>
    <w:rsid w:val="00DF4CF6"/>
    <w:rsid w:val="00DF5161"/>
    <w:rsid w:val="00DF516D"/>
    <w:rsid w:val="00DF54A9"/>
    <w:rsid w:val="00DF560E"/>
    <w:rsid w:val="00DF5D3E"/>
    <w:rsid w:val="00DF5D77"/>
    <w:rsid w:val="00DF5FEE"/>
    <w:rsid w:val="00DF6524"/>
    <w:rsid w:val="00DF6DE0"/>
    <w:rsid w:val="00DF6FBF"/>
    <w:rsid w:val="00DF7110"/>
    <w:rsid w:val="00DF72CD"/>
    <w:rsid w:val="00DF797D"/>
    <w:rsid w:val="00DF79FC"/>
    <w:rsid w:val="00DF7A14"/>
    <w:rsid w:val="00DF7EEB"/>
    <w:rsid w:val="00E00086"/>
    <w:rsid w:val="00E00AE3"/>
    <w:rsid w:val="00E01194"/>
    <w:rsid w:val="00E01884"/>
    <w:rsid w:val="00E01B4D"/>
    <w:rsid w:val="00E01E88"/>
    <w:rsid w:val="00E022E5"/>
    <w:rsid w:val="00E02722"/>
    <w:rsid w:val="00E0282A"/>
    <w:rsid w:val="00E02950"/>
    <w:rsid w:val="00E02D82"/>
    <w:rsid w:val="00E031A3"/>
    <w:rsid w:val="00E037C1"/>
    <w:rsid w:val="00E03A13"/>
    <w:rsid w:val="00E03C94"/>
    <w:rsid w:val="00E03F54"/>
    <w:rsid w:val="00E04EC4"/>
    <w:rsid w:val="00E05477"/>
    <w:rsid w:val="00E05566"/>
    <w:rsid w:val="00E05C03"/>
    <w:rsid w:val="00E05DC8"/>
    <w:rsid w:val="00E064C3"/>
    <w:rsid w:val="00E06636"/>
    <w:rsid w:val="00E067F0"/>
    <w:rsid w:val="00E06B10"/>
    <w:rsid w:val="00E06BD5"/>
    <w:rsid w:val="00E06DFA"/>
    <w:rsid w:val="00E0778F"/>
    <w:rsid w:val="00E07A52"/>
    <w:rsid w:val="00E07B05"/>
    <w:rsid w:val="00E1076B"/>
    <w:rsid w:val="00E10E9E"/>
    <w:rsid w:val="00E1157B"/>
    <w:rsid w:val="00E117B9"/>
    <w:rsid w:val="00E121E7"/>
    <w:rsid w:val="00E12303"/>
    <w:rsid w:val="00E129DF"/>
    <w:rsid w:val="00E12C78"/>
    <w:rsid w:val="00E13134"/>
    <w:rsid w:val="00E1347D"/>
    <w:rsid w:val="00E13604"/>
    <w:rsid w:val="00E14237"/>
    <w:rsid w:val="00E149A6"/>
    <w:rsid w:val="00E1500D"/>
    <w:rsid w:val="00E151FF"/>
    <w:rsid w:val="00E164DD"/>
    <w:rsid w:val="00E169A9"/>
    <w:rsid w:val="00E16EC5"/>
    <w:rsid w:val="00E17155"/>
    <w:rsid w:val="00E17164"/>
    <w:rsid w:val="00E1730E"/>
    <w:rsid w:val="00E1744A"/>
    <w:rsid w:val="00E17621"/>
    <w:rsid w:val="00E176A6"/>
    <w:rsid w:val="00E17D5B"/>
    <w:rsid w:val="00E17E2B"/>
    <w:rsid w:val="00E200E2"/>
    <w:rsid w:val="00E200EC"/>
    <w:rsid w:val="00E202DB"/>
    <w:rsid w:val="00E204C2"/>
    <w:rsid w:val="00E206E2"/>
    <w:rsid w:val="00E208AB"/>
    <w:rsid w:val="00E20BCE"/>
    <w:rsid w:val="00E20D7B"/>
    <w:rsid w:val="00E20E8F"/>
    <w:rsid w:val="00E21AF8"/>
    <w:rsid w:val="00E21F73"/>
    <w:rsid w:val="00E22177"/>
    <w:rsid w:val="00E22272"/>
    <w:rsid w:val="00E223FF"/>
    <w:rsid w:val="00E226A9"/>
    <w:rsid w:val="00E22882"/>
    <w:rsid w:val="00E229EA"/>
    <w:rsid w:val="00E23FA4"/>
    <w:rsid w:val="00E24048"/>
    <w:rsid w:val="00E24532"/>
    <w:rsid w:val="00E2470A"/>
    <w:rsid w:val="00E2483D"/>
    <w:rsid w:val="00E2513D"/>
    <w:rsid w:val="00E2537D"/>
    <w:rsid w:val="00E260F6"/>
    <w:rsid w:val="00E264F2"/>
    <w:rsid w:val="00E26A21"/>
    <w:rsid w:val="00E26C39"/>
    <w:rsid w:val="00E26EF1"/>
    <w:rsid w:val="00E2751B"/>
    <w:rsid w:val="00E277EA"/>
    <w:rsid w:val="00E27BD6"/>
    <w:rsid w:val="00E27C5D"/>
    <w:rsid w:val="00E3053C"/>
    <w:rsid w:val="00E30D4D"/>
    <w:rsid w:val="00E30E40"/>
    <w:rsid w:val="00E30F08"/>
    <w:rsid w:val="00E30F96"/>
    <w:rsid w:val="00E31091"/>
    <w:rsid w:val="00E31232"/>
    <w:rsid w:val="00E31472"/>
    <w:rsid w:val="00E31E22"/>
    <w:rsid w:val="00E31F95"/>
    <w:rsid w:val="00E323E1"/>
    <w:rsid w:val="00E326EC"/>
    <w:rsid w:val="00E33396"/>
    <w:rsid w:val="00E338D7"/>
    <w:rsid w:val="00E34134"/>
    <w:rsid w:val="00E34282"/>
    <w:rsid w:val="00E34514"/>
    <w:rsid w:val="00E34A47"/>
    <w:rsid w:val="00E35554"/>
    <w:rsid w:val="00E35738"/>
    <w:rsid w:val="00E35758"/>
    <w:rsid w:val="00E35E39"/>
    <w:rsid w:val="00E36D8E"/>
    <w:rsid w:val="00E37428"/>
    <w:rsid w:val="00E3752E"/>
    <w:rsid w:val="00E37C0A"/>
    <w:rsid w:val="00E37F03"/>
    <w:rsid w:val="00E40614"/>
    <w:rsid w:val="00E40D52"/>
    <w:rsid w:val="00E41A2C"/>
    <w:rsid w:val="00E41C23"/>
    <w:rsid w:val="00E41CC8"/>
    <w:rsid w:val="00E41ECE"/>
    <w:rsid w:val="00E425A3"/>
    <w:rsid w:val="00E4279F"/>
    <w:rsid w:val="00E432AB"/>
    <w:rsid w:val="00E435F1"/>
    <w:rsid w:val="00E43AE2"/>
    <w:rsid w:val="00E43EEB"/>
    <w:rsid w:val="00E441E9"/>
    <w:rsid w:val="00E442AB"/>
    <w:rsid w:val="00E442F2"/>
    <w:rsid w:val="00E45322"/>
    <w:rsid w:val="00E453EB"/>
    <w:rsid w:val="00E46251"/>
    <w:rsid w:val="00E46420"/>
    <w:rsid w:val="00E464CE"/>
    <w:rsid w:val="00E469A9"/>
    <w:rsid w:val="00E46BCE"/>
    <w:rsid w:val="00E47057"/>
    <w:rsid w:val="00E47659"/>
    <w:rsid w:val="00E4789D"/>
    <w:rsid w:val="00E47F0F"/>
    <w:rsid w:val="00E506BE"/>
    <w:rsid w:val="00E50C9D"/>
    <w:rsid w:val="00E50F44"/>
    <w:rsid w:val="00E511C1"/>
    <w:rsid w:val="00E512A7"/>
    <w:rsid w:val="00E51493"/>
    <w:rsid w:val="00E514DD"/>
    <w:rsid w:val="00E514F8"/>
    <w:rsid w:val="00E516FE"/>
    <w:rsid w:val="00E51888"/>
    <w:rsid w:val="00E5214F"/>
    <w:rsid w:val="00E522CC"/>
    <w:rsid w:val="00E532F8"/>
    <w:rsid w:val="00E53A0B"/>
    <w:rsid w:val="00E53F61"/>
    <w:rsid w:val="00E53FEF"/>
    <w:rsid w:val="00E54B27"/>
    <w:rsid w:val="00E54DF6"/>
    <w:rsid w:val="00E54E71"/>
    <w:rsid w:val="00E5600A"/>
    <w:rsid w:val="00E560E0"/>
    <w:rsid w:val="00E565FB"/>
    <w:rsid w:val="00E569BC"/>
    <w:rsid w:val="00E56D41"/>
    <w:rsid w:val="00E57780"/>
    <w:rsid w:val="00E57C7A"/>
    <w:rsid w:val="00E60F4F"/>
    <w:rsid w:val="00E61552"/>
    <w:rsid w:val="00E6169E"/>
    <w:rsid w:val="00E619C8"/>
    <w:rsid w:val="00E61AE6"/>
    <w:rsid w:val="00E61BA5"/>
    <w:rsid w:val="00E620E3"/>
    <w:rsid w:val="00E623B1"/>
    <w:rsid w:val="00E6241A"/>
    <w:rsid w:val="00E628B3"/>
    <w:rsid w:val="00E62BF5"/>
    <w:rsid w:val="00E62C46"/>
    <w:rsid w:val="00E62C6D"/>
    <w:rsid w:val="00E62CB2"/>
    <w:rsid w:val="00E62DCD"/>
    <w:rsid w:val="00E62E2C"/>
    <w:rsid w:val="00E645A4"/>
    <w:rsid w:val="00E648D8"/>
    <w:rsid w:val="00E64AA7"/>
    <w:rsid w:val="00E64B12"/>
    <w:rsid w:val="00E65908"/>
    <w:rsid w:val="00E659F8"/>
    <w:rsid w:val="00E67633"/>
    <w:rsid w:val="00E67A5A"/>
    <w:rsid w:val="00E67F3D"/>
    <w:rsid w:val="00E70BD4"/>
    <w:rsid w:val="00E70BDD"/>
    <w:rsid w:val="00E70EA2"/>
    <w:rsid w:val="00E71B89"/>
    <w:rsid w:val="00E71C28"/>
    <w:rsid w:val="00E72205"/>
    <w:rsid w:val="00E723A4"/>
    <w:rsid w:val="00E72D05"/>
    <w:rsid w:val="00E72DB6"/>
    <w:rsid w:val="00E73000"/>
    <w:rsid w:val="00E73081"/>
    <w:rsid w:val="00E730FC"/>
    <w:rsid w:val="00E738D5"/>
    <w:rsid w:val="00E73CE4"/>
    <w:rsid w:val="00E73D77"/>
    <w:rsid w:val="00E7422A"/>
    <w:rsid w:val="00E7465E"/>
    <w:rsid w:val="00E74801"/>
    <w:rsid w:val="00E75135"/>
    <w:rsid w:val="00E7538E"/>
    <w:rsid w:val="00E753A1"/>
    <w:rsid w:val="00E754A0"/>
    <w:rsid w:val="00E75B4B"/>
    <w:rsid w:val="00E76190"/>
    <w:rsid w:val="00E76669"/>
    <w:rsid w:val="00E769AB"/>
    <w:rsid w:val="00E769B7"/>
    <w:rsid w:val="00E77383"/>
    <w:rsid w:val="00E7770D"/>
    <w:rsid w:val="00E778EF"/>
    <w:rsid w:val="00E80035"/>
    <w:rsid w:val="00E8010A"/>
    <w:rsid w:val="00E804FB"/>
    <w:rsid w:val="00E80CC3"/>
    <w:rsid w:val="00E814DE"/>
    <w:rsid w:val="00E814E3"/>
    <w:rsid w:val="00E81790"/>
    <w:rsid w:val="00E81798"/>
    <w:rsid w:val="00E81CEF"/>
    <w:rsid w:val="00E820C2"/>
    <w:rsid w:val="00E824BF"/>
    <w:rsid w:val="00E826E2"/>
    <w:rsid w:val="00E8274A"/>
    <w:rsid w:val="00E8279C"/>
    <w:rsid w:val="00E828F1"/>
    <w:rsid w:val="00E82DDD"/>
    <w:rsid w:val="00E8373B"/>
    <w:rsid w:val="00E83B3A"/>
    <w:rsid w:val="00E83FB7"/>
    <w:rsid w:val="00E84100"/>
    <w:rsid w:val="00E8447A"/>
    <w:rsid w:val="00E84815"/>
    <w:rsid w:val="00E85444"/>
    <w:rsid w:val="00E86B9D"/>
    <w:rsid w:val="00E86D63"/>
    <w:rsid w:val="00E86F0F"/>
    <w:rsid w:val="00E87476"/>
    <w:rsid w:val="00E87C5D"/>
    <w:rsid w:val="00E87E4F"/>
    <w:rsid w:val="00E909BE"/>
    <w:rsid w:val="00E91451"/>
    <w:rsid w:val="00E9168B"/>
    <w:rsid w:val="00E923A3"/>
    <w:rsid w:val="00E926EF"/>
    <w:rsid w:val="00E9297E"/>
    <w:rsid w:val="00E92E5E"/>
    <w:rsid w:val="00E93053"/>
    <w:rsid w:val="00E930C7"/>
    <w:rsid w:val="00E93185"/>
    <w:rsid w:val="00E9331E"/>
    <w:rsid w:val="00E93A31"/>
    <w:rsid w:val="00E93AC8"/>
    <w:rsid w:val="00E93B55"/>
    <w:rsid w:val="00E93CFE"/>
    <w:rsid w:val="00E93E85"/>
    <w:rsid w:val="00E93F43"/>
    <w:rsid w:val="00E9412B"/>
    <w:rsid w:val="00E9470F"/>
    <w:rsid w:val="00E94CD3"/>
    <w:rsid w:val="00E94CF1"/>
    <w:rsid w:val="00E9535A"/>
    <w:rsid w:val="00E95793"/>
    <w:rsid w:val="00E958D2"/>
    <w:rsid w:val="00E95AA5"/>
    <w:rsid w:val="00E9615B"/>
    <w:rsid w:val="00E96220"/>
    <w:rsid w:val="00E96478"/>
    <w:rsid w:val="00E96B5C"/>
    <w:rsid w:val="00E97BDD"/>
    <w:rsid w:val="00E97D91"/>
    <w:rsid w:val="00EA00AA"/>
    <w:rsid w:val="00EA0830"/>
    <w:rsid w:val="00EA0A00"/>
    <w:rsid w:val="00EA1370"/>
    <w:rsid w:val="00EA1A58"/>
    <w:rsid w:val="00EA1DB2"/>
    <w:rsid w:val="00EA246A"/>
    <w:rsid w:val="00EA24D7"/>
    <w:rsid w:val="00EA281E"/>
    <w:rsid w:val="00EA2D60"/>
    <w:rsid w:val="00EA3B0F"/>
    <w:rsid w:val="00EA3C7E"/>
    <w:rsid w:val="00EA4267"/>
    <w:rsid w:val="00EA43C3"/>
    <w:rsid w:val="00EA4918"/>
    <w:rsid w:val="00EA5326"/>
    <w:rsid w:val="00EA53ED"/>
    <w:rsid w:val="00EA6423"/>
    <w:rsid w:val="00EA6AE3"/>
    <w:rsid w:val="00EA78A2"/>
    <w:rsid w:val="00EB0057"/>
    <w:rsid w:val="00EB00B2"/>
    <w:rsid w:val="00EB00F0"/>
    <w:rsid w:val="00EB0CC1"/>
    <w:rsid w:val="00EB12C4"/>
    <w:rsid w:val="00EB1582"/>
    <w:rsid w:val="00EB18F8"/>
    <w:rsid w:val="00EB21D2"/>
    <w:rsid w:val="00EB2368"/>
    <w:rsid w:val="00EB2B89"/>
    <w:rsid w:val="00EB2B99"/>
    <w:rsid w:val="00EB2DC2"/>
    <w:rsid w:val="00EB2E05"/>
    <w:rsid w:val="00EB3687"/>
    <w:rsid w:val="00EB3B68"/>
    <w:rsid w:val="00EB422C"/>
    <w:rsid w:val="00EB42C5"/>
    <w:rsid w:val="00EB478F"/>
    <w:rsid w:val="00EB4B0E"/>
    <w:rsid w:val="00EB547A"/>
    <w:rsid w:val="00EB6BF5"/>
    <w:rsid w:val="00EB7033"/>
    <w:rsid w:val="00EB7525"/>
    <w:rsid w:val="00EB7552"/>
    <w:rsid w:val="00EC036F"/>
    <w:rsid w:val="00EC05CB"/>
    <w:rsid w:val="00EC0F77"/>
    <w:rsid w:val="00EC1220"/>
    <w:rsid w:val="00EC1372"/>
    <w:rsid w:val="00EC137B"/>
    <w:rsid w:val="00EC15C8"/>
    <w:rsid w:val="00EC1883"/>
    <w:rsid w:val="00EC1AC1"/>
    <w:rsid w:val="00EC1AD5"/>
    <w:rsid w:val="00EC1C55"/>
    <w:rsid w:val="00EC2093"/>
    <w:rsid w:val="00EC2356"/>
    <w:rsid w:val="00EC2E17"/>
    <w:rsid w:val="00EC3970"/>
    <w:rsid w:val="00EC3D24"/>
    <w:rsid w:val="00EC439B"/>
    <w:rsid w:val="00EC4609"/>
    <w:rsid w:val="00EC4C8F"/>
    <w:rsid w:val="00EC5499"/>
    <w:rsid w:val="00EC569F"/>
    <w:rsid w:val="00EC57D0"/>
    <w:rsid w:val="00EC5890"/>
    <w:rsid w:val="00EC5A2E"/>
    <w:rsid w:val="00EC5C58"/>
    <w:rsid w:val="00EC6761"/>
    <w:rsid w:val="00EC6B58"/>
    <w:rsid w:val="00EC6F3F"/>
    <w:rsid w:val="00EC74DE"/>
    <w:rsid w:val="00EC769A"/>
    <w:rsid w:val="00EC7FE0"/>
    <w:rsid w:val="00EC7FE4"/>
    <w:rsid w:val="00ED0392"/>
    <w:rsid w:val="00ED05BE"/>
    <w:rsid w:val="00ED078B"/>
    <w:rsid w:val="00ED08B5"/>
    <w:rsid w:val="00ED0AA1"/>
    <w:rsid w:val="00ED0DF7"/>
    <w:rsid w:val="00ED0E9F"/>
    <w:rsid w:val="00ED0FFA"/>
    <w:rsid w:val="00ED10C4"/>
    <w:rsid w:val="00ED1215"/>
    <w:rsid w:val="00ED1F05"/>
    <w:rsid w:val="00ED28BB"/>
    <w:rsid w:val="00ED28F9"/>
    <w:rsid w:val="00ED2A73"/>
    <w:rsid w:val="00ED337B"/>
    <w:rsid w:val="00ED3A1A"/>
    <w:rsid w:val="00ED3AB0"/>
    <w:rsid w:val="00ED3B02"/>
    <w:rsid w:val="00ED3D08"/>
    <w:rsid w:val="00ED42AE"/>
    <w:rsid w:val="00ED4395"/>
    <w:rsid w:val="00ED44F7"/>
    <w:rsid w:val="00ED45BB"/>
    <w:rsid w:val="00ED46B1"/>
    <w:rsid w:val="00ED4BA4"/>
    <w:rsid w:val="00ED4D36"/>
    <w:rsid w:val="00ED4F46"/>
    <w:rsid w:val="00ED4F88"/>
    <w:rsid w:val="00ED518A"/>
    <w:rsid w:val="00ED5D7A"/>
    <w:rsid w:val="00ED64E5"/>
    <w:rsid w:val="00ED65CF"/>
    <w:rsid w:val="00ED67FB"/>
    <w:rsid w:val="00ED6961"/>
    <w:rsid w:val="00ED7732"/>
    <w:rsid w:val="00ED7FB2"/>
    <w:rsid w:val="00EE0552"/>
    <w:rsid w:val="00EE0C37"/>
    <w:rsid w:val="00EE0E5C"/>
    <w:rsid w:val="00EE10B3"/>
    <w:rsid w:val="00EE12CE"/>
    <w:rsid w:val="00EE1517"/>
    <w:rsid w:val="00EE1EC9"/>
    <w:rsid w:val="00EE2064"/>
    <w:rsid w:val="00EE21C3"/>
    <w:rsid w:val="00EE25E2"/>
    <w:rsid w:val="00EE267B"/>
    <w:rsid w:val="00EE2840"/>
    <w:rsid w:val="00EE2ADD"/>
    <w:rsid w:val="00EE33A4"/>
    <w:rsid w:val="00EE3456"/>
    <w:rsid w:val="00EE3D0A"/>
    <w:rsid w:val="00EE3D73"/>
    <w:rsid w:val="00EE3FAB"/>
    <w:rsid w:val="00EE485A"/>
    <w:rsid w:val="00EE48B4"/>
    <w:rsid w:val="00EE4AC4"/>
    <w:rsid w:val="00EE4EB8"/>
    <w:rsid w:val="00EE572B"/>
    <w:rsid w:val="00EE578A"/>
    <w:rsid w:val="00EE5EC0"/>
    <w:rsid w:val="00EE61D1"/>
    <w:rsid w:val="00EE6442"/>
    <w:rsid w:val="00EE6890"/>
    <w:rsid w:val="00EE6D53"/>
    <w:rsid w:val="00EE6F22"/>
    <w:rsid w:val="00EE721C"/>
    <w:rsid w:val="00EE7A22"/>
    <w:rsid w:val="00EE7BDE"/>
    <w:rsid w:val="00EF020B"/>
    <w:rsid w:val="00EF0651"/>
    <w:rsid w:val="00EF06D8"/>
    <w:rsid w:val="00EF0CF7"/>
    <w:rsid w:val="00EF1006"/>
    <w:rsid w:val="00EF136E"/>
    <w:rsid w:val="00EF1B4C"/>
    <w:rsid w:val="00EF20D8"/>
    <w:rsid w:val="00EF2A1F"/>
    <w:rsid w:val="00EF2E70"/>
    <w:rsid w:val="00EF33B5"/>
    <w:rsid w:val="00EF3A8A"/>
    <w:rsid w:val="00EF42B9"/>
    <w:rsid w:val="00EF46C1"/>
    <w:rsid w:val="00EF4872"/>
    <w:rsid w:val="00EF4AE6"/>
    <w:rsid w:val="00EF523E"/>
    <w:rsid w:val="00EF5A21"/>
    <w:rsid w:val="00EF5D1D"/>
    <w:rsid w:val="00EF6103"/>
    <w:rsid w:val="00EF6121"/>
    <w:rsid w:val="00EF6810"/>
    <w:rsid w:val="00EF7708"/>
    <w:rsid w:val="00EF79B5"/>
    <w:rsid w:val="00F008EC"/>
    <w:rsid w:val="00F00F06"/>
    <w:rsid w:val="00F019A6"/>
    <w:rsid w:val="00F02737"/>
    <w:rsid w:val="00F02BC7"/>
    <w:rsid w:val="00F031B5"/>
    <w:rsid w:val="00F0358E"/>
    <w:rsid w:val="00F036D7"/>
    <w:rsid w:val="00F04240"/>
    <w:rsid w:val="00F0425A"/>
    <w:rsid w:val="00F0465F"/>
    <w:rsid w:val="00F047BF"/>
    <w:rsid w:val="00F04D39"/>
    <w:rsid w:val="00F05199"/>
    <w:rsid w:val="00F05718"/>
    <w:rsid w:val="00F05E3B"/>
    <w:rsid w:val="00F066CF"/>
    <w:rsid w:val="00F0690A"/>
    <w:rsid w:val="00F06A93"/>
    <w:rsid w:val="00F06B7D"/>
    <w:rsid w:val="00F06DC1"/>
    <w:rsid w:val="00F070EC"/>
    <w:rsid w:val="00F07254"/>
    <w:rsid w:val="00F076DB"/>
    <w:rsid w:val="00F07744"/>
    <w:rsid w:val="00F07808"/>
    <w:rsid w:val="00F07874"/>
    <w:rsid w:val="00F0787B"/>
    <w:rsid w:val="00F109A5"/>
    <w:rsid w:val="00F10CEE"/>
    <w:rsid w:val="00F10E70"/>
    <w:rsid w:val="00F10FE0"/>
    <w:rsid w:val="00F115E3"/>
    <w:rsid w:val="00F11743"/>
    <w:rsid w:val="00F11DEC"/>
    <w:rsid w:val="00F12346"/>
    <w:rsid w:val="00F12ECD"/>
    <w:rsid w:val="00F133E7"/>
    <w:rsid w:val="00F134B1"/>
    <w:rsid w:val="00F13B5D"/>
    <w:rsid w:val="00F140FF"/>
    <w:rsid w:val="00F14351"/>
    <w:rsid w:val="00F148BC"/>
    <w:rsid w:val="00F14915"/>
    <w:rsid w:val="00F14F4F"/>
    <w:rsid w:val="00F15319"/>
    <w:rsid w:val="00F1532B"/>
    <w:rsid w:val="00F15539"/>
    <w:rsid w:val="00F1583C"/>
    <w:rsid w:val="00F1702A"/>
    <w:rsid w:val="00F17870"/>
    <w:rsid w:val="00F2000B"/>
    <w:rsid w:val="00F200BF"/>
    <w:rsid w:val="00F202BB"/>
    <w:rsid w:val="00F2072E"/>
    <w:rsid w:val="00F20832"/>
    <w:rsid w:val="00F20BA0"/>
    <w:rsid w:val="00F20DEE"/>
    <w:rsid w:val="00F20F59"/>
    <w:rsid w:val="00F211E3"/>
    <w:rsid w:val="00F2128D"/>
    <w:rsid w:val="00F21758"/>
    <w:rsid w:val="00F2226F"/>
    <w:rsid w:val="00F22DE1"/>
    <w:rsid w:val="00F231B3"/>
    <w:rsid w:val="00F23333"/>
    <w:rsid w:val="00F236F7"/>
    <w:rsid w:val="00F23FC7"/>
    <w:rsid w:val="00F23FE2"/>
    <w:rsid w:val="00F2493E"/>
    <w:rsid w:val="00F24CDC"/>
    <w:rsid w:val="00F24FA9"/>
    <w:rsid w:val="00F252F6"/>
    <w:rsid w:val="00F253F1"/>
    <w:rsid w:val="00F25676"/>
    <w:rsid w:val="00F25828"/>
    <w:rsid w:val="00F26B1B"/>
    <w:rsid w:val="00F26BFE"/>
    <w:rsid w:val="00F27084"/>
    <w:rsid w:val="00F270BB"/>
    <w:rsid w:val="00F279B0"/>
    <w:rsid w:val="00F312CB"/>
    <w:rsid w:val="00F31445"/>
    <w:rsid w:val="00F314CB"/>
    <w:rsid w:val="00F31BCD"/>
    <w:rsid w:val="00F31DEF"/>
    <w:rsid w:val="00F32139"/>
    <w:rsid w:val="00F321CE"/>
    <w:rsid w:val="00F323DB"/>
    <w:rsid w:val="00F3258F"/>
    <w:rsid w:val="00F3265D"/>
    <w:rsid w:val="00F32683"/>
    <w:rsid w:val="00F328BB"/>
    <w:rsid w:val="00F3356A"/>
    <w:rsid w:val="00F3383A"/>
    <w:rsid w:val="00F33D77"/>
    <w:rsid w:val="00F34AA8"/>
    <w:rsid w:val="00F35A9D"/>
    <w:rsid w:val="00F35EF2"/>
    <w:rsid w:val="00F362E1"/>
    <w:rsid w:val="00F365CA"/>
    <w:rsid w:val="00F36A38"/>
    <w:rsid w:val="00F36F67"/>
    <w:rsid w:val="00F37277"/>
    <w:rsid w:val="00F37281"/>
    <w:rsid w:val="00F3737F"/>
    <w:rsid w:val="00F37C50"/>
    <w:rsid w:val="00F37E79"/>
    <w:rsid w:val="00F400AF"/>
    <w:rsid w:val="00F401DA"/>
    <w:rsid w:val="00F40272"/>
    <w:rsid w:val="00F407D7"/>
    <w:rsid w:val="00F40ABD"/>
    <w:rsid w:val="00F40BD8"/>
    <w:rsid w:val="00F41082"/>
    <w:rsid w:val="00F4139B"/>
    <w:rsid w:val="00F416CE"/>
    <w:rsid w:val="00F41D60"/>
    <w:rsid w:val="00F420F2"/>
    <w:rsid w:val="00F4247F"/>
    <w:rsid w:val="00F42737"/>
    <w:rsid w:val="00F428DE"/>
    <w:rsid w:val="00F42D84"/>
    <w:rsid w:val="00F43072"/>
    <w:rsid w:val="00F43196"/>
    <w:rsid w:val="00F43467"/>
    <w:rsid w:val="00F43509"/>
    <w:rsid w:val="00F44837"/>
    <w:rsid w:val="00F44853"/>
    <w:rsid w:val="00F449CE"/>
    <w:rsid w:val="00F44C40"/>
    <w:rsid w:val="00F44C93"/>
    <w:rsid w:val="00F44DB1"/>
    <w:rsid w:val="00F455CD"/>
    <w:rsid w:val="00F457E3"/>
    <w:rsid w:val="00F46064"/>
    <w:rsid w:val="00F46425"/>
    <w:rsid w:val="00F465DE"/>
    <w:rsid w:val="00F46781"/>
    <w:rsid w:val="00F467CC"/>
    <w:rsid w:val="00F46858"/>
    <w:rsid w:val="00F468EB"/>
    <w:rsid w:val="00F47020"/>
    <w:rsid w:val="00F47279"/>
    <w:rsid w:val="00F473F4"/>
    <w:rsid w:val="00F47C22"/>
    <w:rsid w:val="00F5004D"/>
    <w:rsid w:val="00F50228"/>
    <w:rsid w:val="00F5043E"/>
    <w:rsid w:val="00F50999"/>
    <w:rsid w:val="00F50BA6"/>
    <w:rsid w:val="00F51384"/>
    <w:rsid w:val="00F51488"/>
    <w:rsid w:val="00F516FA"/>
    <w:rsid w:val="00F51B28"/>
    <w:rsid w:val="00F51F5A"/>
    <w:rsid w:val="00F520B6"/>
    <w:rsid w:val="00F52735"/>
    <w:rsid w:val="00F52DDC"/>
    <w:rsid w:val="00F53534"/>
    <w:rsid w:val="00F5367E"/>
    <w:rsid w:val="00F53A6D"/>
    <w:rsid w:val="00F53E14"/>
    <w:rsid w:val="00F54103"/>
    <w:rsid w:val="00F542A6"/>
    <w:rsid w:val="00F54415"/>
    <w:rsid w:val="00F54747"/>
    <w:rsid w:val="00F548FB"/>
    <w:rsid w:val="00F54D4B"/>
    <w:rsid w:val="00F54DDD"/>
    <w:rsid w:val="00F5516F"/>
    <w:rsid w:val="00F55C42"/>
    <w:rsid w:val="00F56111"/>
    <w:rsid w:val="00F565B0"/>
    <w:rsid w:val="00F566BC"/>
    <w:rsid w:val="00F56741"/>
    <w:rsid w:val="00F56A78"/>
    <w:rsid w:val="00F56E19"/>
    <w:rsid w:val="00F573D5"/>
    <w:rsid w:val="00F575F7"/>
    <w:rsid w:val="00F57A9A"/>
    <w:rsid w:val="00F57E50"/>
    <w:rsid w:val="00F60117"/>
    <w:rsid w:val="00F6013F"/>
    <w:rsid w:val="00F604DE"/>
    <w:rsid w:val="00F60A43"/>
    <w:rsid w:val="00F60FB7"/>
    <w:rsid w:val="00F612C0"/>
    <w:rsid w:val="00F61542"/>
    <w:rsid w:val="00F61E59"/>
    <w:rsid w:val="00F62F41"/>
    <w:rsid w:val="00F631B1"/>
    <w:rsid w:val="00F632A8"/>
    <w:rsid w:val="00F63408"/>
    <w:rsid w:val="00F63A62"/>
    <w:rsid w:val="00F63BBC"/>
    <w:rsid w:val="00F64263"/>
    <w:rsid w:val="00F6464F"/>
    <w:rsid w:val="00F6477B"/>
    <w:rsid w:val="00F64AD6"/>
    <w:rsid w:val="00F64FAA"/>
    <w:rsid w:val="00F651FD"/>
    <w:rsid w:val="00F6553B"/>
    <w:rsid w:val="00F665CD"/>
    <w:rsid w:val="00F66989"/>
    <w:rsid w:val="00F67158"/>
    <w:rsid w:val="00F67BA4"/>
    <w:rsid w:val="00F7030D"/>
    <w:rsid w:val="00F7042C"/>
    <w:rsid w:val="00F711B1"/>
    <w:rsid w:val="00F71244"/>
    <w:rsid w:val="00F71349"/>
    <w:rsid w:val="00F71B5C"/>
    <w:rsid w:val="00F71C5B"/>
    <w:rsid w:val="00F71F09"/>
    <w:rsid w:val="00F721AF"/>
    <w:rsid w:val="00F72C82"/>
    <w:rsid w:val="00F72E5D"/>
    <w:rsid w:val="00F72F34"/>
    <w:rsid w:val="00F73744"/>
    <w:rsid w:val="00F73A1A"/>
    <w:rsid w:val="00F73B25"/>
    <w:rsid w:val="00F73F2A"/>
    <w:rsid w:val="00F74020"/>
    <w:rsid w:val="00F7433E"/>
    <w:rsid w:val="00F74705"/>
    <w:rsid w:val="00F7505A"/>
    <w:rsid w:val="00F751D7"/>
    <w:rsid w:val="00F753DF"/>
    <w:rsid w:val="00F755A7"/>
    <w:rsid w:val="00F7566D"/>
    <w:rsid w:val="00F756ED"/>
    <w:rsid w:val="00F7575D"/>
    <w:rsid w:val="00F759C8"/>
    <w:rsid w:val="00F75A75"/>
    <w:rsid w:val="00F75C9F"/>
    <w:rsid w:val="00F76650"/>
    <w:rsid w:val="00F76753"/>
    <w:rsid w:val="00F768F5"/>
    <w:rsid w:val="00F76AC8"/>
    <w:rsid w:val="00F7708E"/>
    <w:rsid w:val="00F773BB"/>
    <w:rsid w:val="00F774A0"/>
    <w:rsid w:val="00F77D50"/>
    <w:rsid w:val="00F80DE8"/>
    <w:rsid w:val="00F80EF9"/>
    <w:rsid w:val="00F81C09"/>
    <w:rsid w:val="00F81DF4"/>
    <w:rsid w:val="00F82473"/>
    <w:rsid w:val="00F82938"/>
    <w:rsid w:val="00F82D87"/>
    <w:rsid w:val="00F82DED"/>
    <w:rsid w:val="00F8307A"/>
    <w:rsid w:val="00F8368B"/>
    <w:rsid w:val="00F83C64"/>
    <w:rsid w:val="00F83D7E"/>
    <w:rsid w:val="00F84B0E"/>
    <w:rsid w:val="00F84CC0"/>
    <w:rsid w:val="00F8536F"/>
    <w:rsid w:val="00F85D7D"/>
    <w:rsid w:val="00F85E28"/>
    <w:rsid w:val="00F861A5"/>
    <w:rsid w:val="00F8668E"/>
    <w:rsid w:val="00F869D0"/>
    <w:rsid w:val="00F86B69"/>
    <w:rsid w:val="00F876A0"/>
    <w:rsid w:val="00F876C7"/>
    <w:rsid w:val="00F87BD0"/>
    <w:rsid w:val="00F87FF9"/>
    <w:rsid w:val="00F9003E"/>
    <w:rsid w:val="00F90545"/>
    <w:rsid w:val="00F90934"/>
    <w:rsid w:val="00F90DA3"/>
    <w:rsid w:val="00F90EFA"/>
    <w:rsid w:val="00F91039"/>
    <w:rsid w:val="00F91534"/>
    <w:rsid w:val="00F91601"/>
    <w:rsid w:val="00F91641"/>
    <w:rsid w:val="00F91658"/>
    <w:rsid w:val="00F91907"/>
    <w:rsid w:val="00F91AC6"/>
    <w:rsid w:val="00F91EF5"/>
    <w:rsid w:val="00F9212C"/>
    <w:rsid w:val="00F92AB8"/>
    <w:rsid w:val="00F938EA"/>
    <w:rsid w:val="00F93F76"/>
    <w:rsid w:val="00F9463A"/>
    <w:rsid w:val="00F94E75"/>
    <w:rsid w:val="00F94F23"/>
    <w:rsid w:val="00F953B1"/>
    <w:rsid w:val="00F957EF"/>
    <w:rsid w:val="00F9603E"/>
    <w:rsid w:val="00F96B72"/>
    <w:rsid w:val="00F96B73"/>
    <w:rsid w:val="00F96E0F"/>
    <w:rsid w:val="00F97275"/>
    <w:rsid w:val="00F9751A"/>
    <w:rsid w:val="00F9794E"/>
    <w:rsid w:val="00FA012E"/>
    <w:rsid w:val="00FA0501"/>
    <w:rsid w:val="00FA0999"/>
    <w:rsid w:val="00FA1B72"/>
    <w:rsid w:val="00FA1DBD"/>
    <w:rsid w:val="00FA1E7D"/>
    <w:rsid w:val="00FA1F51"/>
    <w:rsid w:val="00FA2783"/>
    <w:rsid w:val="00FA2BFE"/>
    <w:rsid w:val="00FA2CF0"/>
    <w:rsid w:val="00FA3139"/>
    <w:rsid w:val="00FA3418"/>
    <w:rsid w:val="00FA3818"/>
    <w:rsid w:val="00FA3821"/>
    <w:rsid w:val="00FA42F8"/>
    <w:rsid w:val="00FA4330"/>
    <w:rsid w:val="00FA43F2"/>
    <w:rsid w:val="00FA45F5"/>
    <w:rsid w:val="00FA4703"/>
    <w:rsid w:val="00FA526A"/>
    <w:rsid w:val="00FA5B27"/>
    <w:rsid w:val="00FA5E87"/>
    <w:rsid w:val="00FA63BB"/>
    <w:rsid w:val="00FA643F"/>
    <w:rsid w:val="00FA677A"/>
    <w:rsid w:val="00FA6841"/>
    <w:rsid w:val="00FA6C62"/>
    <w:rsid w:val="00FA6CB4"/>
    <w:rsid w:val="00FA6DCA"/>
    <w:rsid w:val="00FA70D2"/>
    <w:rsid w:val="00FA7211"/>
    <w:rsid w:val="00FA730C"/>
    <w:rsid w:val="00FA75E0"/>
    <w:rsid w:val="00FA7A00"/>
    <w:rsid w:val="00FA7B65"/>
    <w:rsid w:val="00FB03C0"/>
    <w:rsid w:val="00FB03D0"/>
    <w:rsid w:val="00FB0A6A"/>
    <w:rsid w:val="00FB1134"/>
    <w:rsid w:val="00FB1B44"/>
    <w:rsid w:val="00FB231F"/>
    <w:rsid w:val="00FB2417"/>
    <w:rsid w:val="00FB2C8A"/>
    <w:rsid w:val="00FB2EF1"/>
    <w:rsid w:val="00FB2F76"/>
    <w:rsid w:val="00FB355C"/>
    <w:rsid w:val="00FB3823"/>
    <w:rsid w:val="00FB4089"/>
    <w:rsid w:val="00FB4837"/>
    <w:rsid w:val="00FB4B7F"/>
    <w:rsid w:val="00FB5348"/>
    <w:rsid w:val="00FB5484"/>
    <w:rsid w:val="00FB5819"/>
    <w:rsid w:val="00FB58DC"/>
    <w:rsid w:val="00FB5CEC"/>
    <w:rsid w:val="00FB5F70"/>
    <w:rsid w:val="00FB6478"/>
    <w:rsid w:val="00FB6665"/>
    <w:rsid w:val="00FB707C"/>
    <w:rsid w:val="00FB778E"/>
    <w:rsid w:val="00FB796A"/>
    <w:rsid w:val="00FB7F5E"/>
    <w:rsid w:val="00FC011D"/>
    <w:rsid w:val="00FC06E7"/>
    <w:rsid w:val="00FC095B"/>
    <w:rsid w:val="00FC138E"/>
    <w:rsid w:val="00FC220D"/>
    <w:rsid w:val="00FC22CE"/>
    <w:rsid w:val="00FC24FB"/>
    <w:rsid w:val="00FC2584"/>
    <w:rsid w:val="00FC26A7"/>
    <w:rsid w:val="00FC29DF"/>
    <w:rsid w:val="00FC3329"/>
    <w:rsid w:val="00FC3705"/>
    <w:rsid w:val="00FC39DD"/>
    <w:rsid w:val="00FC4130"/>
    <w:rsid w:val="00FC49B5"/>
    <w:rsid w:val="00FC4E3A"/>
    <w:rsid w:val="00FC5008"/>
    <w:rsid w:val="00FC5222"/>
    <w:rsid w:val="00FC5405"/>
    <w:rsid w:val="00FC58BC"/>
    <w:rsid w:val="00FC5D44"/>
    <w:rsid w:val="00FC5EB2"/>
    <w:rsid w:val="00FC60BB"/>
    <w:rsid w:val="00FC64C5"/>
    <w:rsid w:val="00FC658A"/>
    <w:rsid w:val="00FC65B4"/>
    <w:rsid w:val="00FC6DF9"/>
    <w:rsid w:val="00FC75B9"/>
    <w:rsid w:val="00FC784E"/>
    <w:rsid w:val="00FC7CFA"/>
    <w:rsid w:val="00FD0042"/>
    <w:rsid w:val="00FD00A3"/>
    <w:rsid w:val="00FD01D2"/>
    <w:rsid w:val="00FD0DD2"/>
    <w:rsid w:val="00FD2094"/>
    <w:rsid w:val="00FD2B25"/>
    <w:rsid w:val="00FD2E41"/>
    <w:rsid w:val="00FD2EBD"/>
    <w:rsid w:val="00FD3129"/>
    <w:rsid w:val="00FD36A4"/>
    <w:rsid w:val="00FD47F9"/>
    <w:rsid w:val="00FD4D7B"/>
    <w:rsid w:val="00FD5048"/>
    <w:rsid w:val="00FD528A"/>
    <w:rsid w:val="00FD58B8"/>
    <w:rsid w:val="00FD6347"/>
    <w:rsid w:val="00FD6BEA"/>
    <w:rsid w:val="00FD6C5E"/>
    <w:rsid w:val="00FD6E64"/>
    <w:rsid w:val="00FD6F86"/>
    <w:rsid w:val="00FD72E5"/>
    <w:rsid w:val="00FD7741"/>
    <w:rsid w:val="00FD78B1"/>
    <w:rsid w:val="00FE01F6"/>
    <w:rsid w:val="00FE0948"/>
    <w:rsid w:val="00FE0AE2"/>
    <w:rsid w:val="00FE116D"/>
    <w:rsid w:val="00FE12E9"/>
    <w:rsid w:val="00FE15A2"/>
    <w:rsid w:val="00FE1E89"/>
    <w:rsid w:val="00FE2693"/>
    <w:rsid w:val="00FE2918"/>
    <w:rsid w:val="00FE2CB5"/>
    <w:rsid w:val="00FE2F47"/>
    <w:rsid w:val="00FE3527"/>
    <w:rsid w:val="00FE3845"/>
    <w:rsid w:val="00FE39CE"/>
    <w:rsid w:val="00FE3C65"/>
    <w:rsid w:val="00FE3ED2"/>
    <w:rsid w:val="00FE4207"/>
    <w:rsid w:val="00FE45D1"/>
    <w:rsid w:val="00FE54BD"/>
    <w:rsid w:val="00FE5622"/>
    <w:rsid w:val="00FE60C3"/>
    <w:rsid w:val="00FE6CC1"/>
    <w:rsid w:val="00FE6D58"/>
    <w:rsid w:val="00FE6F64"/>
    <w:rsid w:val="00FE7284"/>
    <w:rsid w:val="00FE75E9"/>
    <w:rsid w:val="00FF00E8"/>
    <w:rsid w:val="00FF0564"/>
    <w:rsid w:val="00FF0C8F"/>
    <w:rsid w:val="00FF0F2A"/>
    <w:rsid w:val="00FF14B0"/>
    <w:rsid w:val="00FF1684"/>
    <w:rsid w:val="00FF1944"/>
    <w:rsid w:val="00FF1BA2"/>
    <w:rsid w:val="00FF1C2E"/>
    <w:rsid w:val="00FF228D"/>
    <w:rsid w:val="00FF231F"/>
    <w:rsid w:val="00FF2402"/>
    <w:rsid w:val="00FF246B"/>
    <w:rsid w:val="00FF3C58"/>
    <w:rsid w:val="00FF3D8C"/>
    <w:rsid w:val="00FF4087"/>
    <w:rsid w:val="00FF451F"/>
    <w:rsid w:val="00FF45A1"/>
    <w:rsid w:val="00FF460E"/>
    <w:rsid w:val="00FF48BE"/>
    <w:rsid w:val="00FF491F"/>
    <w:rsid w:val="00FF4998"/>
    <w:rsid w:val="00FF4DE6"/>
    <w:rsid w:val="00FF514A"/>
    <w:rsid w:val="00FF577A"/>
    <w:rsid w:val="00FF5CD7"/>
    <w:rsid w:val="00FF5FE8"/>
    <w:rsid w:val="00FF77BA"/>
    <w:rsid w:val="00FF7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DBD8C0"/>
  <w15:docId w15:val="{F5A57800-4B47-4ADC-950A-0F51C938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qFormat="1"/>
    <w:lsdException w:name="toc 2" w:uiPriority="39" w:unhideWhenUsed="1" w:qFormat="1"/>
    <w:lsdException w:name="toc 3" w:uiPriority="39" w:unhideWhenUsed="1" w:qFormat="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iPriority="0" w:unhideWhenUsed="1"/>
    <w:lsdException w:name="Date" w:locked="1" w:semiHidden="1" w:uiPriority="0"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BE3"/>
    <w:pPr>
      <w:tabs>
        <w:tab w:val="left" w:pos="851"/>
        <w:tab w:val="left" w:pos="1418"/>
        <w:tab w:val="left" w:pos="1701"/>
        <w:tab w:val="left" w:pos="2410"/>
        <w:tab w:val="left" w:pos="3119"/>
        <w:tab w:val="left" w:pos="3827"/>
        <w:tab w:val="left" w:pos="4536"/>
      </w:tabs>
      <w:spacing w:line="260" w:lineRule="atLeast"/>
    </w:pPr>
    <w:rPr>
      <w:rFonts w:ascii="Frutiger 45 Light" w:eastAsia="MS Mincho" w:hAnsi="Frutiger 45 Light"/>
      <w:sz w:val="21"/>
      <w:lang w:eastAsia="ja-JP"/>
    </w:rPr>
  </w:style>
  <w:style w:type="paragraph" w:styleId="Heading1">
    <w:name w:val="heading 1"/>
    <w:aliases w:val="Part,Part Char,Part Char Char Char Char Char Char Char,Part Char Char Char Char Char Char Char Char,Part Char Char Char Char Char,Part1,Part2,Part3,1,Level 1,Part4,Part5,Part6,Part7,Part8,Part9,Part10,Part11,Part12,Part13,Part14,Part15"/>
    <w:basedOn w:val="ListParagraph"/>
    <w:next w:val="Normal"/>
    <w:link w:val="Heading1Char"/>
    <w:autoRedefine/>
    <w:qFormat/>
    <w:rsid w:val="00562F90"/>
    <w:pPr>
      <w:numPr>
        <w:numId w:val="4"/>
      </w:numPr>
      <w:tabs>
        <w:tab w:val="clear" w:pos="851"/>
        <w:tab w:val="clear" w:pos="1418"/>
        <w:tab w:val="clear" w:pos="1701"/>
        <w:tab w:val="clear" w:pos="2410"/>
        <w:tab w:val="clear" w:pos="3119"/>
        <w:tab w:val="clear" w:pos="3827"/>
        <w:tab w:val="clear" w:pos="4536"/>
      </w:tabs>
      <w:spacing w:before="200" w:line="276" w:lineRule="auto"/>
      <w:contextualSpacing w:val="0"/>
      <w:outlineLvl w:val="0"/>
    </w:pPr>
    <w:rPr>
      <w:rFonts w:ascii="Verdana" w:hAnsi="Verdana"/>
      <w:kern w:val="28"/>
      <w:sz w:val="32"/>
      <w:szCs w:val="32"/>
      <w:lang w:val="en-GB"/>
    </w:rPr>
  </w:style>
  <w:style w:type="paragraph" w:styleId="Heading2">
    <w:name w:val="heading 2"/>
    <w:aliases w:val="Chapter,1.Seite,Style,Chapter Title,Level 2,Chapter1,1.Seite1,Chapter2,1.Seite2,Chapter3,1.Seite3,Chapter4,1.Seite4,Chapter5,1.Seite5,Chapter6,1.Seite6,Chapter7,1.Seite7,Chapter8,1.Seite8,Chapter9,1.Seite9,Chapter10,1.Seite10,Chapter11"/>
    <w:basedOn w:val="ListParagraph"/>
    <w:next w:val="Normal"/>
    <w:link w:val="Heading2Char"/>
    <w:qFormat/>
    <w:rsid w:val="00CC6121"/>
    <w:pPr>
      <w:keepNext/>
      <w:numPr>
        <w:ilvl w:val="1"/>
        <w:numId w:val="4"/>
      </w:numPr>
      <w:tabs>
        <w:tab w:val="clear" w:pos="851"/>
        <w:tab w:val="clear" w:pos="1701"/>
      </w:tabs>
      <w:overflowPunct w:val="0"/>
      <w:autoSpaceDE w:val="0"/>
      <w:autoSpaceDN w:val="0"/>
      <w:adjustRightInd w:val="0"/>
      <w:spacing w:after="260" w:line="260" w:lineRule="exact"/>
      <w:contextualSpacing w:val="0"/>
      <w:textAlignment w:val="baseline"/>
      <w:outlineLvl w:val="1"/>
    </w:pPr>
    <w:rPr>
      <w:b/>
    </w:rPr>
  </w:style>
  <w:style w:type="paragraph" w:styleId="Heading3">
    <w:name w:val="heading 3"/>
    <w:aliases w:val="Section,Annotationen,3 bullet,b,2,SECOND,Bullet,Second,BLANK2,bullet,ob,dot,h3,second,3 Ggbullet,3 dbullet,Heading 3 Char + Left:  0 cm,First line:  0 c...,3,H3,Side Heading,Level 1 - 1,Section1,Annotationen1,Section2,Annotationen2,Section3"/>
    <w:basedOn w:val="ListParagraph"/>
    <w:next w:val="Normal"/>
    <w:link w:val="Heading3Char"/>
    <w:qFormat/>
    <w:rsid w:val="00CC6121"/>
    <w:pPr>
      <w:keepNext/>
      <w:numPr>
        <w:ilvl w:val="2"/>
        <w:numId w:val="4"/>
      </w:numPr>
      <w:tabs>
        <w:tab w:val="clear" w:pos="851"/>
      </w:tabs>
      <w:overflowPunct w:val="0"/>
      <w:autoSpaceDE w:val="0"/>
      <w:autoSpaceDN w:val="0"/>
      <w:adjustRightInd w:val="0"/>
      <w:spacing w:after="260" w:line="260" w:lineRule="exact"/>
      <w:contextualSpacing w:val="0"/>
      <w:textAlignment w:val="baseline"/>
      <w:outlineLvl w:val="2"/>
    </w:pPr>
  </w:style>
  <w:style w:type="paragraph" w:styleId="Heading4">
    <w:name w:val="heading 4"/>
    <w:aliases w:val="Subsection,(Technical Text),Subsection1,Subsection2,Subsection3,Subsection4,Subsection5,Subsection6,Subsection7,Subsection8,Subsection9,Subsection10,Subsection11,Subsection12,Subsection13,Subsection14,Subsection15"/>
    <w:basedOn w:val="ListParagraph"/>
    <w:next w:val="Normal"/>
    <w:link w:val="Heading4Char"/>
    <w:qFormat/>
    <w:rsid w:val="00CC6121"/>
    <w:pPr>
      <w:numPr>
        <w:ilvl w:val="3"/>
        <w:numId w:val="4"/>
      </w:numPr>
      <w:tabs>
        <w:tab w:val="clear" w:pos="851"/>
      </w:tabs>
      <w:spacing w:after="260"/>
      <w:contextualSpacing w:val="0"/>
      <w:outlineLvl w:val="3"/>
    </w:pPr>
    <w:rPr>
      <w:i/>
    </w:rPr>
  </w:style>
  <w:style w:type="paragraph" w:styleId="Heading5">
    <w:name w:val="heading 5"/>
    <w:aliases w:val="Subheading, H5 not used,H5 not used,Subheading1,Subheading2,Subheading3,Subheading4,Subheading5,Subheading6,Subheading7,Subheading8,Subheading9,Subheading10,Subheading11,Subheading12,Subheading13,Subheading14,Subheading15"/>
    <w:basedOn w:val="ListParagraph"/>
    <w:next w:val="Normal"/>
    <w:link w:val="Heading5Char"/>
    <w:qFormat/>
    <w:rsid w:val="00CC6121"/>
    <w:pPr>
      <w:numPr>
        <w:ilvl w:val="4"/>
        <w:numId w:val="4"/>
      </w:numPr>
      <w:tabs>
        <w:tab w:val="clear" w:pos="851"/>
        <w:tab w:val="clear" w:pos="1418"/>
      </w:tabs>
      <w:spacing w:after="260"/>
      <w:contextualSpacing w:val="0"/>
      <w:outlineLvl w:val="4"/>
    </w:pPr>
  </w:style>
  <w:style w:type="paragraph" w:styleId="Heading6">
    <w:name w:val="heading 6"/>
    <w:aliases w:val=" H6 not used,H6 not used"/>
    <w:basedOn w:val="ListParagraph"/>
    <w:next w:val="Normal"/>
    <w:link w:val="Heading6Char"/>
    <w:qFormat/>
    <w:rsid w:val="00CC6121"/>
    <w:pPr>
      <w:numPr>
        <w:ilvl w:val="5"/>
        <w:numId w:val="4"/>
      </w:numPr>
      <w:tabs>
        <w:tab w:val="clear" w:pos="851"/>
        <w:tab w:val="clear" w:pos="1418"/>
      </w:tabs>
      <w:spacing w:after="260"/>
      <w:contextualSpacing w:val="0"/>
      <w:outlineLvl w:val="5"/>
    </w:pPr>
  </w:style>
  <w:style w:type="paragraph" w:styleId="Heading7">
    <w:name w:val="heading 7"/>
    <w:aliases w:val=" H7 not used,H7 not used"/>
    <w:basedOn w:val="ListParagraph"/>
    <w:next w:val="Normal"/>
    <w:link w:val="Heading7Char"/>
    <w:qFormat/>
    <w:rsid w:val="00CC6121"/>
    <w:pPr>
      <w:numPr>
        <w:ilvl w:val="6"/>
        <w:numId w:val="4"/>
      </w:numPr>
      <w:tabs>
        <w:tab w:val="clear" w:pos="851"/>
        <w:tab w:val="clear" w:pos="1418"/>
        <w:tab w:val="left" w:pos="1488"/>
      </w:tabs>
      <w:spacing w:after="260"/>
      <w:contextualSpacing w:val="0"/>
      <w:outlineLvl w:val="6"/>
    </w:pPr>
  </w:style>
  <w:style w:type="paragraph" w:styleId="Heading8">
    <w:name w:val="heading 8"/>
    <w:aliases w:val=" H8 not used,H8 not used"/>
    <w:basedOn w:val="ListParagraph"/>
    <w:next w:val="Normal"/>
    <w:link w:val="Heading8Char"/>
    <w:qFormat/>
    <w:rsid w:val="00CC6121"/>
    <w:pPr>
      <w:numPr>
        <w:ilvl w:val="7"/>
        <w:numId w:val="4"/>
      </w:numPr>
      <w:tabs>
        <w:tab w:val="clear" w:pos="851"/>
        <w:tab w:val="clear" w:pos="1418"/>
      </w:tabs>
      <w:spacing w:after="260"/>
      <w:contextualSpacing w:val="0"/>
      <w:outlineLvl w:val="7"/>
    </w:pPr>
  </w:style>
  <w:style w:type="paragraph" w:styleId="Heading9">
    <w:name w:val="heading 9"/>
    <w:aliases w:val=" H9 not used,H9 not used"/>
    <w:basedOn w:val="ListParagraph"/>
    <w:next w:val="Normal"/>
    <w:link w:val="Heading9Char"/>
    <w:qFormat/>
    <w:rsid w:val="00CC6121"/>
    <w:pPr>
      <w:numPr>
        <w:ilvl w:val="8"/>
        <w:numId w:val="4"/>
      </w:numPr>
      <w:tabs>
        <w:tab w:val="clear" w:pos="851"/>
        <w:tab w:val="clear" w:pos="1418"/>
        <w:tab w:val="clear" w:pos="1701"/>
        <w:tab w:val="left" w:pos="1860"/>
      </w:tabs>
      <w:spacing w:after="260"/>
      <w:contextualSpacing w:val="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aliases w:val="Part Char1,Part Char Char,Part Char Char Char Char Char Char Char Char1,Part Char Char Char Char Char Char Char Char Char,Part Char Char Char Char Char Char,Part1 Char,Part2 Char,Part3 Char,1 Char,Level 1 Char,Part4 Char,Part5 Char"/>
    <w:link w:val="Heading1"/>
    <w:locked/>
    <w:rsid w:val="00562F90"/>
    <w:rPr>
      <w:rFonts w:ascii="Verdana" w:eastAsia="MS Mincho" w:hAnsi="Verdana"/>
      <w:kern w:val="28"/>
      <w:sz w:val="32"/>
      <w:szCs w:val="32"/>
      <w:lang w:val="en-GB" w:eastAsia="ja-JP"/>
    </w:rPr>
  </w:style>
  <w:style w:type="character" w:customStyle="1" w:styleId="Heading2Char">
    <w:name w:val="Heading 2 Char"/>
    <w:aliases w:val="Chapter Char,1.Seite Char,Style Char,Chapter Title Char,Level 2 Char,Chapter1 Char,1.Seite1 Char,Chapter2 Char,1.Seite2 Char,Chapter3 Char,1.Seite3 Char,Chapter4 Char,1.Seite4 Char,Chapter5 Char,1.Seite5 Char,Chapter6 Char,1.Seite6 Char"/>
    <w:link w:val="Heading2"/>
    <w:locked/>
    <w:rsid w:val="00157E4A"/>
    <w:rPr>
      <w:rFonts w:ascii="Frutiger 45 Light" w:eastAsia="MS Mincho" w:hAnsi="Frutiger 45 Light"/>
      <w:b/>
      <w:sz w:val="21"/>
      <w:lang w:eastAsia="ja-JP"/>
    </w:rPr>
  </w:style>
  <w:style w:type="character" w:customStyle="1" w:styleId="Heading3Char">
    <w:name w:val="Heading 3 Char"/>
    <w:aliases w:val="Section Char,Annotationen Char,3 bullet Char,b Char,2 Char,SECOND Char,Bullet Char,Second Char,BLANK2 Char,bullet Char,ob Char,dot Char,h3 Char,second Char,3 Ggbullet Char,3 dbullet Char,Heading 3 Char + Left:  0 cm Char,3 Char,H3 Char"/>
    <w:link w:val="Heading3"/>
    <w:locked/>
    <w:rsid w:val="00157E4A"/>
    <w:rPr>
      <w:rFonts w:ascii="Frutiger 45 Light" w:eastAsia="MS Mincho" w:hAnsi="Frutiger 45 Light"/>
      <w:sz w:val="21"/>
      <w:lang w:eastAsia="ja-JP"/>
    </w:rPr>
  </w:style>
  <w:style w:type="character" w:customStyle="1" w:styleId="Heading4Char">
    <w:name w:val="Heading 4 Char"/>
    <w:aliases w:val="Subsection Char,(Technical Text) Char,Subsection1 Char,Subsection2 Char,Subsection3 Char,Subsection4 Char,Subsection5 Char,Subsection6 Char,Subsection7 Char,Subsection8 Char,Subsection9 Char,Subsection10 Char,Subsection11 Char"/>
    <w:link w:val="Heading4"/>
    <w:locked/>
    <w:rsid w:val="00157E4A"/>
    <w:rPr>
      <w:rFonts w:ascii="Frutiger 45 Light" w:eastAsia="MS Mincho" w:hAnsi="Frutiger 45 Light"/>
      <w:i/>
      <w:sz w:val="21"/>
      <w:lang w:eastAsia="ja-JP"/>
    </w:rPr>
  </w:style>
  <w:style w:type="character" w:customStyle="1" w:styleId="Heading5Char">
    <w:name w:val="Heading 5 Char"/>
    <w:aliases w:val="Subheading Char, H5 not used Char,H5 not used Char,Subheading1 Char,Subheading2 Char,Subheading3 Char,Subheading4 Char,Subheading5 Char,Subheading6 Char,Subheading7 Char,Subheading8 Char,Subheading9 Char,Subheading10 Char"/>
    <w:link w:val="Heading5"/>
    <w:locked/>
    <w:rsid w:val="00157E4A"/>
    <w:rPr>
      <w:rFonts w:ascii="Frutiger 45 Light" w:eastAsia="MS Mincho" w:hAnsi="Frutiger 45 Light"/>
      <w:sz w:val="21"/>
      <w:lang w:eastAsia="ja-JP"/>
    </w:rPr>
  </w:style>
  <w:style w:type="character" w:customStyle="1" w:styleId="Heading6Char">
    <w:name w:val="Heading 6 Char"/>
    <w:aliases w:val=" H6 not used Char,H6 not used Char"/>
    <w:link w:val="Heading6"/>
    <w:locked/>
    <w:rsid w:val="00157E4A"/>
    <w:rPr>
      <w:rFonts w:ascii="Frutiger 45 Light" w:eastAsia="MS Mincho" w:hAnsi="Frutiger 45 Light"/>
      <w:sz w:val="21"/>
      <w:lang w:eastAsia="ja-JP"/>
    </w:rPr>
  </w:style>
  <w:style w:type="character" w:customStyle="1" w:styleId="Heading7Char">
    <w:name w:val="Heading 7 Char"/>
    <w:aliases w:val=" H7 not used Char,H7 not used Char"/>
    <w:link w:val="Heading7"/>
    <w:locked/>
    <w:rsid w:val="00157E4A"/>
    <w:rPr>
      <w:rFonts w:ascii="Frutiger 45 Light" w:eastAsia="MS Mincho" w:hAnsi="Frutiger 45 Light"/>
      <w:sz w:val="21"/>
      <w:lang w:eastAsia="ja-JP"/>
    </w:rPr>
  </w:style>
  <w:style w:type="character" w:customStyle="1" w:styleId="Heading8Char">
    <w:name w:val="Heading 8 Char"/>
    <w:aliases w:val=" H8 not used Char,H8 not used Char"/>
    <w:link w:val="Heading8"/>
    <w:locked/>
    <w:rsid w:val="00157E4A"/>
    <w:rPr>
      <w:rFonts w:ascii="Frutiger 45 Light" w:eastAsia="MS Mincho" w:hAnsi="Frutiger 45 Light"/>
      <w:sz w:val="21"/>
      <w:lang w:eastAsia="ja-JP"/>
    </w:rPr>
  </w:style>
  <w:style w:type="character" w:customStyle="1" w:styleId="Heading9Char">
    <w:name w:val="Heading 9 Char"/>
    <w:aliases w:val=" H9 not used Char,H9 not used Char"/>
    <w:link w:val="Heading9"/>
    <w:locked/>
    <w:rsid w:val="00157E4A"/>
    <w:rPr>
      <w:rFonts w:ascii="Frutiger 45 Light" w:eastAsia="MS Mincho" w:hAnsi="Frutiger 45 Light"/>
      <w:sz w:val="21"/>
      <w:lang w:eastAsia="ja-JP"/>
    </w:rPr>
  </w:style>
  <w:style w:type="paragraph" w:styleId="Header">
    <w:name w:val="header"/>
    <w:basedOn w:val="Normal"/>
    <w:link w:val="HeaderChar"/>
    <w:rsid w:val="00CC6121"/>
    <w:pPr>
      <w:tabs>
        <w:tab w:val="center" w:pos="4153"/>
        <w:tab w:val="right" w:pos="8306"/>
      </w:tabs>
    </w:pPr>
    <w:rPr>
      <w:noProof/>
    </w:rPr>
  </w:style>
  <w:style w:type="character" w:customStyle="1" w:styleId="HeaderChar">
    <w:name w:val="Header Char"/>
    <w:link w:val="Header"/>
    <w:locked/>
    <w:rsid w:val="00157E4A"/>
    <w:rPr>
      <w:rFonts w:ascii="Frutiger 45 Light" w:eastAsia="MS Mincho" w:hAnsi="Frutiger 45 Light"/>
      <w:noProof/>
      <w:sz w:val="21"/>
      <w:lang w:eastAsia="ja-JP"/>
    </w:rPr>
  </w:style>
  <w:style w:type="paragraph" w:styleId="Footer">
    <w:name w:val="footer"/>
    <w:basedOn w:val="Normal"/>
    <w:link w:val="FooterChar"/>
    <w:rsid w:val="00461A8C"/>
    <w:pPr>
      <w:tabs>
        <w:tab w:val="clear" w:pos="851"/>
        <w:tab w:val="clear" w:pos="1418"/>
        <w:tab w:val="clear" w:pos="1701"/>
        <w:tab w:val="clear" w:pos="2410"/>
        <w:tab w:val="clear" w:pos="3119"/>
        <w:tab w:val="clear" w:pos="3827"/>
        <w:tab w:val="clear" w:pos="4536"/>
        <w:tab w:val="center" w:pos="6919"/>
        <w:tab w:val="right" w:pos="13838"/>
      </w:tabs>
    </w:pPr>
  </w:style>
  <w:style w:type="character" w:customStyle="1" w:styleId="FooterChar">
    <w:name w:val="Footer Char"/>
    <w:link w:val="Footer"/>
    <w:locked/>
    <w:rsid w:val="00461A8C"/>
    <w:rPr>
      <w:rFonts w:ascii="Frutiger 45 Light" w:eastAsia="MS Mincho" w:hAnsi="Frutiger 45 Light"/>
      <w:sz w:val="21"/>
      <w:lang w:eastAsia="ja-JP"/>
    </w:rPr>
  </w:style>
  <w:style w:type="paragraph" w:customStyle="1" w:styleId="Empty">
    <w:name w:val="Empty"/>
    <w:basedOn w:val="Normal"/>
    <w:rsid w:val="00CC6121"/>
    <w:rPr>
      <w:noProof/>
      <w:vanish/>
      <w:color w:val="FFFFFF"/>
    </w:rPr>
  </w:style>
  <w:style w:type="paragraph" w:customStyle="1" w:styleId="Classification">
    <w:name w:val="Classification"/>
    <w:basedOn w:val="Normal"/>
    <w:rsid w:val="00CC6121"/>
    <w:rPr>
      <w:b/>
    </w:rPr>
  </w:style>
  <w:style w:type="paragraph" w:customStyle="1" w:styleId="CompanyName">
    <w:name w:val="CompanyName"/>
    <w:basedOn w:val="Normal"/>
    <w:rsid w:val="00CC6121"/>
  </w:style>
  <w:style w:type="paragraph" w:customStyle="1" w:styleId="DocumentTitle">
    <w:name w:val="DocumentTitle"/>
    <w:basedOn w:val="Normal"/>
    <w:rsid w:val="00CC6121"/>
    <w:pPr>
      <w:spacing w:line="480" w:lineRule="atLeast"/>
    </w:pPr>
    <w:rPr>
      <w:sz w:val="64"/>
    </w:rPr>
  </w:style>
  <w:style w:type="paragraph" w:customStyle="1" w:styleId="Contents">
    <w:name w:val="Contents"/>
    <w:basedOn w:val="DocumentTitle"/>
    <w:autoRedefine/>
    <w:rsid w:val="00F236F7"/>
    <w:pPr>
      <w:spacing w:after="480" w:line="400" w:lineRule="exact"/>
      <w:jc w:val="center"/>
    </w:pPr>
    <w:rPr>
      <w:rFonts w:ascii="Verdana" w:hAnsi="Verdana"/>
      <w:b/>
      <w:sz w:val="24"/>
      <w:szCs w:val="16"/>
    </w:rPr>
  </w:style>
  <w:style w:type="paragraph" w:customStyle="1" w:styleId="CoverTitle">
    <w:name w:val="CoverTitle"/>
    <w:basedOn w:val="Normal"/>
    <w:rsid w:val="00CC6121"/>
    <w:pPr>
      <w:spacing w:line="880" w:lineRule="atLeast"/>
    </w:pPr>
    <w:rPr>
      <w:rFonts w:asciiTheme="minorHAnsi" w:hAnsiTheme="minorHAnsi"/>
      <w:sz w:val="80"/>
    </w:rPr>
  </w:style>
  <w:style w:type="paragraph" w:styleId="Date">
    <w:name w:val="Date"/>
    <w:basedOn w:val="Normal"/>
    <w:next w:val="Normal"/>
    <w:link w:val="DateChar"/>
    <w:rsid w:val="00CC6121"/>
  </w:style>
  <w:style w:type="character" w:customStyle="1" w:styleId="DateChar">
    <w:name w:val="Date Char"/>
    <w:link w:val="Date"/>
    <w:locked/>
    <w:rsid w:val="00157E4A"/>
    <w:rPr>
      <w:rFonts w:ascii="Frutiger 45 Light" w:eastAsia="MS Mincho" w:hAnsi="Frutiger 45 Light"/>
      <w:sz w:val="21"/>
      <w:lang w:eastAsia="ja-JP"/>
    </w:rPr>
  </w:style>
  <w:style w:type="paragraph" w:customStyle="1" w:styleId="EndorsementDisclaimer">
    <w:name w:val="EndorsementDisclaimer"/>
    <w:basedOn w:val="Normal"/>
    <w:rsid w:val="00CC6121"/>
    <w:pPr>
      <w:spacing w:line="150" w:lineRule="atLeast"/>
    </w:pPr>
    <w:rPr>
      <w:sz w:val="13"/>
    </w:rPr>
  </w:style>
  <w:style w:type="paragraph" w:customStyle="1" w:styleId="Disclaimer">
    <w:name w:val="Disclaimer"/>
    <w:basedOn w:val="EndorsementDisclaimer"/>
    <w:rsid w:val="00CC6121"/>
  </w:style>
  <w:style w:type="paragraph" w:customStyle="1" w:styleId="DocSender">
    <w:name w:val="Doc_Sender"/>
    <w:basedOn w:val="Normal"/>
    <w:rsid w:val="00CC6121"/>
    <w:pPr>
      <w:framePr w:w="3289" w:hSpace="142" w:wrap="around" w:vAnchor="page" w:hAnchor="page" w:x="8052" w:y="568" w:anchorLock="1"/>
      <w:tabs>
        <w:tab w:val="left" w:pos="284"/>
      </w:tabs>
      <w:spacing w:line="180" w:lineRule="exact"/>
    </w:pPr>
    <w:rPr>
      <w:sz w:val="16"/>
      <w:lang w:val="en-GB"/>
    </w:rPr>
  </w:style>
  <w:style w:type="paragraph" w:customStyle="1" w:styleId="DocumentIdentification">
    <w:name w:val="Document Identification"/>
    <w:basedOn w:val="Normal"/>
    <w:rsid w:val="00CC6121"/>
    <w:pPr>
      <w:spacing w:before="40" w:line="240" w:lineRule="auto"/>
    </w:pPr>
    <w:rPr>
      <w:sz w:val="16"/>
    </w:rPr>
  </w:style>
  <w:style w:type="paragraph" w:customStyle="1" w:styleId="DocumentName">
    <w:name w:val="DocumentName"/>
    <w:basedOn w:val="Normal"/>
    <w:rsid w:val="00CC6121"/>
    <w:pPr>
      <w:spacing w:line="150" w:lineRule="atLeast"/>
    </w:pPr>
    <w:rPr>
      <w:sz w:val="13"/>
    </w:rPr>
  </w:style>
  <w:style w:type="paragraph" w:customStyle="1" w:styleId="Endorsement">
    <w:name w:val="Endorsement"/>
    <w:basedOn w:val="EndorsementDisclaimer"/>
    <w:rsid w:val="00CC6121"/>
    <w:rPr>
      <w:b/>
    </w:rPr>
  </w:style>
  <w:style w:type="paragraph" w:customStyle="1" w:styleId="FinalRegards">
    <w:name w:val="FinalRegards"/>
    <w:basedOn w:val="Normal"/>
    <w:rsid w:val="00CC6121"/>
  </w:style>
  <w:style w:type="character" w:styleId="FollowedHyperlink">
    <w:name w:val="FollowedHyperlink"/>
    <w:basedOn w:val="DefaultParagraphFont"/>
    <w:rsid w:val="00CC6121"/>
    <w:rPr>
      <w:color w:val="800080"/>
      <w:u w:val="none"/>
    </w:rPr>
  </w:style>
  <w:style w:type="character" w:styleId="FootnoteReference">
    <w:name w:val="footnote reference"/>
    <w:basedOn w:val="DefaultParagraphFont"/>
    <w:semiHidden/>
    <w:rsid w:val="00CC6121"/>
    <w:rPr>
      <w:vertAlign w:val="superscript"/>
    </w:rPr>
  </w:style>
  <w:style w:type="paragraph" w:styleId="FootnoteText">
    <w:name w:val="footnote text"/>
    <w:basedOn w:val="Normal"/>
    <w:link w:val="FootnoteTextChar"/>
    <w:semiHidden/>
    <w:rsid w:val="00CC6121"/>
    <w:pPr>
      <w:tabs>
        <w:tab w:val="left" w:pos="113"/>
      </w:tabs>
      <w:overflowPunct w:val="0"/>
      <w:autoSpaceDE w:val="0"/>
      <w:autoSpaceDN w:val="0"/>
      <w:adjustRightInd w:val="0"/>
      <w:spacing w:line="180" w:lineRule="exact"/>
      <w:ind w:left="113" w:hanging="113"/>
      <w:textAlignment w:val="baseline"/>
    </w:pPr>
    <w:rPr>
      <w:sz w:val="16"/>
    </w:rPr>
  </w:style>
  <w:style w:type="character" w:customStyle="1" w:styleId="FootnoteTextChar">
    <w:name w:val="Footnote Text Char"/>
    <w:link w:val="FootnoteText"/>
    <w:semiHidden/>
    <w:locked/>
    <w:rsid w:val="00157E4A"/>
    <w:rPr>
      <w:rFonts w:ascii="Frutiger 45 Light" w:eastAsia="MS Mincho" w:hAnsi="Frutiger 45 Light"/>
      <w:sz w:val="16"/>
      <w:lang w:eastAsia="ja-JP"/>
    </w:rPr>
  </w:style>
  <w:style w:type="character" w:styleId="Hyperlink">
    <w:name w:val="Hyperlink"/>
    <w:basedOn w:val="DefaultParagraphFont"/>
    <w:uiPriority w:val="99"/>
    <w:rsid w:val="00CC6121"/>
    <w:rPr>
      <w:color w:val="0000FF"/>
      <w:u w:val="single"/>
    </w:rPr>
  </w:style>
  <w:style w:type="paragraph" w:customStyle="1" w:styleId="Name">
    <w:name w:val="Name"/>
    <w:basedOn w:val="Normal"/>
    <w:rsid w:val="00CC6121"/>
  </w:style>
  <w:style w:type="paragraph" w:customStyle="1" w:styleId="OurRef">
    <w:name w:val="OurRef"/>
    <w:basedOn w:val="Normal"/>
    <w:rsid w:val="00CC6121"/>
  </w:style>
  <w:style w:type="paragraph" w:styleId="PlainText">
    <w:name w:val="Plain Text"/>
    <w:basedOn w:val="Normal"/>
    <w:link w:val="PlainTextChar"/>
    <w:rsid w:val="00CC6121"/>
    <w:rPr>
      <w:rFonts w:ascii="Courier New" w:hAnsi="Courier New"/>
      <w:sz w:val="16"/>
    </w:rPr>
  </w:style>
  <w:style w:type="character" w:customStyle="1" w:styleId="PlainTextChar">
    <w:name w:val="Plain Text Char"/>
    <w:link w:val="PlainText"/>
    <w:locked/>
    <w:rsid w:val="00157E4A"/>
    <w:rPr>
      <w:rFonts w:ascii="Courier New" w:eastAsia="MS Mincho" w:hAnsi="Courier New"/>
      <w:sz w:val="16"/>
      <w:lang w:eastAsia="ja-JP"/>
    </w:rPr>
  </w:style>
  <w:style w:type="paragraph" w:customStyle="1" w:styleId="RecipientAddress">
    <w:name w:val="RecipientAddress"/>
    <w:basedOn w:val="Normal"/>
    <w:rsid w:val="00CC6121"/>
  </w:style>
  <w:style w:type="paragraph" w:styleId="Salutation">
    <w:name w:val="Salutation"/>
    <w:basedOn w:val="Normal"/>
    <w:next w:val="Normal"/>
    <w:link w:val="SalutationChar"/>
    <w:rsid w:val="00CC6121"/>
  </w:style>
  <w:style w:type="character" w:customStyle="1" w:styleId="SalutationChar">
    <w:name w:val="Salutation Char"/>
    <w:link w:val="Salutation"/>
    <w:locked/>
    <w:rsid w:val="00157E4A"/>
    <w:rPr>
      <w:rFonts w:ascii="Frutiger 45 Light" w:eastAsia="MS Mincho" w:hAnsi="Frutiger 45 Light"/>
      <w:sz w:val="21"/>
      <w:lang w:eastAsia="ja-JP"/>
    </w:rPr>
  </w:style>
  <w:style w:type="paragraph" w:customStyle="1" w:styleId="SenderInformation">
    <w:name w:val="Sender Information"/>
    <w:basedOn w:val="Normal"/>
    <w:rsid w:val="00CC6121"/>
    <w:pPr>
      <w:tabs>
        <w:tab w:val="left" w:pos="284"/>
      </w:tabs>
      <w:spacing w:line="180" w:lineRule="atLeast"/>
    </w:pPr>
    <w:rPr>
      <w:noProof/>
      <w:sz w:val="16"/>
    </w:rPr>
  </w:style>
  <w:style w:type="paragraph" w:customStyle="1" w:styleId="SpaceBeforeFooter">
    <w:name w:val="SpaceBeforeFooter"/>
    <w:basedOn w:val="Normal"/>
    <w:rsid w:val="00CC6121"/>
    <w:pPr>
      <w:spacing w:line="20" w:lineRule="exact"/>
    </w:pPr>
  </w:style>
  <w:style w:type="paragraph" w:customStyle="1" w:styleId="Style1">
    <w:name w:val="Style1"/>
    <w:basedOn w:val="Normal"/>
    <w:rsid w:val="00CC6121"/>
    <w:rPr>
      <w:sz w:val="20"/>
    </w:rPr>
  </w:style>
  <w:style w:type="paragraph" w:customStyle="1" w:styleId="ContentInfSubTitle">
    <w:name w:val="ContentInfSubTitle"/>
    <w:basedOn w:val="Normal"/>
    <w:rsid w:val="00CC6121"/>
    <w:rPr>
      <w:b/>
    </w:rPr>
  </w:style>
  <w:style w:type="paragraph" w:customStyle="1" w:styleId="SummaryTitle">
    <w:name w:val="SummaryTitle"/>
    <w:basedOn w:val="ContentInfSubTitle"/>
    <w:rsid w:val="00CC6121"/>
  </w:style>
  <w:style w:type="paragraph" w:customStyle="1" w:styleId="TitleAndOrFunction">
    <w:name w:val="TitleAndOrFunction"/>
    <w:basedOn w:val="Normal"/>
    <w:rsid w:val="00CC6121"/>
  </w:style>
  <w:style w:type="paragraph" w:styleId="TOC1">
    <w:name w:val="toc 1"/>
    <w:basedOn w:val="Normal"/>
    <w:next w:val="Normal"/>
    <w:uiPriority w:val="39"/>
    <w:rsid w:val="0000575E"/>
    <w:pPr>
      <w:tabs>
        <w:tab w:val="clear" w:pos="1418"/>
        <w:tab w:val="clear" w:pos="1701"/>
        <w:tab w:val="clear" w:pos="2410"/>
        <w:tab w:val="clear" w:pos="3119"/>
        <w:tab w:val="clear" w:pos="3827"/>
        <w:tab w:val="clear" w:pos="4536"/>
        <w:tab w:val="right" w:leader="dot" w:pos="9356"/>
      </w:tabs>
      <w:spacing w:before="260"/>
    </w:pPr>
    <w:rPr>
      <w:b/>
    </w:rPr>
  </w:style>
  <w:style w:type="paragraph" w:styleId="TOC2">
    <w:name w:val="toc 2"/>
    <w:basedOn w:val="TOC1"/>
    <w:next w:val="Normal"/>
    <w:uiPriority w:val="39"/>
    <w:rsid w:val="00CC6121"/>
    <w:pPr>
      <w:spacing w:before="0"/>
    </w:pPr>
    <w:rPr>
      <w:b w:val="0"/>
    </w:rPr>
  </w:style>
  <w:style w:type="paragraph" w:styleId="TOC3">
    <w:name w:val="toc 3"/>
    <w:basedOn w:val="TOC2"/>
    <w:next w:val="Normal"/>
    <w:uiPriority w:val="39"/>
    <w:rsid w:val="00CC6121"/>
  </w:style>
  <w:style w:type="paragraph" w:styleId="TOC4">
    <w:name w:val="toc 4"/>
    <w:basedOn w:val="Normal"/>
    <w:next w:val="TOC3"/>
    <w:autoRedefine/>
    <w:semiHidden/>
    <w:rsid w:val="00CC6121"/>
    <w:pPr>
      <w:tabs>
        <w:tab w:val="left" w:pos="680"/>
        <w:tab w:val="right" w:pos="5443"/>
      </w:tabs>
      <w:overflowPunct w:val="0"/>
      <w:autoSpaceDE w:val="0"/>
      <w:autoSpaceDN w:val="0"/>
      <w:adjustRightInd w:val="0"/>
      <w:spacing w:line="260" w:lineRule="exact"/>
      <w:ind w:left="680" w:hanging="680"/>
      <w:textAlignment w:val="baseline"/>
    </w:pPr>
    <w:rPr>
      <w:i/>
      <w:lang w:val="en-GB"/>
    </w:rPr>
  </w:style>
  <w:style w:type="paragraph" w:styleId="TOC5">
    <w:name w:val="toc 5"/>
    <w:basedOn w:val="Normal"/>
    <w:next w:val="TOC3"/>
    <w:autoRedefine/>
    <w:semiHidden/>
    <w:rsid w:val="00CC6121"/>
    <w:pPr>
      <w:tabs>
        <w:tab w:val="left" w:pos="680"/>
        <w:tab w:val="right" w:pos="5443"/>
      </w:tabs>
      <w:overflowPunct w:val="0"/>
      <w:autoSpaceDE w:val="0"/>
      <w:autoSpaceDN w:val="0"/>
      <w:adjustRightInd w:val="0"/>
      <w:spacing w:line="260" w:lineRule="exact"/>
      <w:ind w:left="680" w:hanging="680"/>
      <w:textAlignment w:val="baseline"/>
    </w:pPr>
    <w:rPr>
      <w:lang w:val="en-GB"/>
    </w:rPr>
  </w:style>
  <w:style w:type="paragraph" w:styleId="TOC6">
    <w:name w:val="toc 6"/>
    <w:basedOn w:val="Normal"/>
    <w:next w:val="TOC3"/>
    <w:autoRedefine/>
    <w:semiHidden/>
    <w:rsid w:val="00CC6121"/>
    <w:pPr>
      <w:tabs>
        <w:tab w:val="left" w:pos="1588"/>
        <w:tab w:val="left" w:pos="3175"/>
        <w:tab w:val="left" w:pos="4763"/>
        <w:tab w:val="left" w:pos="6350"/>
        <w:tab w:val="left" w:pos="7938"/>
        <w:tab w:val="right" w:pos="9355"/>
      </w:tabs>
      <w:overflowPunct w:val="0"/>
      <w:autoSpaceDE w:val="0"/>
      <w:autoSpaceDN w:val="0"/>
      <w:adjustRightInd w:val="0"/>
      <w:spacing w:line="260" w:lineRule="exact"/>
      <w:ind w:left="998"/>
      <w:textAlignment w:val="baseline"/>
    </w:pPr>
    <w:rPr>
      <w:lang w:val="en-GB"/>
    </w:rPr>
  </w:style>
  <w:style w:type="paragraph" w:styleId="TOC7">
    <w:name w:val="toc 7"/>
    <w:basedOn w:val="Normal"/>
    <w:next w:val="TOC3"/>
    <w:autoRedefine/>
    <w:semiHidden/>
    <w:rsid w:val="00CC6121"/>
    <w:pPr>
      <w:tabs>
        <w:tab w:val="left" w:pos="1588"/>
        <w:tab w:val="left" w:pos="3175"/>
        <w:tab w:val="left" w:pos="4763"/>
        <w:tab w:val="left" w:pos="6350"/>
        <w:tab w:val="left" w:pos="7938"/>
        <w:tab w:val="right" w:pos="9355"/>
      </w:tabs>
      <w:overflowPunct w:val="0"/>
      <w:autoSpaceDE w:val="0"/>
      <w:autoSpaceDN w:val="0"/>
      <w:adjustRightInd w:val="0"/>
      <w:spacing w:line="260" w:lineRule="exact"/>
      <w:ind w:left="1202"/>
      <w:textAlignment w:val="baseline"/>
    </w:pPr>
    <w:rPr>
      <w:lang w:val="en-GB"/>
    </w:rPr>
  </w:style>
  <w:style w:type="paragraph" w:styleId="TOC8">
    <w:name w:val="toc 8"/>
    <w:basedOn w:val="Normal"/>
    <w:next w:val="TOC3"/>
    <w:autoRedefine/>
    <w:semiHidden/>
    <w:rsid w:val="00CC6121"/>
    <w:pPr>
      <w:tabs>
        <w:tab w:val="left" w:pos="1588"/>
        <w:tab w:val="left" w:pos="3175"/>
        <w:tab w:val="left" w:pos="4763"/>
        <w:tab w:val="left" w:pos="6350"/>
        <w:tab w:val="left" w:pos="7938"/>
        <w:tab w:val="right" w:pos="9355"/>
      </w:tabs>
      <w:overflowPunct w:val="0"/>
      <w:autoSpaceDE w:val="0"/>
      <w:autoSpaceDN w:val="0"/>
      <w:adjustRightInd w:val="0"/>
      <w:spacing w:line="260" w:lineRule="exact"/>
      <w:ind w:left="1400"/>
      <w:textAlignment w:val="baseline"/>
    </w:pPr>
    <w:rPr>
      <w:lang w:val="en-GB"/>
    </w:rPr>
  </w:style>
  <w:style w:type="paragraph" w:styleId="TOC9">
    <w:name w:val="toc 9"/>
    <w:basedOn w:val="Normal"/>
    <w:next w:val="TOC3"/>
    <w:autoRedefine/>
    <w:semiHidden/>
    <w:rsid w:val="00CC6121"/>
    <w:pPr>
      <w:tabs>
        <w:tab w:val="left" w:pos="1588"/>
        <w:tab w:val="left" w:pos="3175"/>
        <w:tab w:val="left" w:pos="4763"/>
        <w:tab w:val="left" w:pos="6350"/>
        <w:tab w:val="left" w:pos="7938"/>
        <w:tab w:val="right" w:pos="9355"/>
      </w:tabs>
      <w:overflowPunct w:val="0"/>
      <w:autoSpaceDE w:val="0"/>
      <w:autoSpaceDN w:val="0"/>
      <w:adjustRightInd w:val="0"/>
      <w:spacing w:line="260" w:lineRule="exact"/>
      <w:ind w:left="1599"/>
      <w:textAlignment w:val="baseline"/>
    </w:pPr>
    <w:rPr>
      <w:lang w:val="en-GB"/>
    </w:rPr>
  </w:style>
  <w:style w:type="paragraph" w:customStyle="1" w:styleId="Version">
    <w:name w:val="Version"/>
    <w:basedOn w:val="Normal"/>
    <w:rsid w:val="00CC6121"/>
  </w:style>
  <w:style w:type="paragraph" w:customStyle="1" w:styleId="YourRef">
    <w:name w:val="YourRef"/>
    <w:basedOn w:val="Normal"/>
    <w:rsid w:val="00CC6121"/>
  </w:style>
  <w:style w:type="paragraph" w:customStyle="1" w:styleId="CoverSubTitle">
    <w:name w:val="CoverSubTitle"/>
    <w:basedOn w:val="CoverTitle"/>
    <w:rsid w:val="00CC6121"/>
    <w:rPr>
      <w:rFonts w:asciiTheme="majorHAnsi" w:hAnsiTheme="majorHAnsi"/>
      <w:color w:val="808080"/>
      <w:sz w:val="36"/>
    </w:rPr>
  </w:style>
  <w:style w:type="paragraph" w:customStyle="1" w:styleId="PredefTableRedContent">
    <w:name w:val="PredefTableRedContent"/>
    <w:basedOn w:val="Normal"/>
    <w:rsid w:val="00CC6121"/>
    <w:pPr>
      <w:spacing w:before="40" w:after="20" w:line="180" w:lineRule="atLeast"/>
    </w:pPr>
    <w:rPr>
      <w:color w:val="E60000" w:themeColor="text2"/>
      <w:sz w:val="16"/>
      <w:lang w:eastAsia="en-US"/>
    </w:rPr>
  </w:style>
  <w:style w:type="paragraph" w:customStyle="1" w:styleId="DocumentSubTitle">
    <w:name w:val="DocumentSubTitle"/>
    <w:basedOn w:val="DocumentTitle"/>
    <w:rsid w:val="00CC6121"/>
    <w:rPr>
      <w:rFonts w:ascii="UBSHeadline" w:hAnsi="UBSHeadline"/>
      <w:sz w:val="28"/>
    </w:rPr>
  </w:style>
  <w:style w:type="paragraph" w:customStyle="1" w:styleId="TOCDocInfo">
    <w:name w:val="TOCDocInfo"/>
    <w:basedOn w:val="TOC1"/>
    <w:next w:val="Normal"/>
    <w:rsid w:val="00CC6121"/>
  </w:style>
  <w:style w:type="paragraph" w:customStyle="1" w:styleId="ClassificationHeader">
    <w:name w:val="ClassificationHeader"/>
    <w:basedOn w:val="Classification"/>
    <w:rsid w:val="00CC6121"/>
    <w:pPr>
      <w:spacing w:line="0" w:lineRule="atLeast"/>
    </w:pPr>
    <w:rPr>
      <w:noProof/>
      <w:sz w:val="16"/>
    </w:rPr>
  </w:style>
  <w:style w:type="paragraph" w:customStyle="1" w:styleId="ColumnTitle">
    <w:name w:val="ColumnTitle"/>
    <w:basedOn w:val="Normal"/>
    <w:rsid w:val="00CC6121"/>
    <w:pPr>
      <w:spacing w:before="40" w:after="20" w:line="180" w:lineRule="atLeast"/>
    </w:pPr>
    <w:rPr>
      <w:b/>
      <w:sz w:val="16"/>
    </w:rPr>
  </w:style>
  <w:style w:type="paragraph" w:customStyle="1" w:styleId="ColumnText">
    <w:name w:val="ColumnText"/>
    <w:basedOn w:val="Normal"/>
    <w:rsid w:val="00CC6121"/>
    <w:pPr>
      <w:spacing w:before="40" w:after="20" w:line="180" w:lineRule="atLeast"/>
    </w:pPr>
    <w:rPr>
      <w:sz w:val="16"/>
    </w:rPr>
  </w:style>
  <w:style w:type="paragraph" w:customStyle="1" w:styleId="PageBreakBefore">
    <w:name w:val="PageBreakBefore"/>
    <w:basedOn w:val="Normal"/>
    <w:rsid w:val="00CC6121"/>
    <w:pPr>
      <w:pageBreakBefore/>
      <w:spacing w:line="0" w:lineRule="atLeast"/>
    </w:pPr>
    <w:rPr>
      <w:sz w:val="2"/>
    </w:rPr>
  </w:style>
  <w:style w:type="paragraph" w:customStyle="1" w:styleId="StartPage">
    <w:name w:val="StartPage"/>
    <w:basedOn w:val="Header"/>
    <w:rsid w:val="00CC6121"/>
    <w:pPr>
      <w:tabs>
        <w:tab w:val="clear" w:pos="4153"/>
        <w:tab w:val="clear" w:pos="8306"/>
      </w:tabs>
      <w:spacing w:line="0" w:lineRule="atLeast"/>
    </w:pPr>
    <w:rPr>
      <w:sz w:val="2"/>
    </w:rPr>
  </w:style>
  <w:style w:type="paragraph" w:customStyle="1" w:styleId="Footer2nd">
    <w:name w:val="Footer2nd"/>
    <w:basedOn w:val="Normal"/>
    <w:rsid w:val="00CC6121"/>
    <w:pPr>
      <w:spacing w:before="40" w:line="160" w:lineRule="atLeast"/>
    </w:pPr>
    <w:rPr>
      <w:sz w:val="16"/>
    </w:rPr>
  </w:style>
  <w:style w:type="paragraph" w:customStyle="1" w:styleId="SpecialContents">
    <w:name w:val="SpecialContents"/>
    <w:basedOn w:val="Contents"/>
    <w:rsid w:val="00CC6121"/>
  </w:style>
  <w:style w:type="paragraph" w:customStyle="1" w:styleId="PredefTableRedHeader">
    <w:name w:val="PredefTableRedHeader"/>
    <w:basedOn w:val="PredefTableRedContent"/>
    <w:rsid w:val="00CC6121"/>
    <w:rPr>
      <w:b/>
    </w:rPr>
  </w:style>
  <w:style w:type="paragraph" w:customStyle="1" w:styleId="PredefTableStdContent">
    <w:name w:val="PredefTableStdContent"/>
    <w:basedOn w:val="Normal"/>
    <w:rsid w:val="00CC6121"/>
    <w:pPr>
      <w:spacing w:before="40" w:after="20"/>
    </w:pPr>
    <w:rPr>
      <w:lang w:eastAsia="en-US"/>
    </w:rPr>
  </w:style>
  <w:style w:type="paragraph" w:customStyle="1" w:styleId="PredefTableStdHeader">
    <w:name w:val="PredefTableStdHeader"/>
    <w:basedOn w:val="PredefTableStdContent"/>
    <w:rsid w:val="00CC6121"/>
    <w:rPr>
      <w:b/>
    </w:rPr>
  </w:style>
  <w:style w:type="paragraph" w:styleId="BodyText">
    <w:name w:val="Body Text"/>
    <w:basedOn w:val="Normal"/>
    <w:link w:val="BodyTextChar"/>
    <w:uiPriority w:val="99"/>
    <w:rsid w:val="00C21D38"/>
    <w:pPr>
      <w:keepLines/>
      <w:widowControl w:val="0"/>
      <w:spacing w:after="120" w:line="240" w:lineRule="atLeast"/>
    </w:pPr>
    <w:rPr>
      <w:rFonts w:ascii="Times New Roman" w:hAnsi="Times New Roman"/>
      <w:sz w:val="20"/>
      <w:lang w:eastAsia="en-US"/>
    </w:rPr>
  </w:style>
  <w:style w:type="character" w:customStyle="1" w:styleId="BodyTextChar">
    <w:name w:val="Body Text Char"/>
    <w:link w:val="BodyText"/>
    <w:uiPriority w:val="99"/>
    <w:locked/>
    <w:rsid w:val="00C21D38"/>
    <w:rPr>
      <w:rFonts w:cs="Times New Roman"/>
      <w:lang w:val="en-US" w:eastAsia="en-US" w:bidi="ar-SA"/>
    </w:rPr>
  </w:style>
  <w:style w:type="paragraph" w:customStyle="1" w:styleId="HiddenText">
    <w:name w:val="Hidden Text"/>
    <w:basedOn w:val="Normal"/>
    <w:next w:val="BodyText"/>
    <w:link w:val="HiddenTextCharChar"/>
    <w:autoRedefine/>
    <w:rsid w:val="00C20BE7"/>
    <w:pPr>
      <w:widowControl w:val="0"/>
      <w:spacing w:after="120" w:line="240" w:lineRule="atLeast"/>
    </w:pPr>
    <w:rPr>
      <w:rFonts w:ascii="Times New Roman" w:hAnsi="Times New Roman"/>
      <w:i/>
      <w:vanish/>
      <w:color w:val="0000FF"/>
      <w:sz w:val="24"/>
      <w:szCs w:val="24"/>
      <w:lang w:eastAsia="en-US"/>
    </w:rPr>
  </w:style>
  <w:style w:type="table" w:styleId="TableGrid">
    <w:name w:val="Table Grid"/>
    <w:basedOn w:val="TableNormal"/>
    <w:uiPriority w:val="59"/>
    <w:rsid w:val="00C21D38"/>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HiddenTextCharChar">
    <w:name w:val="Hidden Text Char Char"/>
    <w:link w:val="HiddenText"/>
    <w:uiPriority w:val="99"/>
    <w:locked/>
    <w:rsid w:val="00C20BE7"/>
    <w:rPr>
      <w:rFonts w:cs="Times New Roman"/>
      <w:i/>
      <w:vanish/>
      <w:color w:val="0000FF"/>
      <w:sz w:val="24"/>
      <w:szCs w:val="24"/>
      <w:lang w:val="en-US" w:eastAsia="en-US" w:bidi="ar-SA"/>
    </w:rPr>
  </w:style>
  <w:style w:type="character" w:styleId="Strong">
    <w:name w:val="Strong"/>
    <w:uiPriority w:val="99"/>
    <w:qFormat/>
    <w:rsid w:val="00EE10B3"/>
    <w:rPr>
      <w:rFonts w:cs="Times New Roman"/>
      <w:b/>
    </w:rPr>
  </w:style>
  <w:style w:type="paragraph" w:customStyle="1" w:styleId="Title2">
    <w:name w:val="Title 2"/>
    <w:basedOn w:val="Heading2"/>
    <w:uiPriority w:val="99"/>
    <w:rsid w:val="00243095"/>
    <w:pPr>
      <w:numPr>
        <w:ilvl w:val="0"/>
        <w:numId w:val="0"/>
      </w:numPr>
      <w:tabs>
        <w:tab w:val="num" w:pos="680"/>
      </w:tabs>
      <w:overflowPunct/>
      <w:autoSpaceDE/>
      <w:autoSpaceDN/>
      <w:adjustRightInd/>
      <w:spacing w:after="0" w:line="260" w:lineRule="atLeast"/>
      <w:ind w:left="680" w:hanging="680"/>
      <w:textAlignment w:val="auto"/>
    </w:pPr>
    <w:rPr>
      <w:rFonts w:ascii="UBSHeadline" w:hAnsi="UBSHeadline"/>
      <w:b w:val="0"/>
      <w:sz w:val="44"/>
      <w:lang w:val="fr-FR" w:eastAsia="de-CH" w:bidi="he-IL"/>
    </w:rPr>
  </w:style>
  <w:style w:type="paragraph" w:customStyle="1" w:styleId="Title3">
    <w:name w:val="Title 3"/>
    <w:basedOn w:val="Heading3"/>
    <w:uiPriority w:val="99"/>
    <w:rsid w:val="00243095"/>
    <w:pPr>
      <w:numPr>
        <w:ilvl w:val="0"/>
        <w:numId w:val="0"/>
      </w:numPr>
      <w:tabs>
        <w:tab w:val="num" w:pos="680"/>
      </w:tabs>
      <w:overflowPunct/>
      <w:autoSpaceDE/>
      <w:autoSpaceDN/>
      <w:adjustRightInd/>
      <w:spacing w:after="0" w:line="260" w:lineRule="atLeast"/>
      <w:ind w:left="680" w:hanging="680"/>
      <w:textAlignment w:val="auto"/>
    </w:pPr>
    <w:rPr>
      <w:rFonts w:ascii="UBSHeadline" w:hAnsi="UBSHeadline"/>
      <w:sz w:val="36"/>
      <w:lang w:val="fr-FR" w:eastAsia="de-CH" w:bidi="he-IL"/>
    </w:rPr>
  </w:style>
  <w:style w:type="paragraph" w:styleId="BalloonText">
    <w:name w:val="Balloon Text"/>
    <w:basedOn w:val="Normal"/>
    <w:link w:val="BalloonTextChar"/>
    <w:uiPriority w:val="99"/>
    <w:semiHidden/>
    <w:rsid w:val="00FD6F86"/>
    <w:rPr>
      <w:rFonts w:ascii="Tahoma" w:hAnsi="Tahoma" w:cs="Tahoma"/>
      <w:sz w:val="16"/>
      <w:szCs w:val="16"/>
    </w:rPr>
  </w:style>
  <w:style w:type="character" w:customStyle="1" w:styleId="BalloonTextChar">
    <w:name w:val="Balloon Text Char"/>
    <w:link w:val="BalloonText"/>
    <w:uiPriority w:val="99"/>
    <w:semiHidden/>
    <w:locked/>
    <w:rsid w:val="00157E4A"/>
    <w:rPr>
      <w:rFonts w:cs="Times New Roman"/>
      <w:noProof/>
      <w:sz w:val="2"/>
      <w:lang w:val="en-US" w:eastAsia="ja-JP"/>
    </w:rPr>
  </w:style>
  <w:style w:type="paragraph" w:customStyle="1" w:styleId="Noraml">
    <w:name w:val="Noraml"/>
    <w:basedOn w:val="HiddenText"/>
    <w:uiPriority w:val="99"/>
    <w:rsid w:val="00B0599D"/>
  </w:style>
  <w:style w:type="paragraph" w:styleId="ListParagraph">
    <w:name w:val="List Paragraph"/>
    <w:basedOn w:val="Normal"/>
    <w:uiPriority w:val="34"/>
    <w:qFormat/>
    <w:rsid w:val="00CC6121"/>
    <w:pPr>
      <w:ind w:left="720"/>
      <w:contextualSpacing/>
    </w:pPr>
  </w:style>
  <w:style w:type="numbering" w:customStyle="1" w:styleId="BulletsRomanNumbers">
    <w:name w:val="Bullets (Roman Numbers)"/>
    <w:basedOn w:val="NoList"/>
    <w:rsid w:val="00CC6121"/>
    <w:pPr>
      <w:numPr>
        <w:numId w:val="3"/>
      </w:numPr>
    </w:pPr>
  </w:style>
  <w:style w:type="numbering" w:customStyle="1" w:styleId="BulletsLetters">
    <w:name w:val="Bullets (Letters)"/>
    <w:basedOn w:val="NoList"/>
    <w:rsid w:val="00CC6121"/>
    <w:pPr>
      <w:numPr>
        <w:numId w:val="2"/>
      </w:numPr>
    </w:pPr>
  </w:style>
  <w:style w:type="numbering" w:customStyle="1" w:styleId="Bullets">
    <w:name w:val="Bullets"/>
    <w:basedOn w:val="NoList"/>
    <w:rsid w:val="00CC6121"/>
    <w:pPr>
      <w:numPr>
        <w:numId w:val="1"/>
      </w:numPr>
    </w:pPr>
  </w:style>
  <w:style w:type="paragraph" w:styleId="TOCHeading">
    <w:name w:val="TOC Heading"/>
    <w:basedOn w:val="Heading1"/>
    <w:next w:val="Normal"/>
    <w:uiPriority w:val="39"/>
    <w:semiHidden/>
    <w:unhideWhenUsed/>
    <w:qFormat/>
    <w:rsid w:val="007346BD"/>
    <w:pPr>
      <w:keepLines/>
      <w:numPr>
        <w:numId w:val="0"/>
      </w:numPr>
      <w:spacing w:before="480"/>
      <w:outlineLvl w:val="9"/>
    </w:pPr>
    <w:rPr>
      <w:rFonts w:asciiTheme="majorHAnsi" w:eastAsiaTheme="majorEastAsia" w:hAnsiTheme="majorHAnsi" w:cstheme="majorBidi"/>
      <w:b/>
      <w:bCs/>
      <w:color w:val="286D97" w:themeColor="accent1" w:themeShade="BF"/>
      <w:kern w:val="0"/>
      <w:sz w:val="28"/>
      <w:szCs w:val="28"/>
    </w:rPr>
  </w:style>
  <w:style w:type="table" w:styleId="MediumShading2">
    <w:name w:val="Medium Shading 2"/>
    <w:basedOn w:val="TableNormal"/>
    <w:uiPriority w:val="64"/>
    <w:rsid w:val="00EB0057"/>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customStyle="1" w:styleId="TableGrid1">
    <w:name w:val="Table Grid1"/>
    <w:basedOn w:val="TableNormal"/>
    <w:next w:val="TableGrid"/>
    <w:rsid w:val="00E67633"/>
    <w:pPr>
      <w:spacing w:line="260" w:lineRule="atLeast"/>
    </w:pPr>
    <w:rPr>
      <w:rFonts w:eastAsia="Times New Roman"/>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TableGrid11">
    <w:name w:val="Table Grid11"/>
    <w:basedOn w:val="TableNormal"/>
    <w:next w:val="TableGrid"/>
    <w:rsid w:val="00E6763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customStyle="1" w:styleId="TableGrid2">
    <w:name w:val="Table Grid2"/>
    <w:basedOn w:val="TableNormal"/>
    <w:next w:val="TableGrid"/>
    <w:rsid w:val="00E6763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numbering" w:customStyle="1" w:styleId="DBHeadings">
    <w:name w:val="DBHeadings"/>
    <w:uiPriority w:val="99"/>
    <w:rsid w:val="00CC6121"/>
    <w:pPr>
      <w:numPr>
        <w:numId w:val="5"/>
      </w:numPr>
    </w:pPr>
  </w:style>
  <w:style w:type="paragraph" w:styleId="Revision">
    <w:name w:val="Revision"/>
    <w:hidden/>
    <w:uiPriority w:val="99"/>
    <w:semiHidden/>
    <w:rsid w:val="006573ED"/>
    <w:rPr>
      <w:rFonts w:ascii="Frutiger 45 Light" w:eastAsia="MS Mincho" w:hAnsi="Frutiger 45 Light"/>
      <w:sz w:val="21"/>
      <w:lang w:eastAsia="ja-JP"/>
    </w:rPr>
  </w:style>
  <w:style w:type="paragraph" w:customStyle="1" w:styleId="UNDOSTYLE">
    <w:name w:val="UNDO_STYLE"/>
    <w:basedOn w:val="Heading2"/>
    <w:link w:val="UNDOSTYLEChar"/>
    <w:rsid w:val="00F7030D"/>
    <w:rPr>
      <w:color w:val="FF0000"/>
    </w:rPr>
  </w:style>
  <w:style w:type="character" w:customStyle="1" w:styleId="UNDOSTYLEChar">
    <w:name w:val="UNDO_STYLE Char"/>
    <w:basedOn w:val="Heading2Char"/>
    <w:link w:val="UNDOSTYLE"/>
    <w:rsid w:val="00F7030D"/>
    <w:rPr>
      <w:rFonts w:ascii="Frutiger 45 Light" w:eastAsia="MS Mincho" w:hAnsi="Frutiger 45 Light"/>
      <w:b/>
      <w:color w:val="FF0000"/>
      <w:sz w:val="21"/>
      <w:lang w:eastAsia="ja-JP"/>
    </w:rPr>
  </w:style>
  <w:style w:type="paragraph" w:styleId="NoSpacing">
    <w:name w:val="No Spacing"/>
    <w:basedOn w:val="Normal"/>
    <w:link w:val="NoSpacingChar"/>
    <w:uiPriority w:val="1"/>
    <w:qFormat/>
    <w:rsid w:val="000D10EF"/>
    <w:pPr>
      <w:tabs>
        <w:tab w:val="clear" w:pos="851"/>
        <w:tab w:val="clear" w:pos="1418"/>
        <w:tab w:val="clear" w:pos="1701"/>
        <w:tab w:val="clear" w:pos="2410"/>
        <w:tab w:val="clear" w:pos="3119"/>
        <w:tab w:val="clear" w:pos="3827"/>
        <w:tab w:val="clear" w:pos="4536"/>
      </w:tabs>
      <w:spacing w:line="240" w:lineRule="auto"/>
    </w:pPr>
    <w:rPr>
      <w:rFonts w:asciiTheme="minorHAnsi" w:eastAsiaTheme="minorEastAsia" w:hAnsiTheme="minorHAnsi" w:cstheme="minorBidi"/>
      <w:sz w:val="20"/>
      <w:lang w:eastAsia="en-US"/>
    </w:rPr>
  </w:style>
  <w:style w:type="character" w:customStyle="1" w:styleId="NoSpacingChar">
    <w:name w:val="No Spacing Char"/>
    <w:basedOn w:val="DefaultParagraphFont"/>
    <w:link w:val="NoSpacing"/>
    <w:uiPriority w:val="1"/>
    <w:rsid w:val="000D10EF"/>
    <w:rPr>
      <w:rFonts w:asciiTheme="minorHAnsi" w:eastAsiaTheme="minorEastAsia" w:hAnsiTheme="minorHAnsi" w:cstheme="minorBidi"/>
      <w:lang w:eastAsia="en-US"/>
    </w:rPr>
  </w:style>
  <w:style w:type="table" w:styleId="LightShading">
    <w:name w:val="Light Shading"/>
    <w:basedOn w:val="TableNormal"/>
    <w:uiPriority w:val="60"/>
    <w:rsid w:val="00260BD0"/>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MediumGrid1-Accent4">
    <w:name w:val="Medium Grid 1 Accent 4"/>
    <w:basedOn w:val="TableNormal"/>
    <w:uiPriority w:val="67"/>
    <w:rsid w:val="00260BD0"/>
    <w:tblPr>
      <w:tblStyleRowBandSize w:val="1"/>
      <w:tblStyleColBandSize w:val="1"/>
      <w:tblBorders>
        <w:top w:val="single" w:sz="8" w:space="0" w:color="C2CCDF" w:themeColor="accent4" w:themeTint="BF"/>
        <w:left w:val="single" w:sz="8" w:space="0" w:color="C2CCDF" w:themeColor="accent4" w:themeTint="BF"/>
        <w:bottom w:val="single" w:sz="8" w:space="0" w:color="C2CCDF" w:themeColor="accent4" w:themeTint="BF"/>
        <w:right w:val="single" w:sz="8" w:space="0" w:color="C2CCDF" w:themeColor="accent4" w:themeTint="BF"/>
        <w:insideH w:val="single" w:sz="8" w:space="0" w:color="C2CCDF" w:themeColor="accent4" w:themeTint="BF"/>
        <w:insideV w:val="single" w:sz="8" w:space="0" w:color="C2CCDF" w:themeColor="accent4" w:themeTint="BF"/>
      </w:tblBorders>
    </w:tblPr>
    <w:trPr>
      <w:hidden/>
    </w:trPr>
    <w:tcPr>
      <w:shd w:val="clear" w:color="auto" w:fill="EBEEF4" w:themeFill="accent4" w:themeFillTint="3F"/>
    </w:tcPr>
    <w:tblStylePr w:type="firstRow">
      <w:rPr>
        <w:b/>
        <w:bCs/>
      </w:rPr>
    </w:tblStylePr>
    <w:tblStylePr w:type="lastRow">
      <w:rPr>
        <w:b/>
        <w:bCs/>
      </w:rPr>
      <w:tblPr/>
      <w:trPr>
        <w:hidden/>
      </w:trPr>
      <w:tcPr>
        <w:tcBorders>
          <w:top w:val="single" w:sz="18" w:space="0" w:color="C2CCDF" w:themeColor="accent4" w:themeTint="BF"/>
        </w:tcBorders>
      </w:tcPr>
    </w:tblStylePr>
    <w:tblStylePr w:type="firstCol">
      <w:rPr>
        <w:b/>
        <w:bCs/>
      </w:rPr>
    </w:tblStylePr>
    <w:tblStylePr w:type="lastCol">
      <w:rPr>
        <w:b/>
        <w:bCs/>
      </w:rPr>
    </w:tblStylePr>
    <w:tblStylePr w:type="band1Vert">
      <w:tblPr/>
      <w:trPr>
        <w:hidden/>
      </w:trPr>
      <w:tcPr>
        <w:shd w:val="clear" w:color="auto" w:fill="D7DDEA" w:themeFill="accent4" w:themeFillTint="7F"/>
      </w:tcPr>
    </w:tblStylePr>
    <w:tblStylePr w:type="band1Horz">
      <w:tblPr/>
      <w:trPr>
        <w:hidden/>
      </w:trPr>
      <w:tcPr>
        <w:shd w:val="clear" w:color="auto" w:fill="D7DDEA" w:themeFill="accent4" w:themeFillTint="7F"/>
      </w:tcPr>
    </w:tblStylePr>
  </w:style>
  <w:style w:type="table" w:styleId="LightShading-Accent4">
    <w:name w:val="Light Shading Accent 4"/>
    <w:basedOn w:val="TableNormal"/>
    <w:uiPriority w:val="60"/>
    <w:rsid w:val="00260BD0"/>
    <w:rPr>
      <w:color w:val="6E86B3" w:themeColor="accent4" w:themeShade="BF"/>
    </w:rPr>
    <w:tblPr>
      <w:tblStyleRowBandSize w:val="1"/>
      <w:tblStyleColBandSize w:val="1"/>
      <w:tblBorders>
        <w:top w:val="single" w:sz="8" w:space="0" w:color="AFBCD5" w:themeColor="accent4"/>
        <w:bottom w:val="single" w:sz="8" w:space="0" w:color="AFBCD5" w:themeColor="accent4"/>
      </w:tblBorders>
    </w:tblPr>
    <w:trPr>
      <w:hidden/>
    </w:trPr>
    <w:tblStylePr w:type="firstRow">
      <w:pPr>
        <w:spacing w:before="0" w:after="0" w:line="240" w:lineRule="auto"/>
      </w:pPr>
      <w:rPr>
        <w:b/>
        <w:bCs/>
      </w:rPr>
      <w:tblPr/>
      <w:trPr>
        <w:hidden/>
      </w:trPr>
      <w:tcPr>
        <w:tcBorders>
          <w:top w:val="single" w:sz="8" w:space="0" w:color="AFBCD5" w:themeColor="accent4"/>
          <w:left w:val="nil"/>
          <w:bottom w:val="single" w:sz="8" w:space="0" w:color="AFBCD5" w:themeColor="accent4"/>
          <w:right w:val="nil"/>
          <w:insideH w:val="nil"/>
          <w:insideV w:val="nil"/>
        </w:tcBorders>
      </w:tcPr>
    </w:tblStylePr>
    <w:tblStylePr w:type="lastRow">
      <w:pPr>
        <w:spacing w:before="0" w:after="0" w:line="240" w:lineRule="auto"/>
      </w:pPr>
      <w:rPr>
        <w:b/>
        <w:bCs/>
      </w:rPr>
      <w:tblPr/>
      <w:trPr>
        <w:hidden/>
      </w:trPr>
      <w:tcPr>
        <w:tcBorders>
          <w:top w:val="single" w:sz="8" w:space="0" w:color="AFBCD5" w:themeColor="accent4"/>
          <w:left w:val="nil"/>
          <w:bottom w:val="single" w:sz="8" w:space="0" w:color="AFBCD5"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BEEF4" w:themeFill="accent4" w:themeFillTint="3F"/>
      </w:tcPr>
    </w:tblStylePr>
    <w:tblStylePr w:type="band1Horz">
      <w:tblPr/>
      <w:trPr>
        <w:hidden/>
      </w:trPr>
      <w:tcPr>
        <w:tcBorders>
          <w:left w:val="nil"/>
          <w:right w:val="nil"/>
          <w:insideH w:val="nil"/>
          <w:insideV w:val="nil"/>
        </w:tcBorders>
        <w:shd w:val="clear" w:color="auto" w:fill="EBEEF4" w:themeFill="accent4" w:themeFillTint="3F"/>
      </w:tcPr>
    </w:tblStylePr>
  </w:style>
  <w:style w:type="table" w:styleId="LightShading-Accent1">
    <w:name w:val="Light Shading Accent 1"/>
    <w:basedOn w:val="TableNormal"/>
    <w:uiPriority w:val="60"/>
    <w:rsid w:val="0096503E"/>
    <w:rPr>
      <w:color w:val="286D97" w:themeColor="accent1" w:themeShade="BF"/>
    </w:rPr>
    <w:tblPr>
      <w:tblStyleRowBandSize w:val="1"/>
      <w:tblStyleColBandSize w:val="1"/>
      <w:tblBorders>
        <w:top w:val="single" w:sz="8" w:space="0" w:color="3692CA" w:themeColor="accent1"/>
        <w:bottom w:val="single" w:sz="8" w:space="0" w:color="3692CA" w:themeColor="accent1"/>
      </w:tblBorders>
    </w:tblPr>
    <w:trPr>
      <w:hidden/>
    </w:trPr>
    <w:tblStylePr w:type="firstRow">
      <w:pPr>
        <w:spacing w:before="0" w:after="0" w:line="240" w:lineRule="auto"/>
      </w:pPr>
      <w:rPr>
        <w:b/>
        <w:bCs/>
      </w:rPr>
      <w:tblPr/>
      <w:trPr>
        <w:hidden/>
      </w:trPr>
      <w:tcPr>
        <w:tcBorders>
          <w:top w:val="single" w:sz="8" w:space="0" w:color="3692CA" w:themeColor="accent1"/>
          <w:left w:val="nil"/>
          <w:bottom w:val="single" w:sz="8" w:space="0" w:color="3692CA" w:themeColor="accent1"/>
          <w:right w:val="nil"/>
          <w:insideH w:val="nil"/>
          <w:insideV w:val="nil"/>
        </w:tcBorders>
      </w:tcPr>
    </w:tblStylePr>
    <w:tblStylePr w:type="lastRow">
      <w:pPr>
        <w:spacing w:before="0" w:after="0" w:line="240" w:lineRule="auto"/>
      </w:pPr>
      <w:rPr>
        <w:b/>
        <w:bCs/>
      </w:rPr>
      <w:tblPr/>
      <w:trPr>
        <w:hidden/>
      </w:trPr>
      <w:tcPr>
        <w:tcBorders>
          <w:top w:val="single" w:sz="8" w:space="0" w:color="3692CA" w:themeColor="accent1"/>
          <w:left w:val="nil"/>
          <w:bottom w:val="single" w:sz="8" w:space="0" w:color="3692CA"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DE3F2" w:themeFill="accent1" w:themeFillTint="3F"/>
      </w:tcPr>
    </w:tblStylePr>
    <w:tblStylePr w:type="band1Horz">
      <w:tblPr/>
      <w:trPr>
        <w:hidden/>
      </w:trPr>
      <w:tcPr>
        <w:tcBorders>
          <w:left w:val="nil"/>
          <w:right w:val="nil"/>
          <w:insideH w:val="nil"/>
          <w:insideV w:val="nil"/>
        </w:tcBorders>
        <w:shd w:val="clear" w:color="auto" w:fill="CDE3F2" w:themeFill="accent1" w:themeFillTint="3F"/>
      </w:tcPr>
    </w:tblStylePr>
  </w:style>
  <w:style w:type="table" w:styleId="LightGrid-Accent4">
    <w:name w:val="Light Grid Accent 4"/>
    <w:basedOn w:val="TableNormal"/>
    <w:uiPriority w:val="62"/>
    <w:rsid w:val="0096503E"/>
    <w:tblPr>
      <w:tblStyleRowBandSize w:val="1"/>
      <w:tblStyleColBandSize w:val="1"/>
      <w:tblBorders>
        <w:top w:val="single" w:sz="8" w:space="0" w:color="AFBCD5" w:themeColor="accent4"/>
        <w:left w:val="single" w:sz="8" w:space="0" w:color="AFBCD5" w:themeColor="accent4"/>
        <w:bottom w:val="single" w:sz="8" w:space="0" w:color="AFBCD5" w:themeColor="accent4"/>
        <w:right w:val="single" w:sz="8" w:space="0" w:color="AFBCD5" w:themeColor="accent4"/>
        <w:insideH w:val="single" w:sz="8" w:space="0" w:color="AFBCD5" w:themeColor="accent4"/>
        <w:insideV w:val="single" w:sz="8" w:space="0" w:color="AFBCD5"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AFBCD5" w:themeColor="accent4"/>
          <w:left w:val="single" w:sz="8" w:space="0" w:color="AFBCD5" w:themeColor="accent4"/>
          <w:bottom w:val="single" w:sz="18" w:space="0" w:color="AFBCD5" w:themeColor="accent4"/>
          <w:right w:val="single" w:sz="8" w:space="0" w:color="AFBCD5" w:themeColor="accent4"/>
          <w:insideH w:val="nil"/>
          <w:insideV w:val="single" w:sz="8" w:space="0" w:color="AFBCD5"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AFBCD5" w:themeColor="accent4"/>
          <w:left w:val="single" w:sz="8" w:space="0" w:color="AFBCD5" w:themeColor="accent4"/>
          <w:bottom w:val="single" w:sz="8" w:space="0" w:color="AFBCD5" w:themeColor="accent4"/>
          <w:right w:val="single" w:sz="8" w:space="0" w:color="AFBCD5" w:themeColor="accent4"/>
          <w:insideH w:val="nil"/>
          <w:insideV w:val="single" w:sz="8" w:space="0" w:color="AFBC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AFBCD5" w:themeColor="accent4"/>
          <w:left w:val="single" w:sz="8" w:space="0" w:color="AFBCD5" w:themeColor="accent4"/>
          <w:bottom w:val="single" w:sz="8" w:space="0" w:color="AFBCD5" w:themeColor="accent4"/>
          <w:right w:val="single" w:sz="8" w:space="0" w:color="AFBCD5" w:themeColor="accent4"/>
        </w:tcBorders>
      </w:tcPr>
    </w:tblStylePr>
    <w:tblStylePr w:type="band1Vert">
      <w:tblPr/>
      <w:trPr>
        <w:hidden/>
      </w:trPr>
      <w:tcPr>
        <w:tcBorders>
          <w:top w:val="single" w:sz="8" w:space="0" w:color="AFBCD5" w:themeColor="accent4"/>
          <w:left w:val="single" w:sz="8" w:space="0" w:color="AFBCD5" w:themeColor="accent4"/>
          <w:bottom w:val="single" w:sz="8" w:space="0" w:color="AFBCD5" w:themeColor="accent4"/>
          <w:right w:val="single" w:sz="8" w:space="0" w:color="AFBCD5" w:themeColor="accent4"/>
        </w:tcBorders>
        <w:shd w:val="clear" w:color="auto" w:fill="EBEEF4" w:themeFill="accent4" w:themeFillTint="3F"/>
      </w:tcPr>
    </w:tblStylePr>
    <w:tblStylePr w:type="band1Horz">
      <w:tblPr/>
      <w:trPr>
        <w:hidden/>
      </w:trPr>
      <w:tcPr>
        <w:tcBorders>
          <w:top w:val="single" w:sz="8" w:space="0" w:color="AFBCD5" w:themeColor="accent4"/>
          <w:left w:val="single" w:sz="8" w:space="0" w:color="AFBCD5" w:themeColor="accent4"/>
          <w:bottom w:val="single" w:sz="8" w:space="0" w:color="AFBCD5" w:themeColor="accent4"/>
          <w:right w:val="single" w:sz="8" w:space="0" w:color="AFBCD5" w:themeColor="accent4"/>
          <w:insideV w:val="single" w:sz="8" w:space="0" w:color="AFBCD5" w:themeColor="accent4"/>
        </w:tcBorders>
        <w:shd w:val="clear" w:color="auto" w:fill="EBEEF4" w:themeFill="accent4" w:themeFillTint="3F"/>
      </w:tcPr>
    </w:tblStylePr>
    <w:tblStylePr w:type="band2Horz">
      <w:tblPr/>
      <w:trPr>
        <w:hidden/>
      </w:trPr>
      <w:tcPr>
        <w:tcBorders>
          <w:top w:val="single" w:sz="8" w:space="0" w:color="AFBCD5" w:themeColor="accent4"/>
          <w:left w:val="single" w:sz="8" w:space="0" w:color="AFBCD5" w:themeColor="accent4"/>
          <w:bottom w:val="single" w:sz="8" w:space="0" w:color="AFBCD5" w:themeColor="accent4"/>
          <w:right w:val="single" w:sz="8" w:space="0" w:color="AFBCD5" w:themeColor="accent4"/>
          <w:insideV w:val="single" w:sz="8" w:space="0" w:color="AFBCD5" w:themeColor="accent4"/>
        </w:tcBorders>
      </w:tcPr>
    </w:tblStylePr>
  </w:style>
  <w:style w:type="character" w:styleId="CommentReference">
    <w:name w:val="annotation reference"/>
    <w:basedOn w:val="DefaultParagraphFont"/>
    <w:uiPriority w:val="99"/>
    <w:semiHidden/>
    <w:unhideWhenUsed/>
    <w:locked/>
    <w:rsid w:val="00E41C23"/>
    <w:rPr>
      <w:sz w:val="16"/>
      <w:szCs w:val="16"/>
    </w:rPr>
  </w:style>
  <w:style w:type="paragraph" w:styleId="CommentText">
    <w:name w:val="annotation text"/>
    <w:basedOn w:val="Normal"/>
    <w:link w:val="CommentTextChar"/>
    <w:uiPriority w:val="99"/>
    <w:unhideWhenUsed/>
    <w:locked/>
    <w:rsid w:val="00E41C23"/>
    <w:pPr>
      <w:spacing w:line="240" w:lineRule="auto"/>
    </w:pPr>
    <w:rPr>
      <w:sz w:val="20"/>
    </w:rPr>
  </w:style>
  <w:style w:type="character" w:customStyle="1" w:styleId="CommentTextChar">
    <w:name w:val="Comment Text Char"/>
    <w:basedOn w:val="DefaultParagraphFont"/>
    <w:link w:val="CommentText"/>
    <w:uiPriority w:val="99"/>
    <w:rsid w:val="00E41C23"/>
    <w:rPr>
      <w:rFonts w:ascii="Frutiger 45 Light" w:eastAsia="MS Mincho" w:hAnsi="Frutiger 45 Light"/>
      <w:lang w:eastAsia="ja-JP"/>
    </w:rPr>
  </w:style>
  <w:style w:type="paragraph" w:styleId="CommentSubject">
    <w:name w:val="annotation subject"/>
    <w:basedOn w:val="CommentText"/>
    <w:next w:val="CommentText"/>
    <w:link w:val="CommentSubjectChar"/>
    <w:uiPriority w:val="99"/>
    <w:semiHidden/>
    <w:unhideWhenUsed/>
    <w:locked/>
    <w:rsid w:val="00E41C23"/>
    <w:rPr>
      <w:b/>
      <w:bCs/>
    </w:rPr>
  </w:style>
  <w:style w:type="character" w:customStyle="1" w:styleId="CommentSubjectChar">
    <w:name w:val="Comment Subject Char"/>
    <w:basedOn w:val="CommentTextChar"/>
    <w:link w:val="CommentSubject"/>
    <w:uiPriority w:val="99"/>
    <w:semiHidden/>
    <w:rsid w:val="00E41C23"/>
    <w:rPr>
      <w:rFonts w:ascii="Frutiger 45 Light" w:eastAsia="MS Mincho" w:hAnsi="Frutiger 45 Light"/>
      <w:b/>
      <w:bCs/>
      <w:lang w:eastAsia="ja-JP"/>
    </w:rPr>
  </w:style>
  <w:style w:type="character" w:styleId="PlaceholderText">
    <w:name w:val="Placeholder Text"/>
    <w:basedOn w:val="DefaultParagraphFont"/>
    <w:uiPriority w:val="99"/>
    <w:semiHidden/>
    <w:rsid w:val="00BF4D07"/>
    <w:rPr>
      <w:color w:val="808080"/>
    </w:rPr>
  </w:style>
  <w:style w:type="paragraph" w:styleId="NormalWeb">
    <w:name w:val="Normal (Web)"/>
    <w:basedOn w:val="Normal"/>
    <w:uiPriority w:val="99"/>
    <w:unhideWhenUsed/>
    <w:locked/>
    <w:rsid w:val="003B278B"/>
    <w:pPr>
      <w:tabs>
        <w:tab w:val="clear" w:pos="851"/>
        <w:tab w:val="clear" w:pos="1418"/>
        <w:tab w:val="clear" w:pos="1701"/>
        <w:tab w:val="clear" w:pos="2410"/>
        <w:tab w:val="clear" w:pos="3119"/>
        <w:tab w:val="clear" w:pos="3827"/>
        <w:tab w:val="clear" w:pos="4536"/>
      </w:tabs>
      <w:spacing w:before="100" w:beforeAutospacing="1" w:after="100" w:afterAutospacing="1" w:line="240" w:lineRule="auto"/>
    </w:pPr>
    <w:rPr>
      <w:rFonts w:ascii="Times New Roman" w:eastAsiaTheme="minorEastAsia" w:hAnsi="Times New Roman"/>
      <w:sz w:val="24"/>
      <w:szCs w:val="24"/>
      <w:lang w:val="en-IN" w:eastAsia="en-IN"/>
    </w:rPr>
  </w:style>
  <w:style w:type="table" w:styleId="GridTable1Light-Accent1">
    <w:name w:val="Grid Table 1 Light Accent 1"/>
    <w:basedOn w:val="TableNormal"/>
    <w:uiPriority w:val="46"/>
    <w:rsid w:val="00576F14"/>
    <w:tblPr>
      <w:tblStyleRowBandSize w:val="1"/>
      <w:tblStyleColBandSize w:val="1"/>
      <w:tblBorders>
        <w:top w:val="single" w:sz="4" w:space="0" w:color="AED3E9" w:themeColor="accent1" w:themeTint="66"/>
        <w:left w:val="single" w:sz="4" w:space="0" w:color="AED3E9" w:themeColor="accent1" w:themeTint="66"/>
        <w:bottom w:val="single" w:sz="4" w:space="0" w:color="AED3E9" w:themeColor="accent1" w:themeTint="66"/>
        <w:right w:val="single" w:sz="4" w:space="0" w:color="AED3E9" w:themeColor="accent1" w:themeTint="66"/>
        <w:insideH w:val="single" w:sz="4" w:space="0" w:color="AED3E9" w:themeColor="accent1" w:themeTint="66"/>
        <w:insideV w:val="single" w:sz="4" w:space="0" w:color="AED3E9" w:themeColor="accent1" w:themeTint="66"/>
      </w:tblBorders>
    </w:tblPr>
    <w:trPr>
      <w:hidden/>
    </w:trPr>
    <w:tblStylePr w:type="firstRow">
      <w:rPr>
        <w:b/>
        <w:bCs/>
      </w:rPr>
      <w:tblPr/>
      <w:trPr>
        <w:hidden/>
      </w:trPr>
      <w:tcPr>
        <w:tcBorders>
          <w:bottom w:val="single" w:sz="12" w:space="0" w:color="86BDDF" w:themeColor="accent1" w:themeTint="99"/>
        </w:tcBorders>
      </w:tcPr>
    </w:tblStylePr>
    <w:tblStylePr w:type="lastRow">
      <w:rPr>
        <w:b/>
        <w:bCs/>
      </w:rPr>
      <w:tblPr/>
      <w:trPr>
        <w:hidden/>
      </w:trPr>
      <w:tcPr>
        <w:tcBorders>
          <w:top w:val="double" w:sz="2" w:space="0" w:color="86BDD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8112">
      <w:bodyDiv w:val="1"/>
      <w:marLeft w:val="0"/>
      <w:marRight w:val="0"/>
      <w:marTop w:val="0"/>
      <w:marBottom w:val="0"/>
      <w:divBdr>
        <w:top w:val="none" w:sz="0" w:space="0" w:color="auto"/>
        <w:left w:val="none" w:sz="0" w:space="0" w:color="auto"/>
        <w:bottom w:val="none" w:sz="0" w:space="0" w:color="auto"/>
        <w:right w:val="none" w:sz="0" w:space="0" w:color="auto"/>
      </w:divBdr>
    </w:div>
    <w:div w:id="20981277">
      <w:bodyDiv w:val="1"/>
      <w:marLeft w:val="0"/>
      <w:marRight w:val="0"/>
      <w:marTop w:val="0"/>
      <w:marBottom w:val="0"/>
      <w:divBdr>
        <w:top w:val="none" w:sz="0" w:space="0" w:color="auto"/>
        <w:left w:val="none" w:sz="0" w:space="0" w:color="auto"/>
        <w:bottom w:val="none" w:sz="0" w:space="0" w:color="auto"/>
        <w:right w:val="none" w:sz="0" w:space="0" w:color="auto"/>
      </w:divBdr>
      <w:divsChild>
        <w:div w:id="1840778137">
          <w:marLeft w:val="0"/>
          <w:marRight w:val="0"/>
          <w:marTop w:val="0"/>
          <w:marBottom w:val="0"/>
          <w:divBdr>
            <w:top w:val="none" w:sz="0" w:space="0" w:color="auto"/>
            <w:left w:val="none" w:sz="0" w:space="0" w:color="auto"/>
            <w:bottom w:val="none" w:sz="0" w:space="0" w:color="auto"/>
            <w:right w:val="none" w:sz="0" w:space="0" w:color="auto"/>
          </w:divBdr>
        </w:div>
      </w:divsChild>
    </w:div>
    <w:div w:id="58788391">
      <w:bodyDiv w:val="1"/>
      <w:marLeft w:val="0"/>
      <w:marRight w:val="0"/>
      <w:marTop w:val="0"/>
      <w:marBottom w:val="0"/>
      <w:divBdr>
        <w:top w:val="none" w:sz="0" w:space="0" w:color="auto"/>
        <w:left w:val="none" w:sz="0" w:space="0" w:color="auto"/>
        <w:bottom w:val="none" w:sz="0" w:space="0" w:color="auto"/>
        <w:right w:val="none" w:sz="0" w:space="0" w:color="auto"/>
      </w:divBdr>
    </w:div>
    <w:div w:id="59524396">
      <w:bodyDiv w:val="1"/>
      <w:marLeft w:val="0"/>
      <w:marRight w:val="0"/>
      <w:marTop w:val="0"/>
      <w:marBottom w:val="0"/>
      <w:divBdr>
        <w:top w:val="none" w:sz="0" w:space="0" w:color="auto"/>
        <w:left w:val="none" w:sz="0" w:space="0" w:color="auto"/>
        <w:bottom w:val="none" w:sz="0" w:space="0" w:color="auto"/>
        <w:right w:val="none" w:sz="0" w:space="0" w:color="auto"/>
      </w:divBdr>
    </w:div>
    <w:div w:id="61607958">
      <w:bodyDiv w:val="1"/>
      <w:marLeft w:val="0"/>
      <w:marRight w:val="0"/>
      <w:marTop w:val="0"/>
      <w:marBottom w:val="0"/>
      <w:divBdr>
        <w:top w:val="none" w:sz="0" w:space="0" w:color="auto"/>
        <w:left w:val="none" w:sz="0" w:space="0" w:color="auto"/>
        <w:bottom w:val="none" w:sz="0" w:space="0" w:color="auto"/>
        <w:right w:val="none" w:sz="0" w:space="0" w:color="auto"/>
      </w:divBdr>
      <w:divsChild>
        <w:div w:id="780304325">
          <w:marLeft w:val="360"/>
          <w:marRight w:val="0"/>
          <w:marTop w:val="144"/>
          <w:marBottom w:val="0"/>
          <w:divBdr>
            <w:top w:val="none" w:sz="0" w:space="0" w:color="auto"/>
            <w:left w:val="none" w:sz="0" w:space="0" w:color="auto"/>
            <w:bottom w:val="none" w:sz="0" w:space="0" w:color="auto"/>
            <w:right w:val="none" w:sz="0" w:space="0" w:color="auto"/>
          </w:divBdr>
        </w:div>
        <w:div w:id="1341274456">
          <w:marLeft w:val="360"/>
          <w:marRight w:val="0"/>
          <w:marTop w:val="144"/>
          <w:marBottom w:val="0"/>
          <w:divBdr>
            <w:top w:val="none" w:sz="0" w:space="0" w:color="auto"/>
            <w:left w:val="none" w:sz="0" w:space="0" w:color="auto"/>
            <w:bottom w:val="none" w:sz="0" w:space="0" w:color="auto"/>
            <w:right w:val="none" w:sz="0" w:space="0" w:color="auto"/>
          </w:divBdr>
        </w:div>
        <w:div w:id="557980435">
          <w:marLeft w:val="1166"/>
          <w:marRight w:val="0"/>
          <w:marTop w:val="144"/>
          <w:marBottom w:val="0"/>
          <w:divBdr>
            <w:top w:val="none" w:sz="0" w:space="0" w:color="auto"/>
            <w:left w:val="none" w:sz="0" w:space="0" w:color="auto"/>
            <w:bottom w:val="none" w:sz="0" w:space="0" w:color="auto"/>
            <w:right w:val="none" w:sz="0" w:space="0" w:color="auto"/>
          </w:divBdr>
        </w:div>
        <w:div w:id="1252590383">
          <w:marLeft w:val="1166"/>
          <w:marRight w:val="0"/>
          <w:marTop w:val="144"/>
          <w:marBottom w:val="0"/>
          <w:divBdr>
            <w:top w:val="none" w:sz="0" w:space="0" w:color="auto"/>
            <w:left w:val="none" w:sz="0" w:space="0" w:color="auto"/>
            <w:bottom w:val="none" w:sz="0" w:space="0" w:color="auto"/>
            <w:right w:val="none" w:sz="0" w:space="0" w:color="auto"/>
          </w:divBdr>
        </w:div>
        <w:div w:id="238372537">
          <w:marLeft w:val="446"/>
          <w:marRight w:val="0"/>
          <w:marTop w:val="144"/>
          <w:marBottom w:val="0"/>
          <w:divBdr>
            <w:top w:val="none" w:sz="0" w:space="0" w:color="auto"/>
            <w:left w:val="none" w:sz="0" w:space="0" w:color="auto"/>
            <w:bottom w:val="none" w:sz="0" w:space="0" w:color="auto"/>
            <w:right w:val="none" w:sz="0" w:space="0" w:color="auto"/>
          </w:divBdr>
        </w:div>
        <w:div w:id="584607831">
          <w:marLeft w:val="446"/>
          <w:marRight w:val="0"/>
          <w:marTop w:val="144"/>
          <w:marBottom w:val="0"/>
          <w:divBdr>
            <w:top w:val="none" w:sz="0" w:space="0" w:color="auto"/>
            <w:left w:val="none" w:sz="0" w:space="0" w:color="auto"/>
            <w:bottom w:val="none" w:sz="0" w:space="0" w:color="auto"/>
            <w:right w:val="none" w:sz="0" w:space="0" w:color="auto"/>
          </w:divBdr>
        </w:div>
        <w:div w:id="604389991">
          <w:marLeft w:val="446"/>
          <w:marRight w:val="0"/>
          <w:marTop w:val="144"/>
          <w:marBottom w:val="0"/>
          <w:divBdr>
            <w:top w:val="none" w:sz="0" w:space="0" w:color="auto"/>
            <w:left w:val="none" w:sz="0" w:space="0" w:color="auto"/>
            <w:bottom w:val="none" w:sz="0" w:space="0" w:color="auto"/>
            <w:right w:val="none" w:sz="0" w:space="0" w:color="auto"/>
          </w:divBdr>
        </w:div>
      </w:divsChild>
    </w:div>
    <w:div w:id="92551803">
      <w:bodyDiv w:val="1"/>
      <w:marLeft w:val="0"/>
      <w:marRight w:val="0"/>
      <w:marTop w:val="0"/>
      <w:marBottom w:val="0"/>
      <w:divBdr>
        <w:top w:val="none" w:sz="0" w:space="0" w:color="auto"/>
        <w:left w:val="none" w:sz="0" w:space="0" w:color="auto"/>
        <w:bottom w:val="none" w:sz="0" w:space="0" w:color="auto"/>
        <w:right w:val="none" w:sz="0" w:space="0" w:color="auto"/>
      </w:divBdr>
      <w:divsChild>
        <w:div w:id="120808318">
          <w:marLeft w:val="446"/>
          <w:marRight w:val="0"/>
          <w:marTop w:val="168"/>
          <w:marBottom w:val="0"/>
          <w:divBdr>
            <w:top w:val="none" w:sz="0" w:space="0" w:color="auto"/>
            <w:left w:val="none" w:sz="0" w:space="0" w:color="auto"/>
            <w:bottom w:val="none" w:sz="0" w:space="0" w:color="auto"/>
            <w:right w:val="none" w:sz="0" w:space="0" w:color="auto"/>
          </w:divBdr>
        </w:div>
      </w:divsChild>
    </w:div>
    <w:div w:id="108400565">
      <w:bodyDiv w:val="1"/>
      <w:marLeft w:val="0"/>
      <w:marRight w:val="0"/>
      <w:marTop w:val="0"/>
      <w:marBottom w:val="0"/>
      <w:divBdr>
        <w:top w:val="none" w:sz="0" w:space="0" w:color="auto"/>
        <w:left w:val="none" w:sz="0" w:space="0" w:color="auto"/>
        <w:bottom w:val="none" w:sz="0" w:space="0" w:color="auto"/>
        <w:right w:val="none" w:sz="0" w:space="0" w:color="auto"/>
      </w:divBdr>
    </w:div>
    <w:div w:id="113866018">
      <w:bodyDiv w:val="1"/>
      <w:marLeft w:val="0"/>
      <w:marRight w:val="0"/>
      <w:marTop w:val="0"/>
      <w:marBottom w:val="0"/>
      <w:divBdr>
        <w:top w:val="none" w:sz="0" w:space="0" w:color="auto"/>
        <w:left w:val="none" w:sz="0" w:space="0" w:color="auto"/>
        <w:bottom w:val="none" w:sz="0" w:space="0" w:color="auto"/>
        <w:right w:val="none" w:sz="0" w:space="0" w:color="auto"/>
      </w:divBdr>
    </w:div>
    <w:div w:id="127403063">
      <w:bodyDiv w:val="1"/>
      <w:marLeft w:val="0"/>
      <w:marRight w:val="0"/>
      <w:marTop w:val="0"/>
      <w:marBottom w:val="0"/>
      <w:divBdr>
        <w:top w:val="none" w:sz="0" w:space="0" w:color="auto"/>
        <w:left w:val="none" w:sz="0" w:space="0" w:color="auto"/>
        <w:bottom w:val="none" w:sz="0" w:space="0" w:color="auto"/>
        <w:right w:val="none" w:sz="0" w:space="0" w:color="auto"/>
      </w:divBdr>
    </w:div>
    <w:div w:id="165168770">
      <w:bodyDiv w:val="1"/>
      <w:marLeft w:val="0"/>
      <w:marRight w:val="0"/>
      <w:marTop w:val="0"/>
      <w:marBottom w:val="0"/>
      <w:divBdr>
        <w:top w:val="none" w:sz="0" w:space="0" w:color="auto"/>
        <w:left w:val="none" w:sz="0" w:space="0" w:color="auto"/>
        <w:bottom w:val="none" w:sz="0" w:space="0" w:color="auto"/>
        <w:right w:val="none" w:sz="0" w:space="0" w:color="auto"/>
      </w:divBdr>
    </w:div>
    <w:div w:id="190533709">
      <w:bodyDiv w:val="1"/>
      <w:marLeft w:val="0"/>
      <w:marRight w:val="0"/>
      <w:marTop w:val="0"/>
      <w:marBottom w:val="0"/>
      <w:divBdr>
        <w:top w:val="none" w:sz="0" w:space="0" w:color="auto"/>
        <w:left w:val="none" w:sz="0" w:space="0" w:color="auto"/>
        <w:bottom w:val="none" w:sz="0" w:space="0" w:color="auto"/>
        <w:right w:val="none" w:sz="0" w:space="0" w:color="auto"/>
      </w:divBdr>
    </w:div>
    <w:div w:id="196311910">
      <w:bodyDiv w:val="1"/>
      <w:marLeft w:val="0"/>
      <w:marRight w:val="0"/>
      <w:marTop w:val="0"/>
      <w:marBottom w:val="0"/>
      <w:divBdr>
        <w:top w:val="none" w:sz="0" w:space="0" w:color="auto"/>
        <w:left w:val="none" w:sz="0" w:space="0" w:color="auto"/>
        <w:bottom w:val="none" w:sz="0" w:space="0" w:color="auto"/>
        <w:right w:val="none" w:sz="0" w:space="0" w:color="auto"/>
      </w:divBdr>
    </w:div>
    <w:div w:id="199057554">
      <w:bodyDiv w:val="1"/>
      <w:marLeft w:val="0"/>
      <w:marRight w:val="0"/>
      <w:marTop w:val="0"/>
      <w:marBottom w:val="0"/>
      <w:divBdr>
        <w:top w:val="none" w:sz="0" w:space="0" w:color="auto"/>
        <w:left w:val="none" w:sz="0" w:space="0" w:color="auto"/>
        <w:bottom w:val="none" w:sz="0" w:space="0" w:color="auto"/>
        <w:right w:val="none" w:sz="0" w:space="0" w:color="auto"/>
      </w:divBdr>
    </w:div>
    <w:div w:id="201132091">
      <w:bodyDiv w:val="1"/>
      <w:marLeft w:val="0"/>
      <w:marRight w:val="0"/>
      <w:marTop w:val="0"/>
      <w:marBottom w:val="0"/>
      <w:divBdr>
        <w:top w:val="none" w:sz="0" w:space="0" w:color="auto"/>
        <w:left w:val="none" w:sz="0" w:space="0" w:color="auto"/>
        <w:bottom w:val="none" w:sz="0" w:space="0" w:color="auto"/>
        <w:right w:val="none" w:sz="0" w:space="0" w:color="auto"/>
      </w:divBdr>
    </w:div>
    <w:div w:id="208686750">
      <w:bodyDiv w:val="1"/>
      <w:marLeft w:val="0"/>
      <w:marRight w:val="0"/>
      <w:marTop w:val="0"/>
      <w:marBottom w:val="0"/>
      <w:divBdr>
        <w:top w:val="none" w:sz="0" w:space="0" w:color="auto"/>
        <w:left w:val="none" w:sz="0" w:space="0" w:color="auto"/>
        <w:bottom w:val="none" w:sz="0" w:space="0" w:color="auto"/>
        <w:right w:val="none" w:sz="0" w:space="0" w:color="auto"/>
      </w:divBdr>
      <w:divsChild>
        <w:div w:id="68814428">
          <w:marLeft w:val="1440"/>
          <w:marRight w:val="0"/>
          <w:marTop w:val="0"/>
          <w:marBottom w:val="0"/>
          <w:divBdr>
            <w:top w:val="none" w:sz="0" w:space="0" w:color="auto"/>
            <w:left w:val="none" w:sz="0" w:space="0" w:color="auto"/>
            <w:bottom w:val="none" w:sz="0" w:space="0" w:color="auto"/>
            <w:right w:val="none" w:sz="0" w:space="0" w:color="auto"/>
          </w:divBdr>
        </w:div>
        <w:div w:id="444740951">
          <w:marLeft w:val="1440"/>
          <w:marRight w:val="0"/>
          <w:marTop w:val="0"/>
          <w:marBottom w:val="0"/>
          <w:divBdr>
            <w:top w:val="none" w:sz="0" w:space="0" w:color="auto"/>
            <w:left w:val="none" w:sz="0" w:space="0" w:color="auto"/>
            <w:bottom w:val="none" w:sz="0" w:space="0" w:color="auto"/>
            <w:right w:val="none" w:sz="0" w:space="0" w:color="auto"/>
          </w:divBdr>
        </w:div>
        <w:div w:id="182862790">
          <w:marLeft w:val="1440"/>
          <w:marRight w:val="0"/>
          <w:marTop w:val="0"/>
          <w:marBottom w:val="0"/>
          <w:divBdr>
            <w:top w:val="none" w:sz="0" w:space="0" w:color="auto"/>
            <w:left w:val="none" w:sz="0" w:space="0" w:color="auto"/>
            <w:bottom w:val="none" w:sz="0" w:space="0" w:color="auto"/>
            <w:right w:val="none" w:sz="0" w:space="0" w:color="auto"/>
          </w:divBdr>
        </w:div>
        <w:div w:id="1636373373">
          <w:marLeft w:val="1440"/>
          <w:marRight w:val="0"/>
          <w:marTop w:val="0"/>
          <w:marBottom w:val="0"/>
          <w:divBdr>
            <w:top w:val="none" w:sz="0" w:space="0" w:color="auto"/>
            <w:left w:val="none" w:sz="0" w:space="0" w:color="auto"/>
            <w:bottom w:val="none" w:sz="0" w:space="0" w:color="auto"/>
            <w:right w:val="none" w:sz="0" w:space="0" w:color="auto"/>
          </w:divBdr>
        </w:div>
        <w:div w:id="350880748">
          <w:marLeft w:val="1440"/>
          <w:marRight w:val="0"/>
          <w:marTop w:val="0"/>
          <w:marBottom w:val="0"/>
          <w:divBdr>
            <w:top w:val="none" w:sz="0" w:space="0" w:color="auto"/>
            <w:left w:val="none" w:sz="0" w:space="0" w:color="auto"/>
            <w:bottom w:val="none" w:sz="0" w:space="0" w:color="auto"/>
            <w:right w:val="none" w:sz="0" w:space="0" w:color="auto"/>
          </w:divBdr>
        </w:div>
      </w:divsChild>
    </w:div>
    <w:div w:id="213859400">
      <w:bodyDiv w:val="1"/>
      <w:marLeft w:val="0"/>
      <w:marRight w:val="0"/>
      <w:marTop w:val="0"/>
      <w:marBottom w:val="0"/>
      <w:divBdr>
        <w:top w:val="none" w:sz="0" w:space="0" w:color="auto"/>
        <w:left w:val="none" w:sz="0" w:space="0" w:color="auto"/>
        <w:bottom w:val="none" w:sz="0" w:space="0" w:color="auto"/>
        <w:right w:val="none" w:sz="0" w:space="0" w:color="auto"/>
      </w:divBdr>
    </w:div>
    <w:div w:id="298927530">
      <w:bodyDiv w:val="1"/>
      <w:marLeft w:val="0"/>
      <w:marRight w:val="0"/>
      <w:marTop w:val="0"/>
      <w:marBottom w:val="0"/>
      <w:divBdr>
        <w:top w:val="none" w:sz="0" w:space="0" w:color="auto"/>
        <w:left w:val="none" w:sz="0" w:space="0" w:color="auto"/>
        <w:bottom w:val="none" w:sz="0" w:space="0" w:color="auto"/>
        <w:right w:val="none" w:sz="0" w:space="0" w:color="auto"/>
      </w:divBdr>
    </w:div>
    <w:div w:id="304165184">
      <w:bodyDiv w:val="1"/>
      <w:marLeft w:val="0"/>
      <w:marRight w:val="0"/>
      <w:marTop w:val="0"/>
      <w:marBottom w:val="0"/>
      <w:divBdr>
        <w:top w:val="none" w:sz="0" w:space="0" w:color="auto"/>
        <w:left w:val="none" w:sz="0" w:space="0" w:color="auto"/>
        <w:bottom w:val="none" w:sz="0" w:space="0" w:color="auto"/>
        <w:right w:val="none" w:sz="0" w:space="0" w:color="auto"/>
      </w:divBdr>
    </w:div>
    <w:div w:id="306400736">
      <w:bodyDiv w:val="1"/>
      <w:marLeft w:val="0"/>
      <w:marRight w:val="0"/>
      <w:marTop w:val="0"/>
      <w:marBottom w:val="0"/>
      <w:divBdr>
        <w:top w:val="none" w:sz="0" w:space="0" w:color="auto"/>
        <w:left w:val="none" w:sz="0" w:space="0" w:color="auto"/>
        <w:bottom w:val="none" w:sz="0" w:space="0" w:color="auto"/>
        <w:right w:val="none" w:sz="0" w:space="0" w:color="auto"/>
      </w:divBdr>
    </w:div>
    <w:div w:id="326591916">
      <w:bodyDiv w:val="1"/>
      <w:marLeft w:val="0"/>
      <w:marRight w:val="0"/>
      <w:marTop w:val="0"/>
      <w:marBottom w:val="0"/>
      <w:divBdr>
        <w:top w:val="none" w:sz="0" w:space="0" w:color="auto"/>
        <w:left w:val="none" w:sz="0" w:space="0" w:color="auto"/>
        <w:bottom w:val="none" w:sz="0" w:space="0" w:color="auto"/>
        <w:right w:val="none" w:sz="0" w:space="0" w:color="auto"/>
      </w:divBdr>
    </w:div>
    <w:div w:id="337973675">
      <w:bodyDiv w:val="1"/>
      <w:marLeft w:val="0"/>
      <w:marRight w:val="0"/>
      <w:marTop w:val="0"/>
      <w:marBottom w:val="0"/>
      <w:divBdr>
        <w:top w:val="none" w:sz="0" w:space="0" w:color="auto"/>
        <w:left w:val="none" w:sz="0" w:space="0" w:color="auto"/>
        <w:bottom w:val="none" w:sz="0" w:space="0" w:color="auto"/>
        <w:right w:val="none" w:sz="0" w:space="0" w:color="auto"/>
      </w:divBdr>
    </w:div>
    <w:div w:id="366181434">
      <w:bodyDiv w:val="1"/>
      <w:marLeft w:val="0"/>
      <w:marRight w:val="0"/>
      <w:marTop w:val="0"/>
      <w:marBottom w:val="0"/>
      <w:divBdr>
        <w:top w:val="none" w:sz="0" w:space="0" w:color="auto"/>
        <w:left w:val="none" w:sz="0" w:space="0" w:color="auto"/>
        <w:bottom w:val="none" w:sz="0" w:space="0" w:color="auto"/>
        <w:right w:val="none" w:sz="0" w:space="0" w:color="auto"/>
      </w:divBdr>
    </w:div>
    <w:div w:id="426078361">
      <w:bodyDiv w:val="1"/>
      <w:marLeft w:val="0"/>
      <w:marRight w:val="0"/>
      <w:marTop w:val="0"/>
      <w:marBottom w:val="0"/>
      <w:divBdr>
        <w:top w:val="none" w:sz="0" w:space="0" w:color="auto"/>
        <w:left w:val="none" w:sz="0" w:space="0" w:color="auto"/>
        <w:bottom w:val="none" w:sz="0" w:space="0" w:color="auto"/>
        <w:right w:val="none" w:sz="0" w:space="0" w:color="auto"/>
      </w:divBdr>
    </w:div>
    <w:div w:id="447621738">
      <w:bodyDiv w:val="1"/>
      <w:marLeft w:val="0"/>
      <w:marRight w:val="0"/>
      <w:marTop w:val="0"/>
      <w:marBottom w:val="0"/>
      <w:divBdr>
        <w:top w:val="none" w:sz="0" w:space="0" w:color="auto"/>
        <w:left w:val="none" w:sz="0" w:space="0" w:color="auto"/>
        <w:bottom w:val="none" w:sz="0" w:space="0" w:color="auto"/>
        <w:right w:val="none" w:sz="0" w:space="0" w:color="auto"/>
      </w:divBdr>
    </w:div>
    <w:div w:id="453017064">
      <w:bodyDiv w:val="1"/>
      <w:marLeft w:val="0"/>
      <w:marRight w:val="0"/>
      <w:marTop w:val="0"/>
      <w:marBottom w:val="0"/>
      <w:divBdr>
        <w:top w:val="none" w:sz="0" w:space="0" w:color="auto"/>
        <w:left w:val="none" w:sz="0" w:space="0" w:color="auto"/>
        <w:bottom w:val="none" w:sz="0" w:space="0" w:color="auto"/>
        <w:right w:val="none" w:sz="0" w:space="0" w:color="auto"/>
      </w:divBdr>
      <w:divsChild>
        <w:div w:id="1586693588">
          <w:marLeft w:val="2074"/>
          <w:marRight w:val="0"/>
          <w:marTop w:val="168"/>
          <w:marBottom w:val="0"/>
          <w:divBdr>
            <w:top w:val="none" w:sz="0" w:space="0" w:color="auto"/>
            <w:left w:val="none" w:sz="0" w:space="0" w:color="auto"/>
            <w:bottom w:val="none" w:sz="0" w:space="0" w:color="auto"/>
            <w:right w:val="none" w:sz="0" w:space="0" w:color="auto"/>
          </w:divBdr>
        </w:div>
        <w:div w:id="1917587388">
          <w:marLeft w:val="2074"/>
          <w:marRight w:val="0"/>
          <w:marTop w:val="168"/>
          <w:marBottom w:val="0"/>
          <w:divBdr>
            <w:top w:val="none" w:sz="0" w:space="0" w:color="auto"/>
            <w:left w:val="none" w:sz="0" w:space="0" w:color="auto"/>
            <w:bottom w:val="none" w:sz="0" w:space="0" w:color="auto"/>
            <w:right w:val="none" w:sz="0" w:space="0" w:color="auto"/>
          </w:divBdr>
        </w:div>
      </w:divsChild>
    </w:div>
    <w:div w:id="454756079">
      <w:bodyDiv w:val="1"/>
      <w:marLeft w:val="0"/>
      <w:marRight w:val="0"/>
      <w:marTop w:val="0"/>
      <w:marBottom w:val="0"/>
      <w:divBdr>
        <w:top w:val="none" w:sz="0" w:space="0" w:color="auto"/>
        <w:left w:val="none" w:sz="0" w:space="0" w:color="auto"/>
        <w:bottom w:val="none" w:sz="0" w:space="0" w:color="auto"/>
        <w:right w:val="none" w:sz="0" w:space="0" w:color="auto"/>
      </w:divBdr>
    </w:div>
    <w:div w:id="458106331">
      <w:bodyDiv w:val="1"/>
      <w:marLeft w:val="0"/>
      <w:marRight w:val="0"/>
      <w:marTop w:val="0"/>
      <w:marBottom w:val="0"/>
      <w:divBdr>
        <w:top w:val="none" w:sz="0" w:space="0" w:color="auto"/>
        <w:left w:val="none" w:sz="0" w:space="0" w:color="auto"/>
        <w:bottom w:val="none" w:sz="0" w:space="0" w:color="auto"/>
        <w:right w:val="none" w:sz="0" w:space="0" w:color="auto"/>
      </w:divBdr>
    </w:div>
    <w:div w:id="473134292">
      <w:bodyDiv w:val="1"/>
      <w:marLeft w:val="0"/>
      <w:marRight w:val="0"/>
      <w:marTop w:val="0"/>
      <w:marBottom w:val="0"/>
      <w:divBdr>
        <w:top w:val="none" w:sz="0" w:space="0" w:color="auto"/>
        <w:left w:val="none" w:sz="0" w:space="0" w:color="auto"/>
        <w:bottom w:val="none" w:sz="0" w:space="0" w:color="auto"/>
        <w:right w:val="none" w:sz="0" w:space="0" w:color="auto"/>
      </w:divBdr>
    </w:div>
    <w:div w:id="475611164">
      <w:bodyDiv w:val="1"/>
      <w:marLeft w:val="0"/>
      <w:marRight w:val="0"/>
      <w:marTop w:val="0"/>
      <w:marBottom w:val="0"/>
      <w:divBdr>
        <w:top w:val="none" w:sz="0" w:space="0" w:color="auto"/>
        <w:left w:val="none" w:sz="0" w:space="0" w:color="auto"/>
        <w:bottom w:val="none" w:sz="0" w:space="0" w:color="auto"/>
        <w:right w:val="none" w:sz="0" w:space="0" w:color="auto"/>
      </w:divBdr>
    </w:div>
    <w:div w:id="491482925">
      <w:bodyDiv w:val="1"/>
      <w:marLeft w:val="0"/>
      <w:marRight w:val="0"/>
      <w:marTop w:val="0"/>
      <w:marBottom w:val="0"/>
      <w:divBdr>
        <w:top w:val="none" w:sz="0" w:space="0" w:color="auto"/>
        <w:left w:val="none" w:sz="0" w:space="0" w:color="auto"/>
        <w:bottom w:val="none" w:sz="0" w:space="0" w:color="auto"/>
        <w:right w:val="none" w:sz="0" w:space="0" w:color="auto"/>
      </w:divBdr>
      <w:divsChild>
        <w:div w:id="1605729002">
          <w:marLeft w:val="0"/>
          <w:marRight w:val="0"/>
          <w:marTop w:val="0"/>
          <w:marBottom w:val="0"/>
          <w:divBdr>
            <w:top w:val="none" w:sz="0" w:space="0" w:color="auto"/>
            <w:left w:val="none" w:sz="0" w:space="0" w:color="auto"/>
            <w:bottom w:val="none" w:sz="0" w:space="0" w:color="auto"/>
            <w:right w:val="none" w:sz="0" w:space="0" w:color="auto"/>
          </w:divBdr>
        </w:div>
      </w:divsChild>
    </w:div>
    <w:div w:id="502940986">
      <w:bodyDiv w:val="1"/>
      <w:marLeft w:val="0"/>
      <w:marRight w:val="0"/>
      <w:marTop w:val="0"/>
      <w:marBottom w:val="0"/>
      <w:divBdr>
        <w:top w:val="none" w:sz="0" w:space="0" w:color="auto"/>
        <w:left w:val="none" w:sz="0" w:space="0" w:color="auto"/>
        <w:bottom w:val="none" w:sz="0" w:space="0" w:color="auto"/>
        <w:right w:val="none" w:sz="0" w:space="0" w:color="auto"/>
      </w:divBdr>
    </w:div>
    <w:div w:id="522204526">
      <w:bodyDiv w:val="1"/>
      <w:marLeft w:val="0"/>
      <w:marRight w:val="0"/>
      <w:marTop w:val="0"/>
      <w:marBottom w:val="0"/>
      <w:divBdr>
        <w:top w:val="none" w:sz="0" w:space="0" w:color="auto"/>
        <w:left w:val="none" w:sz="0" w:space="0" w:color="auto"/>
        <w:bottom w:val="none" w:sz="0" w:space="0" w:color="auto"/>
        <w:right w:val="none" w:sz="0" w:space="0" w:color="auto"/>
      </w:divBdr>
    </w:div>
    <w:div w:id="576792726">
      <w:bodyDiv w:val="1"/>
      <w:marLeft w:val="0"/>
      <w:marRight w:val="0"/>
      <w:marTop w:val="0"/>
      <w:marBottom w:val="0"/>
      <w:divBdr>
        <w:top w:val="none" w:sz="0" w:space="0" w:color="auto"/>
        <w:left w:val="none" w:sz="0" w:space="0" w:color="auto"/>
        <w:bottom w:val="none" w:sz="0" w:space="0" w:color="auto"/>
        <w:right w:val="none" w:sz="0" w:space="0" w:color="auto"/>
      </w:divBdr>
    </w:div>
    <w:div w:id="599945986">
      <w:bodyDiv w:val="1"/>
      <w:marLeft w:val="0"/>
      <w:marRight w:val="0"/>
      <w:marTop w:val="0"/>
      <w:marBottom w:val="0"/>
      <w:divBdr>
        <w:top w:val="none" w:sz="0" w:space="0" w:color="auto"/>
        <w:left w:val="none" w:sz="0" w:space="0" w:color="auto"/>
        <w:bottom w:val="none" w:sz="0" w:space="0" w:color="auto"/>
        <w:right w:val="none" w:sz="0" w:space="0" w:color="auto"/>
      </w:divBdr>
    </w:div>
    <w:div w:id="601570335">
      <w:bodyDiv w:val="1"/>
      <w:marLeft w:val="0"/>
      <w:marRight w:val="0"/>
      <w:marTop w:val="0"/>
      <w:marBottom w:val="0"/>
      <w:divBdr>
        <w:top w:val="none" w:sz="0" w:space="0" w:color="auto"/>
        <w:left w:val="none" w:sz="0" w:space="0" w:color="auto"/>
        <w:bottom w:val="none" w:sz="0" w:space="0" w:color="auto"/>
        <w:right w:val="none" w:sz="0" w:space="0" w:color="auto"/>
      </w:divBdr>
    </w:div>
    <w:div w:id="607346680">
      <w:bodyDiv w:val="1"/>
      <w:marLeft w:val="0"/>
      <w:marRight w:val="0"/>
      <w:marTop w:val="0"/>
      <w:marBottom w:val="0"/>
      <w:divBdr>
        <w:top w:val="none" w:sz="0" w:space="0" w:color="auto"/>
        <w:left w:val="none" w:sz="0" w:space="0" w:color="auto"/>
        <w:bottom w:val="none" w:sz="0" w:space="0" w:color="auto"/>
        <w:right w:val="none" w:sz="0" w:space="0" w:color="auto"/>
      </w:divBdr>
      <w:divsChild>
        <w:div w:id="1801338202">
          <w:marLeft w:val="0"/>
          <w:marRight w:val="0"/>
          <w:marTop w:val="216"/>
          <w:marBottom w:val="0"/>
          <w:divBdr>
            <w:top w:val="none" w:sz="0" w:space="0" w:color="auto"/>
            <w:left w:val="none" w:sz="0" w:space="0" w:color="auto"/>
            <w:bottom w:val="none" w:sz="0" w:space="0" w:color="auto"/>
            <w:right w:val="none" w:sz="0" w:space="0" w:color="auto"/>
          </w:divBdr>
        </w:div>
        <w:div w:id="2091464647">
          <w:marLeft w:val="0"/>
          <w:marRight w:val="0"/>
          <w:marTop w:val="216"/>
          <w:marBottom w:val="0"/>
          <w:divBdr>
            <w:top w:val="none" w:sz="0" w:space="0" w:color="auto"/>
            <w:left w:val="none" w:sz="0" w:space="0" w:color="auto"/>
            <w:bottom w:val="none" w:sz="0" w:space="0" w:color="auto"/>
            <w:right w:val="none" w:sz="0" w:space="0" w:color="auto"/>
          </w:divBdr>
        </w:div>
        <w:div w:id="1252160064">
          <w:marLeft w:val="0"/>
          <w:marRight w:val="0"/>
          <w:marTop w:val="216"/>
          <w:marBottom w:val="0"/>
          <w:divBdr>
            <w:top w:val="none" w:sz="0" w:space="0" w:color="auto"/>
            <w:left w:val="none" w:sz="0" w:space="0" w:color="auto"/>
            <w:bottom w:val="none" w:sz="0" w:space="0" w:color="auto"/>
            <w:right w:val="none" w:sz="0" w:space="0" w:color="auto"/>
          </w:divBdr>
        </w:div>
      </w:divsChild>
    </w:div>
    <w:div w:id="617957457">
      <w:bodyDiv w:val="1"/>
      <w:marLeft w:val="0"/>
      <w:marRight w:val="0"/>
      <w:marTop w:val="0"/>
      <w:marBottom w:val="0"/>
      <w:divBdr>
        <w:top w:val="none" w:sz="0" w:space="0" w:color="auto"/>
        <w:left w:val="none" w:sz="0" w:space="0" w:color="auto"/>
        <w:bottom w:val="none" w:sz="0" w:space="0" w:color="auto"/>
        <w:right w:val="none" w:sz="0" w:space="0" w:color="auto"/>
      </w:divBdr>
    </w:div>
    <w:div w:id="634411683">
      <w:bodyDiv w:val="1"/>
      <w:marLeft w:val="0"/>
      <w:marRight w:val="0"/>
      <w:marTop w:val="0"/>
      <w:marBottom w:val="0"/>
      <w:divBdr>
        <w:top w:val="none" w:sz="0" w:space="0" w:color="auto"/>
        <w:left w:val="none" w:sz="0" w:space="0" w:color="auto"/>
        <w:bottom w:val="none" w:sz="0" w:space="0" w:color="auto"/>
        <w:right w:val="none" w:sz="0" w:space="0" w:color="auto"/>
      </w:divBdr>
    </w:div>
    <w:div w:id="641664772">
      <w:bodyDiv w:val="1"/>
      <w:marLeft w:val="0"/>
      <w:marRight w:val="0"/>
      <w:marTop w:val="0"/>
      <w:marBottom w:val="0"/>
      <w:divBdr>
        <w:top w:val="none" w:sz="0" w:space="0" w:color="auto"/>
        <w:left w:val="none" w:sz="0" w:space="0" w:color="auto"/>
        <w:bottom w:val="none" w:sz="0" w:space="0" w:color="auto"/>
        <w:right w:val="none" w:sz="0" w:space="0" w:color="auto"/>
      </w:divBdr>
    </w:div>
    <w:div w:id="653527885">
      <w:bodyDiv w:val="1"/>
      <w:marLeft w:val="0"/>
      <w:marRight w:val="0"/>
      <w:marTop w:val="0"/>
      <w:marBottom w:val="0"/>
      <w:divBdr>
        <w:top w:val="none" w:sz="0" w:space="0" w:color="auto"/>
        <w:left w:val="none" w:sz="0" w:space="0" w:color="auto"/>
        <w:bottom w:val="none" w:sz="0" w:space="0" w:color="auto"/>
        <w:right w:val="none" w:sz="0" w:space="0" w:color="auto"/>
      </w:divBdr>
    </w:div>
    <w:div w:id="653677172">
      <w:bodyDiv w:val="1"/>
      <w:marLeft w:val="0"/>
      <w:marRight w:val="0"/>
      <w:marTop w:val="0"/>
      <w:marBottom w:val="0"/>
      <w:divBdr>
        <w:top w:val="none" w:sz="0" w:space="0" w:color="auto"/>
        <w:left w:val="none" w:sz="0" w:space="0" w:color="auto"/>
        <w:bottom w:val="none" w:sz="0" w:space="0" w:color="auto"/>
        <w:right w:val="none" w:sz="0" w:space="0" w:color="auto"/>
      </w:divBdr>
    </w:div>
    <w:div w:id="758524522">
      <w:bodyDiv w:val="1"/>
      <w:marLeft w:val="0"/>
      <w:marRight w:val="0"/>
      <w:marTop w:val="0"/>
      <w:marBottom w:val="0"/>
      <w:divBdr>
        <w:top w:val="none" w:sz="0" w:space="0" w:color="auto"/>
        <w:left w:val="none" w:sz="0" w:space="0" w:color="auto"/>
        <w:bottom w:val="none" w:sz="0" w:space="0" w:color="auto"/>
        <w:right w:val="none" w:sz="0" w:space="0" w:color="auto"/>
      </w:divBdr>
    </w:div>
    <w:div w:id="779572298">
      <w:bodyDiv w:val="1"/>
      <w:marLeft w:val="0"/>
      <w:marRight w:val="0"/>
      <w:marTop w:val="0"/>
      <w:marBottom w:val="0"/>
      <w:divBdr>
        <w:top w:val="none" w:sz="0" w:space="0" w:color="auto"/>
        <w:left w:val="none" w:sz="0" w:space="0" w:color="auto"/>
        <w:bottom w:val="none" w:sz="0" w:space="0" w:color="auto"/>
        <w:right w:val="none" w:sz="0" w:space="0" w:color="auto"/>
      </w:divBdr>
    </w:div>
    <w:div w:id="790365992">
      <w:bodyDiv w:val="1"/>
      <w:marLeft w:val="0"/>
      <w:marRight w:val="0"/>
      <w:marTop w:val="0"/>
      <w:marBottom w:val="0"/>
      <w:divBdr>
        <w:top w:val="none" w:sz="0" w:space="0" w:color="auto"/>
        <w:left w:val="none" w:sz="0" w:space="0" w:color="auto"/>
        <w:bottom w:val="none" w:sz="0" w:space="0" w:color="auto"/>
        <w:right w:val="none" w:sz="0" w:space="0" w:color="auto"/>
      </w:divBdr>
    </w:div>
    <w:div w:id="791023003">
      <w:bodyDiv w:val="1"/>
      <w:marLeft w:val="0"/>
      <w:marRight w:val="0"/>
      <w:marTop w:val="0"/>
      <w:marBottom w:val="0"/>
      <w:divBdr>
        <w:top w:val="none" w:sz="0" w:space="0" w:color="auto"/>
        <w:left w:val="none" w:sz="0" w:space="0" w:color="auto"/>
        <w:bottom w:val="none" w:sz="0" w:space="0" w:color="auto"/>
        <w:right w:val="none" w:sz="0" w:space="0" w:color="auto"/>
      </w:divBdr>
    </w:div>
    <w:div w:id="792946785">
      <w:bodyDiv w:val="1"/>
      <w:marLeft w:val="0"/>
      <w:marRight w:val="0"/>
      <w:marTop w:val="0"/>
      <w:marBottom w:val="0"/>
      <w:divBdr>
        <w:top w:val="none" w:sz="0" w:space="0" w:color="auto"/>
        <w:left w:val="none" w:sz="0" w:space="0" w:color="auto"/>
        <w:bottom w:val="none" w:sz="0" w:space="0" w:color="auto"/>
        <w:right w:val="none" w:sz="0" w:space="0" w:color="auto"/>
      </w:divBdr>
    </w:div>
    <w:div w:id="817693659">
      <w:bodyDiv w:val="1"/>
      <w:marLeft w:val="0"/>
      <w:marRight w:val="0"/>
      <w:marTop w:val="0"/>
      <w:marBottom w:val="0"/>
      <w:divBdr>
        <w:top w:val="none" w:sz="0" w:space="0" w:color="auto"/>
        <w:left w:val="none" w:sz="0" w:space="0" w:color="auto"/>
        <w:bottom w:val="none" w:sz="0" w:space="0" w:color="auto"/>
        <w:right w:val="none" w:sz="0" w:space="0" w:color="auto"/>
      </w:divBdr>
    </w:div>
    <w:div w:id="822281261">
      <w:bodyDiv w:val="1"/>
      <w:marLeft w:val="0"/>
      <w:marRight w:val="0"/>
      <w:marTop w:val="0"/>
      <w:marBottom w:val="0"/>
      <w:divBdr>
        <w:top w:val="none" w:sz="0" w:space="0" w:color="auto"/>
        <w:left w:val="none" w:sz="0" w:space="0" w:color="auto"/>
        <w:bottom w:val="none" w:sz="0" w:space="0" w:color="auto"/>
        <w:right w:val="none" w:sz="0" w:space="0" w:color="auto"/>
      </w:divBdr>
    </w:div>
    <w:div w:id="888415694">
      <w:bodyDiv w:val="1"/>
      <w:marLeft w:val="0"/>
      <w:marRight w:val="0"/>
      <w:marTop w:val="0"/>
      <w:marBottom w:val="0"/>
      <w:divBdr>
        <w:top w:val="none" w:sz="0" w:space="0" w:color="auto"/>
        <w:left w:val="none" w:sz="0" w:space="0" w:color="auto"/>
        <w:bottom w:val="none" w:sz="0" w:space="0" w:color="auto"/>
        <w:right w:val="none" w:sz="0" w:space="0" w:color="auto"/>
      </w:divBdr>
    </w:div>
    <w:div w:id="889727997">
      <w:bodyDiv w:val="1"/>
      <w:marLeft w:val="0"/>
      <w:marRight w:val="0"/>
      <w:marTop w:val="0"/>
      <w:marBottom w:val="0"/>
      <w:divBdr>
        <w:top w:val="none" w:sz="0" w:space="0" w:color="auto"/>
        <w:left w:val="none" w:sz="0" w:space="0" w:color="auto"/>
        <w:bottom w:val="none" w:sz="0" w:space="0" w:color="auto"/>
        <w:right w:val="none" w:sz="0" w:space="0" w:color="auto"/>
      </w:divBdr>
    </w:div>
    <w:div w:id="915168279">
      <w:bodyDiv w:val="1"/>
      <w:marLeft w:val="0"/>
      <w:marRight w:val="0"/>
      <w:marTop w:val="0"/>
      <w:marBottom w:val="0"/>
      <w:divBdr>
        <w:top w:val="none" w:sz="0" w:space="0" w:color="auto"/>
        <w:left w:val="none" w:sz="0" w:space="0" w:color="auto"/>
        <w:bottom w:val="none" w:sz="0" w:space="0" w:color="auto"/>
        <w:right w:val="none" w:sz="0" w:space="0" w:color="auto"/>
      </w:divBdr>
    </w:div>
    <w:div w:id="928853629">
      <w:bodyDiv w:val="1"/>
      <w:marLeft w:val="0"/>
      <w:marRight w:val="0"/>
      <w:marTop w:val="0"/>
      <w:marBottom w:val="0"/>
      <w:divBdr>
        <w:top w:val="none" w:sz="0" w:space="0" w:color="auto"/>
        <w:left w:val="none" w:sz="0" w:space="0" w:color="auto"/>
        <w:bottom w:val="none" w:sz="0" w:space="0" w:color="auto"/>
        <w:right w:val="none" w:sz="0" w:space="0" w:color="auto"/>
      </w:divBdr>
      <w:divsChild>
        <w:div w:id="381442314">
          <w:marLeft w:val="2074"/>
          <w:marRight w:val="0"/>
          <w:marTop w:val="168"/>
          <w:marBottom w:val="0"/>
          <w:divBdr>
            <w:top w:val="none" w:sz="0" w:space="0" w:color="auto"/>
            <w:left w:val="none" w:sz="0" w:space="0" w:color="auto"/>
            <w:bottom w:val="none" w:sz="0" w:space="0" w:color="auto"/>
            <w:right w:val="none" w:sz="0" w:space="0" w:color="auto"/>
          </w:divBdr>
        </w:div>
        <w:div w:id="371614763">
          <w:marLeft w:val="2074"/>
          <w:marRight w:val="0"/>
          <w:marTop w:val="168"/>
          <w:marBottom w:val="0"/>
          <w:divBdr>
            <w:top w:val="none" w:sz="0" w:space="0" w:color="auto"/>
            <w:left w:val="none" w:sz="0" w:space="0" w:color="auto"/>
            <w:bottom w:val="none" w:sz="0" w:space="0" w:color="auto"/>
            <w:right w:val="none" w:sz="0" w:space="0" w:color="auto"/>
          </w:divBdr>
        </w:div>
        <w:div w:id="1139689726">
          <w:marLeft w:val="2074"/>
          <w:marRight w:val="0"/>
          <w:marTop w:val="168"/>
          <w:marBottom w:val="0"/>
          <w:divBdr>
            <w:top w:val="none" w:sz="0" w:space="0" w:color="auto"/>
            <w:left w:val="none" w:sz="0" w:space="0" w:color="auto"/>
            <w:bottom w:val="none" w:sz="0" w:space="0" w:color="auto"/>
            <w:right w:val="none" w:sz="0" w:space="0" w:color="auto"/>
          </w:divBdr>
        </w:div>
        <w:div w:id="458838953">
          <w:marLeft w:val="2074"/>
          <w:marRight w:val="0"/>
          <w:marTop w:val="168"/>
          <w:marBottom w:val="0"/>
          <w:divBdr>
            <w:top w:val="none" w:sz="0" w:space="0" w:color="auto"/>
            <w:left w:val="none" w:sz="0" w:space="0" w:color="auto"/>
            <w:bottom w:val="none" w:sz="0" w:space="0" w:color="auto"/>
            <w:right w:val="none" w:sz="0" w:space="0" w:color="auto"/>
          </w:divBdr>
        </w:div>
        <w:div w:id="2040617968">
          <w:marLeft w:val="2074"/>
          <w:marRight w:val="0"/>
          <w:marTop w:val="168"/>
          <w:marBottom w:val="0"/>
          <w:divBdr>
            <w:top w:val="none" w:sz="0" w:space="0" w:color="auto"/>
            <w:left w:val="none" w:sz="0" w:space="0" w:color="auto"/>
            <w:bottom w:val="none" w:sz="0" w:space="0" w:color="auto"/>
            <w:right w:val="none" w:sz="0" w:space="0" w:color="auto"/>
          </w:divBdr>
        </w:div>
      </w:divsChild>
    </w:div>
    <w:div w:id="930746700">
      <w:bodyDiv w:val="1"/>
      <w:marLeft w:val="0"/>
      <w:marRight w:val="0"/>
      <w:marTop w:val="0"/>
      <w:marBottom w:val="0"/>
      <w:divBdr>
        <w:top w:val="none" w:sz="0" w:space="0" w:color="auto"/>
        <w:left w:val="none" w:sz="0" w:space="0" w:color="auto"/>
        <w:bottom w:val="none" w:sz="0" w:space="0" w:color="auto"/>
        <w:right w:val="none" w:sz="0" w:space="0" w:color="auto"/>
      </w:divBdr>
    </w:div>
    <w:div w:id="942032777">
      <w:bodyDiv w:val="1"/>
      <w:marLeft w:val="0"/>
      <w:marRight w:val="0"/>
      <w:marTop w:val="0"/>
      <w:marBottom w:val="0"/>
      <w:divBdr>
        <w:top w:val="none" w:sz="0" w:space="0" w:color="auto"/>
        <w:left w:val="none" w:sz="0" w:space="0" w:color="auto"/>
        <w:bottom w:val="none" w:sz="0" w:space="0" w:color="auto"/>
        <w:right w:val="none" w:sz="0" w:space="0" w:color="auto"/>
      </w:divBdr>
      <w:divsChild>
        <w:div w:id="1117218758">
          <w:marLeft w:val="0"/>
          <w:marRight w:val="0"/>
          <w:marTop w:val="0"/>
          <w:marBottom w:val="0"/>
          <w:divBdr>
            <w:top w:val="none" w:sz="0" w:space="0" w:color="auto"/>
            <w:left w:val="none" w:sz="0" w:space="0" w:color="auto"/>
            <w:bottom w:val="none" w:sz="0" w:space="0" w:color="auto"/>
            <w:right w:val="none" w:sz="0" w:space="0" w:color="auto"/>
          </w:divBdr>
        </w:div>
      </w:divsChild>
    </w:div>
    <w:div w:id="947198773">
      <w:bodyDiv w:val="1"/>
      <w:marLeft w:val="0"/>
      <w:marRight w:val="0"/>
      <w:marTop w:val="0"/>
      <w:marBottom w:val="0"/>
      <w:divBdr>
        <w:top w:val="none" w:sz="0" w:space="0" w:color="auto"/>
        <w:left w:val="none" w:sz="0" w:space="0" w:color="auto"/>
        <w:bottom w:val="none" w:sz="0" w:space="0" w:color="auto"/>
        <w:right w:val="none" w:sz="0" w:space="0" w:color="auto"/>
      </w:divBdr>
    </w:div>
    <w:div w:id="953442654">
      <w:bodyDiv w:val="1"/>
      <w:marLeft w:val="0"/>
      <w:marRight w:val="0"/>
      <w:marTop w:val="0"/>
      <w:marBottom w:val="0"/>
      <w:divBdr>
        <w:top w:val="none" w:sz="0" w:space="0" w:color="auto"/>
        <w:left w:val="none" w:sz="0" w:space="0" w:color="auto"/>
        <w:bottom w:val="none" w:sz="0" w:space="0" w:color="auto"/>
        <w:right w:val="none" w:sz="0" w:space="0" w:color="auto"/>
      </w:divBdr>
    </w:div>
    <w:div w:id="979111261">
      <w:bodyDiv w:val="1"/>
      <w:marLeft w:val="0"/>
      <w:marRight w:val="0"/>
      <w:marTop w:val="0"/>
      <w:marBottom w:val="0"/>
      <w:divBdr>
        <w:top w:val="none" w:sz="0" w:space="0" w:color="auto"/>
        <w:left w:val="none" w:sz="0" w:space="0" w:color="auto"/>
        <w:bottom w:val="none" w:sz="0" w:space="0" w:color="auto"/>
        <w:right w:val="none" w:sz="0" w:space="0" w:color="auto"/>
      </w:divBdr>
    </w:div>
    <w:div w:id="981273128">
      <w:bodyDiv w:val="1"/>
      <w:marLeft w:val="0"/>
      <w:marRight w:val="0"/>
      <w:marTop w:val="0"/>
      <w:marBottom w:val="0"/>
      <w:divBdr>
        <w:top w:val="none" w:sz="0" w:space="0" w:color="auto"/>
        <w:left w:val="none" w:sz="0" w:space="0" w:color="auto"/>
        <w:bottom w:val="none" w:sz="0" w:space="0" w:color="auto"/>
        <w:right w:val="none" w:sz="0" w:space="0" w:color="auto"/>
      </w:divBdr>
    </w:div>
    <w:div w:id="985279165">
      <w:marLeft w:val="0"/>
      <w:marRight w:val="0"/>
      <w:marTop w:val="0"/>
      <w:marBottom w:val="0"/>
      <w:divBdr>
        <w:top w:val="none" w:sz="0" w:space="0" w:color="auto"/>
        <w:left w:val="none" w:sz="0" w:space="0" w:color="auto"/>
        <w:bottom w:val="none" w:sz="0" w:space="0" w:color="auto"/>
        <w:right w:val="none" w:sz="0" w:space="0" w:color="auto"/>
      </w:divBdr>
    </w:div>
    <w:div w:id="985279166">
      <w:marLeft w:val="0"/>
      <w:marRight w:val="0"/>
      <w:marTop w:val="0"/>
      <w:marBottom w:val="0"/>
      <w:divBdr>
        <w:top w:val="none" w:sz="0" w:space="0" w:color="auto"/>
        <w:left w:val="none" w:sz="0" w:space="0" w:color="auto"/>
        <w:bottom w:val="none" w:sz="0" w:space="0" w:color="auto"/>
        <w:right w:val="none" w:sz="0" w:space="0" w:color="auto"/>
      </w:divBdr>
    </w:div>
    <w:div w:id="985279167">
      <w:marLeft w:val="0"/>
      <w:marRight w:val="0"/>
      <w:marTop w:val="0"/>
      <w:marBottom w:val="0"/>
      <w:divBdr>
        <w:top w:val="none" w:sz="0" w:space="0" w:color="auto"/>
        <w:left w:val="none" w:sz="0" w:space="0" w:color="auto"/>
        <w:bottom w:val="none" w:sz="0" w:space="0" w:color="auto"/>
        <w:right w:val="none" w:sz="0" w:space="0" w:color="auto"/>
      </w:divBdr>
    </w:div>
    <w:div w:id="1005090633">
      <w:bodyDiv w:val="1"/>
      <w:marLeft w:val="0"/>
      <w:marRight w:val="0"/>
      <w:marTop w:val="0"/>
      <w:marBottom w:val="0"/>
      <w:divBdr>
        <w:top w:val="none" w:sz="0" w:space="0" w:color="auto"/>
        <w:left w:val="none" w:sz="0" w:space="0" w:color="auto"/>
        <w:bottom w:val="none" w:sz="0" w:space="0" w:color="auto"/>
        <w:right w:val="none" w:sz="0" w:space="0" w:color="auto"/>
      </w:divBdr>
    </w:div>
    <w:div w:id="1011031455">
      <w:bodyDiv w:val="1"/>
      <w:marLeft w:val="0"/>
      <w:marRight w:val="0"/>
      <w:marTop w:val="0"/>
      <w:marBottom w:val="0"/>
      <w:divBdr>
        <w:top w:val="none" w:sz="0" w:space="0" w:color="auto"/>
        <w:left w:val="none" w:sz="0" w:space="0" w:color="auto"/>
        <w:bottom w:val="none" w:sz="0" w:space="0" w:color="auto"/>
        <w:right w:val="none" w:sz="0" w:space="0" w:color="auto"/>
      </w:divBdr>
    </w:div>
    <w:div w:id="1054890222">
      <w:bodyDiv w:val="1"/>
      <w:marLeft w:val="0"/>
      <w:marRight w:val="0"/>
      <w:marTop w:val="0"/>
      <w:marBottom w:val="0"/>
      <w:divBdr>
        <w:top w:val="none" w:sz="0" w:space="0" w:color="auto"/>
        <w:left w:val="none" w:sz="0" w:space="0" w:color="auto"/>
        <w:bottom w:val="none" w:sz="0" w:space="0" w:color="auto"/>
        <w:right w:val="none" w:sz="0" w:space="0" w:color="auto"/>
      </w:divBdr>
    </w:div>
    <w:div w:id="1075132345">
      <w:bodyDiv w:val="1"/>
      <w:marLeft w:val="0"/>
      <w:marRight w:val="0"/>
      <w:marTop w:val="0"/>
      <w:marBottom w:val="0"/>
      <w:divBdr>
        <w:top w:val="none" w:sz="0" w:space="0" w:color="auto"/>
        <w:left w:val="none" w:sz="0" w:space="0" w:color="auto"/>
        <w:bottom w:val="none" w:sz="0" w:space="0" w:color="auto"/>
        <w:right w:val="none" w:sz="0" w:space="0" w:color="auto"/>
      </w:divBdr>
    </w:div>
    <w:div w:id="1077049133">
      <w:bodyDiv w:val="1"/>
      <w:marLeft w:val="0"/>
      <w:marRight w:val="0"/>
      <w:marTop w:val="0"/>
      <w:marBottom w:val="0"/>
      <w:divBdr>
        <w:top w:val="none" w:sz="0" w:space="0" w:color="auto"/>
        <w:left w:val="none" w:sz="0" w:space="0" w:color="auto"/>
        <w:bottom w:val="none" w:sz="0" w:space="0" w:color="auto"/>
        <w:right w:val="none" w:sz="0" w:space="0" w:color="auto"/>
      </w:divBdr>
    </w:div>
    <w:div w:id="1084037888">
      <w:bodyDiv w:val="1"/>
      <w:marLeft w:val="0"/>
      <w:marRight w:val="0"/>
      <w:marTop w:val="0"/>
      <w:marBottom w:val="0"/>
      <w:divBdr>
        <w:top w:val="none" w:sz="0" w:space="0" w:color="auto"/>
        <w:left w:val="none" w:sz="0" w:space="0" w:color="auto"/>
        <w:bottom w:val="none" w:sz="0" w:space="0" w:color="auto"/>
        <w:right w:val="none" w:sz="0" w:space="0" w:color="auto"/>
      </w:divBdr>
    </w:div>
    <w:div w:id="1089276653">
      <w:bodyDiv w:val="1"/>
      <w:marLeft w:val="0"/>
      <w:marRight w:val="0"/>
      <w:marTop w:val="0"/>
      <w:marBottom w:val="0"/>
      <w:divBdr>
        <w:top w:val="none" w:sz="0" w:space="0" w:color="auto"/>
        <w:left w:val="none" w:sz="0" w:space="0" w:color="auto"/>
        <w:bottom w:val="none" w:sz="0" w:space="0" w:color="auto"/>
        <w:right w:val="none" w:sz="0" w:space="0" w:color="auto"/>
      </w:divBdr>
    </w:div>
    <w:div w:id="1099834654">
      <w:bodyDiv w:val="1"/>
      <w:marLeft w:val="0"/>
      <w:marRight w:val="0"/>
      <w:marTop w:val="0"/>
      <w:marBottom w:val="0"/>
      <w:divBdr>
        <w:top w:val="none" w:sz="0" w:space="0" w:color="auto"/>
        <w:left w:val="none" w:sz="0" w:space="0" w:color="auto"/>
        <w:bottom w:val="none" w:sz="0" w:space="0" w:color="auto"/>
        <w:right w:val="none" w:sz="0" w:space="0" w:color="auto"/>
      </w:divBdr>
    </w:div>
    <w:div w:id="1128351297">
      <w:bodyDiv w:val="1"/>
      <w:marLeft w:val="0"/>
      <w:marRight w:val="0"/>
      <w:marTop w:val="0"/>
      <w:marBottom w:val="0"/>
      <w:divBdr>
        <w:top w:val="none" w:sz="0" w:space="0" w:color="auto"/>
        <w:left w:val="none" w:sz="0" w:space="0" w:color="auto"/>
        <w:bottom w:val="none" w:sz="0" w:space="0" w:color="auto"/>
        <w:right w:val="none" w:sz="0" w:space="0" w:color="auto"/>
      </w:divBdr>
    </w:div>
    <w:div w:id="1160921171">
      <w:bodyDiv w:val="1"/>
      <w:marLeft w:val="0"/>
      <w:marRight w:val="0"/>
      <w:marTop w:val="0"/>
      <w:marBottom w:val="0"/>
      <w:divBdr>
        <w:top w:val="none" w:sz="0" w:space="0" w:color="auto"/>
        <w:left w:val="none" w:sz="0" w:space="0" w:color="auto"/>
        <w:bottom w:val="none" w:sz="0" w:space="0" w:color="auto"/>
        <w:right w:val="none" w:sz="0" w:space="0" w:color="auto"/>
      </w:divBdr>
    </w:div>
    <w:div w:id="1197084998">
      <w:bodyDiv w:val="1"/>
      <w:marLeft w:val="0"/>
      <w:marRight w:val="0"/>
      <w:marTop w:val="0"/>
      <w:marBottom w:val="0"/>
      <w:divBdr>
        <w:top w:val="none" w:sz="0" w:space="0" w:color="auto"/>
        <w:left w:val="none" w:sz="0" w:space="0" w:color="auto"/>
        <w:bottom w:val="none" w:sz="0" w:space="0" w:color="auto"/>
        <w:right w:val="none" w:sz="0" w:space="0" w:color="auto"/>
      </w:divBdr>
    </w:div>
    <w:div w:id="1222137589">
      <w:bodyDiv w:val="1"/>
      <w:marLeft w:val="0"/>
      <w:marRight w:val="0"/>
      <w:marTop w:val="0"/>
      <w:marBottom w:val="0"/>
      <w:divBdr>
        <w:top w:val="none" w:sz="0" w:space="0" w:color="auto"/>
        <w:left w:val="none" w:sz="0" w:space="0" w:color="auto"/>
        <w:bottom w:val="none" w:sz="0" w:space="0" w:color="auto"/>
        <w:right w:val="none" w:sz="0" w:space="0" w:color="auto"/>
      </w:divBdr>
    </w:div>
    <w:div w:id="1240480535">
      <w:bodyDiv w:val="1"/>
      <w:marLeft w:val="0"/>
      <w:marRight w:val="0"/>
      <w:marTop w:val="0"/>
      <w:marBottom w:val="0"/>
      <w:divBdr>
        <w:top w:val="none" w:sz="0" w:space="0" w:color="auto"/>
        <w:left w:val="none" w:sz="0" w:space="0" w:color="auto"/>
        <w:bottom w:val="none" w:sz="0" w:space="0" w:color="auto"/>
        <w:right w:val="none" w:sz="0" w:space="0" w:color="auto"/>
      </w:divBdr>
    </w:div>
    <w:div w:id="1257787139">
      <w:bodyDiv w:val="1"/>
      <w:marLeft w:val="0"/>
      <w:marRight w:val="0"/>
      <w:marTop w:val="0"/>
      <w:marBottom w:val="0"/>
      <w:divBdr>
        <w:top w:val="none" w:sz="0" w:space="0" w:color="auto"/>
        <w:left w:val="none" w:sz="0" w:space="0" w:color="auto"/>
        <w:bottom w:val="none" w:sz="0" w:space="0" w:color="auto"/>
        <w:right w:val="none" w:sz="0" w:space="0" w:color="auto"/>
      </w:divBdr>
    </w:div>
    <w:div w:id="1263762857">
      <w:bodyDiv w:val="1"/>
      <w:marLeft w:val="0"/>
      <w:marRight w:val="0"/>
      <w:marTop w:val="0"/>
      <w:marBottom w:val="0"/>
      <w:divBdr>
        <w:top w:val="none" w:sz="0" w:space="0" w:color="auto"/>
        <w:left w:val="none" w:sz="0" w:space="0" w:color="auto"/>
        <w:bottom w:val="none" w:sz="0" w:space="0" w:color="auto"/>
        <w:right w:val="none" w:sz="0" w:space="0" w:color="auto"/>
      </w:divBdr>
    </w:div>
    <w:div w:id="1328751213">
      <w:bodyDiv w:val="1"/>
      <w:marLeft w:val="0"/>
      <w:marRight w:val="0"/>
      <w:marTop w:val="0"/>
      <w:marBottom w:val="0"/>
      <w:divBdr>
        <w:top w:val="none" w:sz="0" w:space="0" w:color="auto"/>
        <w:left w:val="none" w:sz="0" w:space="0" w:color="auto"/>
        <w:bottom w:val="none" w:sz="0" w:space="0" w:color="auto"/>
        <w:right w:val="none" w:sz="0" w:space="0" w:color="auto"/>
      </w:divBdr>
    </w:div>
    <w:div w:id="1347443543">
      <w:bodyDiv w:val="1"/>
      <w:marLeft w:val="0"/>
      <w:marRight w:val="0"/>
      <w:marTop w:val="0"/>
      <w:marBottom w:val="0"/>
      <w:divBdr>
        <w:top w:val="none" w:sz="0" w:space="0" w:color="auto"/>
        <w:left w:val="none" w:sz="0" w:space="0" w:color="auto"/>
        <w:bottom w:val="none" w:sz="0" w:space="0" w:color="auto"/>
        <w:right w:val="none" w:sz="0" w:space="0" w:color="auto"/>
      </w:divBdr>
    </w:div>
    <w:div w:id="1359351197">
      <w:bodyDiv w:val="1"/>
      <w:marLeft w:val="0"/>
      <w:marRight w:val="0"/>
      <w:marTop w:val="0"/>
      <w:marBottom w:val="0"/>
      <w:divBdr>
        <w:top w:val="none" w:sz="0" w:space="0" w:color="auto"/>
        <w:left w:val="none" w:sz="0" w:space="0" w:color="auto"/>
        <w:bottom w:val="none" w:sz="0" w:space="0" w:color="auto"/>
        <w:right w:val="none" w:sz="0" w:space="0" w:color="auto"/>
      </w:divBdr>
    </w:div>
    <w:div w:id="1388990356">
      <w:bodyDiv w:val="1"/>
      <w:marLeft w:val="0"/>
      <w:marRight w:val="0"/>
      <w:marTop w:val="0"/>
      <w:marBottom w:val="0"/>
      <w:divBdr>
        <w:top w:val="none" w:sz="0" w:space="0" w:color="auto"/>
        <w:left w:val="none" w:sz="0" w:space="0" w:color="auto"/>
        <w:bottom w:val="none" w:sz="0" w:space="0" w:color="auto"/>
        <w:right w:val="none" w:sz="0" w:space="0" w:color="auto"/>
      </w:divBdr>
    </w:div>
    <w:div w:id="1403522998">
      <w:bodyDiv w:val="1"/>
      <w:marLeft w:val="0"/>
      <w:marRight w:val="0"/>
      <w:marTop w:val="0"/>
      <w:marBottom w:val="0"/>
      <w:divBdr>
        <w:top w:val="none" w:sz="0" w:space="0" w:color="auto"/>
        <w:left w:val="none" w:sz="0" w:space="0" w:color="auto"/>
        <w:bottom w:val="none" w:sz="0" w:space="0" w:color="auto"/>
        <w:right w:val="none" w:sz="0" w:space="0" w:color="auto"/>
      </w:divBdr>
    </w:div>
    <w:div w:id="1415737700">
      <w:bodyDiv w:val="1"/>
      <w:marLeft w:val="0"/>
      <w:marRight w:val="0"/>
      <w:marTop w:val="0"/>
      <w:marBottom w:val="0"/>
      <w:divBdr>
        <w:top w:val="none" w:sz="0" w:space="0" w:color="auto"/>
        <w:left w:val="none" w:sz="0" w:space="0" w:color="auto"/>
        <w:bottom w:val="none" w:sz="0" w:space="0" w:color="auto"/>
        <w:right w:val="none" w:sz="0" w:space="0" w:color="auto"/>
      </w:divBdr>
    </w:div>
    <w:div w:id="1443837284">
      <w:bodyDiv w:val="1"/>
      <w:marLeft w:val="0"/>
      <w:marRight w:val="0"/>
      <w:marTop w:val="0"/>
      <w:marBottom w:val="0"/>
      <w:divBdr>
        <w:top w:val="none" w:sz="0" w:space="0" w:color="auto"/>
        <w:left w:val="none" w:sz="0" w:space="0" w:color="auto"/>
        <w:bottom w:val="none" w:sz="0" w:space="0" w:color="auto"/>
        <w:right w:val="none" w:sz="0" w:space="0" w:color="auto"/>
      </w:divBdr>
    </w:div>
    <w:div w:id="1459841295">
      <w:bodyDiv w:val="1"/>
      <w:marLeft w:val="0"/>
      <w:marRight w:val="0"/>
      <w:marTop w:val="0"/>
      <w:marBottom w:val="0"/>
      <w:divBdr>
        <w:top w:val="none" w:sz="0" w:space="0" w:color="auto"/>
        <w:left w:val="none" w:sz="0" w:space="0" w:color="auto"/>
        <w:bottom w:val="none" w:sz="0" w:space="0" w:color="auto"/>
        <w:right w:val="none" w:sz="0" w:space="0" w:color="auto"/>
      </w:divBdr>
      <w:divsChild>
        <w:div w:id="1930196791">
          <w:marLeft w:val="1166"/>
          <w:marRight w:val="0"/>
          <w:marTop w:val="0"/>
          <w:marBottom w:val="0"/>
          <w:divBdr>
            <w:top w:val="none" w:sz="0" w:space="0" w:color="auto"/>
            <w:left w:val="none" w:sz="0" w:space="0" w:color="auto"/>
            <w:bottom w:val="none" w:sz="0" w:space="0" w:color="auto"/>
            <w:right w:val="none" w:sz="0" w:space="0" w:color="auto"/>
          </w:divBdr>
        </w:div>
        <w:div w:id="544804099">
          <w:marLeft w:val="1166"/>
          <w:marRight w:val="0"/>
          <w:marTop w:val="0"/>
          <w:marBottom w:val="0"/>
          <w:divBdr>
            <w:top w:val="none" w:sz="0" w:space="0" w:color="auto"/>
            <w:left w:val="none" w:sz="0" w:space="0" w:color="auto"/>
            <w:bottom w:val="none" w:sz="0" w:space="0" w:color="auto"/>
            <w:right w:val="none" w:sz="0" w:space="0" w:color="auto"/>
          </w:divBdr>
        </w:div>
        <w:div w:id="820848722">
          <w:marLeft w:val="1166"/>
          <w:marRight w:val="0"/>
          <w:marTop w:val="0"/>
          <w:marBottom w:val="0"/>
          <w:divBdr>
            <w:top w:val="none" w:sz="0" w:space="0" w:color="auto"/>
            <w:left w:val="none" w:sz="0" w:space="0" w:color="auto"/>
            <w:bottom w:val="none" w:sz="0" w:space="0" w:color="auto"/>
            <w:right w:val="none" w:sz="0" w:space="0" w:color="auto"/>
          </w:divBdr>
        </w:div>
        <w:div w:id="1634210206">
          <w:marLeft w:val="1166"/>
          <w:marRight w:val="0"/>
          <w:marTop w:val="0"/>
          <w:marBottom w:val="0"/>
          <w:divBdr>
            <w:top w:val="none" w:sz="0" w:space="0" w:color="auto"/>
            <w:left w:val="none" w:sz="0" w:space="0" w:color="auto"/>
            <w:bottom w:val="none" w:sz="0" w:space="0" w:color="auto"/>
            <w:right w:val="none" w:sz="0" w:space="0" w:color="auto"/>
          </w:divBdr>
        </w:div>
        <w:div w:id="1211766836">
          <w:marLeft w:val="1166"/>
          <w:marRight w:val="0"/>
          <w:marTop w:val="0"/>
          <w:marBottom w:val="0"/>
          <w:divBdr>
            <w:top w:val="none" w:sz="0" w:space="0" w:color="auto"/>
            <w:left w:val="none" w:sz="0" w:space="0" w:color="auto"/>
            <w:bottom w:val="none" w:sz="0" w:space="0" w:color="auto"/>
            <w:right w:val="none" w:sz="0" w:space="0" w:color="auto"/>
          </w:divBdr>
        </w:div>
        <w:div w:id="1559511544">
          <w:marLeft w:val="1166"/>
          <w:marRight w:val="0"/>
          <w:marTop w:val="0"/>
          <w:marBottom w:val="0"/>
          <w:divBdr>
            <w:top w:val="none" w:sz="0" w:space="0" w:color="auto"/>
            <w:left w:val="none" w:sz="0" w:space="0" w:color="auto"/>
            <w:bottom w:val="none" w:sz="0" w:space="0" w:color="auto"/>
            <w:right w:val="none" w:sz="0" w:space="0" w:color="auto"/>
          </w:divBdr>
        </w:div>
      </w:divsChild>
    </w:div>
    <w:div w:id="1511607389">
      <w:bodyDiv w:val="1"/>
      <w:marLeft w:val="0"/>
      <w:marRight w:val="0"/>
      <w:marTop w:val="0"/>
      <w:marBottom w:val="0"/>
      <w:divBdr>
        <w:top w:val="none" w:sz="0" w:space="0" w:color="auto"/>
        <w:left w:val="none" w:sz="0" w:space="0" w:color="auto"/>
        <w:bottom w:val="none" w:sz="0" w:space="0" w:color="auto"/>
        <w:right w:val="none" w:sz="0" w:space="0" w:color="auto"/>
      </w:divBdr>
    </w:div>
    <w:div w:id="1533954596">
      <w:bodyDiv w:val="1"/>
      <w:marLeft w:val="0"/>
      <w:marRight w:val="0"/>
      <w:marTop w:val="0"/>
      <w:marBottom w:val="0"/>
      <w:divBdr>
        <w:top w:val="none" w:sz="0" w:space="0" w:color="auto"/>
        <w:left w:val="none" w:sz="0" w:space="0" w:color="auto"/>
        <w:bottom w:val="none" w:sz="0" w:space="0" w:color="auto"/>
        <w:right w:val="none" w:sz="0" w:space="0" w:color="auto"/>
      </w:divBdr>
    </w:div>
    <w:div w:id="1534423872">
      <w:bodyDiv w:val="1"/>
      <w:marLeft w:val="0"/>
      <w:marRight w:val="0"/>
      <w:marTop w:val="0"/>
      <w:marBottom w:val="0"/>
      <w:divBdr>
        <w:top w:val="none" w:sz="0" w:space="0" w:color="auto"/>
        <w:left w:val="none" w:sz="0" w:space="0" w:color="auto"/>
        <w:bottom w:val="none" w:sz="0" w:space="0" w:color="auto"/>
        <w:right w:val="none" w:sz="0" w:space="0" w:color="auto"/>
      </w:divBdr>
    </w:div>
    <w:div w:id="1547525641">
      <w:bodyDiv w:val="1"/>
      <w:marLeft w:val="0"/>
      <w:marRight w:val="0"/>
      <w:marTop w:val="0"/>
      <w:marBottom w:val="0"/>
      <w:divBdr>
        <w:top w:val="none" w:sz="0" w:space="0" w:color="auto"/>
        <w:left w:val="none" w:sz="0" w:space="0" w:color="auto"/>
        <w:bottom w:val="none" w:sz="0" w:space="0" w:color="auto"/>
        <w:right w:val="none" w:sz="0" w:space="0" w:color="auto"/>
      </w:divBdr>
    </w:div>
    <w:div w:id="1586722378">
      <w:bodyDiv w:val="1"/>
      <w:marLeft w:val="0"/>
      <w:marRight w:val="0"/>
      <w:marTop w:val="0"/>
      <w:marBottom w:val="0"/>
      <w:divBdr>
        <w:top w:val="none" w:sz="0" w:space="0" w:color="auto"/>
        <w:left w:val="none" w:sz="0" w:space="0" w:color="auto"/>
        <w:bottom w:val="none" w:sz="0" w:space="0" w:color="auto"/>
        <w:right w:val="none" w:sz="0" w:space="0" w:color="auto"/>
      </w:divBdr>
      <w:divsChild>
        <w:div w:id="338625575">
          <w:marLeft w:val="0"/>
          <w:marRight w:val="0"/>
          <w:marTop w:val="168"/>
          <w:marBottom w:val="0"/>
          <w:divBdr>
            <w:top w:val="none" w:sz="0" w:space="0" w:color="auto"/>
            <w:left w:val="none" w:sz="0" w:space="0" w:color="auto"/>
            <w:bottom w:val="none" w:sz="0" w:space="0" w:color="auto"/>
            <w:right w:val="none" w:sz="0" w:space="0" w:color="auto"/>
          </w:divBdr>
        </w:div>
      </w:divsChild>
    </w:div>
    <w:div w:id="1605116411">
      <w:bodyDiv w:val="1"/>
      <w:marLeft w:val="0"/>
      <w:marRight w:val="0"/>
      <w:marTop w:val="0"/>
      <w:marBottom w:val="0"/>
      <w:divBdr>
        <w:top w:val="none" w:sz="0" w:space="0" w:color="auto"/>
        <w:left w:val="none" w:sz="0" w:space="0" w:color="auto"/>
        <w:bottom w:val="none" w:sz="0" w:space="0" w:color="auto"/>
        <w:right w:val="none" w:sz="0" w:space="0" w:color="auto"/>
      </w:divBdr>
    </w:div>
    <w:div w:id="1684282784">
      <w:bodyDiv w:val="1"/>
      <w:marLeft w:val="0"/>
      <w:marRight w:val="0"/>
      <w:marTop w:val="0"/>
      <w:marBottom w:val="0"/>
      <w:divBdr>
        <w:top w:val="none" w:sz="0" w:space="0" w:color="auto"/>
        <w:left w:val="none" w:sz="0" w:space="0" w:color="auto"/>
        <w:bottom w:val="none" w:sz="0" w:space="0" w:color="auto"/>
        <w:right w:val="none" w:sz="0" w:space="0" w:color="auto"/>
      </w:divBdr>
    </w:div>
    <w:div w:id="1686320024">
      <w:bodyDiv w:val="1"/>
      <w:marLeft w:val="0"/>
      <w:marRight w:val="0"/>
      <w:marTop w:val="0"/>
      <w:marBottom w:val="0"/>
      <w:divBdr>
        <w:top w:val="none" w:sz="0" w:space="0" w:color="auto"/>
        <w:left w:val="none" w:sz="0" w:space="0" w:color="auto"/>
        <w:bottom w:val="none" w:sz="0" w:space="0" w:color="auto"/>
        <w:right w:val="none" w:sz="0" w:space="0" w:color="auto"/>
      </w:divBdr>
    </w:div>
    <w:div w:id="1702625828">
      <w:bodyDiv w:val="1"/>
      <w:marLeft w:val="0"/>
      <w:marRight w:val="0"/>
      <w:marTop w:val="0"/>
      <w:marBottom w:val="0"/>
      <w:divBdr>
        <w:top w:val="none" w:sz="0" w:space="0" w:color="auto"/>
        <w:left w:val="none" w:sz="0" w:space="0" w:color="auto"/>
        <w:bottom w:val="none" w:sz="0" w:space="0" w:color="auto"/>
        <w:right w:val="none" w:sz="0" w:space="0" w:color="auto"/>
      </w:divBdr>
    </w:div>
    <w:div w:id="1713463235">
      <w:bodyDiv w:val="1"/>
      <w:marLeft w:val="0"/>
      <w:marRight w:val="0"/>
      <w:marTop w:val="0"/>
      <w:marBottom w:val="0"/>
      <w:divBdr>
        <w:top w:val="none" w:sz="0" w:space="0" w:color="auto"/>
        <w:left w:val="none" w:sz="0" w:space="0" w:color="auto"/>
        <w:bottom w:val="none" w:sz="0" w:space="0" w:color="auto"/>
        <w:right w:val="none" w:sz="0" w:space="0" w:color="auto"/>
      </w:divBdr>
    </w:div>
    <w:div w:id="1725711720">
      <w:bodyDiv w:val="1"/>
      <w:marLeft w:val="0"/>
      <w:marRight w:val="0"/>
      <w:marTop w:val="0"/>
      <w:marBottom w:val="0"/>
      <w:divBdr>
        <w:top w:val="none" w:sz="0" w:space="0" w:color="auto"/>
        <w:left w:val="none" w:sz="0" w:space="0" w:color="auto"/>
        <w:bottom w:val="none" w:sz="0" w:space="0" w:color="auto"/>
        <w:right w:val="none" w:sz="0" w:space="0" w:color="auto"/>
      </w:divBdr>
    </w:div>
    <w:div w:id="1727797817">
      <w:bodyDiv w:val="1"/>
      <w:marLeft w:val="0"/>
      <w:marRight w:val="0"/>
      <w:marTop w:val="0"/>
      <w:marBottom w:val="0"/>
      <w:divBdr>
        <w:top w:val="none" w:sz="0" w:space="0" w:color="auto"/>
        <w:left w:val="none" w:sz="0" w:space="0" w:color="auto"/>
        <w:bottom w:val="none" w:sz="0" w:space="0" w:color="auto"/>
        <w:right w:val="none" w:sz="0" w:space="0" w:color="auto"/>
      </w:divBdr>
    </w:div>
    <w:div w:id="1731810518">
      <w:bodyDiv w:val="1"/>
      <w:marLeft w:val="0"/>
      <w:marRight w:val="0"/>
      <w:marTop w:val="0"/>
      <w:marBottom w:val="0"/>
      <w:divBdr>
        <w:top w:val="none" w:sz="0" w:space="0" w:color="auto"/>
        <w:left w:val="none" w:sz="0" w:space="0" w:color="auto"/>
        <w:bottom w:val="none" w:sz="0" w:space="0" w:color="auto"/>
        <w:right w:val="none" w:sz="0" w:space="0" w:color="auto"/>
      </w:divBdr>
    </w:div>
    <w:div w:id="1754624684">
      <w:bodyDiv w:val="1"/>
      <w:marLeft w:val="0"/>
      <w:marRight w:val="0"/>
      <w:marTop w:val="0"/>
      <w:marBottom w:val="0"/>
      <w:divBdr>
        <w:top w:val="none" w:sz="0" w:space="0" w:color="auto"/>
        <w:left w:val="none" w:sz="0" w:space="0" w:color="auto"/>
        <w:bottom w:val="none" w:sz="0" w:space="0" w:color="auto"/>
        <w:right w:val="none" w:sz="0" w:space="0" w:color="auto"/>
      </w:divBdr>
    </w:div>
    <w:div w:id="1764377828">
      <w:bodyDiv w:val="1"/>
      <w:marLeft w:val="0"/>
      <w:marRight w:val="0"/>
      <w:marTop w:val="0"/>
      <w:marBottom w:val="0"/>
      <w:divBdr>
        <w:top w:val="none" w:sz="0" w:space="0" w:color="auto"/>
        <w:left w:val="none" w:sz="0" w:space="0" w:color="auto"/>
        <w:bottom w:val="none" w:sz="0" w:space="0" w:color="auto"/>
        <w:right w:val="none" w:sz="0" w:space="0" w:color="auto"/>
      </w:divBdr>
    </w:div>
    <w:div w:id="1807622877">
      <w:bodyDiv w:val="1"/>
      <w:marLeft w:val="0"/>
      <w:marRight w:val="0"/>
      <w:marTop w:val="0"/>
      <w:marBottom w:val="0"/>
      <w:divBdr>
        <w:top w:val="none" w:sz="0" w:space="0" w:color="auto"/>
        <w:left w:val="none" w:sz="0" w:space="0" w:color="auto"/>
        <w:bottom w:val="none" w:sz="0" w:space="0" w:color="auto"/>
        <w:right w:val="none" w:sz="0" w:space="0" w:color="auto"/>
      </w:divBdr>
    </w:div>
    <w:div w:id="1815414838">
      <w:bodyDiv w:val="1"/>
      <w:marLeft w:val="0"/>
      <w:marRight w:val="0"/>
      <w:marTop w:val="0"/>
      <w:marBottom w:val="0"/>
      <w:divBdr>
        <w:top w:val="none" w:sz="0" w:space="0" w:color="auto"/>
        <w:left w:val="none" w:sz="0" w:space="0" w:color="auto"/>
        <w:bottom w:val="none" w:sz="0" w:space="0" w:color="auto"/>
        <w:right w:val="none" w:sz="0" w:space="0" w:color="auto"/>
      </w:divBdr>
    </w:div>
    <w:div w:id="1859275678">
      <w:bodyDiv w:val="1"/>
      <w:marLeft w:val="0"/>
      <w:marRight w:val="0"/>
      <w:marTop w:val="0"/>
      <w:marBottom w:val="0"/>
      <w:divBdr>
        <w:top w:val="none" w:sz="0" w:space="0" w:color="auto"/>
        <w:left w:val="none" w:sz="0" w:space="0" w:color="auto"/>
        <w:bottom w:val="none" w:sz="0" w:space="0" w:color="auto"/>
        <w:right w:val="none" w:sz="0" w:space="0" w:color="auto"/>
      </w:divBdr>
    </w:div>
    <w:div w:id="1906524364">
      <w:bodyDiv w:val="1"/>
      <w:marLeft w:val="0"/>
      <w:marRight w:val="0"/>
      <w:marTop w:val="0"/>
      <w:marBottom w:val="0"/>
      <w:divBdr>
        <w:top w:val="none" w:sz="0" w:space="0" w:color="auto"/>
        <w:left w:val="none" w:sz="0" w:space="0" w:color="auto"/>
        <w:bottom w:val="none" w:sz="0" w:space="0" w:color="auto"/>
        <w:right w:val="none" w:sz="0" w:space="0" w:color="auto"/>
      </w:divBdr>
    </w:div>
    <w:div w:id="1914241500">
      <w:bodyDiv w:val="1"/>
      <w:marLeft w:val="0"/>
      <w:marRight w:val="0"/>
      <w:marTop w:val="0"/>
      <w:marBottom w:val="0"/>
      <w:divBdr>
        <w:top w:val="none" w:sz="0" w:space="0" w:color="auto"/>
        <w:left w:val="none" w:sz="0" w:space="0" w:color="auto"/>
        <w:bottom w:val="none" w:sz="0" w:space="0" w:color="auto"/>
        <w:right w:val="none" w:sz="0" w:space="0" w:color="auto"/>
      </w:divBdr>
    </w:div>
    <w:div w:id="1923024448">
      <w:bodyDiv w:val="1"/>
      <w:marLeft w:val="0"/>
      <w:marRight w:val="0"/>
      <w:marTop w:val="0"/>
      <w:marBottom w:val="0"/>
      <w:divBdr>
        <w:top w:val="none" w:sz="0" w:space="0" w:color="auto"/>
        <w:left w:val="none" w:sz="0" w:space="0" w:color="auto"/>
        <w:bottom w:val="none" w:sz="0" w:space="0" w:color="auto"/>
        <w:right w:val="none" w:sz="0" w:space="0" w:color="auto"/>
      </w:divBdr>
    </w:div>
    <w:div w:id="1926110869">
      <w:bodyDiv w:val="1"/>
      <w:marLeft w:val="0"/>
      <w:marRight w:val="0"/>
      <w:marTop w:val="0"/>
      <w:marBottom w:val="0"/>
      <w:divBdr>
        <w:top w:val="none" w:sz="0" w:space="0" w:color="auto"/>
        <w:left w:val="none" w:sz="0" w:space="0" w:color="auto"/>
        <w:bottom w:val="none" w:sz="0" w:space="0" w:color="auto"/>
        <w:right w:val="none" w:sz="0" w:space="0" w:color="auto"/>
      </w:divBdr>
    </w:div>
    <w:div w:id="1929001135">
      <w:bodyDiv w:val="1"/>
      <w:marLeft w:val="0"/>
      <w:marRight w:val="0"/>
      <w:marTop w:val="0"/>
      <w:marBottom w:val="0"/>
      <w:divBdr>
        <w:top w:val="none" w:sz="0" w:space="0" w:color="auto"/>
        <w:left w:val="none" w:sz="0" w:space="0" w:color="auto"/>
        <w:bottom w:val="none" w:sz="0" w:space="0" w:color="auto"/>
        <w:right w:val="none" w:sz="0" w:space="0" w:color="auto"/>
      </w:divBdr>
    </w:div>
    <w:div w:id="1935822487">
      <w:bodyDiv w:val="1"/>
      <w:marLeft w:val="0"/>
      <w:marRight w:val="0"/>
      <w:marTop w:val="0"/>
      <w:marBottom w:val="0"/>
      <w:divBdr>
        <w:top w:val="none" w:sz="0" w:space="0" w:color="auto"/>
        <w:left w:val="none" w:sz="0" w:space="0" w:color="auto"/>
        <w:bottom w:val="none" w:sz="0" w:space="0" w:color="auto"/>
        <w:right w:val="none" w:sz="0" w:space="0" w:color="auto"/>
      </w:divBdr>
      <w:divsChild>
        <w:div w:id="314334385">
          <w:marLeft w:val="1440"/>
          <w:marRight w:val="0"/>
          <w:marTop w:val="0"/>
          <w:marBottom w:val="0"/>
          <w:divBdr>
            <w:top w:val="none" w:sz="0" w:space="0" w:color="auto"/>
            <w:left w:val="none" w:sz="0" w:space="0" w:color="auto"/>
            <w:bottom w:val="none" w:sz="0" w:space="0" w:color="auto"/>
            <w:right w:val="none" w:sz="0" w:space="0" w:color="auto"/>
          </w:divBdr>
        </w:div>
        <w:div w:id="91557957">
          <w:marLeft w:val="1440"/>
          <w:marRight w:val="0"/>
          <w:marTop w:val="0"/>
          <w:marBottom w:val="0"/>
          <w:divBdr>
            <w:top w:val="none" w:sz="0" w:space="0" w:color="auto"/>
            <w:left w:val="none" w:sz="0" w:space="0" w:color="auto"/>
            <w:bottom w:val="none" w:sz="0" w:space="0" w:color="auto"/>
            <w:right w:val="none" w:sz="0" w:space="0" w:color="auto"/>
          </w:divBdr>
        </w:div>
        <w:div w:id="762263445">
          <w:marLeft w:val="1440"/>
          <w:marRight w:val="0"/>
          <w:marTop w:val="0"/>
          <w:marBottom w:val="0"/>
          <w:divBdr>
            <w:top w:val="none" w:sz="0" w:space="0" w:color="auto"/>
            <w:left w:val="none" w:sz="0" w:space="0" w:color="auto"/>
            <w:bottom w:val="none" w:sz="0" w:space="0" w:color="auto"/>
            <w:right w:val="none" w:sz="0" w:space="0" w:color="auto"/>
          </w:divBdr>
        </w:div>
        <w:div w:id="599486588">
          <w:marLeft w:val="1440"/>
          <w:marRight w:val="0"/>
          <w:marTop w:val="0"/>
          <w:marBottom w:val="0"/>
          <w:divBdr>
            <w:top w:val="none" w:sz="0" w:space="0" w:color="auto"/>
            <w:left w:val="none" w:sz="0" w:space="0" w:color="auto"/>
            <w:bottom w:val="none" w:sz="0" w:space="0" w:color="auto"/>
            <w:right w:val="none" w:sz="0" w:space="0" w:color="auto"/>
          </w:divBdr>
        </w:div>
        <w:div w:id="39671493">
          <w:marLeft w:val="1440"/>
          <w:marRight w:val="0"/>
          <w:marTop w:val="0"/>
          <w:marBottom w:val="0"/>
          <w:divBdr>
            <w:top w:val="none" w:sz="0" w:space="0" w:color="auto"/>
            <w:left w:val="none" w:sz="0" w:space="0" w:color="auto"/>
            <w:bottom w:val="none" w:sz="0" w:space="0" w:color="auto"/>
            <w:right w:val="none" w:sz="0" w:space="0" w:color="auto"/>
          </w:divBdr>
        </w:div>
      </w:divsChild>
    </w:div>
    <w:div w:id="1974287185">
      <w:bodyDiv w:val="1"/>
      <w:marLeft w:val="0"/>
      <w:marRight w:val="0"/>
      <w:marTop w:val="0"/>
      <w:marBottom w:val="0"/>
      <w:divBdr>
        <w:top w:val="none" w:sz="0" w:space="0" w:color="auto"/>
        <w:left w:val="none" w:sz="0" w:space="0" w:color="auto"/>
        <w:bottom w:val="none" w:sz="0" w:space="0" w:color="auto"/>
        <w:right w:val="none" w:sz="0" w:space="0" w:color="auto"/>
      </w:divBdr>
    </w:div>
    <w:div w:id="2000498150">
      <w:bodyDiv w:val="1"/>
      <w:marLeft w:val="0"/>
      <w:marRight w:val="0"/>
      <w:marTop w:val="0"/>
      <w:marBottom w:val="0"/>
      <w:divBdr>
        <w:top w:val="none" w:sz="0" w:space="0" w:color="auto"/>
        <w:left w:val="none" w:sz="0" w:space="0" w:color="auto"/>
        <w:bottom w:val="none" w:sz="0" w:space="0" w:color="auto"/>
        <w:right w:val="none" w:sz="0" w:space="0" w:color="auto"/>
      </w:divBdr>
    </w:div>
    <w:div w:id="2023236838">
      <w:bodyDiv w:val="1"/>
      <w:marLeft w:val="0"/>
      <w:marRight w:val="0"/>
      <w:marTop w:val="0"/>
      <w:marBottom w:val="0"/>
      <w:divBdr>
        <w:top w:val="none" w:sz="0" w:space="0" w:color="auto"/>
        <w:left w:val="none" w:sz="0" w:space="0" w:color="auto"/>
        <w:bottom w:val="none" w:sz="0" w:space="0" w:color="auto"/>
        <w:right w:val="none" w:sz="0" w:space="0" w:color="auto"/>
      </w:divBdr>
    </w:div>
    <w:div w:id="2039429268">
      <w:bodyDiv w:val="1"/>
      <w:marLeft w:val="0"/>
      <w:marRight w:val="0"/>
      <w:marTop w:val="0"/>
      <w:marBottom w:val="0"/>
      <w:divBdr>
        <w:top w:val="none" w:sz="0" w:space="0" w:color="auto"/>
        <w:left w:val="none" w:sz="0" w:space="0" w:color="auto"/>
        <w:bottom w:val="none" w:sz="0" w:space="0" w:color="auto"/>
        <w:right w:val="none" w:sz="0" w:space="0" w:color="auto"/>
      </w:divBdr>
    </w:div>
    <w:div w:id="2055274716">
      <w:bodyDiv w:val="1"/>
      <w:marLeft w:val="0"/>
      <w:marRight w:val="0"/>
      <w:marTop w:val="0"/>
      <w:marBottom w:val="0"/>
      <w:divBdr>
        <w:top w:val="none" w:sz="0" w:space="0" w:color="auto"/>
        <w:left w:val="none" w:sz="0" w:space="0" w:color="auto"/>
        <w:bottom w:val="none" w:sz="0" w:space="0" w:color="auto"/>
        <w:right w:val="none" w:sz="0" w:space="0" w:color="auto"/>
      </w:divBdr>
    </w:div>
    <w:div w:id="2057392472">
      <w:bodyDiv w:val="1"/>
      <w:marLeft w:val="0"/>
      <w:marRight w:val="0"/>
      <w:marTop w:val="0"/>
      <w:marBottom w:val="0"/>
      <w:divBdr>
        <w:top w:val="none" w:sz="0" w:space="0" w:color="auto"/>
        <w:left w:val="none" w:sz="0" w:space="0" w:color="auto"/>
        <w:bottom w:val="none" w:sz="0" w:space="0" w:color="auto"/>
        <w:right w:val="none" w:sz="0" w:space="0" w:color="auto"/>
      </w:divBdr>
    </w:div>
    <w:div w:id="2103790794">
      <w:bodyDiv w:val="1"/>
      <w:marLeft w:val="0"/>
      <w:marRight w:val="0"/>
      <w:marTop w:val="0"/>
      <w:marBottom w:val="0"/>
      <w:divBdr>
        <w:top w:val="none" w:sz="0" w:space="0" w:color="auto"/>
        <w:left w:val="none" w:sz="0" w:space="0" w:color="auto"/>
        <w:bottom w:val="none" w:sz="0" w:space="0" w:color="auto"/>
        <w:right w:val="none" w:sz="0" w:space="0" w:color="auto"/>
      </w:divBdr>
    </w:div>
    <w:div w:id="2109620292">
      <w:bodyDiv w:val="1"/>
      <w:marLeft w:val="0"/>
      <w:marRight w:val="0"/>
      <w:marTop w:val="0"/>
      <w:marBottom w:val="0"/>
      <w:divBdr>
        <w:top w:val="none" w:sz="0" w:space="0" w:color="auto"/>
        <w:left w:val="none" w:sz="0" w:space="0" w:color="auto"/>
        <w:bottom w:val="none" w:sz="0" w:space="0" w:color="auto"/>
        <w:right w:val="none" w:sz="0" w:space="0" w:color="auto"/>
      </w:divBdr>
    </w:div>
    <w:div w:id="2116362033">
      <w:bodyDiv w:val="1"/>
      <w:marLeft w:val="0"/>
      <w:marRight w:val="0"/>
      <w:marTop w:val="0"/>
      <w:marBottom w:val="0"/>
      <w:divBdr>
        <w:top w:val="none" w:sz="0" w:space="0" w:color="auto"/>
        <w:left w:val="none" w:sz="0" w:space="0" w:color="auto"/>
        <w:bottom w:val="none" w:sz="0" w:space="0" w:color="auto"/>
        <w:right w:val="none" w:sz="0" w:space="0" w:color="auto"/>
      </w:divBdr>
    </w:div>
    <w:div w:id="2120448060">
      <w:bodyDiv w:val="1"/>
      <w:marLeft w:val="0"/>
      <w:marRight w:val="0"/>
      <w:marTop w:val="0"/>
      <w:marBottom w:val="0"/>
      <w:divBdr>
        <w:top w:val="none" w:sz="0" w:space="0" w:color="auto"/>
        <w:left w:val="none" w:sz="0" w:space="0" w:color="auto"/>
        <w:bottom w:val="none" w:sz="0" w:space="0" w:color="auto"/>
        <w:right w:val="none" w:sz="0" w:space="0" w:color="auto"/>
      </w:divBdr>
    </w:div>
    <w:div w:id="2127310832">
      <w:bodyDiv w:val="1"/>
      <w:marLeft w:val="0"/>
      <w:marRight w:val="0"/>
      <w:marTop w:val="0"/>
      <w:marBottom w:val="0"/>
      <w:divBdr>
        <w:top w:val="none" w:sz="0" w:space="0" w:color="auto"/>
        <w:left w:val="none" w:sz="0" w:space="0" w:color="auto"/>
        <w:bottom w:val="none" w:sz="0" w:space="0" w:color="auto"/>
        <w:right w:val="none" w:sz="0" w:space="0" w:color="auto"/>
      </w:divBdr>
      <w:divsChild>
        <w:div w:id="561872556">
          <w:marLeft w:val="1166"/>
          <w:marRight w:val="0"/>
          <w:marTop w:val="0"/>
          <w:marBottom w:val="0"/>
          <w:divBdr>
            <w:top w:val="none" w:sz="0" w:space="0" w:color="auto"/>
            <w:left w:val="none" w:sz="0" w:space="0" w:color="auto"/>
            <w:bottom w:val="none" w:sz="0" w:space="0" w:color="auto"/>
            <w:right w:val="none" w:sz="0" w:space="0" w:color="auto"/>
          </w:divBdr>
        </w:div>
        <w:div w:id="407963983">
          <w:marLeft w:val="1166"/>
          <w:marRight w:val="0"/>
          <w:marTop w:val="0"/>
          <w:marBottom w:val="0"/>
          <w:divBdr>
            <w:top w:val="none" w:sz="0" w:space="0" w:color="auto"/>
            <w:left w:val="none" w:sz="0" w:space="0" w:color="auto"/>
            <w:bottom w:val="none" w:sz="0" w:space="0" w:color="auto"/>
            <w:right w:val="none" w:sz="0" w:space="0" w:color="auto"/>
          </w:divBdr>
        </w:div>
        <w:div w:id="2100708601">
          <w:marLeft w:val="1166"/>
          <w:marRight w:val="0"/>
          <w:marTop w:val="0"/>
          <w:marBottom w:val="0"/>
          <w:divBdr>
            <w:top w:val="none" w:sz="0" w:space="0" w:color="auto"/>
            <w:left w:val="none" w:sz="0" w:space="0" w:color="auto"/>
            <w:bottom w:val="none" w:sz="0" w:space="0" w:color="auto"/>
            <w:right w:val="none" w:sz="0" w:space="0" w:color="auto"/>
          </w:divBdr>
        </w:div>
        <w:div w:id="699475567">
          <w:marLeft w:val="1166"/>
          <w:marRight w:val="0"/>
          <w:marTop w:val="0"/>
          <w:marBottom w:val="0"/>
          <w:divBdr>
            <w:top w:val="none" w:sz="0" w:space="0" w:color="auto"/>
            <w:left w:val="none" w:sz="0" w:space="0" w:color="auto"/>
            <w:bottom w:val="none" w:sz="0" w:space="0" w:color="auto"/>
            <w:right w:val="none" w:sz="0" w:space="0" w:color="auto"/>
          </w:divBdr>
        </w:div>
        <w:div w:id="1624338151">
          <w:marLeft w:val="1166"/>
          <w:marRight w:val="0"/>
          <w:marTop w:val="0"/>
          <w:marBottom w:val="0"/>
          <w:divBdr>
            <w:top w:val="none" w:sz="0" w:space="0" w:color="auto"/>
            <w:left w:val="none" w:sz="0" w:space="0" w:color="auto"/>
            <w:bottom w:val="none" w:sz="0" w:space="0" w:color="auto"/>
            <w:right w:val="none" w:sz="0" w:space="0" w:color="auto"/>
          </w:divBdr>
        </w:div>
        <w:div w:id="551965438">
          <w:marLeft w:val="1166"/>
          <w:marRight w:val="0"/>
          <w:marTop w:val="0"/>
          <w:marBottom w:val="0"/>
          <w:divBdr>
            <w:top w:val="none" w:sz="0" w:space="0" w:color="auto"/>
            <w:left w:val="none" w:sz="0" w:space="0" w:color="auto"/>
            <w:bottom w:val="none" w:sz="0" w:space="0" w:color="auto"/>
            <w:right w:val="none" w:sz="0" w:space="0" w:color="auto"/>
          </w:divBdr>
        </w:div>
      </w:divsChild>
    </w:div>
    <w:div w:id="214607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_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FD40BB590D418190E59D61F6F7DAEE"/>
        <w:category>
          <w:name w:val="General"/>
          <w:gallery w:val="placeholder"/>
        </w:category>
        <w:types>
          <w:type w:val="bbPlcHdr"/>
        </w:types>
        <w:behaviors>
          <w:behavior w:val="content"/>
        </w:behaviors>
        <w:guid w:val="{68C35557-1F4A-4C3F-831B-6FCE123D00AF}"/>
      </w:docPartPr>
      <w:docPartBody>
        <w:p w:rsidR="002B2287" w:rsidRDefault="00B5114B" w:rsidP="00B5114B">
          <w:pPr>
            <w:pStyle w:val="9FFD40BB590D418190E59D61F6F7DAEE"/>
          </w:pPr>
          <w:r w:rsidRPr="00B5659E">
            <w:rPr>
              <w:rStyle w:val="PlaceholderText"/>
            </w:rPr>
            <w:t>Choose an item.</w:t>
          </w:r>
        </w:p>
      </w:docPartBody>
    </w:docPart>
    <w:docPart>
      <w:docPartPr>
        <w:name w:val="58BBE05A8ABD4F649A106C8A824B88DE"/>
        <w:category>
          <w:name w:val="General"/>
          <w:gallery w:val="placeholder"/>
        </w:category>
        <w:types>
          <w:type w:val="bbPlcHdr"/>
        </w:types>
        <w:behaviors>
          <w:behavior w:val="content"/>
        </w:behaviors>
        <w:guid w:val="{95C07A37-7D06-4FD7-949F-AE826CAC66E4}"/>
      </w:docPartPr>
      <w:docPartBody>
        <w:p w:rsidR="00C07523" w:rsidRDefault="00C07523" w:rsidP="00C07523">
          <w:pPr>
            <w:pStyle w:val="58BBE05A8ABD4F649A106C8A824B88DE"/>
          </w:pPr>
          <w:r w:rsidRPr="00B5659E">
            <w:rPr>
              <w:rStyle w:val="PlaceholderText"/>
            </w:rPr>
            <w:t>Choose an item.</w:t>
          </w:r>
        </w:p>
      </w:docPartBody>
    </w:docPart>
    <w:docPart>
      <w:docPartPr>
        <w:name w:val="F262F0076F354993854F80AF23F34702"/>
        <w:category>
          <w:name w:val="General"/>
          <w:gallery w:val="placeholder"/>
        </w:category>
        <w:types>
          <w:type w:val="bbPlcHdr"/>
        </w:types>
        <w:behaviors>
          <w:behavior w:val="content"/>
        </w:behaviors>
        <w:guid w:val="{04CA4910-66AE-4852-A779-D1F9781EAA89}"/>
      </w:docPartPr>
      <w:docPartBody>
        <w:p w:rsidR="000E0EC5" w:rsidRDefault="005B6968" w:rsidP="005B6968">
          <w:pPr>
            <w:pStyle w:val="F262F0076F354993854F80AF23F34702"/>
          </w:pPr>
          <w:r w:rsidRPr="00B5659E">
            <w:rPr>
              <w:rStyle w:val="PlaceholderText"/>
            </w:rPr>
            <w:t>Choose an item.</w:t>
          </w:r>
        </w:p>
      </w:docPartBody>
    </w:docPart>
    <w:docPart>
      <w:docPartPr>
        <w:name w:val="5C5E7F3CAB9C4C808EF63DF627030306"/>
        <w:category>
          <w:name w:val="General"/>
          <w:gallery w:val="placeholder"/>
        </w:category>
        <w:types>
          <w:type w:val="bbPlcHdr"/>
        </w:types>
        <w:behaviors>
          <w:behavior w:val="content"/>
        </w:behaviors>
        <w:guid w:val="{51BECE3F-B824-480A-A287-E23BDA80EFBA}"/>
      </w:docPartPr>
      <w:docPartBody>
        <w:p w:rsidR="000E0EC5" w:rsidRDefault="005B6968" w:rsidP="005B6968">
          <w:pPr>
            <w:pStyle w:val="5C5E7F3CAB9C4C808EF63DF627030306"/>
          </w:pPr>
          <w:r w:rsidRPr="00B5659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Frutiger 45 Light">
    <w:altName w:val="Corbel"/>
    <w:charset w:val="00"/>
    <w:family w:val="swiss"/>
    <w:pitch w:val="variable"/>
    <w:sig w:usb0="00000001" w:usb1="5000205B" w:usb2="00000000" w:usb3="00000000" w:csb0="00000193"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UBSHeadline">
    <w:altName w:val="Times New Roman"/>
    <w:charset w:val="00"/>
    <w:family w:val="roman"/>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UBSLogo">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Adobe Fan Heiti Std B">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205"/>
    <w:rsid w:val="0001423E"/>
    <w:rsid w:val="00056BD1"/>
    <w:rsid w:val="0008177D"/>
    <w:rsid w:val="000A0205"/>
    <w:rsid w:val="000B28D2"/>
    <w:rsid w:val="000D1F14"/>
    <w:rsid w:val="000D6B30"/>
    <w:rsid w:val="000E0EC5"/>
    <w:rsid w:val="000F2B2A"/>
    <w:rsid w:val="000F78CC"/>
    <w:rsid w:val="00103FF8"/>
    <w:rsid w:val="00133D97"/>
    <w:rsid w:val="0015636C"/>
    <w:rsid w:val="001E383B"/>
    <w:rsid w:val="00214883"/>
    <w:rsid w:val="002249B3"/>
    <w:rsid w:val="00280F2F"/>
    <w:rsid w:val="002B2287"/>
    <w:rsid w:val="002F2F8F"/>
    <w:rsid w:val="00305C55"/>
    <w:rsid w:val="00324AA1"/>
    <w:rsid w:val="00334BAE"/>
    <w:rsid w:val="00383023"/>
    <w:rsid w:val="003A122C"/>
    <w:rsid w:val="003C5494"/>
    <w:rsid w:val="003E2F21"/>
    <w:rsid w:val="00412F27"/>
    <w:rsid w:val="004619CC"/>
    <w:rsid w:val="0047685C"/>
    <w:rsid w:val="00481A6D"/>
    <w:rsid w:val="004B3118"/>
    <w:rsid w:val="004B3CE3"/>
    <w:rsid w:val="004D523D"/>
    <w:rsid w:val="004D6684"/>
    <w:rsid w:val="004E488C"/>
    <w:rsid w:val="004F2838"/>
    <w:rsid w:val="005565B8"/>
    <w:rsid w:val="00567D51"/>
    <w:rsid w:val="005738E8"/>
    <w:rsid w:val="005B6968"/>
    <w:rsid w:val="005E13BE"/>
    <w:rsid w:val="005E56EF"/>
    <w:rsid w:val="00625C4B"/>
    <w:rsid w:val="00640EE2"/>
    <w:rsid w:val="00641E03"/>
    <w:rsid w:val="0064254D"/>
    <w:rsid w:val="00663C9E"/>
    <w:rsid w:val="006755EB"/>
    <w:rsid w:val="00696DBD"/>
    <w:rsid w:val="006A6C98"/>
    <w:rsid w:val="006F1830"/>
    <w:rsid w:val="00700E60"/>
    <w:rsid w:val="00747488"/>
    <w:rsid w:val="00773228"/>
    <w:rsid w:val="00790E22"/>
    <w:rsid w:val="007A767E"/>
    <w:rsid w:val="0080465E"/>
    <w:rsid w:val="0080466B"/>
    <w:rsid w:val="008062B4"/>
    <w:rsid w:val="00813B63"/>
    <w:rsid w:val="00823DC7"/>
    <w:rsid w:val="008407C7"/>
    <w:rsid w:val="00847806"/>
    <w:rsid w:val="00856149"/>
    <w:rsid w:val="00883CA8"/>
    <w:rsid w:val="008B1267"/>
    <w:rsid w:val="008C3365"/>
    <w:rsid w:val="008E4562"/>
    <w:rsid w:val="008E75F5"/>
    <w:rsid w:val="008F3E99"/>
    <w:rsid w:val="0090468E"/>
    <w:rsid w:val="00926C5C"/>
    <w:rsid w:val="00932479"/>
    <w:rsid w:val="00945BEF"/>
    <w:rsid w:val="00971B51"/>
    <w:rsid w:val="009A7472"/>
    <w:rsid w:val="009C718F"/>
    <w:rsid w:val="009F3072"/>
    <w:rsid w:val="00A06CB2"/>
    <w:rsid w:val="00A22DB8"/>
    <w:rsid w:val="00A31DE6"/>
    <w:rsid w:val="00A50C88"/>
    <w:rsid w:val="00A63FC9"/>
    <w:rsid w:val="00A70906"/>
    <w:rsid w:val="00A8504B"/>
    <w:rsid w:val="00A920B4"/>
    <w:rsid w:val="00AA20BD"/>
    <w:rsid w:val="00AA22B7"/>
    <w:rsid w:val="00AB509E"/>
    <w:rsid w:val="00AD0851"/>
    <w:rsid w:val="00B15420"/>
    <w:rsid w:val="00B1760E"/>
    <w:rsid w:val="00B2771C"/>
    <w:rsid w:val="00B5114B"/>
    <w:rsid w:val="00B8229F"/>
    <w:rsid w:val="00C07523"/>
    <w:rsid w:val="00C1415F"/>
    <w:rsid w:val="00C367E1"/>
    <w:rsid w:val="00C65CE9"/>
    <w:rsid w:val="00D225E9"/>
    <w:rsid w:val="00DF3490"/>
    <w:rsid w:val="00E12660"/>
    <w:rsid w:val="00E6438D"/>
    <w:rsid w:val="00EB7381"/>
    <w:rsid w:val="00ED393E"/>
    <w:rsid w:val="00ED4779"/>
    <w:rsid w:val="00EE7BE6"/>
    <w:rsid w:val="00FA1102"/>
    <w:rsid w:val="00FC17B9"/>
    <w:rsid w:val="00FD6063"/>
    <w:rsid w:val="00FF09C2"/>
    <w:rsid w:val="00FF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968"/>
    <w:rPr>
      <w:color w:val="808080"/>
    </w:rPr>
  </w:style>
  <w:style w:type="paragraph" w:customStyle="1" w:styleId="D58621ECB3204296A027455F4724C411">
    <w:name w:val="D58621ECB3204296A027455F4724C411"/>
    <w:rsid w:val="00C1415F"/>
  </w:style>
  <w:style w:type="paragraph" w:customStyle="1" w:styleId="31F52DEE01CA4D0F9CF4EBD66E5F8279">
    <w:name w:val="31F52DEE01CA4D0F9CF4EBD66E5F8279"/>
    <w:rsid w:val="00C1415F"/>
  </w:style>
  <w:style w:type="paragraph" w:customStyle="1" w:styleId="D9C8448F688F4151A64AC779ED59DF14">
    <w:name w:val="D9C8448F688F4151A64AC779ED59DF14"/>
    <w:rsid w:val="004B3CE3"/>
  </w:style>
  <w:style w:type="paragraph" w:customStyle="1" w:styleId="9CCEFE54A8F54D33B7A9FC294C8403FC">
    <w:name w:val="9CCEFE54A8F54D33B7A9FC294C8403FC"/>
    <w:rsid w:val="004B3CE3"/>
  </w:style>
  <w:style w:type="paragraph" w:customStyle="1" w:styleId="855BC9C110674A00802C9ADEE6B641D4">
    <w:name w:val="855BC9C110674A00802C9ADEE6B641D4"/>
    <w:rsid w:val="004B3CE3"/>
  </w:style>
  <w:style w:type="paragraph" w:customStyle="1" w:styleId="BF27E547428A46D58B9009F04EF40B26">
    <w:name w:val="BF27E547428A46D58B9009F04EF40B26"/>
    <w:rsid w:val="004B3CE3"/>
  </w:style>
  <w:style w:type="paragraph" w:customStyle="1" w:styleId="16F840BC999F4C78AC966835B130F123">
    <w:name w:val="16F840BC999F4C78AC966835B130F123"/>
    <w:rsid w:val="004B3CE3"/>
  </w:style>
  <w:style w:type="paragraph" w:customStyle="1" w:styleId="AC0914F1645A4C76B68FB39DDAFCF670">
    <w:name w:val="AC0914F1645A4C76B68FB39DDAFCF670"/>
    <w:rsid w:val="00B5114B"/>
    <w:pPr>
      <w:spacing w:after="160" w:line="259" w:lineRule="auto"/>
    </w:pPr>
    <w:rPr>
      <w:lang w:val="en-IN" w:eastAsia="en-IN"/>
    </w:rPr>
  </w:style>
  <w:style w:type="paragraph" w:customStyle="1" w:styleId="C196B0F25FA44D7C95A429A5873BABB2">
    <w:name w:val="C196B0F25FA44D7C95A429A5873BABB2"/>
    <w:rsid w:val="00B5114B"/>
    <w:pPr>
      <w:spacing w:after="160" w:line="259" w:lineRule="auto"/>
    </w:pPr>
    <w:rPr>
      <w:lang w:val="en-IN" w:eastAsia="en-IN"/>
    </w:rPr>
  </w:style>
  <w:style w:type="paragraph" w:customStyle="1" w:styleId="CB936D9F6C774B6C85A47655DF90FF74">
    <w:name w:val="CB936D9F6C774B6C85A47655DF90FF74"/>
    <w:rsid w:val="00B5114B"/>
    <w:pPr>
      <w:spacing w:after="160" w:line="259" w:lineRule="auto"/>
    </w:pPr>
    <w:rPr>
      <w:lang w:val="en-IN" w:eastAsia="en-IN"/>
    </w:rPr>
  </w:style>
  <w:style w:type="paragraph" w:customStyle="1" w:styleId="7A894A97832642FEB3C218B76C0BE74A">
    <w:name w:val="7A894A97832642FEB3C218B76C0BE74A"/>
    <w:rsid w:val="00B5114B"/>
    <w:pPr>
      <w:spacing w:after="160" w:line="259" w:lineRule="auto"/>
    </w:pPr>
    <w:rPr>
      <w:lang w:val="en-IN" w:eastAsia="en-IN"/>
    </w:rPr>
  </w:style>
  <w:style w:type="paragraph" w:customStyle="1" w:styleId="D21543DA28AB4BD986693B4CBAF4A0E2">
    <w:name w:val="D21543DA28AB4BD986693B4CBAF4A0E2"/>
    <w:rsid w:val="00B5114B"/>
    <w:pPr>
      <w:spacing w:after="160" w:line="259" w:lineRule="auto"/>
    </w:pPr>
    <w:rPr>
      <w:lang w:val="en-IN" w:eastAsia="en-IN"/>
    </w:rPr>
  </w:style>
  <w:style w:type="paragraph" w:customStyle="1" w:styleId="92E8AB609C1F485E9C291914FB48C2DD">
    <w:name w:val="92E8AB609C1F485E9C291914FB48C2DD"/>
    <w:rsid w:val="00B5114B"/>
    <w:pPr>
      <w:spacing w:after="160" w:line="259" w:lineRule="auto"/>
    </w:pPr>
    <w:rPr>
      <w:lang w:val="en-IN" w:eastAsia="en-IN"/>
    </w:rPr>
  </w:style>
  <w:style w:type="paragraph" w:customStyle="1" w:styleId="9FFD40BB590D418190E59D61F6F7DAEE">
    <w:name w:val="9FFD40BB590D418190E59D61F6F7DAEE"/>
    <w:rsid w:val="00B5114B"/>
    <w:pPr>
      <w:spacing w:after="160" w:line="259" w:lineRule="auto"/>
    </w:pPr>
    <w:rPr>
      <w:lang w:val="en-IN" w:eastAsia="en-IN"/>
    </w:rPr>
  </w:style>
  <w:style w:type="paragraph" w:customStyle="1" w:styleId="A65A57423B8B41AE9148D5D79A5A6846">
    <w:name w:val="A65A57423B8B41AE9148D5D79A5A6846"/>
    <w:rsid w:val="00B5114B"/>
    <w:pPr>
      <w:spacing w:after="160" w:line="259" w:lineRule="auto"/>
    </w:pPr>
    <w:rPr>
      <w:lang w:val="en-IN" w:eastAsia="en-IN"/>
    </w:rPr>
  </w:style>
  <w:style w:type="paragraph" w:customStyle="1" w:styleId="B3516240E4BB429783BC8FA9B54206DF">
    <w:name w:val="B3516240E4BB429783BC8FA9B54206DF"/>
    <w:rsid w:val="00B5114B"/>
    <w:pPr>
      <w:spacing w:after="160" w:line="259" w:lineRule="auto"/>
    </w:pPr>
    <w:rPr>
      <w:lang w:val="en-IN" w:eastAsia="en-IN"/>
    </w:rPr>
  </w:style>
  <w:style w:type="paragraph" w:customStyle="1" w:styleId="CAE67574B6B04BA9BAB22025CFF449F8">
    <w:name w:val="CAE67574B6B04BA9BAB22025CFF449F8"/>
    <w:rsid w:val="00B5114B"/>
    <w:pPr>
      <w:spacing w:after="160" w:line="259" w:lineRule="auto"/>
    </w:pPr>
    <w:rPr>
      <w:lang w:val="en-IN" w:eastAsia="en-IN"/>
    </w:rPr>
  </w:style>
  <w:style w:type="paragraph" w:customStyle="1" w:styleId="87D0D87FE8874B81BCB14307B87B34CE">
    <w:name w:val="87D0D87FE8874B81BCB14307B87B34CE"/>
    <w:rsid w:val="00B5114B"/>
    <w:pPr>
      <w:spacing w:after="160" w:line="259" w:lineRule="auto"/>
    </w:pPr>
    <w:rPr>
      <w:lang w:val="en-IN" w:eastAsia="en-IN"/>
    </w:rPr>
  </w:style>
  <w:style w:type="paragraph" w:customStyle="1" w:styleId="267CD13DEF114188B25C6122B44CB2E5">
    <w:name w:val="267CD13DEF114188B25C6122B44CB2E5"/>
    <w:rsid w:val="00B5114B"/>
    <w:pPr>
      <w:spacing w:after="160" w:line="259" w:lineRule="auto"/>
    </w:pPr>
    <w:rPr>
      <w:lang w:val="en-IN" w:eastAsia="en-IN"/>
    </w:rPr>
  </w:style>
  <w:style w:type="paragraph" w:customStyle="1" w:styleId="BE64003E86274349B73431A8A7638DC9">
    <w:name w:val="BE64003E86274349B73431A8A7638DC9"/>
    <w:rsid w:val="00B5114B"/>
    <w:pPr>
      <w:spacing w:after="160" w:line="259" w:lineRule="auto"/>
    </w:pPr>
    <w:rPr>
      <w:lang w:val="en-IN" w:eastAsia="en-IN"/>
    </w:rPr>
  </w:style>
  <w:style w:type="paragraph" w:customStyle="1" w:styleId="7F9D6844808C4376B601C26E4829A360">
    <w:name w:val="7F9D6844808C4376B601C26E4829A360"/>
    <w:rsid w:val="00B5114B"/>
    <w:pPr>
      <w:spacing w:after="160" w:line="259" w:lineRule="auto"/>
    </w:pPr>
    <w:rPr>
      <w:lang w:val="en-IN" w:eastAsia="en-IN"/>
    </w:rPr>
  </w:style>
  <w:style w:type="paragraph" w:customStyle="1" w:styleId="3162587CF3F446DC836A8E3CFF58A33B">
    <w:name w:val="3162587CF3F446DC836A8E3CFF58A33B"/>
    <w:rsid w:val="00B5114B"/>
    <w:pPr>
      <w:spacing w:after="160" w:line="259" w:lineRule="auto"/>
    </w:pPr>
    <w:rPr>
      <w:lang w:val="en-IN" w:eastAsia="en-IN"/>
    </w:rPr>
  </w:style>
  <w:style w:type="paragraph" w:customStyle="1" w:styleId="45B61234E9244E2E84793961473A2A4E">
    <w:name w:val="45B61234E9244E2E84793961473A2A4E"/>
    <w:rsid w:val="00B5114B"/>
    <w:pPr>
      <w:spacing w:after="160" w:line="259" w:lineRule="auto"/>
    </w:pPr>
    <w:rPr>
      <w:lang w:val="en-IN" w:eastAsia="en-IN"/>
    </w:rPr>
  </w:style>
  <w:style w:type="paragraph" w:customStyle="1" w:styleId="A9CC98DFAC7B46F9842904CA6B49D0A4">
    <w:name w:val="A9CC98DFAC7B46F9842904CA6B49D0A4"/>
    <w:rsid w:val="003E2F21"/>
    <w:pPr>
      <w:spacing w:after="160" w:line="259" w:lineRule="auto"/>
    </w:pPr>
    <w:rPr>
      <w:lang w:val="en-IN" w:eastAsia="en-IN"/>
    </w:rPr>
  </w:style>
  <w:style w:type="paragraph" w:customStyle="1" w:styleId="96ECA08FE28D456E966A0B8F94C8537C">
    <w:name w:val="96ECA08FE28D456E966A0B8F94C8537C"/>
    <w:rsid w:val="003E2F21"/>
    <w:pPr>
      <w:spacing w:after="160" w:line="259" w:lineRule="auto"/>
    </w:pPr>
    <w:rPr>
      <w:lang w:val="en-IN" w:eastAsia="en-IN"/>
    </w:rPr>
  </w:style>
  <w:style w:type="paragraph" w:customStyle="1" w:styleId="E8F6748FE6004D018C487A241985266D">
    <w:name w:val="E8F6748FE6004D018C487A241985266D"/>
    <w:rsid w:val="00641E03"/>
    <w:pPr>
      <w:spacing w:after="160" w:line="259" w:lineRule="auto"/>
    </w:pPr>
    <w:rPr>
      <w:lang w:val="en-IN" w:eastAsia="en-IN"/>
    </w:rPr>
  </w:style>
  <w:style w:type="paragraph" w:customStyle="1" w:styleId="58BBE05A8ABD4F649A106C8A824B88DE">
    <w:name w:val="58BBE05A8ABD4F649A106C8A824B88DE"/>
    <w:rsid w:val="00C07523"/>
    <w:pPr>
      <w:spacing w:after="160" w:line="259" w:lineRule="auto"/>
    </w:pPr>
    <w:rPr>
      <w:lang w:val="en-IN" w:eastAsia="en-IN"/>
    </w:rPr>
  </w:style>
  <w:style w:type="paragraph" w:customStyle="1" w:styleId="F8BEFE0AE07148188809C321D78E449F">
    <w:name w:val="F8BEFE0AE07148188809C321D78E449F"/>
    <w:rsid w:val="009A7472"/>
    <w:pPr>
      <w:spacing w:after="160" w:line="259" w:lineRule="auto"/>
    </w:pPr>
    <w:rPr>
      <w:lang w:val="en-IN" w:eastAsia="en-IN"/>
    </w:rPr>
  </w:style>
  <w:style w:type="paragraph" w:customStyle="1" w:styleId="4F0C26DF801241A79959CB897881525C">
    <w:name w:val="4F0C26DF801241A79959CB897881525C"/>
    <w:rsid w:val="009A7472"/>
    <w:pPr>
      <w:spacing w:after="160" w:line="259" w:lineRule="auto"/>
    </w:pPr>
    <w:rPr>
      <w:lang w:val="en-IN" w:eastAsia="en-IN"/>
    </w:rPr>
  </w:style>
  <w:style w:type="paragraph" w:customStyle="1" w:styleId="7E71A8280872421D9A83B54C3EA1704F">
    <w:name w:val="7E71A8280872421D9A83B54C3EA1704F"/>
    <w:rsid w:val="009A7472"/>
    <w:pPr>
      <w:spacing w:after="160" w:line="259" w:lineRule="auto"/>
    </w:pPr>
    <w:rPr>
      <w:lang w:val="en-IN" w:eastAsia="en-IN"/>
    </w:rPr>
  </w:style>
  <w:style w:type="paragraph" w:customStyle="1" w:styleId="4161C7AC5D604AB59CFDB8A3E44FFFE3">
    <w:name w:val="4161C7AC5D604AB59CFDB8A3E44FFFE3"/>
    <w:rsid w:val="009A7472"/>
    <w:pPr>
      <w:spacing w:after="160" w:line="259" w:lineRule="auto"/>
    </w:pPr>
    <w:rPr>
      <w:lang w:val="en-IN" w:eastAsia="en-IN"/>
    </w:rPr>
  </w:style>
  <w:style w:type="paragraph" w:customStyle="1" w:styleId="C7EA819981964FDAA7BB3A7ADD6B6451">
    <w:name w:val="C7EA819981964FDAA7BB3A7ADD6B6451"/>
    <w:rsid w:val="00B8229F"/>
    <w:pPr>
      <w:spacing w:after="160" w:line="259" w:lineRule="auto"/>
    </w:pPr>
    <w:rPr>
      <w:lang w:val="en-IN" w:eastAsia="en-IN"/>
    </w:rPr>
  </w:style>
  <w:style w:type="paragraph" w:customStyle="1" w:styleId="72B021A767A34AEC90288156793CE96A">
    <w:name w:val="72B021A767A34AEC90288156793CE96A"/>
    <w:rsid w:val="00B8229F"/>
    <w:pPr>
      <w:spacing w:after="160" w:line="259" w:lineRule="auto"/>
    </w:pPr>
    <w:rPr>
      <w:lang w:val="en-IN" w:eastAsia="en-IN"/>
    </w:rPr>
  </w:style>
  <w:style w:type="paragraph" w:customStyle="1" w:styleId="F262F0076F354993854F80AF23F34702">
    <w:name w:val="F262F0076F354993854F80AF23F34702"/>
    <w:rsid w:val="005B6968"/>
    <w:pPr>
      <w:spacing w:after="160" w:line="259" w:lineRule="auto"/>
    </w:pPr>
    <w:rPr>
      <w:lang w:val="en-IN" w:eastAsia="en-IN"/>
    </w:rPr>
  </w:style>
  <w:style w:type="paragraph" w:customStyle="1" w:styleId="5C5E7F3CAB9C4C808EF63DF627030306">
    <w:name w:val="5C5E7F3CAB9C4C808EF63DF627030306"/>
    <w:rsid w:val="005B6968"/>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PresXpress_Print_Theme">
  <a:themeElements>
    <a:clrScheme name="UBS Colorset">
      <a:dk1>
        <a:sysClr val="windowText" lastClr="000000"/>
      </a:dk1>
      <a:lt1>
        <a:sysClr val="window" lastClr="FFFFFF"/>
      </a:lt1>
      <a:dk2>
        <a:srgbClr val="E60000"/>
      </a:dk2>
      <a:lt2>
        <a:srgbClr val="FFFFFF"/>
      </a:lt2>
      <a:accent1>
        <a:srgbClr val="3692CA"/>
      </a:accent1>
      <a:accent2>
        <a:srgbClr val="C09979"/>
      </a:accent2>
      <a:accent3>
        <a:srgbClr val="4D3C2F"/>
      </a:accent3>
      <a:accent4>
        <a:srgbClr val="AFBCD5"/>
      </a:accent4>
      <a:accent5>
        <a:srgbClr val="759731"/>
      </a:accent5>
      <a:accent6>
        <a:srgbClr val="A43725"/>
      </a:accent6>
      <a:hlink>
        <a:srgbClr val="0000FF"/>
      </a:hlink>
      <a:folHlink>
        <a:srgbClr val="800080"/>
      </a:folHlink>
    </a:clrScheme>
    <a:fontScheme name="UBS Fontset">
      <a:majorFont>
        <a:latin typeface="UBSHeadline"/>
        <a:ea typeface="MS PGothic"/>
        <a:cs typeface=""/>
      </a:majorFont>
      <a:minorFont>
        <a:latin typeface="Frutiger 45 Light"/>
        <a:ea typeface="MS PGothic"/>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9050">
          <a:solidFill>
            <a:srgbClr val="7B7D80"/>
          </a:solidFill>
        </a:ln>
      </a:spPr>
      <a:bodyPr lIns="0" tIns="0" rIns="0" bIns="0" rtlCol="0" anchor="ctr"/>
      <a:lstStyle>
        <a:defPPr algn="ctr">
          <a:defRPr sz="1100" dirty="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7B7D80"/>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defRPr sz="1100" dirty="0">
            <a:latin typeface="+mn-lt"/>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4E850511989F4182705A749F85EA51" ma:contentTypeVersion="1" ma:contentTypeDescription="Create a new document." ma:contentTypeScope="" ma:versionID="1a942ece8ab8c0de0be70ea20caf481d">
  <xsd:schema xmlns:xsd="http://www.w3.org/2001/XMLSchema" xmlns:xs="http://www.w3.org/2001/XMLSchema" xmlns:p="http://schemas.microsoft.com/office/2006/metadata/properties" xmlns:ns2="e36737e8-31e3-45f8-96df-3ff1337c6966" targetNamespace="http://schemas.microsoft.com/office/2006/metadata/properties" ma:root="true" ma:fieldsID="ff06803d34990111271777c0bdd65a37" ns2:_="">
    <xsd:import namespace="e36737e8-31e3-45f8-96df-3ff1337c696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6737e8-31e3-45f8-96df-3ff1337c696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EBDA5-FB69-404A-A9B3-BAE315314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6737e8-31e3-45f8-96df-3ff1337c6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3EA493-E5FD-4650-B519-7B20BF10C3D6}">
  <ds:schemaRefs>
    <ds:schemaRef ds:uri="http://schemas.microsoft.com/sharepoint/v3/contenttype/forms"/>
  </ds:schemaRefs>
</ds:datastoreItem>
</file>

<file path=customXml/itemProps3.xml><?xml version="1.0" encoding="utf-8"?>
<ds:datastoreItem xmlns:ds="http://schemas.openxmlformats.org/officeDocument/2006/customXml" ds:itemID="{E8333244-B3A9-4161-A2B5-C4EF1E1068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B29006-45A0-4F67-A3E6-78CAB995B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_Report</Template>
  <TotalTime>17518</TotalTime>
  <Pages>1</Pages>
  <Words>4477</Words>
  <Characters>25523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29941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amittal2@deloitte.com</dc:creator>
  <cp:keywords/>
  <dc:description/>
  <cp:lastModifiedBy>Kandregula, Lipi krishnan (L.)</cp:lastModifiedBy>
  <cp:revision>358</cp:revision>
  <cp:lastPrinted>2018-01-24T06:22:00Z</cp:lastPrinted>
  <dcterms:created xsi:type="dcterms:W3CDTF">2018-09-07T12:30:00Z</dcterms:created>
  <dcterms:modified xsi:type="dcterms:W3CDTF">2018-12-24T11:17:00Z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name">
    <vt:lpwstr>SDLC_CM_Plan_Template</vt:lpwstr>
  </property>
  <property fmtid="{D5CDD505-2E9C-101B-9397-08002B2CF9AE}" pid="3" name="Template version">
    <vt:lpwstr>1.1</vt:lpwstr>
  </property>
  <property fmtid="{D5CDD505-2E9C-101B-9397-08002B2CF9AE}" pid="4" name="Status">
    <vt:lpwstr>draft</vt:lpwstr>
  </property>
  <property fmtid="{D5CDD505-2E9C-101B-9397-08002B2CF9AE}" pid="5" name="Editor">
    <vt:lpwstr>T104001</vt:lpwstr>
  </property>
  <property fmtid="{D5CDD505-2E9C-101B-9397-08002B2CF9AE}" pid="6" name="Language">
    <vt:lpwstr>en</vt:lpwstr>
  </property>
  <property fmtid="{D5CDD505-2E9C-101B-9397-08002B2CF9AE}" pid="7" name="Owner">
    <vt:lpwstr>T104001</vt:lpwstr>
  </property>
  <property fmtid="{D5CDD505-2E9C-101B-9397-08002B2CF9AE}" pid="8" name="Publisher">
    <vt:lpwstr>UBS TA</vt:lpwstr>
  </property>
  <property fmtid="{D5CDD505-2E9C-101B-9397-08002B2CF9AE}" pid="9" name="Purpose">
    <vt:lpwstr>Template for technical documentation</vt:lpwstr>
  </property>
  <property fmtid="{D5CDD505-2E9C-101B-9397-08002B2CF9AE}" pid="10" name="Version">
    <vt:lpwstr>1.0</vt:lpwstr>
  </property>
  <property fmtid="{D5CDD505-2E9C-101B-9397-08002B2CF9AE}" pid="11" name="_Status">
    <vt:lpwstr>Draft</vt:lpwstr>
  </property>
  <property fmtid="{D5CDD505-2E9C-101B-9397-08002B2CF9AE}" pid="12" name="ContentType">
    <vt:lpwstr>Document</vt:lpwstr>
  </property>
  <property fmtid="{D5CDD505-2E9C-101B-9397-08002B2CF9AE}" pid="13" name="_IQPDocumentId">
    <vt:lpwstr>07f72e76-fcfe-4b76-83b7-6967b52e8991</vt:lpwstr>
  </property>
  <property fmtid="{D5CDD505-2E9C-101B-9397-08002B2CF9AE}" pid="14" name="ContentTypeId">
    <vt:lpwstr>0x010100FA4E850511989F4182705A749F85EA51</vt:lpwstr>
  </property>
  <property fmtid="{D5CDD505-2E9C-101B-9397-08002B2CF9AE}" pid="15" name="Jive_VersionGuid">
    <vt:lpwstr>3da144ed-1241-42f7-ac06-b763fe155016</vt:lpwstr>
  </property>
  <property fmtid="{D5CDD505-2E9C-101B-9397-08002B2CF9AE}" pid="16" name="Offisync_ServerID">
    <vt:lpwstr>f7b977e0-a715-431c-a0f1-a950c46fc3eb</vt:lpwstr>
  </property>
  <property fmtid="{D5CDD505-2E9C-101B-9397-08002B2CF9AE}" pid="17" name="Offisync_UniqueId">
    <vt:lpwstr>97096</vt:lpwstr>
  </property>
  <property fmtid="{D5CDD505-2E9C-101B-9397-08002B2CF9AE}" pid="18" name="Offisync_ProviderInitializationData">
    <vt:lpwstr>https://connections.swissbank.com</vt:lpwstr>
  </property>
  <property fmtid="{D5CDD505-2E9C-101B-9397-08002B2CF9AE}" pid="19" name="Offisync_UpdateToken">
    <vt:lpwstr>4</vt:lpwstr>
  </property>
  <property fmtid="{D5CDD505-2E9C-101B-9397-08002B2CF9AE}" pid="20" name="Jive_LatestUserAccountName">
    <vt:lpwstr>PSI43495348</vt:lpwstr>
  </property>
</Properties>
</file>